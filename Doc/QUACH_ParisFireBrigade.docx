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A7B4B6" w14:textId="64E9998E" w:rsidR="004F2CEB" w:rsidRDefault="004F2CEB" w:rsidP="004F2CEB">
      <w:pPr>
        <w:jc w:val="center"/>
        <w:rPr>
          <w:rFonts w:ascii="Century Gothic" w:hAnsi="Century Gothic"/>
          <w:noProof/>
          <w:color w:val="151E1F" w:themeColor="text2"/>
          <w:sz w:val="48"/>
        </w:rPr>
      </w:pPr>
      <w:r>
        <w:rPr>
          <w:noProof/>
        </w:rPr>
        <w:drawing>
          <wp:inline distT="0" distB="0" distL="0" distR="0" wp14:anchorId="30AB4D62" wp14:editId="36C48524">
            <wp:extent cx="2589087" cy="1141085"/>
            <wp:effectExtent l="0" t="0" r="1905" b="2540"/>
            <wp:docPr id="107" name="Image 2" descr="C:\Users\marie.maertens\AppData\Local\Microsoft\Windows\INetCache\Content.Word\logo_executive horizontal bleu sur fond bla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ie.maertens\AppData\Local\Microsoft\Windows\INetCache\Content.Word\logo_executive horizontal bleu sur fond blan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1453" cy="1146535"/>
                    </a:xfrm>
                    <a:prstGeom prst="rect">
                      <a:avLst/>
                    </a:prstGeom>
                    <a:noFill/>
                    <a:ln>
                      <a:noFill/>
                    </a:ln>
                  </pic:spPr>
                </pic:pic>
              </a:graphicData>
            </a:graphic>
          </wp:inline>
        </w:drawing>
      </w:r>
    </w:p>
    <w:p w14:paraId="03CC8EE6" w14:textId="77777777" w:rsidR="004F2CEB" w:rsidRDefault="004F2CEB" w:rsidP="004F2CEB">
      <w:pPr>
        <w:jc w:val="center"/>
        <w:rPr>
          <w:rFonts w:ascii="Century Gothic" w:hAnsi="Century Gothic"/>
          <w:noProof/>
          <w:color w:val="151E1F" w:themeColor="text2"/>
          <w:sz w:val="48"/>
        </w:rPr>
      </w:pPr>
    </w:p>
    <w:p w14:paraId="5992CCDE" w14:textId="77777777" w:rsidR="004F2CEB" w:rsidRPr="00FF58E0" w:rsidRDefault="004F2CEB" w:rsidP="004F2CEB">
      <w:pPr>
        <w:jc w:val="center"/>
        <w:rPr>
          <w:rFonts w:ascii="Calibri" w:hAnsi="Calibri" w:cs="Calibri"/>
          <w:noProof/>
          <w:color w:val="151E1F" w:themeColor="text2"/>
          <w:sz w:val="48"/>
        </w:rPr>
      </w:pPr>
    </w:p>
    <w:p w14:paraId="6FCA4D24" w14:textId="77777777" w:rsidR="004F2CEB" w:rsidRPr="004F2CEB" w:rsidRDefault="004F2CEB" w:rsidP="004F2CEB">
      <w:pPr>
        <w:jc w:val="center"/>
        <w:rPr>
          <w:rFonts w:ascii="Calibri" w:hAnsi="Calibri" w:cs="Calibri"/>
          <w:noProof/>
          <w:color w:val="151E1F" w:themeColor="text2"/>
          <w:sz w:val="48"/>
          <w:lang w:val="fr-FR"/>
        </w:rPr>
      </w:pPr>
      <w:r w:rsidRPr="004F2CEB">
        <w:rPr>
          <w:rFonts w:ascii="Calibri" w:hAnsi="Calibri" w:cs="Calibri"/>
          <w:noProof/>
          <w:color w:val="151E1F" w:themeColor="text2"/>
          <w:sz w:val="48"/>
          <w:lang w:val="fr-FR"/>
        </w:rPr>
        <w:t>Mémoire de certification</w:t>
      </w:r>
    </w:p>
    <w:p w14:paraId="3EFE5EE1" w14:textId="77777777" w:rsidR="004F2CEB" w:rsidRPr="004F2CEB" w:rsidRDefault="004F2CEB" w:rsidP="004F2CEB">
      <w:pPr>
        <w:jc w:val="center"/>
        <w:rPr>
          <w:rFonts w:ascii="Calibri" w:hAnsi="Calibri" w:cs="Calibri"/>
          <w:i/>
          <w:noProof/>
          <w:color w:val="151E1F" w:themeColor="text2"/>
          <w:sz w:val="36"/>
          <w:lang w:val="fr-FR"/>
        </w:rPr>
      </w:pPr>
      <w:r w:rsidRPr="004F2CEB">
        <w:rPr>
          <w:rFonts w:ascii="Calibri" w:hAnsi="Calibri" w:cs="Calibri"/>
          <w:i/>
          <w:noProof/>
          <w:color w:val="151E1F" w:themeColor="text2"/>
          <w:sz w:val="36"/>
          <w:lang w:val="fr-FR"/>
        </w:rPr>
        <w:t>Conduire un projet de sciences de données</w:t>
      </w:r>
    </w:p>
    <w:p w14:paraId="3F8AC0DE" w14:textId="77777777" w:rsidR="004F2CEB" w:rsidRPr="00E10E3C" w:rsidRDefault="004F2CEB" w:rsidP="004F2CEB">
      <w:pPr>
        <w:jc w:val="center"/>
        <w:rPr>
          <w:rFonts w:ascii="Calibri" w:hAnsi="Calibri" w:cs="Calibri"/>
          <w:i/>
          <w:noProof/>
          <w:color w:val="151E1F" w:themeColor="text2"/>
          <w:sz w:val="28"/>
        </w:rPr>
      </w:pPr>
      <w:r w:rsidRPr="00E10E3C">
        <w:rPr>
          <w:rFonts w:ascii="Calibri" w:hAnsi="Calibri" w:cs="Calibri"/>
          <w:i/>
          <w:noProof/>
          <w:color w:val="151E1F" w:themeColor="text2"/>
          <w:sz w:val="28"/>
        </w:rPr>
        <w:t>RS 1527</w:t>
      </w:r>
    </w:p>
    <w:p w14:paraId="4915EA67" w14:textId="77777777" w:rsidR="004F2CEB" w:rsidRPr="00E10E3C" w:rsidRDefault="004F2CEB" w:rsidP="004F2CEB">
      <w:pPr>
        <w:jc w:val="center"/>
        <w:rPr>
          <w:rFonts w:ascii="Calibri" w:hAnsi="Calibri" w:cs="Calibri"/>
          <w:noProof/>
          <w:color w:val="151E1F" w:themeColor="text2"/>
          <w:sz w:val="48"/>
        </w:rPr>
      </w:pPr>
    </w:p>
    <w:p w14:paraId="68CE3E84" w14:textId="77777777" w:rsidR="004F2CEB" w:rsidRPr="00E10E3C" w:rsidRDefault="004F2CEB" w:rsidP="004F2CEB">
      <w:pPr>
        <w:jc w:val="center"/>
        <w:rPr>
          <w:rFonts w:ascii="Calibri" w:hAnsi="Calibri" w:cs="Calibri"/>
          <w:noProof/>
          <w:color w:val="151E1F" w:themeColor="text2"/>
          <w:sz w:val="48"/>
        </w:rPr>
      </w:pPr>
    </w:p>
    <w:p w14:paraId="4B414AA2" w14:textId="77777777" w:rsidR="004F2CEB" w:rsidRPr="00E10E3C" w:rsidRDefault="004F2CEB" w:rsidP="004F2CEB">
      <w:pPr>
        <w:jc w:val="center"/>
        <w:rPr>
          <w:rFonts w:ascii="Calibri" w:hAnsi="Calibri" w:cs="Calibri"/>
          <w:noProof/>
          <w:color w:val="151E1F" w:themeColor="text2"/>
          <w:sz w:val="48"/>
        </w:rPr>
      </w:pPr>
    </w:p>
    <w:p w14:paraId="7BB9016A" w14:textId="45A20EF0" w:rsidR="004F2CEB" w:rsidRPr="004F2CEB" w:rsidRDefault="004F2CEB" w:rsidP="004F2CEB">
      <w:pPr>
        <w:jc w:val="center"/>
        <w:rPr>
          <w:rFonts w:ascii="Calibri" w:hAnsi="Calibri" w:cs="Calibri"/>
          <w:noProof/>
          <w:color w:val="151E1F" w:themeColor="text2"/>
          <w:sz w:val="48"/>
        </w:rPr>
      </w:pPr>
      <w:r w:rsidRPr="004F2CEB">
        <w:rPr>
          <w:rFonts w:ascii="Calibri" w:hAnsi="Calibri" w:cs="Calibri"/>
          <w:noProof/>
          <w:color w:val="151E1F" w:themeColor="text2"/>
          <w:sz w:val="48"/>
        </w:rPr>
        <w:t>Predicting response times of the Paris Fire Brigade Vehicles</w:t>
      </w:r>
    </w:p>
    <w:p w14:paraId="037848DB" w14:textId="77777777" w:rsidR="004F2CEB" w:rsidRPr="004F2CEB" w:rsidRDefault="004F2CEB" w:rsidP="004F2CEB">
      <w:pPr>
        <w:jc w:val="center"/>
        <w:rPr>
          <w:rFonts w:ascii="Calibri" w:hAnsi="Calibri" w:cs="Calibri"/>
          <w:noProof/>
          <w:color w:val="151E1F" w:themeColor="text2"/>
          <w:sz w:val="48"/>
        </w:rPr>
      </w:pPr>
    </w:p>
    <w:p w14:paraId="388FAB16" w14:textId="77777777" w:rsidR="004F2CEB" w:rsidRPr="004F2CEB" w:rsidRDefault="004F2CEB" w:rsidP="004F2CEB">
      <w:pPr>
        <w:jc w:val="center"/>
        <w:rPr>
          <w:rFonts w:ascii="Calibri" w:hAnsi="Calibri" w:cs="Calibri"/>
          <w:noProof/>
          <w:color w:val="151E1F" w:themeColor="text2"/>
          <w:sz w:val="48"/>
        </w:rPr>
      </w:pPr>
    </w:p>
    <w:p w14:paraId="7AA3474D" w14:textId="30C7B7B6" w:rsidR="004F2CEB" w:rsidRPr="00E10E3C" w:rsidRDefault="004F2CEB" w:rsidP="004F2CEB">
      <w:pPr>
        <w:jc w:val="center"/>
        <w:rPr>
          <w:rFonts w:ascii="Calibri" w:hAnsi="Calibri" w:cs="Calibri"/>
          <w:noProof/>
          <w:color w:val="151E1F" w:themeColor="text2"/>
          <w:sz w:val="36"/>
        </w:rPr>
      </w:pPr>
      <w:r w:rsidRPr="00E10E3C">
        <w:rPr>
          <w:rFonts w:ascii="Calibri" w:hAnsi="Calibri" w:cs="Calibri"/>
          <w:noProof/>
          <w:color w:val="151E1F" w:themeColor="text2"/>
          <w:sz w:val="36"/>
        </w:rPr>
        <w:t>QUACH Nai Minh</w:t>
      </w:r>
    </w:p>
    <w:p w14:paraId="64F34CC8" w14:textId="77777777" w:rsidR="004F2CEB" w:rsidRPr="00E10E3C" w:rsidRDefault="004F2CEB" w:rsidP="004F2CEB">
      <w:pPr>
        <w:jc w:val="center"/>
        <w:rPr>
          <w:rFonts w:ascii="Calibri" w:hAnsi="Calibri" w:cs="Calibri"/>
          <w:noProof/>
          <w:color w:val="151E1F" w:themeColor="text2"/>
          <w:sz w:val="36"/>
        </w:rPr>
      </w:pPr>
    </w:p>
    <w:p w14:paraId="64D57F94" w14:textId="77777777" w:rsidR="004F2CEB" w:rsidRPr="00E10E3C" w:rsidRDefault="004F2CEB" w:rsidP="004F2CEB">
      <w:pPr>
        <w:jc w:val="center"/>
        <w:rPr>
          <w:rFonts w:ascii="Calibri" w:hAnsi="Calibri" w:cs="Calibri"/>
          <w:noProof/>
          <w:color w:val="151E1F" w:themeColor="text2"/>
          <w:sz w:val="36"/>
        </w:rPr>
      </w:pPr>
    </w:p>
    <w:p w14:paraId="6D8C3252" w14:textId="77777777" w:rsidR="004F2CEB" w:rsidRPr="00424057" w:rsidRDefault="004F2CEB" w:rsidP="004F2CEB">
      <w:pPr>
        <w:jc w:val="center"/>
        <w:rPr>
          <w:rFonts w:ascii="Calibri" w:hAnsi="Calibri" w:cs="Calibri"/>
          <w:noProof/>
          <w:color w:val="151E1F" w:themeColor="text2"/>
          <w:sz w:val="32"/>
          <w:szCs w:val="32"/>
        </w:rPr>
      </w:pPr>
      <w:r w:rsidRPr="00424057">
        <w:rPr>
          <w:rFonts w:ascii="Calibri" w:hAnsi="Calibri" w:cs="Calibri"/>
          <w:noProof/>
          <w:color w:val="151E1F" w:themeColor="text2"/>
          <w:sz w:val="32"/>
          <w:szCs w:val="32"/>
        </w:rPr>
        <w:t>Data Science SAP3</w:t>
      </w:r>
    </w:p>
    <w:p w14:paraId="367360A9" w14:textId="77777777" w:rsidR="004F2CEB" w:rsidRPr="00424057" w:rsidRDefault="004F2CEB" w:rsidP="004F2CEB">
      <w:pPr>
        <w:jc w:val="center"/>
        <w:rPr>
          <w:rFonts w:ascii="Calibri" w:hAnsi="Calibri" w:cs="Calibri"/>
          <w:noProof/>
          <w:color w:val="151E1F" w:themeColor="text2"/>
          <w:sz w:val="32"/>
          <w:szCs w:val="32"/>
        </w:rPr>
      </w:pPr>
      <w:r w:rsidRPr="00424057">
        <w:rPr>
          <w:rFonts w:ascii="Calibri" w:hAnsi="Calibri" w:cs="Calibri"/>
          <w:noProof/>
          <w:color w:val="151E1F" w:themeColor="text2"/>
          <w:sz w:val="32"/>
          <w:szCs w:val="32"/>
        </w:rPr>
        <w:t>DS SAP3 – 2019/2020</w:t>
      </w:r>
    </w:p>
    <w:p w14:paraId="0E83EA94" w14:textId="03500A64" w:rsidR="002A664D" w:rsidRDefault="002A664D">
      <w:pPr>
        <w:rPr>
          <w:rFonts w:eastAsiaTheme="minorEastAsia"/>
          <w:sz w:val="32"/>
        </w:rPr>
      </w:pPr>
    </w:p>
    <w:p w14:paraId="1C989C1B" w14:textId="77777777" w:rsidR="0072623E" w:rsidRDefault="0072623E">
      <w:pPr>
        <w:pStyle w:val="Subtitle"/>
      </w:pPr>
    </w:p>
    <w:p w14:paraId="75CAF7C5" w14:textId="1CF57E9D" w:rsidR="0072623E" w:rsidRDefault="00613027" w:rsidP="00BE6B7B">
      <w:pPr>
        <w:pStyle w:val="Title"/>
      </w:pPr>
      <w:bookmarkStart w:id="0" w:name="_Hlk54605172"/>
      <w:r>
        <w:lastRenderedPageBreak/>
        <w:t>Predicting response times of the Paris Fire Brigade</w:t>
      </w:r>
      <w:r w:rsidR="00177BED">
        <w:t xml:space="preserve"> Vehicles</w:t>
      </w:r>
      <w:bookmarkEnd w:id="0"/>
    </w:p>
    <w:p w14:paraId="06902FC4" w14:textId="7F6AD748" w:rsidR="0062034F" w:rsidRDefault="00613027">
      <w:pPr>
        <w:pStyle w:val="Author"/>
      </w:pPr>
      <w:r>
        <w:t xml:space="preserve">Nai Minh </w:t>
      </w:r>
      <w:r w:rsidR="00EC3EE4">
        <w:t>QUACH</w:t>
      </w:r>
      <w:r w:rsidR="00C95304">
        <w:t>,</w:t>
      </w:r>
      <w:r w:rsidR="00F64C4B">
        <w:t xml:space="preserve"> </w:t>
      </w:r>
      <w:r w:rsidR="007038C9">
        <w:fldChar w:fldCharType="begin"/>
      </w:r>
      <w:r w:rsidR="007038C9">
        <w:instrText xml:space="preserve"> SAVEDATE  \@ "MMMM d, yyyy"  \* MERGEFORMAT </w:instrText>
      </w:r>
      <w:r w:rsidR="007038C9">
        <w:fldChar w:fldCharType="separate"/>
      </w:r>
      <w:r w:rsidR="000002B9">
        <w:rPr>
          <w:noProof/>
        </w:rPr>
        <w:t>October 30, 2020</w:t>
      </w:r>
      <w:r w:rsidR="007038C9">
        <w:fldChar w:fldCharType="end"/>
      </w:r>
    </w:p>
    <w:p w14:paraId="64851498" w14:textId="52B1BBA6" w:rsidR="0072623E" w:rsidRDefault="00FE1D0A" w:rsidP="00A939C4">
      <w:pPr>
        <w:spacing w:after="0"/>
        <w:jc w:val="center"/>
      </w:pPr>
      <w:r>
        <w:rPr>
          <w:noProof/>
        </w:rPr>
        <w:drawing>
          <wp:inline distT="0" distB="0" distL="0" distR="0" wp14:anchorId="3818785F" wp14:editId="4306CF5D">
            <wp:extent cx="4953000" cy="2959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3214" cy="2977317"/>
                    </a:xfrm>
                    <a:prstGeom prst="rect">
                      <a:avLst/>
                    </a:prstGeom>
                  </pic:spPr>
                </pic:pic>
              </a:graphicData>
            </a:graphic>
          </wp:inline>
        </w:drawing>
      </w:r>
    </w:p>
    <w:p w14:paraId="07789E48" w14:textId="6F3E5CC7" w:rsidR="00A939C4" w:rsidRPr="00A939C4" w:rsidRDefault="009F2D14" w:rsidP="00A939C4">
      <w:pPr>
        <w:rPr>
          <w:sz w:val="16"/>
          <w:szCs w:val="16"/>
          <w:lang w:val="fr-FR"/>
        </w:rPr>
      </w:pPr>
      <w:r w:rsidRPr="00A939C4">
        <w:rPr>
          <w:sz w:val="16"/>
          <w:szCs w:val="16"/>
          <w:lang w:val="fr-FR"/>
        </w:rPr>
        <w:t>Source:</w:t>
      </w:r>
      <w:r w:rsidR="00A939C4" w:rsidRPr="00A939C4">
        <w:rPr>
          <w:sz w:val="16"/>
          <w:szCs w:val="16"/>
          <w:lang w:val="fr-FR"/>
        </w:rPr>
        <w:t xml:space="preserve"> https://www.epsu.org/article/epsu-deplores-tragic-loss-3-italian-firefighters</w:t>
      </w:r>
    </w:p>
    <w:p w14:paraId="3987624D" w14:textId="77777777" w:rsidR="00DF137D" w:rsidRPr="003736F4" w:rsidRDefault="00DF137D">
      <w:pPr>
        <w:rPr>
          <w:lang w:val="fr-FR"/>
        </w:rPr>
      </w:pPr>
    </w:p>
    <w:p w14:paraId="4DE5EEE2" w14:textId="60A50ABF" w:rsidR="0042428B" w:rsidRPr="006B3D42" w:rsidRDefault="0042428B">
      <w:r w:rsidRPr="006B3D42">
        <w:t xml:space="preserve">Machine learning is called to save </w:t>
      </w:r>
      <w:r w:rsidR="005F3BAE" w:rsidRPr="006B3D42">
        <w:t xml:space="preserve">life. It </w:t>
      </w:r>
      <w:r w:rsidR="003C3586" w:rsidRPr="006B3D42">
        <w:t xml:space="preserve">comes to </w:t>
      </w:r>
      <w:r w:rsidR="00996E07" w:rsidRPr="006B3D42">
        <w:t xml:space="preserve">the </w:t>
      </w:r>
      <w:r w:rsidR="003C3586" w:rsidRPr="006B3D42">
        <w:t xml:space="preserve">rescue </w:t>
      </w:r>
      <w:r w:rsidR="00996E07" w:rsidRPr="006B3D42">
        <w:t>of Paris Fire Brigade</w:t>
      </w:r>
      <w:r w:rsidR="005A0440" w:rsidRPr="006B3D42">
        <w:t xml:space="preserve"> to predict the </w:t>
      </w:r>
      <w:r w:rsidR="00CA4B4E" w:rsidRPr="006B3D42">
        <w:t xml:space="preserve">duration required for </w:t>
      </w:r>
      <w:r w:rsidR="00DF1E20">
        <w:t xml:space="preserve">emergency </w:t>
      </w:r>
      <w:r w:rsidR="007E774D" w:rsidRPr="006B3D42">
        <w:t>vehicle</w:t>
      </w:r>
      <w:r w:rsidR="00972E86">
        <w:t>s</w:t>
      </w:r>
      <w:r w:rsidR="00CA4B4E" w:rsidRPr="006B3D42">
        <w:t xml:space="preserve"> to </w:t>
      </w:r>
      <w:r w:rsidR="007E774D" w:rsidRPr="006B3D42">
        <w:t xml:space="preserve">arrive </w:t>
      </w:r>
      <w:r w:rsidR="00A868C4">
        <w:t>at</w:t>
      </w:r>
      <w:r w:rsidR="007E774D" w:rsidRPr="006B3D42">
        <w:t xml:space="preserve"> </w:t>
      </w:r>
      <w:r w:rsidR="00E302E9">
        <w:t xml:space="preserve">their </w:t>
      </w:r>
      <w:r w:rsidR="007E774D" w:rsidRPr="006B3D42">
        <w:t>destination.</w:t>
      </w:r>
    </w:p>
    <w:p w14:paraId="693EEA00" w14:textId="26DA3A28" w:rsidR="003F44BD" w:rsidRDefault="003F44BD">
      <w:r w:rsidRPr="006B3D42">
        <w:t xml:space="preserve">The challenge is </w:t>
      </w:r>
      <w:r w:rsidR="002B49DF">
        <w:t xml:space="preserve">a </w:t>
      </w:r>
      <w:r w:rsidR="002B49DF" w:rsidRPr="00155B66">
        <w:rPr>
          <w:u w:val="single"/>
        </w:rPr>
        <w:t>regression</w:t>
      </w:r>
      <w:r w:rsidR="002B49DF">
        <w:t xml:space="preserve"> problem </w:t>
      </w:r>
      <w:r w:rsidR="00155B66">
        <w:t>proposed</w:t>
      </w:r>
      <w:r w:rsidR="00263CF2" w:rsidRPr="006B3D42">
        <w:t xml:space="preserve"> by </w:t>
      </w:r>
      <w:r w:rsidR="00254127" w:rsidRPr="006B3D42">
        <w:t xml:space="preserve">the prestigious </w:t>
      </w:r>
      <w:r w:rsidR="00263CF2" w:rsidRPr="006B3D42">
        <w:t>Ecole Normal Supérieure</w:t>
      </w:r>
      <w:r w:rsidR="00254127" w:rsidRPr="006B3D42">
        <w:t>:</w:t>
      </w:r>
      <w:r w:rsidR="00862838" w:rsidRPr="006B3D42">
        <w:t xml:space="preserve"> </w:t>
      </w:r>
      <w:hyperlink r:id="rId13" w:history="1">
        <w:r w:rsidR="00862838" w:rsidRPr="00862838">
          <w:rPr>
            <w:color w:val="0000FF"/>
            <w:u w:val="single"/>
          </w:rPr>
          <w:t>https://challengedata.ens.fr/participants/challenges/21/</w:t>
        </w:r>
      </w:hyperlink>
    </w:p>
    <w:p w14:paraId="68AF1044" w14:textId="046BC32C" w:rsidR="00E51238" w:rsidRPr="000273CC" w:rsidRDefault="00E51238" w:rsidP="00E51238">
      <w:r>
        <w:t xml:space="preserve">In a megacity </w:t>
      </w:r>
      <w:r w:rsidR="00FA06C9">
        <w:t xml:space="preserve">of 12 million inhabitants, </w:t>
      </w:r>
      <w:r>
        <w:t xml:space="preserve">bourgeoning of traffic, constantly and endlessly </w:t>
      </w:r>
      <w:r w:rsidR="007C41DF">
        <w:t>transform</w:t>
      </w:r>
      <w:r w:rsidR="00205D4C">
        <w:t>ed</w:t>
      </w:r>
      <w:r>
        <w:t xml:space="preserve"> by public works</w:t>
      </w:r>
      <w:r w:rsidR="006F5AA5">
        <w:t xml:space="preserve"> and </w:t>
      </w:r>
      <w:r w:rsidR="002509F1">
        <w:t xml:space="preserve">popular </w:t>
      </w:r>
      <w:r w:rsidR="006F5AA5">
        <w:t>events</w:t>
      </w:r>
      <w:r>
        <w:t xml:space="preserve">, </w:t>
      </w:r>
      <w:r w:rsidR="00B6509C">
        <w:t xml:space="preserve">the </w:t>
      </w:r>
      <w:r w:rsidR="00A32437">
        <w:t>invocation of</w:t>
      </w:r>
      <w:r w:rsidR="00B6509C">
        <w:t xml:space="preserve"> </w:t>
      </w:r>
      <w:r w:rsidR="00843A91">
        <w:t>“</w:t>
      </w:r>
      <w:r w:rsidR="006D3EA1">
        <w:t>prediction</w:t>
      </w:r>
      <w:r w:rsidR="00843A91">
        <w:t>”</w:t>
      </w:r>
      <w:r w:rsidR="006D3EA1">
        <w:t xml:space="preserve"> </w:t>
      </w:r>
      <w:r w:rsidR="00065B19">
        <w:t xml:space="preserve">may </w:t>
      </w:r>
      <w:r w:rsidR="00B6509C">
        <w:t>sound like</w:t>
      </w:r>
      <w:r w:rsidR="00065B19">
        <w:t xml:space="preserve"> a </w:t>
      </w:r>
      <w:r w:rsidR="00A17826">
        <w:t xml:space="preserve">kind of black </w:t>
      </w:r>
      <w:r w:rsidR="00065B19">
        <w:t>magic</w:t>
      </w:r>
      <w:r w:rsidR="00843A91">
        <w:t xml:space="preserve"> power</w:t>
      </w:r>
      <w:r w:rsidR="006A066A">
        <w:t>.</w:t>
      </w:r>
      <w:r w:rsidR="00F3010E">
        <w:t xml:space="preserve"> </w:t>
      </w:r>
      <w:r w:rsidR="006A066A">
        <w:t>T</w:t>
      </w:r>
      <w:r>
        <w:t>he challenge</w:t>
      </w:r>
      <w:r w:rsidR="005354A7">
        <w:t xml:space="preserve"> </w:t>
      </w:r>
      <w:r w:rsidR="008C0361">
        <w:t>will be burning</w:t>
      </w:r>
      <w:r w:rsidR="00CF66C9">
        <w:t xml:space="preserve"> </w:t>
      </w:r>
      <w:r w:rsidR="005354A7">
        <w:t xml:space="preserve">for </w:t>
      </w:r>
      <w:r w:rsidR="008C0361">
        <w:t>those</w:t>
      </w:r>
      <w:r w:rsidR="005354A7">
        <w:t xml:space="preserve"> who want </w:t>
      </w:r>
      <w:r w:rsidR="00CF66C9">
        <w:t xml:space="preserve">to </w:t>
      </w:r>
      <w:r w:rsidR="009275BC">
        <w:t>step up</w:t>
      </w:r>
      <w:r w:rsidR="002C1BA6">
        <w:t xml:space="preserve"> </w:t>
      </w:r>
      <w:r w:rsidR="0008075C">
        <w:t>to</w:t>
      </w:r>
      <w:r w:rsidR="00CF66C9">
        <w:t xml:space="preserve"> the </w:t>
      </w:r>
      <w:r w:rsidR="00A12A93">
        <w:t xml:space="preserve">first place </w:t>
      </w:r>
      <w:r w:rsidR="009275BC">
        <w:t>on</w:t>
      </w:r>
      <w:r w:rsidR="00A12A93">
        <w:t xml:space="preserve"> </w:t>
      </w:r>
      <w:r w:rsidR="00364EBC">
        <w:t xml:space="preserve">the </w:t>
      </w:r>
      <w:r w:rsidR="00A12A93">
        <w:t>leaderboard.</w:t>
      </w:r>
    </w:p>
    <w:p w14:paraId="292AAB4C" w14:textId="14269B76" w:rsidR="00131126" w:rsidRDefault="00131126">
      <w:pPr>
        <w:rPr>
          <w:sz w:val="28"/>
          <w:szCs w:val="28"/>
        </w:rPr>
      </w:pPr>
      <w:r>
        <w:rPr>
          <w:sz w:val="28"/>
          <w:szCs w:val="28"/>
        </w:rPr>
        <w:br w:type="page"/>
      </w:r>
    </w:p>
    <w:sdt>
      <w:sdtPr>
        <w:rPr>
          <w:rFonts w:asciiTheme="minorHAnsi" w:eastAsiaTheme="minorHAnsi" w:hAnsiTheme="minorHAnsi" w:cstheme="minorBidi"/>
          <w:sz w:val="24"/>
          <w:szCs w:val="24"/>
        </w:rPr>
        <w:id w:val="1752470815"/>
        <w:docPartObj>
          <w:docPartGallery w:val="Table of Contents"/>
          <w:docPartUnique/>
        </w:docPartObj>
      </w:sdtPr>
      <w:sdtEndPr>
        <w:rPr>
          <w:b/>
          <w:bCs/>
          <w:noProof/>
        </w:rPr>
      </w:sdtEndPr>
      <w:sdtContent>
        <w:p w14:paraId="7B5FE802" w14:textId="71395781" w:rsidR="006453BE" w:rsidRDefault="006453BE">
          <w:pPr>
            <w:pStyle w:val="TOCHeading"/>
          </w:pPr>
          <w:r>
            <w:t>Table of Contents</w:t>
          </w:r>
        </w:p>
        <w:p w14:paraId="46870322" w14:textId="4D8CE0DC" w:rsidR="00B051BA" w:rsidRDefault="006453BE">
          <w:pPr>
            <w:pStyle w:val="TOC1"/>
            <w:tabs>
              <w:tab w:val="left" w:pos="480"/>
              <w:tab w:val="right" w:leader="dot" w:pos="9552"/>
            </w:tabs>
            <w:rPr>
              <w:rFonts w:eastAsiaTheme="minorEastAsia"/>
              <w:noProof/>
              <w:color w:val="auto"/>
              <w:sz w:val="22"/>
              <w:szCs w:val="22"/>
              <w:lang w:eastAsia="zh-CN"/>
            </w:rPr>
          </w:pPr>
          <w:r>
            <w:fldChar w:fldCharType="begin"/>
          </w:r>
          <w:r>
            <w:instrText xml:space="preserve"> TOC \o "1-3" \h \z \u </w:instrText>
          </w:r>
          <w:r>
            <w:fldChar w:fldCharType="separate"/>
          </w:r>
          <w:hyperlink w:anchor="_Toc50972532" w:history="1">
            <w:r w:rsidR="00B051BA" w:rsidRPr="00E92666">
              <w:rPr>
                <w:rStyle w:val="Hyperlink"/>
                <w:noProof/>
              </w:rPr>
              <w:t>1</w:t>
            </w:r>
            <w:r w:rsidR="00B051BA">
              <w:rPr>
                <w:rFonts w:eastAsiaTheme="minorEastAsia"/>
                <w:noProof/>
                <w:color w:val="auto"/>
                <w:sz w:val="22"/>
                <w:szCs w:val="22"/>
                <w:lang w:eastAsia="zh-CN"/>
              </w:rPr>
              <w:tab/>
            </w:r>
            <w:r w:rsidR="00B051BA" w:rsidRPr="00E92666">
              <w:rPr>
                <w:rStyle w:val="Hyperlink"/>
                <w:noProof/>
              </w:rPr>
              <w:t>Overview</w:t>
            </w:r>
            <w:r w:rsidR="00B051BA">
              <w:rPr>
                <w:noProof/>
                <w:webHidden/>
              </w:rPr>
              <w:tab/>
            </w:r>
            <w:r w:rsidR="00B051BA">
              <w:rPr>
                <w:noProof/>
                <w:webHidden/>
              </w:rPr>
              <w:fldChar w:fldCharType="begin"/>
            </w:r>
            <w:r w:rsidR="00B051BA">
              <w:rPr>
                <w:noProof/>
                <w:webHidden/>
              </w:rPr>
              <w:instrText xml:space="preserve"> PAGEREF _Toc50972532 \h </w:instrText>
            </w:r>
            <w:r w:rsidR="00B051BA">
              <w:rPr>
                <w:noProof/>
                <w:webHidden/>
              </w:rPr>
            </w:r>
            <w:r w:rsidR="00B051BA">
              <w:rPr>
                <w:noProof/>
                <w:webHidden/>
              </w:rPr>
              <w:fldChar w:fldCharType="separate"/>
            </w:r>
            <w:r w:rsidR="000002B9">
              <w:rPr>
                <w:noProof/>
                <w:webHidden/>
              </w:rPr>
              <w:t>5</w:t>
            </w:r>
            <w:r w:rsidR="00B051BA">
              <w:rPr>
                <w:noProof/>
                <w:webHidden/>
              </w:rPr>
              <w:fldChar w:fldCharType="end"/>
            </w:r>
          </w:hyperlink>
        </w:p>
        <w:p w14:paraId="44901661" w14:textId="4EDEDFD8" w:rsidR="00B051BA" w:rsidRDefault="00DB00B3">
          <w:pPr>
            <w:pStyle w:val="TOC1"/>
            <w:tabs>
              <w:tab w:val="left" w:pos="480"/>
              <w:tab w:val="right" w:leader="dot" w:pos="9552"/>
            </w:tabs>
            <w:rPr>
              <w:rFonts w:eastAsiaTheme="minorEastAsia"/>
              <w:noProof/>
              <w:color w:val="auto"/>
              <w:sz w:val="22"/>
              <w:szCs w:val="22"/>
              <w:lang w:eastAsia="zh-CN"/>
            </w:rPr>
          </w:pPr>
          <w:hyperlink w:anchor="_Toc50972533" w:history="1">
            <w:r w:rsidR="00B051BA" w:rsidRPr="00E92666">
              <w:rPr>
                <w:rStyle w:val="Hyperlink"/>
                <w:noProof/>
              </w:rPr>
              <w:t>2</w:t>
            </w:r>
            <w:r w:rsidR="00B051BA">
              <w:rPr>
                <w:rFonts w:eastAsiaTheme="minorEastAsia"/>
                <w:noProof/>
                <w:color w:val="auto"/>
                <w:sz w:val="22"/>
                <w:szCs w:val="22"/>
                <w:lang w:eastAsia="zh-CN"/>
              </w:rPr>
              <w:tab/>
            </w:r>
            <w:r w:rsidR="00B051BA" w:rsidRPr="00E92666">
              <w:rPr>
                <w:rStyle w:val="Hyperlink"/>
                <w:noProof/>
              </w:rPr>
              <w:t>Data Exploration</w:t>
            </w:r>
            <w:r w:rsidR="00B051BA">
              <w:rPr>
                <w:noProof/>
                <w:webHidden/>
              </w:rPr>
              <w:tab/>
            </w:r>
            <w:r w:rsidR="00B051BA">
              <w:rPr>
                <w:noProof/>
                <w:webHidden/>
              </w:rPr>
              <w:fldChar w:fldCharType="begin"/>
            </w:r>
            <w:r w:rsidR="00B051BA">
              <w:rPr>
                <w:noProof/>
                <w:webHidden/>
              </w:rPr>
              <w:instrText xml:space="preserve"> PAGEREF _Toc50972533 \h </w:instrText>
            </w:r>
            <w:r w:rsidR="00B051BA">
              <w:rPr>
                <w:noProof/>
                <w:webHidden/>
              </w:rPr>
            </w:r>
            <w:r w:rsidR="00B051BA">
              <w:rPr>
                <w:noProof/>
                <w:webHidden/>
              </w:rPr>
              <w:fldChar w:fldCharType="separate"/>
            </w:r>
            <w:r w:rsidR="000002B9">
              <w:rPr>
                <w:noProof/>
                <w:webHidden/>
              </w:rPr>
              <w:t>6</w:t>
            </w:r>
            <w:r w:rsidR="00B051BA">
              <w:rPr>
                <w:noProof/>
                <w:webHidden/>
              </w:rPr>
              <w:fldChar w:fldCharType="end"/>
            </w:r>
          </w:hyperlink>
        </w:p>
        <w:p w14:paraId="66B757B6" w14:textId="0B5BE185" w:rsidR="00B051BA" w:rsidRDefault="00DB00B3">
          <w:pPr>
            <w:pStyle w:val="TOC2"/>
            <w:tabs>
              <w:tab w:val="left" w:pos="880"/>
              <w:tab w:val="right" w:leader="dot" w:pos="9552"/>
            </w:tabs>
            <w:rPr>
              <w:rFonts w:eastAsiaTheme="minorEastAsia"/>
              <w:noProof/>
              <w:color w:val="auto"/>
              <w:sz w:val="22"/>
              <w:szCs w:val="22"/>
              <w:lang w:eastAsia="zh-CN"/>
            </w:rPr>
          </w:pPr>
          <w:hyperlink w:anchor="_Toc50972534" w:history="1">
            <w:r w:rsidR="00B051BA" w:rsidRPr="00E92666">
              <w:rPr>
                <w:rStyle w:val="Hyperlink"/>
                <w:noProof/>
              </w:rPr>
              <w:t>2.1</w:t>
            </w:r>
            <w:r w:rsidR="00B051BA">
              <w:rPr>
                <w:rFonts w:eastAsiaTheme="minorEastAsia"/>
                <w:noProof/>
                <w:color w:val="auto"/>
                <w:sz w:val="22"/>
                <w:szCs w:val="22"/>
                <w:lang w:eastAsia="zh-CN"/>
              </w:rPr>
              <w:tab/>
            </w:r>
            <w:r w:rsidR="00B051BA" w:rsidRPr="00E92666">
              <w:rPr>
                <w:rStyle w:val="Hyperlink"/>
                <w:noProof/>
              </w:rPr>
              <w:t>Global view</w:t>
            </w:r>
            <w:r w:rsidR="00B051BA">
              <w:rPr>
                <w:noProof/>
                <w:webHidden/>
              </w:rPr>
              <w:tab/>
            </w:r>
            <w:r w:rsidR="00B051BA">
              <w:rPr>
                <w:noProof/>
                <w:webHidden/>
              </w:rPr>
              <w:fldChar w:fldCharType="begin"/>
            </w:r>
            <w:r w:rsidR="00B051BA">
              <w:rPr>
                <w:noProof/>
                <w:webHidden/>
              </w:rPr>
              <w:instrText xml:space="preserve"> PAGEREF _Toc50972534 \h </w:instrText>
            </w:r>
            <w:r w:rsidR="00B051BA">
              <w:rPr>
                <w:noProof/>
                <w:webHidden/>
              </w:rPr>
            </w:r>
            <w:r w:rsidR="00B051BA">
              <w:rPr>
                <w:noProof/>
                <w:webHidden/>
              </w:rPr>
              <w:fldChar w:fldCharType="separate"/>
            </w:r>
            <w:r w:rsidR="000002B9">
              <w:rPr>
                <w:noProof/>
                <w:webHidden/>
              </w:rPr>
              <w:t>6</w:t>
            </w:r>
            <w:r w:rsidR="00B051BA">
              <w:rPr>
                <w:noProof/>
                <w:webHidden/>
              </w:rPr>
              <w:fldChar w:fldCharType="end"/>
            </w:r>
          </w:hyperlink>
        </w:p>
        <w:p w14:paraId="22ACBE1B" w14:textId="6C380E69" w:rsidR="00B051BA" w:rsidRDefault="00DB00B3">
          <w:pPr>
            <w:pStyle w:val="TOC2"/>
            <w:tabs>
              <w:tab w:val="left" w:pos="880"/>
              <w:tab w:val="right" w:leader="dot" w:pos="9552"/>
            </w:tabs>
            <w:rPr>
              <w:rFonts w:eastAsiaTheme="minorEastAsia"/>
              <w:noProof/>
              <w:color w:val="auto"/>
              <w:sz w:val="22"/>
              <w:szCs w:val="22"/>
              <w:lang w:eastAsia="zh-CN"/>
            </w:rPr>
          </w:pPr>
          <w:hyperlink w:anchor="_Toc50972535" w:history="1">
            <w:r w:rsidR="00B051BA" w:rsidRPr="00E92666">
              <w:rPr>
                <w:rStyle w:val="Hyperlink"/>
                <w:noProof/>
              </w:rPr>
              <w:t>2.2</w:t>
            </w:r>
            <w:r w:rsidR="00B051BA">
              <w:rPr>
                <w:rFonts w:eastAsiaTheme="minorEastAsia"/>
                <w:noProof/>
                <w:color w:val="auto"/>
                <w:sz w:val="22"/>
                <w:szCs w:val="22"/>
                <w:lang w:eastAsia="zh-CN"/>
              </w:rPr>
              <w:tab/>
            </w:r>
            <w:r w:rsidR="00B051BA" w:rsidRPr="00E92666">
              <w:rPr>
                <w:rStyle w:val="Hyperlink"/>
                <w:noProof/>
              </w:rPr>
              <w:t>Response variables</w:t>
            </w:r>
            <w:r w:rsidR="00B051BA">
              <w:rPr>
                <w:noProof/>
                <w:webHidden/>
              </w:rPr>
              <w:tab/>
            </w:r>
            <w:r w:rsidR="00B051BA">
              <w:rPr>
                <w:noProof/>
                <w:webHidden/>
              </w:rPr>
              <w:fldChar w:fldCharType="begin"/>
            </w:r>
            <w:r w:rsidR="00B051BA">
              <w:rPr>
                <w:noProof/>
                <w:webHidden/>
              </w:rPr>
              <w:instrText xml:space="preserve"> PAGEREF _Toc50972535 \h </w:instrText>
            </w:r>
            <w:r w:rsidR="00B051BA">
              <w:rPr>
                <w:noProof/>
                <w:webHidden/>
              </w:rPr>
            </w:r>
            <w:r w:rsidR="00B051BA">
              <w:rPr>
                <w:noProof/>
                <w:webHidden/>
              </w:rPr>
              <w:fldChar w:fldCharType="separate"/>
            </w:r>
            <w:r w:rsidR="000002B9">
              <w:rPr>
                <w:noProof/>
                <w:webHidden/>
              </w:rPr>
              <w:t>6</w:t>
            </w:r>
            <w:r w:rsidR="00B051BA">
              <w:rPr>
                <w:noProof/>
                <w:webHidden/>
              </w:rPr>
              <w:fldChar w:fldCharType="end"/>
            </w:r>
          </w:hyperlink>
        </w:p>
        <w:p w14:paraId="5805D53E" w14:textId="7FBB0C54" w:rsidR="00B051BA" w:rsidRDefault="00DB00B3">
          <w:pPr>
            <w:pStyle w:val="TOC2"/>
            <w:tabs>
              <w:tab w:val="left" w:pos="880"/>
              <w:tab w:val="right" w:leader="dot" w:pos="9552"/>
            </w:tabs>
            <w:rPr>
              <w:rFonts w:eastAsiaTheme="minorEastAsia"/>
              <w:noProof/>
              <w:color w:val="auto"/>
              <w:sz w:val="22"/>
              <w:szCs w:val="22"/>
              <w:lang w:eastAsia="zh-CN"/>
            </w:rPr>
          </w:pPr>
          <w:hyperlink w:anchor="_Toc50972536" w:history="1">
            <w:r w:rsidR="00B051BA" w:rsidRPr="00E92666">
              <w:rPr>
                <w:rStyle w:val="Hyperlink"/>
                <w:noProof/>
              </w:rPr>
              <w:t>2.3</w:t>
            </w:r>
            <w:r w:rsidR="00B051BA">
              <w:rPr>
                <w:rFonts w:eastAsiaTheme="minorEastAsia"/>
                <w:noProof/>
                <w:color w:val="auto"/>
                <w:sz w:val="22"/>
                <w:szCs w:val="22"/>
                <w:lang w:eastAsia="zh-CN"/>
              </w:rPr>
              <w:tab/>
            </w:r>
            <w:r w:rsidR="00B051BA" w:rsidRPr="00E92666">
              <w:rPr>
                <w:rStyle w:val="Hyperlink"/>
                <w:noProof/>
              </w:rPr>
              <w:t>Stationarity and i.i.d</w:t>
            </w:r>
            <w:r w:rsidR="00B051BA">
              <w:rPr>
                <w:noProof/>
                <w:webHidden/>
              </w:rPr>
              <w:tab/>
            </w:r>
            <w:r w:rsidR="00B051BA">
              <w:rPr>
                <w:noProof/>
                <w:webHidden/>
              </w:rPr>
              <w:fldChar w:fldCharType="begin"/>
            </w:r>
            <w:r w:rsidR="00B051BA">
              <w:rPr>
                <w:noProof/>
                <w:webHidden/>
              </w:rPr>
              <w:instrText xml:space="preserve"> PAGEREF _Toc50972536 \h </w:instrText>
            </w:r>
            <w:r w:rsidR="00B051BA">
              <w:rPr>
                <w:noProof/>
                <w:webHidden/>
              </w:rPr>
            </w:r>
            <w:r w:rsidR="00B051BA">
              <w:rPr>
                <w:noProof/>
                <w:webHidden/>
              </w:rPr>
              <w:fldChar w:fldCharType="separate"/>
            </w:r>
            <w:r w:rsidR="000002B9">
              <w:rPr>
                <w:noProof/>
                <w:webHidden/>
              </w:rPr>
              <w:t>9</w:t>
            </w:r>
            <w:r w:rsidR="00B051BA">
              <w:rPr>
                <w:noProof/>
                <w:webHidden/>
              </w:rPr>
              <w:fldChar w:fldCharType="end"/>
            </w:r>
          </w:hyperlink>
        </w:p>
        <w:p w14:paraId="72D297A4" w14:textId="1231940B" w:rsidR="00B051BA" w:rsidRDefault="00DB00B3">
          <w:pPr>
            <w:pStyle w:val="TOC2"/>
            <w:tabs>
              <w:tab w:val="left" w:pos="880"/>
              <w:tab w:val="right" w:leader="dot" w:pos="9552"/>
            </w:tabs>
            <w:rPr>
              <w:rFonts w:eastAsiaTheme="minorEastAsia"/>
              <w:noProof/>
              <w:color w:val="auto"/>
              <w:sz w:val="22"/>
              <w:szCs w:val="22"/>
              <w:lang w:eastAsia="zh-CN"/>
            </w:rPr>
          </w:pPr>
          <w:hyperlink w:anchor="_Toc50972537" w:history="1">
            <w:r w:rsidR="00B051BA" w:rsidRPr="00E92666">
              <w:rPr>
                <w:rStyle w:val="Hyperlink"/>
                <w:noProof/>
              </w:rPr>
              <w:t>2.4</w:t>
            </w:r>
            <w:r w:rsidR="00B051BA">
              <w:rPr>
                <w:rFonts w:eastAsiaTheme="minorEastAsia"/>
                <w:noProof/>
                <w:color w:val="auto"/>
                <w:sz w:val="22"/>
                <w:szCs w:val="22"/>
                <w:lang w:eastAsia="zh-CN"/>
              </w:rPr>
              <w:tab/>
            </w:r>
            <w:r w:rsidR="00B051BA" w:rsidRPr="00E92666">
              <w:rPr>
                <w:rStyle w:val="Hyperlink"/>
                <w:noProof/>
              </w:rPr>
              <w:t>Principal Component Analysis</w:t>
            </w:r>
            <w:r w:rsidR="00B051BA">
              <w:rPr>
                <w:noProof/>
                <w:webHidden/>
              </w:rPr>
              <w:tab/>
            </w:r>
            <w:r w:rsidR="00B051BA">
              <w:rPr>
                <w:noProof/>
                <w:webHidden/>
              </w:rPr>
              <w:fldChar w:fldCharType="begin"/>
            </w:r>
            <w:r w:rsidR="00B051BA">
              <w:rPr>
                <w:noProof/>
                <w:webHidden/>
              </w:rPr>
              <w:instrText xml:space="preserve"> PAGEREF _Toc50972537 \h </w:instrText>
            </w:r>
            <w:r w:rsidR="00B051BA">
              <w:rPr>
                <w:noProof/>
                <w:webHidden/>
              </w:rPr>
            </w:r>
            <w:r w:rsidR="00B051BA">
              <w:rPr>
                <w:noProof/>
                <w:webHidden/>
              </w:rPr>
              <w:fldChar w:fldCharType="separate"/>
            </w:r>
            <w:r w:rsidR="000002B9">
              <w:rPr>
                <w:noProof/>
                <w:webHidden/>
              </w:rPr>
              <w:t>11</w:t>
            </w:r>
            <w:r w:rsidR="00B051BA">
              <w:rPr>
                <w:noProof/>
                <w:webHidden/>
              </w:rPr>
              <w:fldChar w:fldCharType="end"/>
            </w:r>
          </w:hyperlink>
        </w:p>
        <w:p w14:paraId="141072E8" w14:textId="62040260" w:rsidR="00B051BA" w:rsidRDefault="00DB00B3">
          <w:pPr>
            <w:pStyle w:val="TOC2"/>
            <w:tabs>
              <w:tab w:val="left" w:pos="880"/>
              <w:tab w:val="right" w:leader="dot" w:pos="9552"/>
            </w:tabs>
            <w:rPr>
              <w:rFonts w:eastAsiaTheme="minorEastAsia"/>
              <w:noProof/>
              <w:color w:val="auto"/>
              <w:sz w:val="22"/>
              <w:szCs w:val="22"/>
              <w:lang w:eastAsia="zh-CN"/>
            </w:rPr>
          </w:pPr>
          <w:hyperlink w:anchor="_Toc50972538" w:history="1">
            <w:r w:rsidR="00B051BA" w:rsidRPr="00E92666">
              <w:rPr>
                <w:rStyle w:val="Hyperlink"/>
                <w:noProof/>
              </w:rPr>
              <w:t>2.5</w:t>
            </w:r>
            <w:r w:rsidR="00B051BA">
              <w:rPr>
                <w:rFonts w:eastAsiaTheme="minorEastAsia"/>
                <w:noProof/>
                <w:color w:val="auto"/>
                <w:sz w:val="22"/>
                <w:szCs w:val="22"/>
                <w:lang w:eastAsia="zh-CN"/>
              </w:rPr>
              <w:tab/>
            </w:r>
            <w:r w:rsidR="00B051BA" w:rsidRPr="00E92666">
              <w:rPr>
                <w:rStyle w:val="Hyperlink"/>
                <w:noProof/>
              </w:rPr>
              <w:t>Feature variables</w:t>
            </w:r>
            <w:r w:rsidR="00B051BA">
              <w:rPr>
                <w:noProof/>
                <w:webHidden/>
              </w:rPr>
              <w:tab/>
            </w:r>
            <w:r w:rsidR="00B051BA">
              <w:rPr>
                <w:noProof/>
                <w:webHidden/>
              </w:rPr>
              <w:fldChar w:fldCharType="begin"/>
            </w:r>
            <w:r w:rsidR="00B051BA">
              <w:rPr>
                <w:noProof/>
                <w:webHidden/>
              </w:rPr>
              <w:instrText xml:space="preserve"> PAGEREF _Toc50972538 \h </w:instrText>
            </w:r>
            <w:r w:rsidR="00B051BA">
              <w:rPr>
                <w:noProof/>
                <w:webHidden/>
              </w:rPr>
            </w:r>
            <w:r w:rsidR="00B051BA">
              <w:rPr>
                <w:noProof/>
                <w:webHidden/>
              </w:rPr>
              <w:fldChar w:fldCharType="separate"/>
            </w:r>
            <w:r w:rsidR="000002B9">
              <w:rPr>
                <w:noProof/>
                <w:webHidden/>
              </w:rPr>
              <w:t>12</w:t>
            </w:r>
            <w:r w:rsidR="00B051BA">
              <w:rPr>
                <w:noProof/>
                <w:webHidden/>
              </w:rPr>
              <w:fldChar w:fldCharType="end"/>
            </w:r>
          </w:hyperlink>
        </w:p>
        <w:p w14:paraId="5614D95D" w14:textId="689FF01F" w:rsidR="00B051BA" w:rsidRDefault="00DB00B3">
          <w:pPr>
            <w:pStyle w:val="TOC3"/>
            <w:tabs>
              <w:tab w:val="left" w:pos="1320"/>
              <w:tab w:val="right" w:leader="dot" w:pos="9552"/>
            </w:tabs>
            <w:rPr>
              <w:rFonts w:eastAsiaTheme="minorEastAsia"/>
              <w:noProof/>
              <w:color w:val="auto"/>
              <w:sz w:val="22"/>
              <w:szCs w:val="22"/>
              <w:lang w:eastAsia="zh-CN"/>
            </w:rPr>
          </w:pPr>
          <w:hyperlink w:anchor="_Toc50972539" w:history="1">
            <w:r w:rsidR="00B051BA" w:rsidRPr="00E92666">
              <w:rPr>
                <w:rStyle w:val="Hyperlink"/>
                <w:noProof/>
              </w:rPr>
              <w:t>2.5.1</w:t>
            </w:r>
            <w:r w:rsidR="00B051BA">
              <w:rPr>
                <w:rFonts w:eastAsiaTheme="minorEastAsia"/>
                <w:noProof/>
                <w:color w:val="auto"/>
                <w:sz w:val="22"/>
                <w:szCs w:val="22"/>
                <w:lang w:eastAsia="zh-CN"/>
              </w:rPr>
              <w:tab/>
            </w:r>
            <w:r w:rsidR="00B051BA" w:rsidRPr="00E92666">
              <w:rPr>
                <w:rStyle w:val="Hyperlink"/>
                <w:noProof/>
              </w:rPr>
              <w:t>“OSRM” features</w:t>
            </w:r>
            <w:r w:rsidR="00B051BA">
              <w:rPr>
                <w:noProof/>
                <w:webHidden/>
              </w:rPr>
              <w:tab/>
            </w:r>
            <w:r w:rsidR="00B051BA">
              <w:rPr>
                <w:noProof/>
                <w:webHidden/>
              </w:rPr>
              <w:fldChar w:fldCharType="begin"/>
            </w:r>
            <w:r w:rsidR="00B051BA">
              <w:rPr>
                <w:noProof/>
                <w:webHidden/>
              </w:rPr>
              <w:instrText xml:space="preserve"> PAGEREF _Toc50972539 \h </w:instrText>
            </w:r>
            <w:r w:rsidR="00B051BA">
              <w:rPr>
                <w:noProof/>
                <w:webHidden/>
              </w:rPr>
            </w:r>
            <w:r w:rsidR="00B051BA">
              <w:rPr>
                <w:noProof/>
                <w:webHidden/>
              </w:rPr>
              <w:fldChar w:fldCharType="separate"/>
            </w:r>
            <w:r w:rsidR="000002B9">
              <w:rPr>
                <w:noProof/>
                <w:webHidden/>
              </w:rPr>
              <w:t>12</w:t>
            </w:r>
            <w:r w:rsidR="00B051BA">
              <w:rPr>
                <w:noProof/>
                <w:webHidden/>
              </w:rPr>
              <w:fldChar w:fldCharType="end"/>
            </w:r>
          </w:hyperlink>
        </w:p>
        <w:p w14:paraId="78E3AFA1" w14:textId="58C62808" w:rsidR="00B051BA" w:rsidRDefault="00DB00B3">
          <w:pPr>
            <w:pStyle w:val="TOC3"/>
            <w:tabs>
              <w:tab w:val="left" w:pos="1320"/>
              <w:tab w:val="right" w:leader="dot" w:pos="9552"/>
            </w:tabs>
            <w:rPr>
              <w:rFonts w:eastAsiaTheme="minorEastAsia"/>
              <w:noProof/>
              <w:color w:val="auto"/>
              <w:sz w:val="22"/>
              <w:szCs w:val="22"/>
              <w:lang w:eastAsia="zh-CN"/>
            </w:rPr>
          </w:pPr>
          <w:hyperlink w:anchor="_Toc50972540" w:history="1">
            <w:r w:rsidR="00B051BA" w:rsidRPr="00E92666">
              <w:rPr>
                <w:rStyle w:val="Hyperlink"/>
                <w:noProof/>
              </w:rPr>
              <w:t>2.5.2</w:t>
            </w:r>
            <w:r w:rsidR="00B051BA">
              <w:rPr>
                <w:rFonts w:eastAsiaTheme="minorEastAsia"/>
                <w:noProof/>
                <w:color w:val="auto"/>
                <w:sz w:val="22"/>
                <w:szCs w:val="22"/>
                <w:lang w:eastAsia="zh-CN"/>
              </w:rPr>
              <w:tab/>
            </w:r>
            <w:r w:rsidR="00B051BA" w:rsidRPr="00E92666">
              <w:rPr>
                <w:rStyle w:val="Hyperlink"/>
                <w:noProof/>
              </w:rPr>
              <w:t>Spatial features</w:t>
            </w:r>
            <w:r w:rsidR="00B051BA">
              <w:rPr>
                <w:noProof/>
                <w:webHidden/>
              </w:rPr>
              <w:tab/>
            </w:r>
            <w:r w:rsidR="00B051BA">
              <w:rPr>
                <w:noProof/>
                <w:webHidden/>
              </w:rPr>
              <w:fldChar w:fldCharType="begin"/>
            </w:r>
            <w:r w:rsidR="00B051BA">
              <w:rPr>
                <w:noProof/>
                <w:webHidden/>
              </w:rPr>
              <w:instrText xml:space="preserve"> PAGEREF _Toc50972540 \h </w:instrText>
            </w:r>
            <w:r w:rsidR="00B051BA">
              <w:rPr>
                <w:noProof/>
                <w:webHidden/>
              </w:rPr>
            </w:r>
            <w:r w:rsidR="00B051BA">
              <w:rPr>
                <w:noProof/>
                <w:webHidden/>
              </w:rPr>
              <w:fldChar w:fldCharType="separate"/>
            </w:r>
            <w:r w:rsidR="000002B9">
              <w:rPr>
                <w:noProof/>
                <w:webHidden/>
              </w:rPr>
              <w:t>13</w:t>
            </w:r>
            <w:r w:rsidR="00B051BA">
              <w:rPr>
                <w:noProof/>
                <w:webHidden/>
              </w:rPr>
              <w:fldChar w:fldCharType="end"/>
            </w:r>
          </w:hyperlink>
        </w:p>
        <w:p w14:paraId="51D5B470" w14:textId="5CB60EB8" w:rsidR="00B051BA" w:rsidRDefault="00DB00B3">
          <w:pPr>
            <w:pStyle w:val="TOC2"/>
            <w:tabs>
              <w:tab w:val="left" w:pos="880"/>
              <w:tab w:val="right" w:leader="dot" w:pos="9552"/>
            </w:tabs>
            <w:rPr>
              <w:rFonts w:eastAsiaTheme="minorEastAsia"/>
              <w:noProof/>
              <w:color w:val="auto"/>
              <w:sz w:val="22"/>
              <w:szCs w:val="22"/>
              <w:lang w:eastAsia="zh-CN"/>
            </w:rPr>
          </w:pPr>
          <w:hyperlink w:anchor="_Toc50972541" w:history="1">
            <w:r w:rsidR="00B051BA" w:rsidRPr="00E92666">
              <w:rPr>
                <w:rStyle w:val="Hyperlink"/>
                <w:noProof/>
              </w:rPr>
              <w:t>2.6</w:t>
            </w:r>
            <w:r w:rsidR="00B051BA">
              <w:rPr>
                <w:rFonts w:eastAsiaTheme="minorEastAsia"/>
                <w:noProof/>
                <w:color w:val="auto"/>
                <w:sz w:val="22"/>
                <w:szCs w:val="22"/>
                <w:lang w:eastAsia="zh-CN"/>
              </w:rPr>
              <w:tab/>
            </w:r>
            <w:r w:rsidR="00B051BA" w:rsidRPr="00E92666">
              <w:rPr>
                <w:rStyle w:val="Hyperlink"/>
                <w:noProof/>
              </w:rPr>
              <w:t>Trajectories</w:t>
            </w:r>
            <w:r w:rsidR="00B051BA">
              <w:rPr>
                <w:noProof/>
                <w:webHidden/>
              </w:rPr>
              <w:tab/>
            </w:r>
            <w:r w:rsidR="00B051BA">
              <w:rPr>
                <w:noProof/>
                <w:webHidden/>
              </w:rPr>
              <w:fldChar w:fldCharType="begin"/>
            </w:r>
            <w:r w:rsidR="00B051BA">
              <w:rPr>
                <w:noProof/>
                <w:webHidden/>
              </w:rPr>
              <w:instrText xml:space="preserve"> PAGEREF _Toc50972541 \h </w:instrText>
            </w:r>
            <w:r w:rsidR="00B051BA">
              <w:rPr>
                <w:noProof/>
                <w:webHidden/>
              </w:rPr>
            </w:r>
            <w:r w:rsidR="00B051BA">
              <w:rPr>
                <w:noProof/>
                <w:webHidden/>
              </w:rPr>
              <w:fldChar w:fldCharType="separate"/>
            </w:r>
            <w:r w:rsidR="000002B9">
              <w:rPr>
                <w:noProof/>
                <w:webHidden/>
              </w:rPr>
              <w:t>15</w:t>
            </w:r>
            <w:r w:rsidR="00B051BA">
              <w:rPr>
                <w:noProof/>
                <w:webHidden/>
              </w:rPr>
              <w:fldChar w:fldCharType="end"/>
            </w:r>
          </w:hyperlink>
        </w:p>
        <w:p w14:paraId="0E781DC2" w14:textId="224FB545" w:rsidR="00B051BA" w:rsidRDefault="00DB00B3">
          <w:pPr>
            <w:pStyle w:val="TOC2"/>
            <w:tabs>
              <w:tab w:val="left" w:pos="880"/>
              <w:tab w:val="right" w:leader="dot" w:pos="9552"/>
            </w:tabs>
            <w:rPr>
              <w:rFonts w:eastAsiaTheme="minorEastAsia"/>
              <w:noProof/>
              <w:color w:val="auto"/>
              <w:sz w:val="22"/>
              <w:szCs w:val="22"/>
              <w:lang w:eastAsia="zh-CN"/>
            </w:rPr>
          </w:pPr>
          <w:hyperlink w:anchor="_Toc50972542" w:history="1">
            <w:r w:rsidR="00B051BA" w:rsidRPr="00E92666">
              <w:rPr>
                <w:rStyle w:val="Hyperlink"/>
                <w:noProof/>
              </w:rPr>
              <w:t>2.7</w:t>
            </w:r>
            <w:r w:rsidR="00B051BA">
              <w:rPr>
                <w:rFonts w:eastAsiaTheme="minorEastAsia"/>
                <w:noProof/>
                <w:color w:val="auto"/>
                <w:sz w:val="22"/>
                <w:szCs w:val="22"/>
                <w:lang w:eastAsia="zh-CN"/>
              </w:rPr>
              <w:tab/>
            </w:r>
            <w:r w:rsidR="00B051BA" w:rsidRPr="00E92666">
              <w:rPr>
                <w:rStyle w:val="Hyperlink"/>
                <w:noProof/>
              </w:rPr>
              <w:t>Categorical features</w:t>
            </w:r>
            <w:r w:rsidR="00B051BA">
              <w:rPr>
                <w:noProof/>
                <w:webHidden/>
              </w:rPr>
              <w:tab/>
            </w:r>
            <w:r w:rsidR="00B051BA">
              <w:rPr>
                <w:noProof/>
                <w:webHidden/>
              </w:rPr>
              <w:fldChar w:fldCharType="begin"/>
            </w:r>
            <w:r w:rsidR="00B051BA">
              <w:rPr>
                <w:noProof/>
                <w:webHidden/>
              </w:rPr>
              <w:instrText xml:space="preserve"> PAGEREF _Toc50972542 \h </w:instrText>
            </w:r>
            <w:r w:rsidR="00B051BA">
              <w:rPr>
                <w:noProof/>
                <w:webHidden/>
              </w:rPr>
            </w:r>
            <w:r w:rsidR="00B051BA">
              <w:rPr>
                <w:noProof/>
                <w:webHidden/>
              </w:rPr>
              <w:fldChar w:fldCharType="separate"/>
            </w:r>
            <w:r w:rsidR="000002B9">
              <w:rPr>
                <w:noProof/>
                <w:webHidden/>
              </w:rPr>
              <w:t>16</w:t>
            </w:r>
            <w:r w:rsidR="00B051BA">
              <w:rPr>
                <w:noProof/>
                <w:webHidden/>
              </w:rPr>
              <w:fldChar w:fldCharType="end"/>
            </w:r>
          </w:hyperlink>
        </w:p>
        <w:p w14:paraId="311A52A0" w14:textId="32F8BC3F" w:rsidR="00B051BA" w:rsidRDefault="00DB00B3">
          <w:pPr>
            <w:pStyle w:val="TOC1"/>
            <w:tabs>
              <w:tab w:val="left" w:pos="480"/>
              <w:tab w:val="right" w:leader="dot" w:pos="9552"/>
            </w:tabs>
            <w:rPr>
              <w:rFonts w:eastAsiaTheme="minorEastAsia"/>
              <w:noProof/>
              <w:color w:val="auto"/>
              <w:sz w:val="22"/>
              <w:szCs w:val="22"/>
              <w:lang w:eastAsia="zh-CN"/>
            </w:rPr>
          </w:pPr>
          <w:hyperlink w:anchor="_Toc50972543" w:history="1">
            <w:r w:rsidR="00B051BA" w:rsidRPr="00E92666">
              <w:rPr>
                <w:rStyle w:val="Hyperlink"/>
                <w:noProof/>
              </w:rPr>
              <w:t>3</w:t>
            </w:r>
            <w:r w:rsidR="00B051BA">
              <w:rPr>
                <w:rFonts w:eastAsiaTheme="minorEastAsia"/>
                <w:noProof/>
                <w:color w:val="auto"/>
                <w:sz w:val="22"/>
                <w:szCs w:val="22"/>
                <w:lang w:eastAsia="zh-CN"/>
              </w:rPr>
              <w:tab/>
            </w:r>
            <w:r w:rsidR="00B051BA" w:rsidRPr="00E92666">
              <w:rPr>
                <w:rStyle w:val="Hyperlink"/>
                <w:noProof/>
              </w:rPr>
              <w:t>Features engineering</w:t>
            </w:r>
            <w:r w:rsidR="00B051BA">
              <w:rPr>
                <w:noProof/>
                <w:webHidden/>
              </w:rPr>
              <w:tab/>
            </w:r>
            <w:r w:rsidR="00B051BA">
              <w:rPr>
                <w:noProof/>
                <w:webHidden/>
              </w:rPr>
              <w:fldChar w:fldCharType="begin"/>
            </w:r>
            <w:r w:rsidR="00B051BA">
              <w:rPr>
                <w:noProof/>
                <w:webHidden/>
              </w:rPr>
              <w:instrText xml:space="preserve"> PAGEREF _Toc50972543 \h </w:instrText>
            </w:r>
            <w:r w:rsidR="00B051BA">
              <w:rPr>
                <w:noProof/>
                <w:webHidden/>
              </w:rPr>
            </w:r>
            <w:r w:rsidR="00B051BA">
              <w:rPr>
                <w:noProof/>
                <w:webHidden/>
              </w:rPr>
              <w:fldChar w:fldCharType="separate"/>
            </w:r>
            <w:r w:rsidR="000002B9">
              <w:rPr>
                <w:noProof/>
                <w:webHidden/>
              </w:rPr>
              <w:t>18</w:t>
            </w:r>
            <w:r w:rsidR="00B051BA">
              <w:rPr>
                <w:noProof/>
                <w:webHidden/>
              </w:rPr>
              <w:fldChar w:fldCharType="end"/>
            </w:r>
          </w:hyperlink>
        </w:p>
        <w:p w14:paraId="59E091F9" w14:textId="2AE56B4F" w:rsidR="00B051BA" w:rsidRDefault="00DB00B3">
          <w:pPr>
            <w:pStyle w:val="TOC2"/>
            <w:tabs>
              <w:tab w:val="left" w:pos="880"/>
              <w:tab w:val="right" w:leader="dot" w:pos="9552"/>
            </w:tabs>
            <w:rPr>
              <w:rFonts w:eastAsiaTheme="minorEastAsia"/>
              <w:noProof/>
              <w:color w:val="auto"/>
              <w:sz w:val="22"/>
              <w:szCs w:val="22"/>
              <w:lang w:eastAsia="zh-CN"/>
            </w:rPr>
          </w:pPr>
          <w:hyperlink w:anchor="_Toc50972544" w:history="1">
            <w:r w:rsidR="00B051BA" w:rsidRPr="00E92666">
              <w:rPr>
                <w:rStyle w:val="Hyperlink"/>
                <w:noProof/>
              </w:rPr>
              <w:t>3.1</w:t>
            </w:r>
            <w:r w:rsidR="00B051BA">
              <w:rPr>
                <w:rFonts w:eastAsiaTheme="minorEastAsia"/>
                <w:noProof/>
                <w:color w:val="auto"/>
                <w:sz w:val="22"/>
                <w:szCs w:val="22"/>
                <w:lang w:eastAsia="zh-CN"/>
              </w:rPr>
              <w:tab/>
            </w:r>
            <w:r w:rsidR="00B051BA" w:rsidRPr="00E92666">
              <w:rPr>
                <w:rStyle w:val="Hyperlink"/>
                <w:noProof/>
              </w:rPr>
              <w:t>Time features</w:t>
            </w:r>
            <w:r w:rsidR="00B051BA">
              <w:rPr>
                <w:noProof/>
                <w:webHidden/>
              </w:rPr>
              <w:tab/>
            </w:r>
            <w:r w:rsidR="00B051BA">
              <w:rPr>
                <w:noProof/>
                <w:webHidden/>
              </w:rPr>
              <w:fldChar w:fldCharType="begin"/>
            </w:r>
            <w:r w:rsidR="00B051BA">
              <w:rPr>
                <w:noProof/>
                <w:webHidden/>
              </w:rPr>
              <w:instrText xml:space="preserve"> PAGEREF _Toc50972544 \h </w:instrText>
            </w:r>
            <w:r w:rsidR="00B051BA">
              <w:rPr>
                <w:noProof/>
                <w:webHidden/>
              </w:rPr>
            </w:r>
            <w:r w:rsidR="00B051BA">
              <w:rPr>
                <w:noProof/>
                <w:webHidden/>
              </w:rPr>
              <w:fldChar w:fldCharType="separate"/>
            </w:r>
            <w:r w:rsidR="000002B9">
              <w:rPr>
                <w:noProof/>
                <w:webHidden/>
              </w:rPr>
              <w:t>18</w:t>
            </w:r>
            <w:r w:rsidR="00B051BA">
              <w:rPr>
                <w:noProof/>
                <w:webHidden/>
              </w:rPr>
              <w:fldChar w:fldCharType="end"/>
            </w:r>
          </w:hyperlink>
        </w:p>
        <w:p w14:paraId="174CF319" w14:textId="7C51813B" w:rsidR="00B051BA" w:rsidRDefault="00DB00B3">
          <w:pPr>
            <w:pStyle w:val="TOC2"/>
            <w:tabs>
              <w:tab w:val="left" w:pos="880"/>
              <w:tab w:val="right" w:leader="dot" w:pos="9552"/>
            </w:tabs>
            <w:rPr>
              <w:rFonts w:eastAsiaTheme="minorEastAsia"/>
              <w:noProof/>
              <w:color w:val="auto"/>
              <w:sz w:val="22"/>
              <w:szCs w:val="22"/>
              <w:lang w:eastAsia="zh-CN"/>
            </w:rPr>
          </w:pPr>
          <w:hyperlink w:anchor="_Toc50972545" w:history="1">
            <w:r w:rsidR="00B051BA" w:rsidRPr="00E92666">
              <w:rPr>
                <w:rStyle w:val="Hyperlink"/>
                <w:noProof/>
              </w:rPr>
              <w:t>3.2</w:t>
            </w:r>
            <w:r w:rsidR="00B051BA">
              <w:rPr>
                <w:rFonts w:eastAsiaTheme="minorEastAsia"/>
                <w:noProof/>
                <w:color w:val="auto"/>
                <w:sz w:val="22"/>
                <w:szCs w:val="22"/>
                <w:lang w:eastAsia="zh-CN"/>
              </w:rPr>
              <w:tab/>
            </w:r>
            <w:r w:rsidR="00B051BA" w:rsidRPr="00E92666">
              <w:rPr>
                <w:rStyle w:val="Hyperlink"/>
                <w:noProof/>
              </w:rPr>
              <w:t>Spatial features</w:t>
            </w:r>
            <w:r w:rsidR="00B051BA">
              <w:rPr>
                <w:noProof/>
                <w:webHidden/>
              </w:rPr>
              <w:tab/>
            </w:r>
            <w:r w:rsidR="00B051BA">
              <w:rPr>
                <w:noProof/>
                <w:webHidden/>
              </w:rPr>
              <w:fldChar w:fldCharType="begin"/>
            </w:r>
            <w:r w:rsidR="00B051BA">
              <w:rPr>
                <w:noProof/>
                <w:webHidden/>
              </w:rPr>
              <w:instrText xml:space="preserve"> PAGEREF _Toc50972545 \h </w:instrText>
            </w:r>
            <w:r w:rsidR="00B051BA">
              <w:rPr>
                <w:noProof/>
                <w:webHidden/>
              </w:rPr>
            </w:r>
            <w:r w:rsidR="00B051BA">
              <w:rPr>
                <w:noProof/>
                <w:webHidden/>
              </w:rPr>
              <w:fldChar w:fldCharType="separate"/>
            </w:r>
            <w:r w:rsidR="000002B9">
              <w:rPr>
                <w:noProof/>
                <w:webHidden/>
              </w:rPr>
              <w:t>18</w:t>
            </w:r>
            <w:r w:rsidR="00B051BA">
              <w:rPr>
                <w:noProof/>
                <w:webHidden/>
              </w:rPr>
              <w:fldChar w:fldCharType="end"/>
            </w:r>
          </w:hyperlink>
        </w:p>
        <w:p w14:paraId="7E16C04C" w14:textId="34A760A7" w:rsidR="00B051BA" w:rsidRDefault="00DB00B3">
          <w:pPr>
            <w:pStyle w:val="TOC2"/>
            <w:tabs>
              <w:tab w:val="left" w:pos="880"/>
              <w:tab w:val="right" w:leader="dot" w:pos="9552"/>
            </w:tabs>
            <w:rPr>
              <w:rFonts w:eastAsiaTheme="minorEastAsia"/>
              <w:noProof/>
              <w:color w:val="auto"/>
              <w:sz w:val="22"/>
              <w:szCs w:val="22"/>
              <w:lang w:eastAsia="zh-CN"/>
            </w:rPr>
          </w:pPr>
          <w:hyperlink w:anchor="_Toc50972546" w:history="1">
            <w:r w:rsidR="00B051BA" w:rsidRPr="00E92666">
              <w:rPr>
                <w:rStyle w:val="Hyperlink"/>
                <w:noProof/>
              </w:rPr>
              <w:t>3.3</w:t>
            </w:r>
            <w:r w:rsidR="00B051BA">
              <w:rPr>
                <w:rFonts w:eastAsiaTheme="minorEastAsia"/>
                <w:noProof/>
                <w:color w:val="auto"/>
                <w:sz w:val="22"/>
                <w:szCs w:val="22"/>
                <w:lang w:eastAsia="zh-CN"/>
              </w:rPr>
              <w:tab/>
            </w:r>
            <w:r w:rsidR="00B051BA" w:rsidRPr="00E92666">
              <w:rPr>
                <w:rStyle w:val="Hyperlink"/>
                <w:noProof/>
              </w:rPr>
              <w:t>Mean speed and Traffic map</w:t>
            </w:r>
            <w:r w:rsidR="00B051BA">
              <w:rPr>
                <w:noProof/>
                <w:webHidden/>
              </w:rPr>
              <w:tab/>
            </w:r>
            <w:r w:rsidR="00B051BA">
              <w:rPr>
                <w:noProof/>
                <w:webHidden/>
              </w:rPr>
              <w:fldChar w:fldCharType="begin"/>
            </w:r>
            <w:r w:rsidR="00B051BA">
              <w:rPr>
                <w:noProof/>
                <w:webHidden/>
              </w:rPr>
              <w:instrText xml:space="preserve"> PAGEREF _Toc50972546 \h </w:instrText>
            </w:r>
            <w:r w:rsidR="00B051BA">
              <w:rPr>
                <w:noProof/>
                <w:webHidden/>
              </w:rPr>
            </w:r>
            <w:r w:rsidR="00B051BA">
              <w:rPr>
                <w:noProof/>
                <w:webHidden/>
              </w:rPr>
              <w:fldChar w:fldCharType="separate"/>
            </w:r>
            <w:r w:rsidR="000002B9">
              <w:rPr>
                <w:noProof/>
                <w:webHidden/>
              </w:rPr>
              <w:t>19</w:t>
            </w:r>
            <w:r w:rsidR="00B051BA">
              <w:rPr>
                <w:noProof/>
                <w:webHidden/>
              </w:rPr>
              <w:fldChar w:fldCharType="end"/>
            </w:r>
          </w:hyperlink>
        </w:p>
        <w:p w14:paraId="49DC28FB" w14:textId="20253022" w:rsidR="00B051BA" w:rsidRDefault="00DB00B3">
          <w:pPr>
            <w:pStyle w:val="TOC2"/>
            <w:tabs>
              <w:tab w:val="left" w:pos="880"/>
              <w:tab w:val="right" w:leader="dot" w:pos="9552"/>
            </w:tabs>
            <w:rPr>
              <w:rFonts w:eastAsiaTheme="minorEastAsia"/>
              <w:noProof/>
              <w:color w:val="auto"/>
              <w:sz w:val="22"/>
              <w:szCs w:val="22"/>
              <w:lang w:eastAsia="zh-CN"/>
            </w:rPr>
          </w:pPr>
          <w:hyperlink w:anchor="_Toc50972547" w:history="1">
            <w:r w:rsidR="00B051BA" w:rsidRPr="00E92666">
              <w:rPr>
                <w:rStyle w:val="Hyperlink"/>
                <w:noProof/>
              </w:rPr>
              <w:t>3.4</w:t>
            </w:r>
            <w:r w:rsidR="00B051BA">
              <w:rPr>
                <w:rFonts w:eastAsiaTheme="minorEastAsia"/>
                <w:noProof/>
                <w:color w:val="auto"/>
                <w:sz w:val="22"/>
                <w:szCs w:val="22"/>
                <w:lang w:eastAsia="zh-CN"/>
              </w:rPr>
              <w:tab/>
            </w:r>
            <w:r w:rsidR="00B051BA" w:rsidRPr="00E92666">
              <w:rPr>
                <w:rStyle w:val="Hyperlink"/>
                <w:noProof/>
              </w:rPr>
              <w:t>Sequential data</w:t>
            </w:r>
            <w:r w:rsidR="00B051BA">
              <w:rPr>
                <w:noProof/>
                <w:webHidden/>
              </w:rPr>
              <w:tab/>
            </w:r>
            <w:r w:rsidR="00B051BA">
              <w:rPr>
                <w:noProof/>
                <w:webHidden/>
              </w:rPr>
              <w:fldChar w:fldCharType="begin"/>
            </w:r>
            <w:r w:rsidR="00B051BA">
              <w:rPr>
                <w:noProof/>
                <w:webHidden/>
              </w:rPr>
              <w:instrText xml:space="preserve"> PAGEREF _Toc50972547 \h </w:instrText>
            </w:r>
            <w:r w:rsidR="00B051BA">
              <w:rPr>
                <w:noProof/>
                <w:webHidden/>
              </w:rPr>
            </w:r>
            <w:r w:rsidR="00B051BA">
              <w:rPr>
                <w:noProof/>
                <w:webHidden/>
              </w:rPr>
              <w:fldChar w:fldCharType="separate"/>
            </w:r>
            <w:r w:rsidR="000002B9">
              <w:rPr>
                <w:noProof/>
                <w:webHidden/>
              </w:rPr>
              <w:t>20</w:t>
            </w:r>
            <w:r w:rsidR="00B051BA">
              <w:rPr>
                <w:noProof/>
                <w:webHidden/>
              </w:rPr>
              <w:fldChar w:fldCharType="end"/>
            </w:r>
          </w:hyperlink>
        </w:p>
        <w:p w14:paraId="1E1D0B50" w14:textId="1A47B913" w:rsidR="00B051BA" w:rsidRDefault="00DB00B3">
          <w:pPr>
            <w:pStyle w:val="TOC2"/>
            <w:tabs>
              <w:tab w:val="left" w:pos="880"/>
              <w:tab w:val="right" w:leader="dot" w:pos="9552"/>
            </w:tabs>
            <w:rPr>
              <w:rFonts w:eastAsiaTheme="minorEastAsia"/>
              <w:noProof/>
              <w:color w:val="auto"/>
              <w:sz w:val="22"/>
              <w:szCs w:val="22"/>
              <w:lang w:eastAsia="zh-CN"/>
            </w:rPr>
          </w:pPr>
          <w:hyperlink w:anchor="_Toc50972548" w:history="1">
            <w:r w:rsidR="00B051BA" w:rsidRPr="00E92666">
              <w:rPr>
                <w:rStyle w:val="Hyperlink"/>
                <w:noProof/>
              </w:rPr>
              <w:t>3.5</w:t>
            </w:r>
            <w:r w:rsidR="00B051BA">
              <w:rPr>
                <w:rFonts w:eastAsiaTheme="minorEastAsia"/>
                <w:noProof/>
                <w:color w:val="auto"/>
                <w:sz w:val="22"/>
                <w:szCs w:val="22"/>
                <w:lang w:eastAsia="zh-CN"/>
              </w:rPr>
              <w:tab/>
            </w:r>
            <w:r w:rsidR="00B051BA" w:rsidRPr="00E92666">
              <w:rPr>
                <w:rStyle w:val="Hyperlink"/>
                <w:noProof/>
              </w:rPr>
              <w:t>Feature decomposition</w:t>
            </w:r>
            <w:r w:rsidR="00B051BA">
              <w:rPr>
                <w:noProof/>
                <w:webHidden/>
              </w:rPr>
              <w:tab/>
            </w:r>
            <w:r w:rsidR="00B051BA">
              <w:rPr>
                <w:noProof/>
                <w:webHidden/>
              </w:rPr>
              <w:fldChar w:fldCharType="begin"/>
            </w:r>
            <w:r w:rsidR="00B051BA">
              <w:rPr>
                <w:noProof/>
                <w:webHidden/>
              </w:rPr>
              <w:instrText xml:space="preserve"> PAGEREF _Toc50972548 \h </w:instrText>
            </w:r>
            <w:r w:rsidR="00B051BA">
              <w:rPr>
                <w:noProof/>
                <w:webHidden/>
              </w:rPr>
            </w:r>
            <w:r w:rsidR="00B051BA">
              <w:rPr>
                <w:noProof/>
                <w:webHidden/>
              </w:rPr>
              <w:fldChar w:fldCharType="separate"/>
            </w:r>
            <w:r w:rsidR="000002B9">
              <w:rPr>
                <w:noProof/>
                <w:webHidden/>
              </w:rPr>
              <w:t>21</w:t>
            </w:r>
            <w:r w:rsidR="00B051BA">
              <w:rPr>
                <w:noProof/>
                <w:webHidden/>
              </w:rPr>
              <w:fldChar w:fldCharType="end"/>
            </w:r>
          </w:hyperlink>
        </w:p>
        <w:p w14:paraId="5B47C5A4" w14:textId="5B041CB2" w:rsidR="00B051BA" w:rsidRDefault="00DB00B3">
          <w:pPr>
            <w:pStyle w:val="TOC1"/>
            <w:tabs>
              <w:tab w:val="left" w:pos="480"/>
              <w:tab w:val="right" w:leader="dot" w:pos="9552"/>
            </w:tabs>
            <w:rPr>
              <w:rFonts w:eastAsiaTheme="minorEastAsia"/>
              <w:noProof/>
              <w:color w:val="auto"/>
              <w:sz w:val="22"/>
              <w:szCs w:val="22"/>
              <w:lang w:eastAsia="zh-CN"/>
            </w:rPr>
          </w:pPr>
          <w:hyperlink w:anchor="_Toc50972549" w:history="1">
            <w:r w:rsidR="00B051BA" w:rsidRPr="00E92666">
              <w:rPr>
                <w:rStyle w:val="Hyperlink"/>
                <w:noProof/>
              </w:rPr>
              <w:t>4</w:t>
            </w:r>
            <w:r w:rsidR="00B051BA">
              <w:rPr>
                <w:rFonts w:eastAsiaTheme="minorEastAsia"/>
                <w:noProof/>
                <w:color w:val="auto"/>
                <w:sz w:val="22"/>
                <w:szCs w:val="22"/>
                <w:lang w:eastAsia="zh-CN"/>
              </w:rPr>
              <w:tab/>
            </w:r>
            <w:r w:rsidR="00B051BA" w:rsidRPr="00E92666">
              <w:rPr>
                <w:rStyle w:val="Hyperlink"/>
                <w:noProof/>
              </w:rPr>
              <w:t>Models comparison</w:t>
            </w:r>
            <w:r w:rsidR="00B051BA">
              <w:rPr>
                <w:noProof/>
                <w:webHidden/>
              </w:rPr>
              <w:tab/>
            </w:r>
            <w:r w:rsidR="00B051BA">
              <w:rPr>
                <w:noProof/>
                <w:webHidden/>
              </w:rPr>
              <w:fldChar w:fldCharType="begin"/>
            </w:r>
            <w:r w:rsidR="00B051BA">
              <w:rPr>
                <w:noProof/>
                <w:webHidden/>
              </w:rPr>
              <w:instrText xml:space="preserve"> PAGEREF _Toc50972549 \h </w:instrText>
            </w:r>
            <w:r w:rsidR="00B051BA">
              <w:rPr>
                <w:noProof/>
                <w:webHidden/>
              </w:rPr>
            </w:r>
            <w:r w:rsidR="00B051BA">
              <w:rPr>
                <w:noProof/>
                <w:webHidden/>
              </w:rPr>
              <w:fldChar w:fldCharType="separate"/>
            </w:r>
            <w:r w:rsidR="000002B9">
              <w:rPr>
                <w:noProof/>
                <w:webHidden/>
              </w:rPr>
              <w:t>22</w:t>
            </w:r>
            <w:r w:rsidR="00B051BA">
              <w:rPr>
                <w:noProof/>
                <w:webHidden/>
              </w:rPr>
              <w:fldChar w:fldCharType="end"/>
            </w:r>
          </w:hyperlink>
        </w:p>
        <w:p w14:paraId="6B760CA7" w14:textId="390F32FE" w:rsidR="00B051BA" w:rsidRDefault="00DB00B3">
          <w:pPr>
            <w:pStyle w:val="TOC2"/>
            <w:tabs>
              <w:tab w:val="left" w:pos="880"/>
              <w:tab w:val="right" w:leader="dot" w:pos="9552"/>
            </w:tabs>
            <w:rPr>
              <w:rFonts w:eastAsiaTheme="minorEastAsia"/>
              <w:noProof/>
              <w:color w:val="auto"/>
              <w:sz w:val="22"/>
              <w:szCs w:val="22"/>
              <w:lang w:eastAsia="zh-CN"/>
            </w:rPr>
          </w:pPr>
          <w:hyperlink w:anchor="_Toc50972550" w:history="1">
            <w:r w:rsidR="00B051BA" w:rsidRPr="00E92666">
              <w:rPr>
                <w:rStyle w:val="Hyperlink"/>
                <w:noProof/>
              </w:rPr>
              <w:t>4.1</w:t>
            </w:r>
            <w:r w:rsidR="00B051BA">
              <w:rPr>
                <w:rFonts w:eastAsiaTheme="minorEastAsia"/>
                <w:noProof/>
                <w:color w:val="auto"/>
                <w:sz w:val="22"/>
                <w:szCs w:val="22"/>
                <w:lang w:eastAsia="zh-CN"/>
              </w:rPr>
              <w:tab/>
            </w:r>
            <w:r w:rsidR="00B051BA" w:rsidRPr="00E92666">
              <w:rPr>
                <w:rStyle w:val="Hyperlink"/>
                <w:noProof/>
              </w:rPr>
              <w:t>Ordinary Least Squares Regression</w:t>
            </w:r>
            <w:r w:rsidR="00B051BA">
              <w:rPr>
                <w:noProof/>
                <w:webHidden/>
              </w:rPr>
              <w:tab/>
            </w:r>
            <w:r w:rsidR="00B051BA">
              <w:rPr>
                <w:noProof/>
                <w:webHidden/>
              </w:rPr>
              <w:fldChar w:fldCharType="begin"/>
            </w:r>
            <w:r w:rsidR="00B051BA">
              <w:rPr>
                <w:noProof/>
                <w:webHidden/>
              </w:rPr>
              <w:instrText xml:space="preserve"> PAGEREF _Toc50972550 \h </w:instrText>
            </w:r>
            <w:r w:rsidR="00B051BA">
              <w:rPr>
                <w:noProof/>
                <w:webHidden/>
              </w:rPr>
            </w:r>
            <w:r w:rsidR="00B051BA">
              <w:rPr>
                <w:noProof/>
                <w:webHidden/>
              </w:rPr>
              <w:fldChar w:fldCharType="separate"/>
            </w:r>
            <w:r w:rsidR="000002B9">
              <w:rPr>
                <w:noProof/>
                <w:webHidden/>
              </w:rPr>
              <w:t>22</w:t>
            </w:r>
            <w:r w:rsidR="00B051BA">
              <w:rPr>
                <w:noProof/>
                <w:webHidden/>
              </w:rPr>
              <w:fldChar w:fldCharType="end"/>
            </w:r>
          </w:hyperlink>
        </w:p>
        <w:p w14:paraId="2AD047F9" w14:textId="5E4F8C44" w:rsidR="00B051BA" w:rsidRDefault="00DB00B3">
          <w:pPr>
            <w:pStyle w:val="TOC2"/>
            <w:tabs>
              <w:tab w:val="left" w:pos="880"/>
              <w:tab w:val="right" w:leader="dot" w:pos="9552"/>
            </w:tabs>
            <w:rPr>
              <w:rFonts w:eastAsiaTheme="minorEastAsia"/>
              <w:noProof/>
              <w:color w:val="auto"/>
              <w:sz w:val="22"/>
              <w:szCs w:val="22"/>
              <w:lang w:eastAsia="zh-CN"/>
            </w:rPr>
          </w:pPr>
          <w:hyperlink w:anchor="_Toc50972551" w:history="1">
            <w:r w:rsidR="00B051BA" w:rsidRPr="00E92666">
              <w:rPr>
                <w:rStyle w:val="Hyperlink"/>
                <w:noProof/>
              </w:rPr>
              <w:t>4.2</w:t>
            </w:r>
            <w:r w:rsidR="00B051BA">
              <w:rPr>
                <w:rFonts w:eastAsiaTheme="minorEastAsia"/>
                <w:noProof/>
                <w:color w:val="auto"/>
                <w:sz w:val="22"/>
                <w:szCs w:val="22"/>
                <w:lang w:eastAsia="zh-CN"/>
              </w:rPr>
              <w:tab/>
            </w:r>
            <w:r w:rsidR="00B051BA" w:rsidRPr="00E92666">
              <w:rPr>
                <w:rStyle w:val="Hyperlink"/>
                <w:noProof/>
              </w:rPr>
              <w:t>Ridge regression</w:t>
            </w:r>
            <w:r w:rsidR="00B051BA">
              <w:rPr>
                <w:noProof/>
                <w:webHidden/>
              </w:rPr>
              <w:tab/>
            </w:r>
            <w:r w:rsidR="00B051BA">
              <w:rPr>
                <w:noProof/>
                <w:webHidden/>
              </w:rPr>
              <w:fldChar w:fldCharType="begin"/>
            </w:r>
            <w:r w:rsidR="00B051BA">
              <w:rPr>
                <w:noProof/>
                <w:webHidden/>
              </w:rPr>
              <w:instrText xml:space="preserve"> PAGEREF _Toc50972551 \h </w:instrText>
            </w:r>
            <w:r w:rsidR="00B051BA">
              <w:rPr>
                <w:noProof/>
                <w:webHidden/>
              </w:rPr>
            </w:r>
            <w:r w:rsidR="00B051BA">
              <w:rPr>
                <w:noProof/>
                <w:webHidden/>
              </w:rPr>
              <w:fldChar w:fldCharType="separate"/>
            </w:r>
            <w:r w:rsidR="000002B9">
              <w:rPr>
                <w:noProof/>
                <w:webHidden/>
              </w:rPr>
              <w:t>22</w:t>
            </w:r>
            <w:r w:rsidR="00B051BA">
              <w:rPr>
                <w:noProof/>
                <w:webHidden/>
              </w:rPr>
              <w:fldChar w:fldCharType="end"/>
            </w:r>
          </w:hyperlink>
        </w:p>
        <w:p w14:paraId="1365E51D" w14:textId="1AF7FB36" w:rsidR="00B051BA" w:rsidRDefault="00DB00B3">
          <w:pPr>
            <w:pStyle w:val="TOC2"/>
            <w:tabs>
              <w:tab w:val="left" w:pos="880"/>
              <w:tab w:val="right" w:leader="dot" w:pos="9552"/>
            </w:tabs>
            <w:rPr>
              <w:rFonts w:eastAsiaTheme="minorEastAsia"/>
              <w:noProof/>
              <w:color w:val="auto"/>
              <w:sz w:val="22"/>
              <w:szCs w:val="22"/>
              <w:lang w:eastAsia="zh-CN"/>
            </w:rPr>
          </w:pPr>
          <w:hyperlink w:anchor="_Toc50972552" w:history="1">
            <w:r w:rsidR="00B051BA" w:rsidRPr="00E92666">
              <w:rPr>
                <w:rStyle w:val="Hyperlink"/>
                <w:noProof/>
              </w:rPr>
              <w:t>4.3</w:t>
            </w:r>
            <w:r w:rsidR="00B051BA">
              <w:rPr>
                <w:rFonts w:eastAsiaTheme="minorEastAsia"/>
                <w:noProof/>
                <w:color w:val="auto"/>
                <w:sz w:val="22"/>
                <w:szCs w:val="22"/>
                <w:lang w:eastAsia="zh-CN"/>
              </w:rPr>
              <w:tab/>
            </w:r>
            <w:r w:rsidR="00B051BA" w:rsidRPr="00E92666">
              <w:rPr>
                <w:rStyle w:val="Hyperlink"/>
                <w:noProof/>
              </w:rPr>
              <w:t>Random Forest</w:t>
            </w:r>
            <w:r w:rsidR="00B051BA">
              <w:rPr>
                <w:noProof/>
                <w:webHidden/>
              </w:rPr>
              <w:tab/>
            </w:r>
            <w:r w:rsidR="00B051BA">
              <w:rPr>
                <w:noProof/>
                <w:webHidden/>
              </w:rPr>
              <w:fldChar w:fldCharType="begin"/>
            </w:r>
            <w:r w:rsidR="00B051BA">
              <w:rPr>
                <w:noProof/>
                <w:webHidden/>
              </w:rPr>
              <w:instrText xml:space="preserve"> PAGEREF _Toc50972552 \h </w:instrText>
            </w:r>
            <w:r w:rsidR="00B051BA">
              <w:rPr>
                <w:noProof/>
                <w:webHidden/>
              </w:rPr>
            </w:r>
            <w:r w:rsidR="00B051BA">
              <w:rPr>
                <w:noProof/>
                <w:webHidden/>
              </w:rPr>
              <w:fldChar w:fldCharType="separate"/>
            </w:r>
            <w:r w:rsidR="000002B9">
              <w:rPr>
                <w:noProof/>
                <w:webHidden/>
              </w:rPr>
              <w:t>23</w:t>
            </w:r>
            <w:r w:rsidR="00B051BA">
              <w:rPr>
                <w:noProof/>
                <w:webHidden/>
              </w:rPr>
              <w:fldChar w:fldCharType="end"/>
            </w:r>
          </w:hyperlink>
        </w:p>
        <w:p w14:paraId="47135237" w14:textId="0F3BCB74" w:rsidR="00B051BA" w:rsidRDefault="00DB00B3">
          <w:pPr>
            <w:pStyle w:val="TOC2"/>
            <w:tabs>
              <w:tab w:val="left" w:pos="880"/>
              <w:tab w:val="right" w:leader="dot" w:pos="9552"/>
            </w:tabs>
            <w:rPr>
              <w:rFonts w:eastAsiaTheme="minorEastAsia"/>
              <w:noProof/>
              <w:color w:val="auto"/>
              <w:sz w:val="22"/>
              <w:szCs w:val="22"/>
              <w:lang w:eastAsia="zh-CN"/>
            </w:rPr>
          </w:pPr>
          <w:hyperlink w:anchor="_Toc50972553" w:history="1">
            <w:r w:rsidR="00B051BA" w:rsidRPr="00E92666">
              <w:rPr>
                <w:rStyle w:val="Hyperlink"/>
                <w:noProof/>
              </w:rPr>
              <w:t>4.4</w:t>
            </w:r>
            <w:r w:rsidR="00B051BA">
              <w:rPr>
                <w:rFonts w:eastAsiaTheme="minorEastAsia"/>
                <w:noProof/>
                <w:color w:val="auto"/>
                <w:sz w:val="22"/>
                <w:szCs w:val="22"/>
                <w:lang w:eastAsia="zh-CN"/>
              </w:rPr>
              <w:tab/>
            </w:r>
            <w:r w:rsidR="00B051BA" w:rsidRPr="00E92666">
              <w:rPr>
                <w:rStyle w:val="Hyperlink"/>
                <w:noProof/>
              </w:rPr>
              <w:t>Gradient Boosting</w:t>
            </w:r>
            <w:r w:rsidR="00B051BA">
              <w:rPr>
                <w:noProof/>
                <w:webHidden/>
              </w:rPr>
              <w:tab/>
            </w:r>
            <w:r w:rsidR="00B051BA">
              <w:rPr>
                <w:noProof/>
                <w:webHidden/>
              </w:rPr>
              <w:fldChar w:fldCharType="begin"/>
            </w:r>
            <w:r w:rsidR="00B051BA">
              <w:rPr>
                <w:noProof/>
                <w:webHidden/>
              </w:rPr>
              <w:instrText xml:space="preserve"> PAGEREF _Toc50972553 \h </w:instrText>
            </w:r>
            <w:r w:rsidR="00B051BA">
              <w:rPr>
                <w:noProof/>
                <w:webHidden/>
              </w:rPr>
            </w:r>
            <w:r w:rsidR="00B051BA">
              <w:rPr>
                <w:noProof/>
                <w:webHidden/>
              </w:rPr>
              <w:fldChar w:fldCharType="separate"/>
            </w:r>
            <w:r w:rsidR="000002B9">
              <w:rPr>
                <w:noProof/>
                <w:webHidden/>
              </w:rPr>
              <w:t>24</w:t>
            </w:r>
            <w:r w:rsidR="00B051BA">
              <w:rPr>
                <w:noProof/>
                <w:webHidden/>
              </w:rPr>
              <w:fldChar w:fldCharType="end"/>
            </w:r>
          </w:hyperlink>
        </w:p>
        <w:p w14:paraId="4B45E929" w14:textId="7B85E8A1" w:rsidR="00B051BA" w:rsidRDefault="00DB00B3">
          <w:pPr>
            <w:pStyle w:val="TOC2"/>
            <w:tabs>
              <w:tab w:val="left" w:pos="880"/>
              <w:tab w:val="right" w:leader="dot" w:pos="9552"/>
            </w:tabs>
            <w:rPr>
              <w:rFonts w:eastAsiaTheme="minorEastAsia"/>
              <w:noProof/>
              <w:color w:val="auto"/>
              <w:sz w:val="22"/>
              <w:szCs w:val="22"/>
              <w:lang w:eastAsia="zh-CN"/>
            </w:rPr>
          </w:pPr>
          <w:hyperlink w:anchor="_Toc50972554" w:history="1">
            <w:r w:rsidR="00B051BA" w:rsidRPr="00E92666">
              <w:rPr>
                <w:rStyle w:val="Hyperlink"/>
                <w:noProof/>
              </w:rPr>
              <w:t>4.5</w:t>
            </w:r>
            <w:r w:rsidR="00B051BA">
              <w:rPr>
                <w:rFonts w:eastAsiaTheme="minorEastAsia"/>
                <w:noProof/>
                <w:color w:val="auto"/>
                <w:sz w:val="22"/>
                <w:szCs w:val="22"/>
                <w:lang w:eastAsia="zh-CN"/>
              </w:rPr>
              <w:tab/>
            </w:r>
            <w:r w:rsidR="00B051BA" w:rsidRPr="00E92666">
              <w:rPr>
                <w:rStyle w:val="Hyperlink"/>
                <w:noProof/>
              </w:rPr>
              <w:t>First Results</w:t>
            </w:r>
            <w:r w:rsidR="00B051BA">
              <w:rPr>
                <w:noProof/>
                <w:webHidden/>
              </w:rPr>
              <w:tab/>
            </w:r>
            <w:r w:rsidR="00B051BA">
              <w:rPr>
                <w:noProof/>
                <w:webHidden/>
              </w:rPr>
              <w:fldChar w:fldCharType="begin"/>
            </w:r>
            <w:r w:rsidR="00B051BA">
              <w:rPr>
                <w:noProof/>
                <w:webHidden/>
              </w:rPr>
              <w:instrText xml:space="preserve"> PAGEREF _Toc50972554 \h </w:instrText>
            </w:r>
            <w:r w:rsidR="00B051BA">
              <w:rPr>
                <w:noProof/>
                <w:webHidden/>
              </w:rPr>
            </w:r>
            <w:r w:rsidR="00B051BA">
              <w:rPr>
                <w:noProof/>
                <w:webHidden/>
              </w:rPr>
              <w:fldChar w:fldCharType="separate"/>
            </w:r>
            <w:r w:rsidR="000002B9">
              <w:rPr>
                <w:noProof/>
                <w:webHidden/>
              </w:rPr>
              <w:t>24</w:t>
            </w:r>
            <w:r w:rsidR="00B051BA">
              <w:rPr>
                <w:noProof/>
                <w:webHidden/>
              </w:rPr>
              <w:fldChar w:fldCharType="end"/>
            </w:r>
          </w:hyperlink>
        </w:p>
        <w:p w14:paraId="540EBA49" w14:textId="688D5A1D" w:rsidR="00B051BA" w:rsidRDefault="00DB00B3">
          <w:pPr>
            <w:pStyle w:val="TOC3"/>
            <w:tabs>
              <w:tab w:val="left" w:pos="1320"/>
              <w:tab w:val="right" w:leader="dot" w:pos="9552"/>
            </w:tabs>
            <w:rPr>
              <w:rFonts w:eastAsiaTheme="minorEastAsia"/>
              <w:noProof/>
              <w:color w:val="auto"/>
              <w:sz w:val="22"/>
              <w:szCs w:val="22"/>
              <w:lang w:eastAsia="zh-CN"/>
            </w:rPr>
          </w:pPr>
          <w:hyperlink w:anchor="_Toc50972555" w:history="1">
            <w:r w:rsidR="00B051BA" w:rsidRPr="00E92666">
              <w:rPr>
                <w:rStyle w:val="Hyperlink"/>
                <w:noProof/>
              </w:rPr>
              <w:t>4.5.1</w:t>
            </w:r>
            <w:r w:rsidR="00B051BA">
              <w:rPr>
                <w:rFonts w:eastAsiaTheme="minorEastAsia"/>
                <w:noProof/>
                <w:color w:val="auto"/>
                <w:sz w:val="22"/>
                <w:szCs w:val="22"/>
                <w:lang w:eastAsia="zh-CN"/>
              </w:rPr>
              <w:tab/>
            </w:r>
            <w:r w:rsidR="00B051BA" w:rsidRPr="00E92666">
              <w:rPr>
                <w:rStyle w:val="Hyperlink"/>
                <w:noProof/>
              </w:rPr>
              <w:t>OLS model results</w:t>
            </w:r>
            <w:r w:rsidR="00B051BA">
              <w:rPr>
                <w:noProof/>
                <w:webHidden/>
              </w:rPr>
              <w:tab/>
            </w:r>
            <w:r w:rsidR="00B051BA">
              <w:rPr>
                <w:noProof/>
                <w:webHidden/>
              </w:rPr>
              <w:fldChar w:fldCharType="begin"/>
            </w:r>
            <w:r w:rsidR="00B051BA">
              <w:rPr>
                <w:noProof/>
                <w:webHidden/>
              </w:rPr>
              <w:instrText xml:space="preserve"> PAGEREF _Toc50972555 \h </w:instrText>
            </w:r>
            <w:r w:rsidR="00B051BA">
              <w:rPr>
                <w:noProof/>
                <w:webHidden/>
              </w:rPr>
            </w:r>
            <w:r w:rsidR="00B051BA">
              <w:rPr>
                <w:noProof/>
                <w:webHidden/>
              </w:rPr>
              <w:fldChar w:fldCharType="separate"/>
            </w:r>
            <w:r w:rsidR="000002B9">
              <w:rPr>
                <w:noProof/>
                <w:webHidden/>
              </w:rPr>
              <w:t>24</w:t>
            </w:r>
            <w:r w:rsidR="00B051BA">
              <w:rPr>
                <w:noProof/>
                <w:webHidden/>
              </w:rPr>
              <w:fldChar w:fldCharType="end"/>
            </w:r>
          </w:hyperlink>
        </w:p>
        <w:p w14:paraId="540D6E0A" w14:textId="1BA06A16" w:rsidR="00B051BA" w:rsidRDefault="00DB00B3">
          <w:pPr>
            <w:pStyle w:val="TOC3"/>
            <w:tabs>
              <w:tab w:val="left" w:pos="1320"/>
              <w:tab w:val="right" w:leader="dot" w:pos="9552"/>
            </w:tabs>
            <w:rPr>
              <w:rFonts w:eastAsiaTheme="minorEastAsia"/>
              <w:noProof/>
              <w:color w:val="auto"/>
              <w:sz w:val="22"/>
              <w:szCs w:val="22"/>
              <w:lang w:eastAsia="zh-CN"/>
            </w:rPr>
          </w:pPr>
          <w:hyperlink w:anchor="_Toc50972556" w:history="1">
            <w:r w:rsidR="00B051BA" w:rsidRPr="00E92666">
              <w:rPr>
                <w:rStyle w:val="Hyperlink"/>
                <w:noProof/>
              </w:rPr>
              <w:t>4.5.2</w:t>
            </w:r>
            <w:r w:rsidR="00B051BA">
              <w:rPr>
                <w:rFonts w:eastAsiaTheme="minorEastAsia"/>
                <w:noProof/>
                <w:color w:val="auto"/>
                <w:sz w:val="22"/>
                <w:szCs w:val="22"/>
                <w:lang w:eastAsia="zh-CN"/>
              </w:rPr>
              <w:tab/>
            </w:r>
            <w:r w:rsidR="00B051BA" w:rsidRPr="00E92666">
              <w:rPr>
                <w:rStyle w:val="Hyperlink"/>
                <w:noProof/>
              </w:rPr>
              <w:t>Models Comparison results</w:t>
            </w:r>
            <w:r w:rsidR="00B051BA">
              <w:rPr>
                <w:noProof/>
                <w:webHidden/>
              </w:rPr>
              <w:tab/>
            </w:r>
            <w:r w:rsidR="00B051BA">
              <w:rPr>
                <w:noProof/>
                <w:webHidden/>
              </w:rPr>
              <w:fldChar w:fldCharType="begin"/>
            </w:r>
            <w:r w:rsidR="00B051BA">
              <w:rPr>
                <w:noProof/>
                <w:webHidden/>
              </w:rPr>
              <w:instrText xml:space="preserve"> PAGEREF _Toc50972556 \h </w:instrText>
            </w:r>
            <w:r w:rsidR="00B051BA">
              <w:rPr>
                <w:noProof/>
                <w:webHidden/>
              </w:rPr>
            </w:r>
            <w:r w:rsidR="00B051BA">
              <w:rPr>
                <w:noProof/>
                <w:webHidden/>
              </w:rPr>
              <w:fldChar w:fldCharType="separate"/>
            </w:r>
            <w:r w:rsidR="000002B9">
              <w:rPr>
                <w:noProof/>
                <w:webHidden/>
              </w:rPr>
              <w:t>26</w:t>
            </w:r>
            <w:r w:rsidR="00B051BA">
              <w:rPr>
                <w:noProof/>
                <w:webHidden/>
              </w:rPr>
              <w:fldChar w:fldCharType="end"/>
            </w:r>
          </w:hyperlink>
        </w:p>
        <w:p w14:paraId="22436893" w14:textId="0596036A" w:rsidR="00B051BA" w:rsidRDefault="00DB00B3">
          <w:pPr>
            <w:pStyle w:val="TOC1"/>
            <w:tabs>
              <w:tab w:val="left" w:pos="480"/>
              <w:tab w:val="right" w:leader="dot" w:pos="9552"/>
            </w:tabs>
            <w:rPr>
              <w:rFonts w:eastAsiaTheme="minorEastAsia"/>
              <w:noProof/>
              <w:color w:val="auto"/>
              <w:sz w:val="22"/>
              <w:szCs w:val="22"/>
              <w:lang w:eastAsia="zh-CN"/>
            </w:rPr>
          </w:pPr>
          <w:hyperlink w:anchor="_Toc50972557" w:history="1">
            <w:r w:rsidR="00B051BA" w:rsidRPr="00E92666">
              <w:rPr>
                <w:rStyle w:val="Hyperlink"/>
                <w:noProof/>
              </w:rPr>
              <w:t>5</w:t>
            </w:r>
            <w:r w:rsidR="00B051BA">
              <w:rPr>
                <w:rFonts w:eastAsiaTheme="minorEastAsia"/>
                <w:noProof/>
                <w:color w:val="auto"/>
                <w:sz w:val="22"/>
                <w:szCs w:val="22"/>
                <w:lang w:eastAsia="zh-CN"/>
              </w:rPr>
              <w:tab/>
            </w:r>
            <w:r w:rsidR="00B051BA" w:rsidRPr="00E92666">
              <w:rPr>
                <w:rStyle w:val="Hyperlink"/>
                <w:noProof/>
              </w:rPr>
              <w:t>Gradient Boosting with Catboost</w:t>
            </w:r>
            <w:r w:rsidR="00B051BA">
              <w:rPr>
                <w:noProof/>
                <w:webHidden/>
              </w:rPr>
              <w:tab/>
            </w:r>
            <w:r w:rsidR="00B051BA">
              <w:rPr>
                <w:noProof/>
                <w:webHidden/>
              </w:rPr>
              <w:fldChar w:fldCharType="begin"/>
            </w:r>
            <w:r w:rsidR="00B051BA">
              <w:rPr>
                <w:noProof/>
                <w:webHidden/>
              </w:rPr>
              <w:instrText xml:space="preserve"> PAGEREF _Toc50972557 \h </w:instrText>
            </w:r>
            <w:r w:rsidR="00B051BA">
              <w:rPr>
                <w:noProof/>
                <w:webHidden/>
              </w:rPr>
            </w:r>
            <w:r w:rsidR="00B051BA">
              <w:rPr>
                <w:noProof/>
                <w:webHidden/>
              </w:rPr>
              <w:fldChar w:fldCharType="separate"/>
            </w:r>
            <w:r w:rsidR="000002B9">
              <w:rPr>
                <w:noProof/>
                <w:webHidden/>
              </w:rPr>
              <w:t>28</w:t>
            </w:r>
            <w:r w:rsidR="00B051BA">
              <w:rPr>
                <w:noProof/>
                <w:webHidden/>
              </w:rPr>
              <w:fldChar w:fldCharType="end"/>
            </w:r>
          </w:hyperlink>
        </w:p>
        <w:p w14:paraId="0F0F9B4F" w14:textId="1466FD90" w:rsidR="00B051BA" w:rsidRDefault="00DB00B3">
          <w:pPr>
            <w:pStyle w:val="TOC2"/>
            <w:tabs>
              <w:tab w:val="left" w:pos="880"/>
              <w:tab w:val="right" w:leader="dot" w:pos="9552"/>
            </w:tabs>
            <w:rPr>
              <w:rFonts w:eastAsiaTheme="minorEastAsia"/>
              <w:noProof/>
              <w:color w:val="auto"/>
              <w:sz w:val="22"/>
              <w:szCs w:val="22"/>
              <w:lang w:eastAsia="zh-CN"/>
            </w:rPr>
          </w:pPr>
          <w:hyperlink w:anchor="_Toc50972558" w:history="1">
            <w:r w:rsidR="00B051BA" w:rsidRPr="00E92666">
              <w:rPr>
                <w:rStyle w:val="Hyperlink"/>
                <w:noProof/>
              </w:rPr>
              <w:t>5.1</w:t>
            </w:r>
            <w:r w:rsidR="00B051BA">
              <w:rPr>
                <w:rFonts w:eastAsiaTheme="minorEastAsia"/>
                <w:noProof/>
                <w:color w:val="auto"/>
                <w:sz w:val="22"/>
                <w:szCs w:val="22"/>
                <w:lang w:eastAsia="zh-CN"/>
              </w:rPr>
              <w:tab/>
            </w:r>
            <w:r w:rsidR="00B051BA" w:rsidRPr="00E92666">
              <w:rPr>
                <w:rStyle w:val="Hyperlink"/>
                <w:noProof/>
              </w:rPr>
              <w:t>Catboost</w:t>
            </w:r>
            <w:r w:rsidR="00B051BA">
              <w:rPr>
                <w:noProof/>
                <w:webHidden/>
              </w:rPr>
              <w:tab/>
            </w:r>
            <w:r w:rsidR="00B051BA">
              <w:rPr>
                <w:noProof/>
                <w:webHidden/>
              </w:rPr>
              <w:fldChar w:fldCharType="begin"/>
            </w:r>
            <w:r w:rsidR="00B051BA">
              <w:rPr>
                <w:noProof/>
                <w:webHidden/>
              </w:rPr>
              <w:instrText xml:space="preserve"> PAGEREF _Toc50972558 \h </w:instrText>
            </w:r>
            <w:r w:rsidR="00B051BA">
              <w:rPr>
                <w:noProof/>
                <w:webHidden/>
              </w:rPr>
            </w:r>
            <w:r w:rsidR="00B051BA">
              <w:rPr>
                <w:noProof/>
                <w:webHidden/>
              </w:rPr>
              <w:fldChar w:fldCharType="separate"/>
            </w:r>
            <w:r w:rsidR="000002B9">
              <w:rPr>
                <w:noProof/>
                <w:webHidden/>
              </w:rPr>
              <w:t>28</w:t>
            </w:r>
            <w:r w:rsidR="00B051BA">
              <w:rPr>
                <w:noProof/>
                <w:webHidden/>
              </w:rPr>
              <w:fldChar w:fldCharType="end"/>
            </w:r>
          </w:hyperlink>
        </w:p>
        <w:p w14:paraId="64C5D93F" w14:textId="619A1B57" w:rsidR="00B051BA" w:rsidRDefault="00DB00B3">
          <w:pPr>
            <w:pStyle w:val="TOC3"/>
            <w:tabs>
              <w:tab w:val="left" w:pos="1320"/>
              <w:tab w:val="right" w:leader="dot" w:pos="9552"/>
            </w:tabs>
            <w:rPr>
              <w:rFonts w:eastAsiaTheme="minorEastAsia"/>
              <w:noProof/>
              <w:color w:val="auto"/>
              <w:sz w:val="22"/>
              <w:szCs w:val="22"/>
              <w:lang w:eastAsia="zh-CN"/>
            </w:rPr>
          </w:pPr>
          <w:hyperlink w:anchor="_Toc50972559" w:history="1">
            <w:r w:rsidR="00B051BA" w:rsidRPr="00E92666">
              <w:rPr>
                <w:rStyle w:val="Hyperlink"/>
                <w:noProof/>
              </w:rPr>
              <w:t>5.1.1</w:t>
            </w:r>
            <w:r w:rsidR="00B051BA">
              <w:rPr>
                <w:rFonts w:eastAsiaTheme="minorEastAsia"/>
                <w:noProof/>
                <w:color w:val="auto"/>
                <w:sz w:val="22"/>
                <w:szCs w:val="22"/>
                <w:lang w:eastAsia="zh-CN"/>
              </w:rPr>
              <w:tab/>
            </w:r>
            <w:r w:rsidR="00B051BA" w:rsidRPr="00E92666">
              <w:rPr>
                <w:rStyle w:val="Hyperlink"/>
                <w:noProof/>
              </w:rPr>
              <w:t>Ordered Boosting</w:t>
            </w:r>
            <w:r w:rsidR="00B051BA">
              <w:rPr>
                <w:noProof/>
                <w:webHidden/>
              </w:rPr>
              <w:tab/>
            </w:r>
            <w:r w:rsidR="00B051BA">
              <w:rPr>
                <w:noProof/>
                <w:webHidden/>
              </w:rPr>
              <w:fldChar w:fldCharType="begin"/>
            </w:r>
            <w:r w:rsidR="00B051BA">
              <w:rPr>
                <w:noProof/>
                <w:webHidden/>
              </w:rPr>
              <w:instrText xml:space="preserve"> PAGEREF _Toc50972559 \h </w:instrText>
            </w:r>
            <w:r w:rsidR="00B051BA">
              <w:rPr>
                <w:noProof/>
                <w:webHidden/>
              </w:rPr>
            </w:r>
            <w:r w:rsidR="00B051BA">
              <w:rPr>
                <w:noProof/>
                <w:webHidden/>
              </w:rPr>
              <w:fldChar w:fldCharType="separate"/>
            </w:r>
            <w:r w:rsidR="000002B9">
              <w:rPr>
                <w:noProof/>
                <w:webHidden/>
              </w:rPr>
              <w:t>28</w:t>
            </w:r>
            <w:r w:rsidR="00B051BA">
              <w:rPr>
                <w:noProof/>
                <w:webHidden/>
              </w:rPr>
              <w:fldChar w:fldCharType="end"/>
            </w:r>
          </w:hyperlink>
        </w:p>
        <w:p w14:paraId="152C44E5" w14:textId="5C0DE414" w:rsidR="00B051BA" w:rsidRDefault="00DB00B3">
          <w:pPr>
            <w:pStyle w:val="TOC2"/>
            <w:tabs>
              <w:tab w:val="left" w:pos="880"/>
              <w:tab w:val="right" w:leader="dot" w:pos="9552"/>
            </w:tabs>
            <w:rPr>
              <w:rFonts w:eastAsiaTheme="minorEastAsia"/>
              <w:noProof/>
              <w:color w:val="auto"/>
              <w:sz w:val="22"/>
              <w:szCs w:val="22"/>
              <w:lang w:eastAsia="zh-CN"/>
            </w:rPr>
          </w:pPr>
          <w:hyperlink w:anchor="_Toc50972560" w:history="1">
            <w:r w:rsidR="00B051BA" w:rsidRPr="00E92666">
              <w:rPr>
                <w:rStyle w:val="Hyperlink"/>
                <w:noProof/>
              </w:rPr>
              <w:t>5.2</w:t>
            </w:r>
            <w:r w:rsidR="00B051BA">
              <w:rPr>
                <w:rFonts w:eastAsiaTheme="minorEastAsia"/>
                <w:noProof/>
                <w:color w:val="auto"/>
                <w:sz w:val="22"/>
                <w:szCs w:val="22"/>
                <w:lang w:eastAsia="zh-CN"/>
              </w:rPr>
              <w:tab/>
            </w:r>
            <w:r w:rsidR="00B051BA" w:rsidRPr="00E92666">
              <w:rPr>
                <w:rStyle w:val="Hyperlink"/>
                <w:noProof/>
              </w:rPr>
              <w:t>Categorical variable encoding</w:t>
            </w:r>
            <w:r w:rsidR="00B051BA">
              <w:rPr>
                <w:noProof/>
                <w:webHidden/>
              </w:rPr>
              <w:tab/>
            </w:r>
            <w:r w:rsidR="00B051BA">
              <w:rPr>
                <w:noProof/>
                <w:webHidden/>
              </w:rPr>
              <w:fldChar w:fldCharType="begin"/>
            </w:r>
            <w:r w:rsidR="00B051BA">
              <w:rPr>
                <w:noProof/>
                <w:webHidden/>
              </w:rPr>
              <w:instrText xml:space="preserve"> PAGEREF _Toc50972560 \h </w:instrText>
            </w:r>
            <w:r w:rsidR="00B051BA">
              <w:rPr>
                <w:noProof/>
                <w:webHidden/>
              </w:rPr>
            </w:r>
            <w:r w:rsidR="00B051BA">
              <w:rPr>
                <w:noProof/>
                <w:webHidden/>
              </w:rPr>
              <w:fldChar w:fldCharType="separate"/>
            </w:r>
            <w:r w:rsidR="000002B9">
              <w:rPr>
                <w:noProof/>
                <w:webHidden/>
              </w:rPr>
              <w:t>28</w:t>
            </w:r>
            <w:r w:rsidR="00B051BA">
              <w:rPr>
                <w:noProof/>
                <w:webHidden/>
              </w:rPr>
              <w:fldChar w:fldCharType="end"/>
            </w:r>
          </w:hyperlink>
        </w:p>
        <w:p w14:paraId="5E5BB418" w14:textId="71C58E21" w:rsidR="00B051BA" w:rsidRDefault="00DB00B3">
          <w:pPr>
            <w:pStyle w:val="TOC2"/>
            <w:tabs>
              <w:tab w:val="left" w:pos="880"/>
              <w:tab w:val="right" w:leader="dot" w:pos="9552"/>
            </w:tabs>
            <w:rPr>
              <w:rFonts w:eastAsiaTheme="minorEastAsia"/>
              <w:noProof/>
              <w:color w:val="auto"/>
              <w:sz w:val="22"/>
              <w:szCs w:val="22"/>
              <w:lang w:eastAsia="zh-CN"/>
            </w:rPr>
          </w:pPr>
          <w:hyperlink w:anchor="_Toc50972561" w:history="1">
            <w:r w:rsidR="00B051BA" w:rsidRPr="00E92666">
              <w:rPr>
                <w:rStyle w:val="Hyperlink"/>
                <w:noProof/>
              </w:rPr>
              <w:t>5.3</w:t>
            </w:r>
            <w:r w:rsidR="00B051BA">
              <w:rPr>
                <w:rFonts w:eastAsiaTheme="minorEastAsia"/>
                <w:noProof/>
                <w:color w:val="auto"/>
                <w:sz w:val="22"/>
                <w:szCs w:val="22"/>
                <w:lang w:eastAsia="zh-CN"/>
              </w:rPr>
              <w:tab/>
            </w:r>
            <w:r w:rsidR="00B051BA" w:rsidRPr="00E92666">
              <w:rPr>
                <w:rStyle w:val="Hyperlink"/>
                <w:noProof/>
              </w:rPr>
              <w:t>Strategy to overcome outliers</w:t>
            </w:r>
            <w:r w:rsidR="00B051BA">
              <w:rPr>
                <w:noProof/>
                <w:webHidden/>
              </w:rPr>
              <w:tab/>
            </w:r>
            <w:r w:rsidR="00B051BA">
              <w:rPr>
                <w:noProof/>
                <w:webHidden/>
              </w:rPr>
              <w:fldChar w:fldCharType="begin"/>
            </w:r>
            <w:r w:rsidR="00B051BA">
              <w:rPr>
                <w:noProof/>
                <w:webHidden/>
              </w:rPr>
              <w:instrText xml:space="preserve"> PAGEREF _Toc50972561 \h </w:instrText>
            </w:r>
            <w:r w:rsidR="00B051BA">
              <w:rPr>
                <w:noProof/>
                <w:webHidden/>
              </w:rPr>
            </w:r>
            <w:r w:rsidR="00B051BA">
              <w:rPr>
                <w:noProof/>
                <w:webHidden/>
              </w:rPr>
              <w:fldChar w:fldCharType="separate"/>
            </w:r>
            <w:r w:rsidR="000002B9">
              <w:rPr>
                <w:noProof/>
                <w:webHidden/>
              </w:rPr>
              <w:t>29</w:t>
            </w:r>
            <w:r w:rsidR="00B051BA">
              <w:rPr>
                <w:noProof/>
                <w:webHidden/>
              </w:rPr>
              <w:fldChar w:fldCharType="end"/>
            </w:r>
          </w:hyperlink>
        </w:p>
        <w:p w14:paraId="7F18F1AE" w14:textId="376F7477" w:rsidR="00B051BA" w:rsidRDefault="00DB00B3">
          <w:pPr>
            <w:pStyle w:val="TOC3"/>
            <w:tabs>
              <w:tab w:val="left" w:pos="1320"/>
              <w:tab w:val="right" w:leader="dot" w:pos="9552"/>
            </w:tabs>
            <w:rPr>
              <w:rFonts w:eastAsiaTheme="minorEastAsia"/>
              <w:noProof/>
              <w:color w:val="auto"/>
              <w:sz w:val="22"/>
              <w:szCs w:val="22"/>
              <w:lang w:eastAsia="zh-CN"/>
            </w:rPr>
          </w:pPr>
          <w:hyperlink w:anchor="_Toc50972562" w:history="1">
            <w:r w:rsidR="00B051BA" w:rsidRPr="00E92666">
              <w:rPr>
                <w:rStyle w:val="Hyperlink"/>
                <w:noProof/>
              </w:rPr>
              <w:t>5.3.1</w:t>
            </w:r>
            <w:r w:rsidR="00B051BA">
              <w:rPr>
                <w:rFonts w:eastAsiaTheme="minorEastAsia"/>
                <w:noProof/>
                <w:color w:val="auto"/>
                <w:sz w:val="22"/>
                <w:szCs w:val="22"/>
                <w:lang w:eastAsia="zh-CN"/>
              </w:rPr>
              <w:tab/>
            </w:r>
            <w:r w:rsidR="00B051BA" w:rsidRPr="00E92666">
              <w:rPr>
                <w:rStyle w:val="Hyperlink"/>
                <w:noProof/>
              </w:rPr>
              <w:t>Early stopping</w:t>
            </w:r>
            <w:r w:rsidR="00B051BA">
              <w:rPr>
                <w:noProof/>
                <w:webHidden/>
              </w:rPr>
              <w:tab/>
            </w:r>
            <w:r w:rsidR="00B051BA">
              <w:rPr>
                <w:noProof/>
                <w:webHidden/>
              </w:rPr>
              <w:fldChar w:fldCharType="begin"/>
            </w:r>
            <w:r w:rsidR="00B051BA">
              <w:rPr>
                <w:noProof/>
                <w:webHidden/>
              </w:rPr>
              <w:instrText xml:space="preserve"> PAGEREF _Toc50972562 \h </w:instrText>
            </w:r>
            <w:r w:rsidR="00B051BA">
              <w:rPr>
                <w:noProof/>
                <w:webHidden/>
              </w:rPr>
            </w:r>
            <w:r w:rsidR="00B051BA">
              <w:rPr>
                <w:noProof/>
                <w:webHidden/>
              </w:rPr>
              <w:fldChar w:fldCharType="separate"/>
            </w:r>
            <w:r w:rsidR="000002B9">
              <w:rPr>
                <w:noProof/>
                <w:webHidden/>
              </w:rPr>
              <w:t>29</w:t>
            </w:r>
            <w:r w:rsidR="00B051BA">
              <w:rPr>
                <w:noProof/>
                <w:webHidden/>
              </w:rPr>
              <w:fldChar w:fldCharType="end"/>
            </w:r>
          </w:hyperlink>
        </w:p>
        <w:p w14:paraId="7AFC8ECD" w14:textId="5F54FFB3" w:rsidR="00B051BA" w:rsidRDefault="00DB00B3">
          <w:pPr>
            <w:pStyle w:val="TOC3"/>
            <w:tabs>
              <w:tab w:val="left" w:pos="1320"/>
              <w:tab w:val="right" w:leader="dot" w:pos="9552"/>
            </w:tabs>
            <w:rPr>
              <w:rFonts w:eastAsiaTheme="minorEastAsia"/>
              <w:noProof/>
              <w:color w:val="auto"/>
              <w:sz w:val="22"/>
              <w:szCs w:val="22"/>
              <w:lang w:eastAsia="zh-CN"/>
            </w:rPr>
          </w:pPr>
          <w:hyperlink w:anchor="_Toc50972563" w:history="1">
            <w:r w:rsidR="00B051BA" w:rsidRPr="00E92666">
              <w:rPr>
                <w:rStyle w:val="Hyperlink"/>
                <w:noProof/>
              </w:rPr>
              <w:t>5.3.2</w:t>
            </w:r>
            <w:r w:rsidR="00B051BA">
              <w:rPr>
                <w:rFonts w:eastAsiaTheme="minorEastAsia"/>
                <w:noProof/>
                <w:color w:val="auto"/>
                <w:sz w:val="22"/>
                <w:szCs w:val="22"/>
                <w:lang w:eastAsia="zh-CN"/>
              </w:rPr>
              <w:tab/>
            </w:r>
            <w:r w:rsidR="00B051BA" w:rsidRPr="00E92666">
              <w:rPr>
                <w:rStyle w:val="Hyperlink"/>
                <w:noProof/>
              </w:rPr>
              <w:t>Hubert Loss function</w:t>
            </w:r>
            <w:r w:rsidR="00B051BA">
              <w:rPr>
                <w:noProof/>
                <w:webHidden/>
              </w:rPr>
              <w:tab/>
            </w:r>
            <w:r w:rsidR="00B051BA">
              <w:rPr>
                <w:noProof/>
                <w:webHidden/>
              </w:rPr>
              <w:fldChar w:fldCharType="begin"/>
            </w:r>
            <w:r w:rsidR="00B051BA">
              <w:rPr>
                <w:noProof/>
                <w:webHidden/>
              </w:rPr>
              <w:instrText xml:space="preserve"> PAGEREF _Toc50972563 \h </w:instrText>
            </w:r>
            <w:r w:rsidR="00B051BA">
              <w:rPr>
                <w:noProof/>
                <w:webHidden/>
              </w:rPr>
            </w:r>
            <w:r w:rsidR="00B051BA">
              <w:rPr>
                <w:noProof/>
                <w:webHidden/>
              </w:rPr>
              <w:fldChar w:fldCharType="separate"/>
            </w:r>
            <w:r w:rsidR="000002B9">
              <w:rPr>
                <w:noProof/>
                <w:webHidden/>
              </w:rPr>
              <w:t>29</w:t>
            </w:r>
            <w:r w:rsidR="00B051BA">
              <w:rPr>
                <w:noProof/>
                <w:webHidden/>
              </w:rPr>
              <w:fldChar w:fldCharType="end"/>
            </w:r>
          </w:hyperlink>
        </w:p>
        <w:p w14:paraId="45FF5292" w14:textId="39944D00" w:rsidR="00B051BA" w:rsidRDefault="00DB00B3">
          <w:pPr>
            <w:pStyle w:val="TOC3"/>
            <w:tabs>
              <w:tab w:val="left" w:pos="1320"/>
              <w:tab w:val="right" w:leader="dot" w:pos="9552"/>
            </w:tabs>
            <w:rPr>
              <w:rFonts w:eastAsiaTheme="minorEastAsia"/>
              <w:noProof/>
              <w:color w:val="auto"/>
              <w:sz w:val="22"/>
              <w:szCs w:val="22"/>
              <w:lang w:eastAsia="zh-CN"/>
            </w:rPr>
          </w:pPr>
          <w:hyperlink w:anchor="_Toc50972564" w:history="1">
            <w:r w:rsidR="00B051BA" w:rsidRPr="00E92666">
              <w:rPr>
                <w:rStyle w:val="Hyperlink"/>
                <w:noProof/>
              </w:rPr>
              <w:t>5.3.3</w:t>
            </w:r>
            <w:r w:rsidR="00B051BA">
              <w:rPr>
                <w:rFonts w:eastAsiaTheme="minorEastAsia"/>
                <w:noProof/>
                <w:color w:val="auto"/>
                <w:sz w:val="22"/>
                <w:szCs w:val="22"/>
                <w:lang w:eastAsia="zh-CN"/>
              </w:rPr>
              <w:tab/>
            </w:r>
            <w:r w:rsidR="00B051BA" w:rsidRPr="00E92666">
              <w:rPr>
                <w:rStyle w:val="Hyperlink"/>
                <w:noProof/>
              </w:rPr>
              <w:t>Tree depth</w:t>
            </w:r>
            <w:r w:rsidR="00B051BA">
              <w:rPr>
                <w:noProof/>
                <w:webHidden/>
              </w:rPr>
              <w:tab/>
            </w:r>
            <w:r w:rsidR="00B051BA">
              <w:rPr>
                <w:noProof/>
                <w:webHidden/>
              </w:rPr>
              <w:fldChar w:fldCharType="begin"/>
            </w:r>
            <w:r w:rsidR="00B051BA">
              <w:rPr>
                <w:noProof/>
                <w:webHidden/>
              </w:rPr>
              <w:instrText xml:space="preserve"> PAGEREF _Toc50972564 \h </w:instrText>
            </w:r>
            <w:r w:rsidR="00B051BA">
              <w:rPr>
                <w:noProof/>
                <w:webHidden/>
              </w:rPr>
            </w:r>
            <w:r w:rsidR="00B051BA">
              <w:rPr>
                <w:noProof/>
                <w:webHidden/>
              </w:rPr>
              <w:fldChar w:fldCharType="separate"/>
            </w:r>
            <w:r w:rsidR="000002B9">
              <w:rPr>
                <w:noProof/>
                <w:webHidden/>
              </w:rPr>
              <w:t>30</w:t>
            </w:r>
            <w:r w:rsidR="00B051BA">
              <w:rPr>
                <w:noProof/>
                <w:webHidden/>
              </w:rPr>
              <w:fldChar w:fldCharType="end"/>
            </w:r>
          </w:hyperlink>
        </w:p>
        <w:p w14:paraId="6F0F8DDE" w14:textId="7940D757" w:rsidR="00B051BA" w:rsidRDefault="00DB00B3">
          <w:pPr>
            <w:pStyle w:val="TOC3"/>
            <w:tabs>
              <w:tab w:val="left" w:pos="1320"/>
              <w:tab w:val="right" w:leader="dot" w:pos="9552"/>
            </w:tabs>
            <w:rPr>
              <w:rFonts w:eastAsiaTheme="minorEastAsia"/>
              <w:noProof/>
              <w:color w:val="auto"/>
              <w:sz w:val="22"/>
              <w:szCs w:val="22"/>
              <w:lang w:eastAsia="zh-CN"/>
            </w:rPr>
          </w:pPr>
          <w:hyperlink w:anchor="_Toc50972565" w:history="1">
            <w:r w:rsidR="00B051BA" w:rsidRPr="00E92666">
              <w:rPr>
                <w:rStyle w:val="Hyperlink"/>
                <w:noProof/>
              </w:rPr>
              <w:t>5.3.4</w:t>
            </w:r>
            <w:r w:rsidR="00B051BA">
              <w:rPr>
                <w:rFonts w:eastAsiaTheme="minorEastAsia"/>
                <w:noProof/>
                <w:color w:val="auto"/>
                <w:sz w:val="22"/>
                <w:szCs w:val="22"/>
                <w:lang w:eastAsia="zh-CN"/>
              </w:rPr>
              <w:tab/>
            </w:r>
            <w:r w:rsidR="00B051BA" w:rsidRPr="00E92666">
              <w:rPr>
                <w:rStyle w:val="Hyperlink"/>
                <w:noProof/>
              </w:rPr>
              <w:t>Learning rate</w:t>
            </w:r>
            <w:r w:rsidR="00B051BA">
              <w:rPr>
                <w:noProof/>
                <w:webHidden/>
              </w:rPr>
              <w:tab/>
            </w:r>
            <w:r w:rsidR="00B051BA">
              <w:rPr>
                <w:noProof/>
                <w:webHidden/>
              </w:rPr>
              <w:fldChar w:fldCharType="begin"/>
            </w:r>
            <w:r w:rsidR="00B051BA">
              <w:rPr>
                <w:noProof/>
                <w:webHidden/>
              </w:rPr>
              <w:instrText xml:space="preserve"> PAGEREF _Toc50972565 \h </w:instrText>
            </w:r>
            <w:r w:rsidR="00B051BA">
              <w:rPr>
                <w:noProof/>
                <w:webHidden/>
              </w:rPr>
            </w:r>
            <w:r w:rsidR="00B051BA">
              <w:rPr>
                <w:noProof/>
                <w:webHidden/>
              </w:rPr>
              <w:fldChar w:fldCharType="separate"/>
            </w:r>
            <w:r w:rsidR="000002B9">
              <w:rPr>
                <w:noProof/>
                <w:webHidden/>
              </w:rPr>
              <w:t>31</w:t>
            </w:r>
            <w:r w:rsidR="00B051BA">
              <w:rPr>
                <w:noProof/>
                <w:webHidden/>
              </w:rPr>
              <w:fldChar w:fldCharType="end"/>
            </w:r>
          </w:hyperlink>
        </w:p>
        <w:p w14:paraId="42C26DE4" w14:textId="49E62A30" w:rsidR="00B051BA" w:rsidRDefault="00DB00B3">
          <w:pPr>
            <w:pStyle w:val="TOC2"/>
            <w:tabs>
              <w:tab w:val="left" w:pos="880"/>
              <w:tab w:val="right" w:leader="dot" w:pos="9552"/>
            </w:tabs>
            <w:rPr>
              <w:rFonts w:eastAsiaTheme="minorEastAsia"/>
              <w:noProof/>
              <w:color w:val="auto"/>
              <w:sz w:val="22"/>
              <w:szCs w:val="22"/>
              <w:lang w:eastAsia="zh-CN"/>
            </w:rPr>
          </w:pPr>
          <w:hyperlink w:anchor="_Toc50972566" w:history="1">
            <w:r w:rsidR="00B051BA" w:rsidRPr="00E92666">
              <w:rPr>
                <w:rStyle w:val="Hyperlink"/>
                <w:noProof/>
              </w:rPr>
              <w:t>5.4</w:t>
            </w:r>
            <w:r w:rsidR="00B051BA">
              <w:rPr>
                <w:rFonts w:eastAsiaTheme="minorEastAsia"/>
                <w:noProof/>
                <w:color w:val="auto"/>
                <w:sz w:val="22"/>
                <w:szCs w:val="22"/>
                <w:lang w:eastAsia="zh-CN"/>
              </w:rPr>
              <w:tab/>
            </w:r>
            <w:r w:rsidR="00B051BA" w:rsidRPr="00E92666">
              <w:rPr>
                <w:rStyle w:val="Hyperlink"/>
                <w:noProof/>
              </w:rPr>
              <w:t>Multitarget model – “nested” models</w:t>
            </w:r>
            <w:r w:rsidR="00B051BA">
              <w:rPr>
                <w:noProof/>
                <w:webHidden/>
              </w:rPr>
              <w:tab/>
            </w:r>
            <w:r w:rsidR="00B051BA">
              <w:rPr>
                <w:noProof/>
                <w:webHidden/>
              </w:rPr>
              <w:fldChar w:fldCharType="begin"/>
            </w:r>
            <w:r w:rsidR="00B051BA">
              <w:rPr>
                <w:noProof/>
                <w:webHidden/>
              </w:rPr>
              <w:instrText xml:space="preserve"> PAGEREF _Toc50972566 \h </w:instrText>
            </w:r>
            <w:r w:rsidR="00B051BA">
              <w:rPr>
                <w:noProof/>
                <w:webHidden/>
              </w:rPr>
            </w:r>
            <w:r w:rsidR="00B051BA">
              <w:rPr>
                <w:noProof/>
                <w:webHidden/>
              </w:rPr>
              <w:fldChar w:fldCharType="separate"/>
            </w:r>
            <w:r w:rsidR="000002B9">
              <w:rPr>
                <w:noProof/>
                <w:webHidden/>
              </w:rPr>
              <w:t>32</w:t>
            </w:r>
            <w:r w:rsidR="00B051BA">
              <w:rPr>
                <w:noProof/>
                <w:webHidden/>
              </w:rPr>
              <w:fldChar w:fldCharType="end"/>
            </w:r>
          </w:hyperlink>
        </w:p>
        <w:p w14:paraId="37FEA190" w14:textId="351BFE8F" w:rsidR="00B051BA" w:rsidRDefault="00DB00B3">
          <w:pPr>
            <w:pStyle w:val="TOC2"/>
            <w:tabs>
              <w:tab w:val="left" w:pos="880"/>
              <w:tab w:val="right" w:leader="dot" w:pos="9552"/>
            </w:tabs>
            <w:rPr>
              <w:rFonts w:eastAsiaTheme="minorEastAsia"/>
              <w:noProof/>
              <w:color w:val="auto"/>
              <w:sz w:val="22"/>
              <w:szCs w:val="22"/>
              <w:lang w:eastAsia="zh-CN"/>
            </w:rPr>
          </w:pPr>
          <w:hyperlink w:anchor="_Toc50972567" w:history="1">
            <w:r w:rsidR="00B051BA" w:rsidRPr="00E92666">
              <w:rPr>
                <w:rStyle w:val="Hyperlink"/>
                <w:noProof/>
              </w:rPr>
              <w:t>5.5</w:t>
            </w:r>
            <w:r w:rsidR="00B051BA">
              <w:rPr>
                <w:rFonts w:eastAsiaTheme="minorEastAsia"/>
                <w:noProof/>
                <w:color w:val="auto"/>
                <w:sz w:val="22"/>
                <w:szCs w:val="22"/>
                <w:lang w:eastAsia="zh-CN"/>
              </w:rPr>
              <w:tab/>
            </w:r>
            <w:r w:rsidR="00B051BA" w:rsidRPr="00E92666">
              <w:rPr>
                <w:rStyle w:val="Hyperlink"/>
                <w:noProof/>
              </w:rPr>
              <w:t>Train models</w:t>
            </w:r>
            <w:r w:rsidR="00B051BA">
              <w:rPr>
                <w:noProof/>
                <w:webHidden/>
              </w:rPr>
              <w:tab/>
            </w:r>
            <w:r w:rsidR="00B051BA">
              <w:rPr>
                <w:noProof/>
                <w:webHidden/>
              </w:rPr>
              <w:fldChar w:fldCharType="begin"/>
            </w:r>
            <w:r w:rsidR="00B051BA">
              <w:rPr>
                <w:noProof/>
                <w:webHidden/>
              </w:rPr>
              <w:instrText xml:space="preserve"> PAGEREF _Toc50972567 \h </w:instrText>
            </w:r>
            <w:r w:rsidR="00B051BA">
              <w:rPr>
                <w:noProof/>
                <w:webHidden/>
              </w:rPr>
            </w:r>
            <w:r w:rsidR="00B051BA">
              <w:rPr>
                <w:noProof/>
                <w:webHidden/>
              </w:rPr>
              <w:fldChar w:fldCharType="separate"/>
            </w:r>
            <w:r w:rsidR="000002B9">
              <w:rPr>
                <w:noProof/>
                <w:webHidden/>
              </w:rPr>
              <w:t>33</w:t>
            </w:r>
            <w:r w:rsidR="00B051BA">
              <w:rPr>
                <w:noProof/>
                <w:webHidden/>
              </w:rPr>
              <w:fldChar w:fldCharType="end"/>
            </w:r>
          </w:hyperlink>
        </w:p>
        <w:p w14:paraId="3E88F412" w14:textId="6B5EBEED" w:rsidR="00B051BA" w:rsidRDefault="00DB00B3">
          <w:pPr>
            <w:pStyle w:val="TOC1"/>
            <w:tabs>
              <w:tab w:val="left" w:pos="480"/>
              <w:tab w:val="right" w:leader="dot" w:pos="9552"/>
            </w:tabs>
            <w:rPr>
              <w:rFonts w:eastAsiaTheme="minorEastAsia"/>
              <w:noProof/>
              <w:color w:val="auto"/>
              <w:sz w:val="22"/>
              <w:szCs w:val="22"/>
              <w:lang w:eastAsia="zh-CN"/>
            </w:rPr>
          </w:pPr>
          <w:hyperlink w:anchor="_Toc50972568" w:history="1">
            <w:r w:rsidR="00B051BA" w:rsidRPr="00E92666">
              <w:rPr>
                <w:rStyle w:val="Hyperlink"/>
                <w:noProof/>
              </w:rPr>
              <w:t>6</w:t>
            </w:r>
            <w:r w:rsidR="00B051BA">
              <w:rPr>
                <w:rFonts w:eastAsiaTheme="minorEastAsia"/>
                <w:noProof/>
                <w:color w:val="auto"/>
                <w:sz w:val="22"/>
                <w:szCs w:val="22"/>
                <w:lang w:eastAsia="zh-CN"/>
              </w:rPr>
              <w:tab/>
            </w:r>
            <w:r w:rsidR="00B051BA" w:rsidRPr="00E92666">
              <w:rPr>
                <w:rStyle w:val="Hyperlink"/>
                <w:noProof/>
              </w:rPr>
              <w:t>Results with Catboost</w:t>
            </w:r>
            <w:r w:rsidR="00B051BA">
              <w:rPr>
                <w:noProof/>
                <w:webHidden/>
              </w:rPr>
              <w:tab/>
            </w:r>
            <w:r w:rsidR="00B051BA">
              <w:rPr>
                <w:noProof/>
                <w:webHidden/>
              </w:rPr>
              <w:fldChar w:fldCharType="begin"/>
            </w:r>
            <w:r w:rsidR="00B051BA">
              <w:rPr>
                <w:noProof/>
                <w:webHidden/>
              </w:rPr>
              <w:instrText xml:space="preserve"> PAGEREF _Toc50972568 \h </w:instrText>
            </w:r>
            <w:r w:rsidR="00B051BA">
              <w:rPr>
                <w:noProof/>
                <w:webHidden/>
              </w:rPr>
            </w:r>
            <w:r w:rsidR="00B051BA">
              <w:rPr>
                <w:noProof/>
                <w:webHidden/>
              </w:rPr>
              <w:fldChar w:fldCharType="separate"/>
            </w:r>
            <w:r w:rsidR="000002B9">
              <w:rPr>
                <w:noProof/>
                <w:webHidden/>
              </w:rPr>
              <w:t>34</w:t>
            </w:r>
            <w:r w:rsidR="00B051BA">
              <w:rPr>
                <w:noProof/>
                <w:webHidden/>
              </w:rPr>
              <w:fldChar w:fldCharType="end"/>
            </w:r>
          </w:hyperlink>
        </w:p>
        <w:p w14:paraId="27081974" w14:textId="2D30C961" w:rsidR="00B051BA" w:rsidRDefault="00DB00B3">
          <w:pPr>
            <w:pStyle w:val="TOC2"/>
            <w:tabs>
              <w:tab w:val="left" w:pos="880"/>
              <w:tab w:val="right" w:leader="dot" w:pos="9552"/>
            </w:tabs>
            <w:rPr>
              <w:rFonts w:eastAsiaTheme="minorEastAsia"/>
              <w:noProof/>
              <w:color w:val="auto"/>
              <w:sz w:val="22"/>
              <w:szCs w:val="22"/>
              <w:lang w:eastAsia="zh-CN"/>
            </w:rPr>
          </w:pPr>
          <w:hyperlink w:anchor="_Toc50972569" w:history="1">
            <w:r w:rsidR="00B051BA" w:rsidRPr="00E92666">
              <w:rPr>
                <w:rStyle w:val="Hyperlink"/>
                <w:noProof/>
              </w:rPr>
              <w:t>6.1</w:t>
            </w:r>
            <w:r w:rsidR="00B051BA">
              <w:rPr>
                <w:rFonts w:eastAsiaTheme="minorEastAsia"/>
                <w:noProof/>
                <w:color w:val="auto"/>
                <w:sz w:val="22"/>
                <w:szCs w:val="22"/>
                <w:lang w:eastAsia="zh-CN"/>
              </w:rPr>
              <w:tab/>
            </w:r>
            <w:r w:rsidR="00B051BA" w:rsidRPr="00E92666">
              <w:rPr>
                <w:rStyle w:val="Hyperlink"/>
                <w:noProof/>
              </w:rPr>
              <w:t>Leaderboard</w:t>
            </w:r>
            <w:r w:rsidR="00B051BA">
              <w:rPr>
                <w:noProof/>
                <w:webHidden/>
              </w:rPr>
              <w:tab/>
            </w:r>
            <w:r w:rsidR="00B051BA">
              <w:rPr>
                <w:noProof/>
                <w:webHidden/>
              </w:rPr>
              <w:fldChar w:fldCharType="begin"/>
            </w:r>
            <w:r w:rsidR="00B051BA">
              <w:rPr>
                <w:noProof/>
                <w:webHidden/>
              </w:rPr>
              <w:instrText xml:space="preserve"> PAGEREF _Toc50972569 \h </w:instrText>
            </w:r>
            <w:r w:rsidR="00B051BA">
              <w:rPr>
                <w:noProof/>
                <w:webHidden/>
              </w:rPr>
            </w:r>
            <w:r w:rsidR="00B051BA">
              <w:rPr>
                <w:noProof/>
                <w:webHidden/>
              </w:rPr>
              <w:fldChar w:fldCharType="separate"/>
            </w:r>
            <w:r w:rsidR="000002B9">
              <w:rPr>
                <w:noProof/>
                <w:webHidden/>
              </w:rPr>
              <w:t>34</w:t>
            </w:r>
            <w:r w:rsidR="00B051BA">
              <w:rPr>
                <w:noProof/>
                <w:webHidden/>
              </w:rPr>
              <w:fldChar w:fldCharType="end"/>
            </w:r>
          </w:hyperlink>
        </w:p>
        <w:p w14:paraId="7CC5327B" w14:textId="78D5568D" w:rsidR="00B051BA" w:rsidRDefault="00DB00B3">
          <w:pPr>
            <w:pStyle w:val="TOC2"/>
            <w:tabs>
              <w:tab w:val="left" w:pos="880"/>
              <w:tab w:val="right" w:leader="dot" w:pos="9552"/>
            </w:tabs>
            <w:rPr>
              <w:rFonts w:eastAsiaTheme="minorEastAsia"/>
              <w:noProof/>
              <w:color w:val="auto"/>
              <w:sz w:val="22"/>
              <w:szCs w:val="22"/>
              <w:lang w:eastAsia="zh-CN"/>
            </w:rPr>
          </w:pPr>
          <w:hyperlink w:anchor="_Toc50972570" w:history="1">
            <w:r w:rsidR="00B051BA" w:rsidRPr="00E92666">
              <w:rPr>
                <w:rStyle w:val="Hyperlink"/>
                <w:noProof/>
              </w:rPr>
              <w:t>6.2</w:t>
            </w:r>
            <w:r w:rsidR="00B051BA">
              <w:rPr>
                <w:rFonts w:eastAsiaTheme="minorEastAsia"/>
                <w:noProof/>
                <w:color w:val="auto"/>
                <w:sz w:val="22"/>
                <w:szCs w:val="22"/>
                <w:lang w:eastAsia="zh-CN"/>
              </w:rPr>
              <w:tab/>
            </w:r>
            <w:r w:rsidR="00B051BA" w:rsidRPr="00E92666">
              <w:rPr>
                <w:rStyle w:val="Hyperlink"/>
                <w:noProof/>
              </w:rPr>
              <w:t>General view on the model performance</w:t>
            </w:r>
            <w:r w:rsidR="00B051BA">
              <w:rPr>
                <w:noProof/>
                <w:webHidden/>
              </w:rPr>
              <w:tab/>
            </w:r>
            <w:r w:rsidR="00B051BA">
              <w:rPr>
                <w:noProof/>
                <w:webHidden/>
              </w:rPr>
              <w:fldChar w:fldCharType="begin"/>
            </w:r>
            <w:r w:rsidR="00B051BA">
              <w:rPr>
                <w:noProof/>
                <w:webHidden/>
              </w:rPr>
              <w:instrText xml:space="preserve"> PAGEREF _Toc50972570 \h </w:instrText>
            </w:r>
            <w:r w:rsidR="00B051BA">
              <w:rPr>
                <w:noProof/>
                <w:webHidden/>
              </w:rPr>
            </w:r>
            <w:r w:rsidR="00B051BA">
              <w:rPr>
                <w:noProof/>
                <w:webHidden/>
              </w:rPr>
              <w:fldChar w:fldCharType="separate"/>
            </w:r>
            <w:r w:rsidR="000002B9">
              <w:rPr>
                <w:noProof/>
                <w:webHidden/>
              </w:rPr>
              <w:t>35</w:t>
            </w:r>
            <w:r w:rsidR="00B051BA">
              <w:rPr>
                <w:noProof/>
                <w:webHidden/>
              </w:rPr>
              <w:fldChar w:fldCharType="end"/>
            </w:r>
          </w:hyperlink>
        </w:p>
        <w:p w14:paraId="342E937E" w14:textId="0F092590" w:rsidR="00B051BA" w:rsidRDefault="00DB00B3">
          <w:pPr>
            <w:pStyle w:val="TOC2"/>
            <w:tabs>
              <w:tab w:val="left" w:pos="880"/>
              <w:tab w:val="right" w:leader="dot" w:pos="9552"/>
            </w:tabs>
            <w:rPr>
              <w:rFonts w:eastAsiaTheme="minorEastAsia"/>
              <w:noProof/>
              <w:color w:val="auto"/>
              <w:sz w:val="22"/>
              <w:szCs w:val="22"/>
              <w:lang w:eastAsia="zh-CN"/>
            </w:rPr>
          </w:pPr>
          <w:hyperlink w:anchor="_Toc50972571" w:history="1">
            <w:r w:rsidR="00B051BA" w:rsidRPr="00E92666">
              <w:rPr>
                <w:rStyle w:val="Hyperlink"/>
                <w:noProof/>
              </w:rPr>
              <w:t>6.3</w:t>
            </w:r>
            <w:r w:rsidR="00B051BA">
              <w:rPr>
                <w:rFonts w:eastAsiaTheme="minorEastAsia"/>
                <w:noProof/>
                <w:color w:val="auto"/>
                <w:sz w:val="22"/>
                <w:szCs w:val="22"/>
                <w:lang w:eastAsia="zh-CN"/>
              </w:rPr>
              <w:tab/>
            </w:r>
            <w:r w:rsidR="00B051BA" w:rsidRPr="00E92666">
              <w:rPr>
                <w:rStyle w:val="Hyperlink"/>
                <w:noProof/>
              </w:rPr>
              <w:t>Analyzing the R2 metric</w:t>
            </w:r>
            <w:r w:rsidR="00B051BA">
              <w:rPr>
                <w:noProof/>
                <w:webHidden/>
              </w:rPr>
              <w:tab/>
            </w:r>
            <w:r w:rsidR="00B051BA">
              <w:rPr>
                <w:noProof/>
                <w:webHidden/>
              </w:rPr>
              <w:fldChar w:fldCharType="begin"/>
            </w:r>
            <w:r w:rsidR="00B051BA">
              <w:rPr>
                <w:noProof/>
                <w:webHidden/>
              </w:rPr>
              <w:instrText xml:space="preserve"> PAGEREF _Toc50972571 \h </w:instrText>
            </w:r>
            <w:r w:rsidR="00B051BA">
              <w:rPr>
                <w:noProof/>
                <w:webHidden/>
              </w:rPr>
            </w:r>
            <w:r w:rsidR="00B051BA">
              <w:rPr>
                <w:noProof/>
                <w:webHidden/>
              </w:rPr>
              <w:fldChar w:fldCharType="separate"/>
            </w:r>
            <w:r w:rsidR="000002B9">
              <w:rPr>
                <w:noProof/>
                <w:webHidden/>
              </w:rPr>
              <w:t>37</w:t>
            </w:r>
            <w:r w:rsidR="00B051BA">
              <w:rPr>
                <w:noProof/>
                <w:webHidden/>
              </w:rPr>
              <w:fldChar w:fldCharType="end"/>
            </w:r>
          </w:hyperlink>
        </w:p>
        <w:p w14:paraId="79DD1785" w14:textId="34AB25F2" w:rsidR="00B051BA" w:rsidRDefault="00DB00B3">
          <w:pPr>
            <w:pStyle w:val="TOC2"/>
            <w:tabs>
              <w:tab w:val="left" w:pos="880"/>
              <w:tab w:val="right" w:leader="dot" w:pos="9552"/>
            </w:tabs>
            <w:rPr>
              <w:rFonts w:eastAsiaTheme="minorEastAsia"/>
              <w:noProof/>
              <w:color w:val="auto"/>
              <w:sz w:val="22"/>
              <w:szCs w:val="22"/>
              <w:lang w:eastAsia="zh-CN"/>
            </w:rPr>
          </w:pPr>
          <w:hyperlink w:anchor="_Toc50972572" w:history="1">
            <w:r w:rsidR="00B051BA" w:rsidRPr="00E92666">
              <w:rPr>
                <w:rStyle w:val="Hyperlink"/>
                <w:noProof/>
              </w:rPr>
              <w:t>6.4</w:t>
            </w:r>
            <w:r w:rsidR="00B051BA">
              <w:rPr>
                <w:rFonts w:eastAsiaTheme="minorEastAsia"/>
                <w:noProof/>
                <w:color w:val="auto"/>
                <w:sz w:val="22"/>
                <w:szCs w:val="22"/>
                <w:lang w:eastAsia="zh-CN"/>
              </w:rPr>
              <w:tab/>
            </w:r>
            <w:r w:rsidR="00B051BA" w:rsidRPr="00E92666">
              <w:rPr>
                <w:rStyle w:val="Hyperlink"/>
                <w:noProof/>
              </w:rPr>
              <w:t>Outliers analysis</w:t>
            </w:r>
            <w:r w:rsidR="00B051BA">
              <w:rPr>
                <w:noProof/>
                <w:webHidden/>
              </w:rPr>
              <w:tab/>
            </w:r>
            <w:r w:rsidR="00B051BA">
              <w:rPr>
                <w:noProof/>
                <w:webHidden/>
              </w:rPr>
              <w:fldChar w:fldCharType="begin"/>
            </w:r>
            <w:r w:rsidR="00B051BA">
              <w:rPr>
                <w:noProof/>
                <w:webHidden/>
              </w:rPr>
              <w:instrText xml:space="preserve"> PAGEREF _Toc50972572 \h </w:instrText>
            </w:r>
            <w:r w:rsidR="00B051BA">
              <w:rPr>
                <w:noProof/>
                <w:webHidden/>
              </w:rPr>
            </w:r>
            <w:r w:rsidR="00B051BA">
              <w:rPr>
                <w:noProof/>
                <w:webHidden/>
              </w:rPr>
              <w:fldChar w:fldCharType="separate"/>
            </w:r>
            <w:r w:rsidR="000002B9">
              <w:rPr>
                <w:noProof/>
                <w:webHidden/>
              </w:rPr>
              <w:t>39</w:t>
            </w:r>
            <w:r w:rsidR="00B051BA">
              <w:rPr>
                <w:noProof/>
                <w:webHidden/>
              </w:rPr>
              <w:fldChar w:fldCharType="end"/>
            </w:r>
          </w:hyperlink>
        </w:p>
        <w:p w14:paraId="31DC45D9" w14:textId="16061388" w:rsidR="00B051BA" w:rsidRDefault="00DB00B3">
          <w:pPr>
            <w:pStyle w:val="TOC3"/>
            <w:tabs>
              <w:tab w:val="left" w:pos="1320"/>
              <w:tab w:val="right" w:leader="dot" w:pos="9552"/>
            </w:tabs>
            <w:rPr>
              <w:rFonts w:eastAsiaTheme="minorEastAsia"/>
              <w:noProof/>
              <w:color w:val="auto"/>
              <w:sz w:val="22"/>
              <w:szCs w:val="22"/>
              <w:lang w:eastAsia="zh-CN"/>
            </w:rPr>
          </w:pPr>
          <w:hyperlink w:anchor="_Toc50972573" w:history="1">
            <w:r w:rsidR="00B051BA" w:rsidRPr="00E92666">
              <w:rPr>
                <w:rStyle w:val="Hyperlink"/>
                <w:noProof/>
              </w:rPr>
              <w:t>6.4.1</w:t>
            </w:r>
            <w:r w:rsidR="00B051BA">
              <w:rPr>
                <w:rFonts w:eastAsiaTheme="minorEastAsia"/>
                <w:noProof/>
                <w:color w:val="auto"/>
                <w:sz w:val="22"/>
                <w:szCs w:val="22"/>
                <w:lang w:eastAsia="zh-CN"/>
              </w:rPr>
              <w:tab/>
            </w:r>
            <w:r w:rsidR="00B051BA" w:rsidRPr="00E92666">
              <w:rPr>
                <w:rStyle w:val="Hyperlink"/>
                <w:noProof/>
              </w:rPr>
              <w:t>Example1: 6 hours for 14 km</w:t>
            </w:r>
            <w:r w:rsidR="00B051BA">
              <w:rPr>
                <w:noProof/>
                <w:webHidden/>
              </w:rPr>
              <w:tab/>
            </w:r>
            <w:r w:rsidR="00B051BA">
              <w:rPr>
                <w:noProof/>
                <w:webHidden/>
              </w:rPr>
              <w:fldChar w:fldCharType="begin"/>
            </w:r>
            <w:r w:rsidR="00B051BA">
              <w:rPr>
                <w:noProof/>
                <w:webHidden/>
              </w:rPr>
              <w:instrText xml:space="preserve"> PAGEREF _Toc50972573 \h </w:instrText>
            </w:r>
            <w:r w:rsidR="00B051BA">
              <w:rPr>
                <w:noProof/>
                <w:webHidden/>
              </w:rPr>
            </w:r>
            <w:r w:rsidR="00B051BA">
              <w:rPr>
                <w:noProof/>
                <w:webHidden/>
              </w:rPr>
              <w:fldChar w:fldCharType="separate"/>
            </w:r>
            <w:r w:rsidR="000002B9">
              <w:rPr>
                <w:noProof/>
                <w:webHidden/>
              </w:rPr>
              <w:t>40</w:t>
            </w:r>
            <w:r w:rsidR="00B051BA">
              <w:rPr>
                <w:noProof/>
                <w:webHidden/>
              </w:rPr>
              <w:fldChar w:fldCharType="end"/>
            </w:r>
          </w:hyperlink>
        </w:p>
        <w:p w14:paraId="6A706B79" w14:textId="51A96DC6" w:rsidR="00B051BA" w:rsidRDefault="00DB00B3">
          <w:pPr>
            <w:pStyle w:val="TOC3"/>
            <w:tabs>
              <w:tab w:val="left" w:pos="1320"/>
              <w:tab w:val="right" w:leader="dot" w:pos="9552"/>
            </w:tabs>
            <w:rPr>
              <w:rFonts w:eastAsiaTheme="minorEastAsia"/>
              <w:noProof/>
              <w:color w:val="auto"/>
              <w:sz w:val="22"/>
              <w:szCs w:val="22"/>
              <w:lang w:eastAsia="zh-CN"/>
            </w:rPr>
          </w:pPr>
          <w:hyperlink w:anchor="_Toc50972574" w:history="1">
            <w:r w:rsidR="00B051BA" w:rsidRPr="00E92666">
              <w:rPr>
                <w:rStyle w:val="Hyperlink"/>
                <w:noProof/>
              </w:rPr>
              <w:t>6.4.2</w:t>
            </w:r>
            <w:r w:rsidR="00B051BA">
              <w:rPr>
                <w:rFonts w:eastAsiaTheme="minorEastAsia"/>
                <w:noProof/>
                <w:color w:val="auto"/>
                <w:sz w:val="22"/>
                <w:szCs w:val="22"/>
                <w:lang w:eastAsia="zh-CN"/>
              </w:rPr>
              <w:tab/>
            </w:r>
            <w:r w:rsidR="00B051BA" w:rsidRPr="00E92666">
              <w:rPr>
                <w:rStyle w:val="Hyperlink"/>
                <w:noProof/>
              </w:rPr>
              <w:t>Example2: 2.5 hours for 3.1 km</w:t>
            </w:r>
            <w:r w:rsidR="00B051BA">
              <w:rPr>
                <w:noProof/>
                <w:webHidden/>
              </w:rPr>
              <w:tab/>
            </w:r>
            <w:r w:rsidR="00B051BA">
              <w:rPr>
                <w:noProof/>
                <w:webHidden/>
              </w:rPr>
              <w:fldChar w:fldCharType="begin"/>
            </w:r>
            <w:r w:rsidR="00B051BA">
              <w:rPr>
                <w:noProof/>
                <w:webHidden/>
              </w:rPr>
              <w:instrText xml:space="preserve"> PAGEREF _Toc50972574 \h </w:instrText>
            </w:r>
            <w:r w:rsidR="00B051BA">
              <w:rPr>
                <w:noProof/>
                <w:webHidden/>
              </w:rPr>
            </w:r>
            <w:r w:rsidR="00B051BA">
              <w:rPr>
                <w:noProof/>
                <w:webHidden/>
              </w:rPr>
              <w:fldChar w:fldCharType="separate"/>
            </w:r>
            <w:r w:rsidR="000002B9">
              <w:rPr>
                <w:noProof/>
                <w:webHidden/>
              </w:rPr>
              <w:t>41</w:t>
            </w:r>
            <w:r w:rsidR="00B051BA">
              <w:rPr>
                <w:noProof/>
                <w:webHidden/>
              </w:rPr>
              <w:fldChar w:fldCharType="end"/>
            </w:r>
          </w:hyperlink>
        </w:p>
        <w:p w14:paraId="75D7F265" w14:textId="526F767F" w:rsidR="00B051BA" w:rsidRDefault="00DB00B3">
          <w:pPr>
            <w:pStyle w:val="TOC3"/>
            <w:tabs>
              <w:tab w:val="left" w:pos="1320"/>
              <w:tab w:val="right" w:leader="dot" w:pos="9552"/>
            </w:tabs>
            <w:rPr>
              <w:rFonts w:eastAsiaTheme="minorEastAsia"/>
              <w:noProof/>
              <w:color w:val="auto"/>
              <w:sz w:val="22"/>
              <w:szCs w:val="22"/>
              <w:lang w:eastAsia="zh-CN"/>
            </w:rPr>
          </w:pPr>
          <w:hyperlink w:anchor="_Toc50972575" w:history="1">
            <w:r w:rsidR="00B051BA" w:rsidRPr="00E92666">
              <w:rPr>
                <w:rStyle w:val="Hyperlink"/>
                <w:noProof/>
              </w:rPr>
              <w:t>6.4.3</w:t>
            </w:r>
            <w:r w:rsidR="00B051BA">
              <w:rPr>
                <w:rFonts w:eastAsiaTheme="minorEastAsia"/>
                <w:noProof/>
                <w:color w:val="auto"/>
                <w:sz w:val="22"/>
                <w:szCs w:val="22"/>
                <w:lang w:eastAsia="zh-CN"/>
              </w:rPr>
              <w:tab/>
            </w:r>
            <w:r w:rsidR="00B051BA" w:rsidRPr="00E92666">
              <w:rPr>
                <w:rStyle w:val="Hyperlink"/>
                <w:noProof/>
              </w:rPr>
              <w:t>How are outliers distributed in time?</w:t>
            </w:r>
            <w:r w:rsidR="00B051BA">
              <w:rPr>
                <w:noProof/>
                <w:webHidden/>
              </w:rPr>
              <w:tab/>
            </w:r>
            <w:r w:rsidR="00B051BA">
              <w:rPr>
                <w:noProof/>
                <w:webHidden/>
              </w:rPr>
              <w:fldChar w:fldCharType="begin"/>
            </w:r>
            <w:r w:rsidR="00B051BA">
              <w:rPr>
                <w:noProof/>
                <w:webHidden/>
              </w:rPr>
              <w:instrText xml:space="preserve"> PAGEREF _Toc50972575 \h </w:instrText>
            </w:r>
            <w:r w:rsidR="00B051BA">
              <w:rPr>
                <w:noProof/>
                <w:webHidden/>
              </w:rPr>
            </w:r>
            <w:r w:rsidR="00B051BA">
              <w:rPr>
                <w:noProof/>
                <w:webHidden/>
              </w:rPr>
              <w:fldChar w:fldCharType="separate"/>
            </w:r>
            <w:r w:rsidR="000002B9">
              <w:rPr>
                <w:noProof/>
                <w:webHidden/>
              </w:rPr>
              <w:t>42</w:t>
            </w:r>
            <w:r w:rsidR="00B051BA">
              <w:rPr>
                <w:noProof/>
                <w:webHidden/>
              </w:rPr>
              <w:fldChar w:fldCharType="end"/>
            </w:r>
          </w:hyperlink>
        </w:p>
        <w:p w14:paraId="787B0D0A" w14:textId="3F13A864" w:rsidR="00B051BA" w:rsidRDefault="00DB00B3">
          <w:pPr>
            <w:pStyle w:val="TOC3"/>
            <w:tabs>
              <w:tab w:val="left" w:pos="1320"/>
              <w:tab w:val="right" w:leader="dot" w:pos="9552"/>
            </w:tabs>
            <w:rPr>
              <w:rFonts w:eastAsiaTheme="minorEastAsia"/>
              <w:noProof/>
              <w:color w:val="auto"/>
              <w:sz w:val="22"/>
              <w:szCs w:val="22"/>
              <w:lang w:eastAsia="zh-CN"/>
            </w:rPr>
          </w:pPr>
          <w:hyperlink w:anchor="_Toc50972576" w:history="1">
            <w:r w:rsidR="00B051BA" w:rsidRPr="00E92666">
              <w:rPr>
                <w:rStyle w:val="Hyperlink"/>
                <w:noProof/>
              </w:rPr>
              <w:t>6.4.4</w:t>
            </w:r>
            <w:r w:rsidR="00B051BA">
              <w:rPr>
                <w:rFonts w:eastAsiaTheme="minorEastAsia"/>
                <w:noProof/>
                <w:color w:val="auto"/>
                <w:sz w:val="22"/>
                <w:szCs w:val="22"/>
                <w:lang w:eastAsia="zh-CN"/>
              </w:rPr>
              <w:tab/>
            </w:r>
            <w:r w:rsidR="00B051BA" w:rsidRPr="00E92666">
              <w:rPr>
                <w:rStyle w:val="Hyperlink"/>
                <w:noProof/>
              </w:rPr>
              <w:t>How are outliers distributed geographically?</w:t>
            </w:r>
            <w:r w:rsidR="00B051BA">
              <w:rPr>
                <w:noProof/>
                <w:webHidden/>
              </w:rPr>
              <w:tab/>
            </w:r>
            <w:r w:rsidR="00B051BA">
              <w:rPr>
                <w:noProof/>
                <w:webHidden/>
              </w:rPr>
              <w:fldChar w:fldCharType="begin"/>
            </w:r>
            <w:r w:rsidR="00B051BA">
              <w:rPr>
                <w:noProof/>
                <w:webHidden/>
              </w:rPr>
              <w:instrText xml:space="preserve"> PAGEREF _Toc50972576 \h </w:instrText>
            </w:r>
            <w:r w:rsidR="00B051BA">
              <w:rPr>
                <w:noProof/>
                <w:webHidden/>
              </w:rPr>
            </w:r>
            <w:r w:rsidR="00B051BA">
              <w:rPr>
                <w:noProof/>
                <w:webHidden/>
              </w:rPr>
              <w:fldChar w:fldCharType="separate"/>
            </w:r>
            <w:r w:rsidR="000002B9">
              <w:rPr>
                <w:noProof/>
                <w:webHidden/>
              </w:rPr>
              <w:t>43</w:t>
            </w:r>
            <w:r w:rsidR="00B051BA">
              <w:rPr>
                <w:noProof/>
                <w:webHidden/>
              </w:rPr>
              <w:fldChar w:fldCharType="end"/>
            </w:r>
          </w:hyperlink>
        </w:p>
        <w:p w14:paraId="23B03EAE" w14:textId="7406D059" w:rsidR="00B051BA" w:rsidRDefault="00DB00B3">
          <w:pPr>
            <w:pStyle w:val="TOC3"/>
            <w:tabs>
              <w:tab w:val="left" w:pos="1320"/>
              <w:tab w:val="right" w:leader="dot" w:pos="9552"/>
            </w:tabs>
            <w:rPr>
              <w:rFonts w:eastAsiaTheme="minorEastAsia"/>
              <w:noProof/>
              <w:color w:val="auto"/>
              <w:sz w:val="22"/>
              <w:szCs w:val="22"/>
              <w:lang w:eastAsia="zh-CN"/>
            </w:rPr>
          </w:pPr>
          <w:hyperlink w:anchor="_Toc50972577" w:history="1">
            <w:r w:rsidR="00B051BA" w:rsidRPr="00E92666">
              <w:rPr>
                <w:rStyle w:val="Hyperlink"/>
                <w:noProof/>
              </w:rPr>
              <w:t>6.4.5</w:t>
            </w:r>
            <w:r w:rsidR="00B051BA">
              <w:rPr>
                <w:rFonts w:eastAsiaTheme="minorEastAsia"/>
                <w:noProof/>
                <w:color w:val="auto"/>
                <w:sz w:val="22"/>
                <w:szCs w:val="22"/>
                <w:lang w:eastAsia="zh-CN"/>
              </w:rPr>
              <w:tab/>
            </w:r>
            <w:r w:rsidR="00B051BA" w:rsidRPr="00E92666">
              <w:rPr>
                <w:rStyle w:val="Hyperlink"/>
                <w:noProof/>
              </w:rPr>
              <w:t>Are outliers detectable by machine learning?</w:t>
            </w:r>
            <w:r w:rsidR="00B051BA">
              <w:rPr>
                <w:noProof/>
                <w:webHidden/>
              </w:rPr>
              <w:tab/>
            </w:r>
            <w:r w:rsidR="00B051BA">
              <w:rPr>
                <w:noProof/>
                <w:webHidden/>
              </w:rPr>
              <w:fldChar w:fldCharType="begin"/>
            </w:r>
            <w:r w:rsidR="00B051BA">
              <w:rPr>
                <w:noProof/>
                <w:webHidden/>
              </w:rPr>
              <w:instrText xml:space="preserve"> PAGEREF _Toc50972577 \h </w:instrText>
            </w:r>
            <w:r w:rsidR="00B051BA">
              <w:rPr>
                <w:noProof/>
                <w:webHidden/>
              </w:rPr>
            </w:r>
            <w:r w:rsidR="00B051BA">
              <w:rPr>
                <w:noProof/>
                <w:webHidden/>
              </w:rPr>
              <w:fldChar w:fldCharType="separate"/>
            </w:r>
            <w:r w:rsidR="000002B9">
              <w:rPr>
                <w:noProof/>
                <w:webHidden/>
              </w:rPr>
              <w:t>44</w:t>
            </w:r>
            <w:r w:rsidR="00B051BA">
              <w:rPr>
                <w:noProof/>
                <w:webHidden/>
              </w:rPr>
              <w:fldChar w:fldCharType="end"/>
            </w:r>
          </w:hyperlink>
        </w:p>
        <w:p w14:paraId="3B617167" w14:textId="2A188D48" w:rsidR="00B051BA" w:rsidRDefault="00DB00B3">
          <w:pPr>
            <w:pStyle w:val="TOC2"/>
            <w:tabs>
              <w:tab w:val="left" w:pos="880"/>
              <w:tab w:val="right" w:leader="dot" w:pos="9552"/>
            </w:tabs>
            <w:rPr>
              <w:rFonts w:eastAsiaTheme="minorEastAsia"/>
              <w:noProof/>
              <w:color w:val="auto"/>
              <w:sz w:val="22"/>
              <w:szCs w:val="22"/>
              <w:lang w:eastAsia="zh-CN"/>
            </w:rPr>
          </w:pPr>
          <w:hyperlink w:anchor="_Toc50972578" w:history="1">
            <w:r w:rsidR="00B051BA" w:rsidRPr="00E92666">
              <w:rPr>
                <w:rStyle w:val="Hyperlink"/>
                <w:noProof/>
              </w:rPr>
              <w:t>6.5</w:t>
            </w:r>
            <w:r w:rsidR="00B051BA">
              <w:rPr>
                <w:rFonts w:eastAsiaTheme="minorEastAsia"/>
                <w:noProof/>
                <w:color w:val="auto"/>
                <w:sz w:val="22"/>
                <w:szCs w:val="22"/>
                <w:lang w:eastAsia="zh-CN"/>
              </w:rPr>
              <w:tab/>
            </w:r>
            <w:r w:rsidR="00B051BA" w:rsidRPr="00E92666">
              <w:rPr>
                <w:rStyle w:val="Hyperlink"/>
                <w:noProof/>
              </w:rPr>
              <w:t>Understand the model</w:t>
            </w:r>
            <w:r w:rsidR="00B051BA">
              <w:rPr>
                <w:noProof/>
                <w:webHidden/>
              </w:rPr>
              <w:tab/>
            </w:r>
            <w:r w:rsidR="00B051BA">
              <w:rPr>
                <w:noProof/>
                <w:webHidden/>
              </w:rPr>
              <w:fldChar w:fldCharType="begin"/>
            </w:r>
            <w:r w:rsidR="00B051BA">
              <w:rPr>
                <w:noProof/>
                <w:webHidden/>
              </w:rPr>
              <w:instrText xml:space="preserve"> PAGEREF _Toc50972578 \h </w:instrText>
            </w:r>
            <w:r w:rsidR="00B051BA">
              <w:rPr>
                <w:noProof/>
                <w:webHidden/>
              </w:rPr>
            </w:r>
            <w:r w:rsidR="00B051BA">
              <w:rPr>
                <w:noProof/>
                <w:webHidden/>
              </w:rPr>
              <w:fldChar w:fldCharType="separate"/>
            </w:r>
            <w:r w:rsidR="000002B9">
              <w:rPr>
                <w:noProof/>
                <w:webHidden/>
              </w:rPr>
              <w:t>45</w:t>
            </w:r>
            <w:r w:rsidR="00B051BA">
              <w:rPr>
                <w:noProof/>
                <w:webHidden/>
              </w:rPr>
              <w:fldChar w:fldCharType="end"/>
            </w:r>
          </w:hyperlink>
        </w:p>
        <w:p w14:paraId="24484E3E" w14:textId="52B1B2F5" w:rsidR="00B051BA" w:rsidRDefault="00DB00B3">
          <w:pPr>
            <w:pStyle w:val="TOC1"/>
            <w:tabs>
              <w:tab w:val="left" w:pos="480"/>
              <w:tab w:val="right" w:leader="dot" w:pos="9552"/>
            </w:tabs>
            <w:rPr>
              <w:rFonts w:eastAsiaTheme="minorEastAsia"/>
              <w:noProof/>
              <w:color w:val="auto"/>
              <w:sz w:val="22"/>
              <w:szCs w:val="22"/>
              <w:lang w:eastAsia="zh-CN"/>
            </w:rPr>
          </w:pPr>
          <w:hyperlink w:anchor="_Toc50972579" w:history="1">
            <w:r w:rsidR="00B051BA" w:rsidRPr="00E92666">
              <w:rPr>
                <w:rStyle w:val="Hyperlink"/>
                <w:noProof/>
              </w:rPr>
              <w:t>7</w:t>
            </w:r>
            <w:r w:rsidR="00B051BA">
              <w:rPr>
                <w:rFonts w:eastAsiaTheme="minorEastAsia"/>
                <w:noProof/>
                <w:color w:val="auto"/>
                <w:sz w:val="22"/>
                <w:szCs w:val="22"/>
                <w:lang w:eastAsia="zh-CN"/>
              </w:rPr>
              <w:tab/>
            </w:r>
            <w:r w:rsidR="00B051BA" w:rsidRPr="00E92666">
              <w:rPr>
                <w:rStyle w:val="Hyperlink"/>
                <w:noProof/>
              </w:rPr>
              <w:t>“All models are wrong”</w:t>
            </w:r>
            <w:r w:rsidR="00B051BA">
              <w:rPr>
                <w:noProof/>
                <w:webHidden/>
              </w:rPr>
              <w:tab/>
            </w:r>
            <w:r w:rsidR="00B051BA">
              <w:rPr>
                <w:noProof/>
                <w:webHidden/>
              </w:rPr>
              <w:fldChar w:fldCharType="begin"/>
            </w:r>
            <w:r w:rsidR="00B051BA">
              <w:rPr>
                <w:noProof/>
                <w:webHidden/>
              </w:rPr>
              <w:instrText xml:space="preserve"> PAGEREF _Toc50972579 \h </w:instrText>
            </w:r>
            <w:r w:rsidR="00B051BA">
              <w:rPr>
                <w:noProof/>
                <w:webHidden/>
              </w:rPr>
            </w:r>
            <w:r w:rsidR="00B051BA">
              <w:rPr>
                <w:noProof/>
                <w:webHidden/>
              </w:rPr>
              <w:fldChar w:fldCharType="separate"/>
            </w:r>
            <w:r w:rsidR="000002B9">
              <w:rPr>
                <w:noProof/>
                <w:webHidden/>
              </w:rPr>
              <w:t>50</w:t>
            </w:r>
            <w:r w:rsidR="00B051BA">
              <w:rPr>
                <w:noProof/>
                <w:webHidden/>
              </w:rPr>
              <w:fldChar w:fldCharType="end"/>
            </w:r>
          </w:hyperlink>
        </w:p>
        <w:p w14:paraId="04EE617D" w14:textId="460F8486" w:rsidR="00B051BA" w:rsidRDefault="00DB00B3">
          <w:pPr>
            <w:pStyle w:val="TOC2"/>
            <w:tabs>
              <w:tab w:val="left" w:pos="880"/>
              <w:tab w:val="right" w:leader="dot" w:pos="9552"/>
            </w:tabs>
            <w:rPr>
              <w:rFonts w:eastAsiaTheme="minorEastAsia"/>
              <w:noProof/>
              <w:color w:val="auto"/>
              <w:sz w:val="22"/>
              <w:szCs w:val="22"/>
              <w:lang w:eastAsia="zh-CN"/>
            </w:rPr>
          </w:pPr>
          <w:hyperlink w:anchor="_Toc50972580" w:history="1">
            <w:r w:rsidR="00B051BA" w:rsidRPr="00E92666">
              <w:rPr>
                <w:rStyle w:val="Hyperlink"/>
                <w:noProof/>
              </w:rPr>
              <w:t>7.1</w:t>
            </w:r>
            <w:r w:rsidR="00B051BA">
              <w:rPr>
                <w:rFonts w:eastAsiaTheme="minorEastAsia"/>
                <w:noProof/>
                <w:color w:val="auto"/>
                <w:sz w:val="22"/>
                <w:szCs w:val="22"/>
                <w:lang w:eastAsia="zh-CN"/>
              </w:rPr>
              <w:tab/>
            </w:r>
            <w:r w:rsidR="00B051BA" w:rsidRPr="00E92666">
              <w:rPr>
                <w:rStyle w:val="Hyperlink"/>
                <w:noProof/>
              </w:rPr>
              <w:t>Predicting Confidence Interval with quantile-loss</w:t>
            </w:r>
            <w:r w:rsidR="00B051BA">
              <w:rPr>
                <w:noProof/>
                <w:webHidden/>
              </w:rPr>
              <w:tab/>
            </w:r>
            <w:r w:rsidR="00B051BA">
              <w:rPr>
                <w:noProof/>
                <w:webHidden/>
              </w:rPr>
              <w:fldChar w:fldCharType="begin"/>
            </w:r>
            <w:r w:rsidR="00B051BA">
              <w:rPr>
                <w:noProof/>
                <w:webHidden/>
              </w:rPr>
              <w:instrText xml:space="preserve"> PAGEREF _Toc50972580 \h </w:instrText>
            </w:r>
            <w:r w:rsidR="00B051BA">
              <w:rPr>
                <w:noProof/>
                <w:webHidden/>
              </w:rPr>
            </w:r>
            <w:r w:rsidR="00B051BA">
              <w:rPr>
                <w:noProof/>
                <w:webHidden/>
              </w:rPr>
              <w:fldChar w:fldCharType="separate"/>
            </w:r>
            <w:r w:rsidR="000002B9">
              <w:rPr>
                <w:noProof/>
                <w:webHidden/>
              </w:rPr>
              <w:t>50</w:t>
            </w:r>
            <w:r w:rsidR="00B051BA">
              <w:rPr>
                <w:noProof/>
                <w:webHidden/>
              </w:rPr>
              <w:fldChar w:fldCharType="end"/>
            </w:r>
          </w:hyperlink>
        </w:p>
        <w:p w14:paraId="481EBE65" w14:textId="4E49E040" w:rsidR="00B051BA" w:rsidRDefault="00DB00B3">
          <w:pPr>
            <w:pStyle w:val="TOC2"/>
            <w:tabs>
              <w:tab w:val="left" w:pos="880"/>
              <w:tab w:val="right" w:leader="dot" w:pos="9552"/>
            </w:tabs>
            <w:rPr>
              <w:rFonts w:eastAsiaTheme="minorEastAsia"/>
              <w:noProof/>
              <w:color w:val="auto"/>
              <w:sz w:val="22"/>
              <w:szCs w:val="22"/>
              <w:lang w:eastAsia="zh-CN"/>
            </w:rPr>
          </w:pPr>
          <w:hyperlink w:anchor="_Toc50972581" w:history="1">
            <w:r w:rsidR="00B051BA" w:rsidRPr="00E92666">
              <w:rPr>
                <w:rStyle w:val="Hyperlink"/>
                <w:noProof/>
              </w:rPr>
              <w:t>7.2</w:t>
            </w:r>
            <w:r w:rsidR="00B051BA">
              <w:rPr>
                <w:rFonts w:eastAsiaTheme="minorEastAsia"/>
                <w:noProof/>
                <w:color w:val="auto"/>
                <w:sz w:val="22"/>
                <w:szCs w:val="22"/>
                <w:lang w:eastAsia="zh-CN"/>
              </w:rPr>
              <w:tab/>
            </w:r>
            <w:r w:rsidR="00B051BA" w:rsidRPr="00E92666">
              <w:rPr>
                <w:rStyle w:val="Hyperlink"/>
                <w:noProof/>
              </w:rPr>
              <w:t>Bayesian Model with MCMC</w:t>
            </w:r>
            <w:r w:rsidR="00B051BA">
              <w:rPr>
                <w:noProof/>
                <w:webHidden/>
              </w:rPr>
              <w:tab/>
            </w:r>
            <w:r w:rsidR="00B051BA">
              <w:rPr>
                <w:noProof/>
                <w:webHidden/>
              </w:rPr>
              <w:fldChar w:fldCharType="begin"/>
            </w:r>
            <w:r w:rsidR="00B051BA">
              <w:rPr>
                <w:noProof/>
                <w:webHidden/>
              </w:rPr>
              <w:instrText xml:space="preserve"> PAGEREF _Toc50972581 \h </w:instrText>
            </w:r>
            <w:r w:rsidR="00B051BA">
              <w:rPr>
                <w:noProof/>
                <w:webHidden/>
              </w:rPr>
            </w:r>
            <w:r w:rsidR="00B051BA">
              <w:rPr>
                <w:noProof/>
                <w:webHidden/>
              </w:rPr>
              <w:fldChar w:fldCharType="separate"/>
            </w:r>
            <w:r w:rsidR="000002B9">
              <w:rPr>
                <w:noProof/>
                <w:webHidden/>
              </w:rPr>
              <w:t>52</w:t>
            </w:r>
            <w:r w:rsidR="00B051BA">
              <w:rPr>
                <w:noProof/>
                <w:webHidden/>
              </w:rPr>
              <w:fldChar w:fldCharType="end"/>
            </w:r>
          </w:hyperlink>
        </w:p>
        <w:p w14:paraId="5E7AF531" w14:textId="6CE1E88C" w:rsidR="00B051BA" w:rsidRDefault="00DB00B3">
          <w:pPr>
            <w:pStyle w:val="TOC3"/>
            <w:tabs>
              <w:tab w:val="left" w:pos="1320"/>
              <w:tab w:val="right" w:leader="dot" w:pos="9552"/>
            </w:tabs>
            <w:rPr>
              <w:rFonts w:eastAsiaTheme="minorEastAsia"/>
              <w:noProof/>
              <w:color w:val="auto"/>
              <w:sz w:val="22"/>
              <w:szCs w:val="22"/>
              <w:lang w:eastAsia="zh-CN"/>
            </w:rPr>
          </w:pPr>
          <w:hyperlink w:anchor="_Toc50972582" w:history="1">
            <w:r w:rsidR="00B051BA" w:rsidRPr="00E92666">
              <w:rPr>
                <w:rStyle w:val="Hyperlink"/>
                <w:noProof/>
              </w:rPr>
              <w:t>7.2.1</w:t>
            </w:r>
            <w:r w:rsidR="00B051BA">
              <w:rPr>
                <w:rFonts w:eastAsiaTheme="minorEastAsia"/>
                <w:noProof/>
                <w:color w:val="auto"/>
                <w:sz w:val="22"/>
                <w:szCs w:val="22"/>
                <w:lang w:eastAsia="zh-CN"/>
              </w:rPr>
              <w:tab/>
            </w:r>
            <w:r w:rsidR="00B051BA" w:rsidRPr="00E92666">
              <w:rPr>
                <w:rStyle w:val="Hyperlink"/>
                <w:noProof/>
              </w:rPr>
              <w:t>OLS Bayesian Model</w:t>
            </w:r>
            <w:r w:rsidR="00B051BA">
              <w:rPr>
                <w:noProof/>
                <w:webHidden/>
              </w:rPr>
              <w:tab/>
            </w:r>
            <w:r w:rsidR="00B051BA">
              <w:rPr>
                <w:noProof/>
                <w:webHidden/>
              </w:rPr>
              <w:fldChar w:fldCharType="begin"/>
            </w:r>
            <w:r w:rsidR="00B051BA">
              <w:rPr>
                <w:noProof/>
                <w:webHidden/>
              </w:rPr>
              <w:instrText xml:space="preserve"> PAGEREF _Toc50972582 \h </w:instrText>
            </w:r>
            <w:r w:rsidR="00B051BA">
              <w:rPr>
                <w:noProof/>
                <w:webHidden/>
              </w:rPr>
            </w:r>
            <w:r w:rsidR="00B051BA">
              <w:rPr>
                <w:noProof/>
                <w:webHidden/>
              </w:rPr>
              <w:fldChar w:fldCharType="separate"/>
            </w:r>
            <w:r w:rsidR="000002B9">
              <w:rPr>
                <w:noProof/>
                <w:webHidden/>
              </w:rPr>
              <w:t>53</w:t>
            </w:r>
            <w:r w:rsidR="00B051BA">
              <w:rPr>
                <w:noProof/>
                <w:webHidden/>
              </w:rPr>
              <w:fldChar w:fldCharType="end"/>
            </w:r>
          </w:hyperlink>
        </w:p>
        <w:p w14:paraId="2E1D4419" w14:textId="5BAA6F97" w:rsidR="00B051BA" w:rsidRDefault="00DB00B3">
          <w:pPr>
            <w:pStyle w:val="TOC3"/>
            <w:tabs>
              <w:tab w:val="left" w:pos="1320"/>
              <w:tab w:val="right" w:leader="dot" w:pos="9552"/>
            </w:tabs>
            <w:rPr>
              <w:rFonts w:eastAsiaTheme="minorEastAsia"/>
              <w:noProof/>
              <w:color w:val="auto"/>
              <w:sz w:val="22"/>
              <w:szCs w:val="22"/>
              <w:lang w:eastAsia="zh-CN"/>
            </w:rPr>
          </w:pPr>
          <w:hyperlink w:anchor="_Toc50972583" w:history="1">
            <w:r w:rsidR="00B051BA" w:rsidRPr="00E92666">
              <w:rPr>
                <w:rStyle w:val="Hyperlink"/>
                <w:noProof/>
              </w:rPr>
              <w:t>7.2.2</w:t>
            </w:r>
            <w:r w:rsidR="00B051BA">
              <w:rPr>
                <w:rFonts w:eastAsiaTheme="minorEastAsia"/>
                <w:noProof/>
                <w:color w:val="auto"/>
                <w:sz w:val="22"/>
                <w:szCs w:val="22"/>
                <w:lang w:eastAsia="zh-CN"/>
              </w:rPr>
              <w:tab/>
            </w:r>
            <w:r w:rsidR="00B051BA" w:rsidRPr="00E92666">
              <w:rPr>
                <w:rStyle w:val="Hyperlink"/>
                <w:noProof/>
              </w:rPr>
              <w:t>Heteroscedastic Linear Model</w:t>
            </w:r>
            <w:r w:rsidR="00B051BA">
              <w:rPr>
                <w:noProof/>
                <w:webHidden/>
              </w:rPr>
              <w:tab/>
            </w:r>
            <w:r w:rsidR="00B051BA">
              <w:rPr>
                <w:noProof/>
                <w:webHidden/>
              </w:rPr>
              <w:fldChar w:fldCharType="begin"/>
            </w:r>
            <w:r w:rsidR="00B051BA">
              <w:rPr>
                <w:noProof/>
                <w:webHidden/>
              </w:rPr>
              <w:instrText xml:space="preserve"> PAGEREF _Toc50972583 \h </w:instrText>
            </w:r>
            <w:r w:rsidR="00B051BA">
              <w:rPr>
                <w:noProof/>
                <w:webHidden/>
              </w:rPr>
            </w:r>
            <w:r w:rsidR="00B051BA">
              <w:rPr>
                <w:noProof/>
                <w:webHidden/>
              </w:rPr>
              <w:fldChar w:fldCharType="separate"/>
            </w:r>
            <w:r w:rsidR="000002B9">
              <w:rPr>
                <w:noProof/>
                <w:webHidden/>
              </w:rPr>
              <w:t>55</w:t>
            </w:r>
            <w:r w:rsidR="00B051BA">
              <w:rPr>
                <w:noProof/>
                <w:webHidden/>
              </w:rPr>
              <w:fldChar w:fldCharType="end"/>
            </w:r>
          </w:hyperlink>
        </w:p>
        <w:p w14:paraId="33CA511E" w14:textId="5DC79F56" w:rsidR="00B051BA" w:rsidRDefault="00DB00B3">
          <w:pPr>
            <w:pStyle w:val="TOC3"/>
            <w:tabs>
              <w:tab w:val="left" w:pos="1320"/>
              <w:tab w:val="right" w:leader="dot" w:pos="9552"/>
            </w:tabs>
            <w:rPr>
              <w:rFonts w:eastAsiaTheme="minorEastAsia"/>
              <w:noProof/>
              <w:color w:val="auto"/>
              <w:sz w:val="22"/>
              <w:szCs w:val="22"/>
              <w:lang w:eastAsia="zh-CN"/>
            </w:rPr>
          </w:pPr>
          <w:hyperlink w:anchor="_Toc50972584" w:history="1">
            <w:r w:rsidR="00B051BA" w:rsidRPr="00E92666">
              <w:rPr>
                <w:rStyle w:val="Hyperlink"/>
                <w:noProof/>
              </w:rPr>
              <w:t>7.2.3</w:t>
            </w:r>
            <w:r w:rsidR="00B051BA">
              <w:rPr>
                <w:rFonts w:eastAsiaTheme="minorEastAsia"/>
                <w:noProof/>
                <w:color w:val="auto"/>
                <w:sz w:val="22"/>
                <w:szCs w:val="22"/>
                <w:lang w:eastAsia="zh-CN"/>
              </w:rPr>
              <w:tab/>
            </w:r>
            <w:r w:rsidR="00B051BA" w:rsidRPr="00E92666">
              <w:rPr>
                <w:rStyle w:val="Hyperlink"/>
                <w:noProof/>
              </w:rPr>
              <w:t>Linear model with Student-T</w:t>
            </w:r>
            <w:r w:rsidR="00B051BA">
              <w:rPr>
                <w:noProof/>
                <w:webHidden/>
              </w:rPr>
              <w:tab/>
            </w:r>
            <w:r w:rsidR="00B051BA">
              <w:rPr>
                <w:noProof/>
                <w:webHidden/>
              </w:rPr>
              <w:fldChar w:fldCharType="begin"/>
            </w:r>
            <w:r w:rsidR="00B051BA">
              <w:rPr>
                <w:noProof/>
                <w:webHidden/>
              </w:rPr>
              <w:instrText xml:space="preserve"> PAGEREF _Toc50972584 \h </w:instrText>
            </w:r>
            <w:r w:rsidR="00B051BA">
              <w:rPr>
                <w:noProof/>
                <w:webHidden/>
              </w:rPr>
            </w:r>
            <w:r w:rsidR="00B051BA">
              <w:rPr>
                <w:noProof/>
                <w:webHidden/>
              </w:rPr>
              <w:fldChar w:fldCharType="separate"/>
            </w:r>
            <w:r w:rsidR="000002B9">
              <w:rPr>
                <w:noProof/>
                <w:webHidden/>
              </w:rPr>
              <w:t>56</w:t>
            </w:r>
            <w:r w:rsidR="00B051BA">
              <w:rPr>
                <w:noProof/>
                <w:webHidden/>
              </w:rPr>
              <w:fldChar w:fldCharType="end"/>
            </w:r>
          </w:hyperlink>
        </w:p>
        <w:p w14:paraId="7396C429" w14:textId="6B50F7DF" w:rsidR="00B051BA" w:rsidRDefault="00DB00B3">
          <w:pPr>
            <w:pStyle w:val="TOC3"/>
            <w:tabs>
              <w:tab w:val="left" w:pos="1320"/>
              <w:tab w:val="right" w:leader="dot" w:pos="9552"/>
            </w:tabs>
            <w:rPr>
              <w:rFonts w:eastAsiaTheme="minorEastAsia"/>
              <w:noProof/>
              <w:color w:val="auto"/>
              <w:sz w:val="22"/>
              <w:szCs w:val="22"/>
              <w:lang w:eastAsia="zh-CN"/>
            </w:rPr>
          </w:pPr>
          <w:hyperlink w:anchor="_Toc50972585" w:history="1">
            <w:r w:rsidR="00B051BA" w:rsidRPr="00E92666">
              <w:rPr>
                <w:rStyle w:val="Hyperlink"/>
                <w:noProof/>
              </w:rPr>
              <w:t>7.2.4</w:t>
            </w:r>
            <w:r w:rsidR="00B051BA">
              <w:rPr>
                <w:rFonts w:eastAsiaTheme="minorEastAsia"/>
                <w:noProof/>
                <w:color w:val="auto"/>
                <w:sz w:val="22"/>
                <w:szCs w:val="22"/>
                <w:lang w:eastAsia="zh-CN"/>
              </w:rPr>
              <w:tab/>
            </w:r>
            <w:r w:rsidR="00B051BA" w:rsidRPr="00E92666">
              <w:rPr>
                <w:rStyle w:val="Hyperlink"/>
                <w:noProof/>
              </w:rPr>
              <w:t>Inliers and Outliers mixture model – Hogg method</w:t>
            </w:r>
            <w:r w:rsidR="00B051BA">
              <w:rPr>
                <w:noProof/>
                <w:webHidden/>
              </w:rPr>
              <w:tab/>
            </w:r>
            <w:r w:rsidR="00B051BA">
              <w:rPr>
                <w:noProof/>
                <w:webHidden/>
              </w:rPr>
              <w:fldChar w:fldCharType="begin"/>
            </w:r>
            <w:r w:rsidR="00B051BA">
              <w:rPr>
                <w:noProof/>
                <w:webHidden/>
              </w:rPr>
              <w:instrText xml:space="preserve"> PAGEREF _Toc50972585 \h </w:instrText>
            </w:r>
            <w:r w:rsidR="00B051BA">
              <w:rPr>
                <w:noProof/>
                <w:webHidden/>
              </w:rPr>
            </w:r>
            <w:r w:rsidR="00B051BA">
              <w:rPr>
                <w:noProof/>
                <w:webHidden/>
              </w:rPr>
              <w:fldChar w:fldCharType="separate"/>
            </w:r>
            <w:r w:rsidR="000002B9">
              <w:rPr>
                <w:noProof/>
                <w:webHidden/>
              </w:rPr>
              <w:t>58</w:t>
            </w:r>
            <w:r w:rsidR="00B051BA">
              <w:rPr>
                <w:noProof/>
                <w:webHidden/>
              </w:rPr>
              <w:fldChar w:fldCharType="end"/>
            </w:r>
          </w:hyperlink>
        </w:p>
        <w:p w14:paraId="79F0580B" w14:textId="30174549" w:rsidR="00B051BA" w:rsidRDefault="00DB00B3">
          <w:pPr>
            <w:pStyle w:val="TOC1"/>
            <w:tabs>
              <w:tab w:val="left" w:pos="480"/>
              <w:tab w:val="right" w:leader="dot" w:pos="9552"/>
            </w:tabs>
            <w:rPr>
              <w:rFonts w:eastAsiaTheme="minorEastAsia"/>
              <w:noProof/>
              <w:color w:val="auto"/>
              <w:sz w:val="22"/>
              <w:szCs w:val="22"/>
              <w:lang w:eastAsia="zh-CN"/>
            </w:rPr>
          </w:pPr>
          <w:hyperlink w:anchor="_Toc50972586" w:history="1">
            <w:r w:rsidR="00B051BA" w:rsidRPr="00E92666">
              <w:rPr>
                <w:rStyle w:val="Hyperlink"/>
                <w:noProof/>
              </w:rPr>
              <w:t>8</w:t>
            </w:r>
            <w:r w:rsidR="00B051BA">
              <w:rPr>
                <w:rFonts w:eastAsiaTheme="minorEastAsia"/>
                <w:noProof/>
                <w:color w:val="auto"/>
                <w:sz w:val="22"/>
                <w:szCs w:val="22"/>
                <w:lang w:eastAsia="zh-CN"/>
              </w:rPr>
              <w:tab/>
            </w:r>
            <w:r w:rsidR="00B051BA" w:rsidRPr="00E92666">
              <w:rPr>
                <w:rStyle w:val="Hyperlink"/>
                <w:noProof/>
              </w:rPr>
              <w:t>Conclusion</w:t>
            </w:r>
            <w:r w:rsidR="00B051BA">
              <w:rPr>
                <w:noProof/>
                <w:webHidden/>
              </w:rPr>
              <w:tab/>
            </w:r>
            <w:r w:rsidR="00B051BA">
              <w:rPr>
                <w:noProof/>
                <w:webHidden/>
              </w:rPr>
              <w:fldChar w:fldCharType="begin"/>
            </w:r>
            <w:r w:rsidR="00B051BA">
              <w:rPr>
                <w:noProof/>
                <w:webHidden/>
              </w:rPr>
              <w:instrText xml:space="preserve"> PAGEREF _Toc50972586 \h </w:instrText>
            </w:r>
            <w:r w:rsidR="00B051BA">
              <w:rPr>
                <w:noProof/>
                <w:webHidden/>
              </w:rPr>
            </w:r>
            <w:r w:rsidR="00B051BA">
              <w:rPr>
                <w:noProof/>
                <w:webHidden/>
              </w:rPr>
              <w:fldChar w:fldCharType="separate"/>
            </w:r>
            <w:r w:rsidR="000002B9">
              <w:rPr>
                <w:noProof/>
                <w:webHidden/>
              </w:rPr>
              <w:t>62</w:t>
            </w:r>
            <w:r w:rsidR="00B051BA">
              <w:rPr>
                <w:noProof/>
                <w:webHidden/>
              </w:rPr>
              <w:fldChar w:fldCharType="end"/>
            </w:r>
          </w:hyperlink>
        </w:p>
        <w:p w14:paraId="146EA7A4" w14:textId="621176B6" w:rsidR="00B051BA" w:rsidRDefault="00DB00B3">
          <w:pPr>
            <w:pStyle w:val="TOC1"/>
            <w:tabs>
              <w:tab w:val="left" w:pos="480"/>
              <w:tab w:val="right" w:leader="dot" w:pos="9552"/>
            </w:tabs>
            <w:rPr>
              <w:rFonts w:eastAsiaTheme="minorEastAsia"/>
              <w:noProof/>
              <w:color w:val="auto"/>
              <w:sz w:val="22"/>
              <w:szCs w:val="22"/>
              <w:lang w:eastAsia="zh-CN"/>
            </w:rPr>
          </w:pPr>
          <w:hyperlink w:anchor="_Toc50972587" w:history="1">
            <w:r w:rsidR="00B051BA" w:rsidRPr="00E92666">
              <w:rPr>
                <w:rStyle w:val="Hyperlink"/>
                <w:noProof/>
              </w:rPr>
              <w:t>9</w:t>
            </w:r>
            <w:r w:rsidR="00B051BA">
              <w:rPr>
                <w:rFonts w:eastAsiaTheme="minorEastAsia"/>
                <w:noProof/>
                <w:color w:val="auto"/>
                <w:sz w:val="22"/>
                <w:szCs w:val="22"/>
                <w:lang w:eastAsia="zh-CN"/>
              </w:rPr>
              <w:tab/>
            </w:r>
            <w:r w:rsidR="00B051BA" w:rsidRPr="00E92666">
              <w:rPr>
                <w:rStyle w:val="Hyperlink"/>
                <w:noProof/>
              </w:rPr>
              <w:t>Github repository</w:t>
            </w:r>
            <w:r w:rsidR="00B051BA">
              <w:rPr>
                <w:noProof/>
                <w:webHidden/>
              </w:rPr>
              <w:tab/>
            </w:r>
            <w:r w:rsidR="00B051BA">
              <w:rPr>
                <w:noProof/>
                <w:webHidden/>
              </w:rPr>
              <w:fldChar w:fldCharType="begin"/>
            </w:r>
            <w:r w:rsidR="00B051BA">
              <w:rPr>
                <w:noProof/>
                <w:webHidden/>
              </w:rPr>
              <w:instrText xml:space="preserve"> PAGEREF _Toc50972587 \h </w:instrText>
            </w:r>
            <w:r w:rsidR="00B051BA">
              <w:rPr>
                <w:noProof/>
                <w:webHidden/>
              </w:rPr>
            </w:r>
            <w:r w:rsidR="00B051BA">
              <w:rPr>
                <w:noProof/>
                <w:webHidden/>
              </w:rPr>
              <w:fldChar w:fldCharType="separate"/>
            </w:r>
            <w:r w:rsidR="000002B9">
              <w:rPr>
                <w:noProof/>
                <w:webHidden/>
              </w:rPr>
              <w:t>63</w:t>
            </w:r>
            <w:r w:rsidR="00B051BA">
              <w:rPr>
                <w:noProof/>
                <w:webHidden/>
              </w:rPr>
              <w:fldChar w:fldCharType="end"/>
            </w:r>
          </w:hyperlink>
        </w:p>
        <w:p w14:paraId="2826C3ED" w14:textId="74220BFA" w:rsidR="0099198D" w:rsidRPr="00A06B4D" w:rsidRDefault="006453BE" w:rsidP="0099198D">
          <w:r>
            <w:rPr>
              <w:b/>
              <w:bCs/>
              <w:noProof/>
            </w:rPr>
            <w:fldChar w:fldCharType="end"/>
          </w:r>
        </w:p>
      </w:sdtContent>
    </w:sdt>
    <w:p w14:paraId="0C7442D3" w14:textId="06CEA362" w:rsidR="008F5617" w:rsidRDefault="008F5617">
      <w:pPr>
        <w:rPr>
          <w:sz w:val="28"/>
          <w:szCs w:val="28"/>
        </w:rPr>
      </w:pPr>
      <w:r>
        <w:rPr>
          <w:sz w:val="28"/>
          <w:szCs w:val="28"/>
        </w:rPr>
        <w:br w:type="page"/>
      </w:r>
    </w:p>
    <w:p w14:paraId="00D02320" w14:textId="4BE84865" w:rsidR="00EF1FFC" w:rsidRDefault="00EF1FFC" w:rsidP="002B56DC">
      <w:pPr>
        <w:pStyle w:val="Heading1"/>
      </w:pPr>
      <w:bookmarkStart w:id="1" w:name="_Toc50972532"/>
      <w:r>
        <w:lastRenderedPageBreak/>
        <w:t>Overview</w:t>
      </w:r>
      <w:bookmarkEnd w:id="1"/>
    </w:p>
    <w:p w14:paraId="33A953EF" w14:textId="3E84BB9D" w:rsidR="000F088F" w:rsidRDefault="005C4CA6" w:rsidP="0092295D">
      <w:r>
        <w:t xml:space="preserve">Our journey </w:t>
      </w:r>
      <w:r w:rsidR="003A547D">
        <w:t xml:space="preserve">is an invitation to the land of </w:t>
      </w:r>
      <w:r w:rsidR="00862529" w:rsidRPr="008F70B3">
        <w:rPr>
          <w:u w:val="single"/>
        </w:rPr>
        <w:t>supervised</w:t>
      </w:r>
      <w:r w:rsidR="00A50030">
        <w:t xml:space="preserve"> </w:t>
      </w:r>
      <w:r w:rsidR="00241988">
        <w:t xml:space="preserve">machine learning, a </w:t>
      </w:r>
      <w:r w:rsidR="00241988" w:rsidRPr="008F70B3">
        <w:rPr>
          <w:u w:val="single"/>
        </w:rPr>
        <w:t>regression</w:t>
      </w:r>
      <w:r w:rsidR="00A30135">
        <w:t xml:space="preserve"> pro</w:t>
      </w:r>
      <w:r w:rsidR="008F70B3">
        <w:t>b</w:t>
      </w:r>
      <w:r w:rsidR="00A30135">
        <w:t>lem,</w:t>
      </w:r>
      <w:r w:rsidR="009F69A7">
        <w:t xml:space="preserve"> </w:t>
      </w:r>
      <w:r w:rsidR="00A50030">
        <w:t xml:space="preserve">with a dataset of </w:t>
      </w:r>
      <w:r w:rsidR="0006510B">
        <w:t>219 thousand records</w:t>
      </w:r>
      <w:r w:rsidR="0095018B">
        <w:t xml:space="preserve">: </w:t>
      </w:r>
      <w:hyperlink r:id="rId14" w:history="1">
        <w:r w:rsidR="0095018B" w:rsidRPr="009D7444">
          <w:rPr>
            <w:rStyle w:val="Hyperlink"/>
          </w:rPr>
          <w:t>https://challengedata.ens.fr/participants/challenges/21</w:t>
        </w:r>
      </w:hyperlink>
    </w:p>
    <w:p w14:paraId="5DB9A81A" w14:textId="7BC9DF62" w:rsidR="0092295D" w:rsidRDefault="0092295D" w:rsidP="0092295D">
      <w:r>
        <w:t>The goal of the challenge is to predict the response time</w:t>
      </w:r>
      <w:r w:rsidR="00E9384F">
        <w:t xml:space="preserve"> of intervention</w:t>
      </w:r>
      <w:r>
        <w:t>, i.e. the delay in second for an emergency vehicle between the moment it was selected and the time it arrived at the destination place. The target is decomposed into three dependent variables:</w:t>
      </w:r>
    </w:p>
    <w:p w14:paraId="3672E75B" w14:textId="77777777" w:rsidR="0092295D" w:rsidRDefault="0092295D" w:rsidP="001118FF">
      <w:pPr>
        <w:pStyle w:val="ListParagraph"/>
        <w:numPr>
          <w:ilvl w:val="0"/>
          <w:numId w:val="4"/>
        </w:numPr>
      </w:pPr>
      <w:r w:rsidRPr="001A6802">
        <w:rPr>
          <w:b/>
          <w:bCs/>
        </w:rPr>
        <w:t>Y0</w:t>
      </w:r>
      <w:r>
        <w:t xml:space="preserve">: the elapsed time </w:t>
      </w:r>
      <w:r w:rsidRPr="007B2D7B">
        <w:t>between the selection and the departure of the emergency vehicle</w:t>
      </w:r>
      <w:r>
        <w:t>.</w:t>
      </w:r>
    </w:p>
    <w:p w14:paraId="712255D6" w14:textId="57A216FF" w:rsidR="0092295D" w:rsidRDefault="0092295D" w:rsidP="001118FF">
      <w:pPr>
        <w:pStyle w:val="ListParagraph"/>
        <w:numPr>
          <w:ilvl w:val="0"/>
          <w:numId w:val="4"/>
        </w:numPr>
      </w:pPr>
      <w:r w:rsidRPr="001A6802">
        <w:rPr>
          <w:b/>
          <w:bCs/>
        </w:rPr>
        <w:t>Y1</w:t>
      </w:r>
      <w:r>
        <w:t xml:space="preserve">: the elapsed time </w:t>
      </w:r>
      <w:r w:rsidRPr="007B2D7B">
        <w:t xml:space="preserve">between the </w:t>
      </w:r>
      <w:r w:rsidR="001735D3">
        <w:t>d</w:t>
      </w:r>
      <w:r w:rsidRPr="007B2D7B">
        <w:t xml:space="preserve">eparture </w:t>
      </w:r>
      <w:r>
        <w:t>and the arrival to the intervention place.</w:t>
      </w:r>
    </w:p>
    <w:p w14:paraId="4D43F365" w14:textId="4611A33C" w:rsidR="0092295D" w:rsidRDefault="0092295D" w:rsidP="001118FF">
      <w:pPr>
        <w:pStyle w:val="ListParagraph"/>
        <w:numPr>
          <w:ilvl w:val="0"/>
          <w:numId w:val="4"/>
        </w:numPr>
      </w:pPr>
      <w:r w:rsidRPr="001A6802">
        <w:rPr>
          <w:b/>
          <w:bCs/>
        </w:rPr>
        <w:t>Y2</w:t>
      </w:r>
      <w:r>
        <w:t>: the time between the selection and the arrival to the intervention place, Y2 = Y0 + Y1.</w:t>
      </w:r>
    </w:p>
    <w:p w14:paraId="42DD3EE3" w14:textId="77777777" w:rsidR="0092295D" w:rsidRDefault="0092295D" w:rsidP="0092295D">
      <w:r>
        <w:t>The feature data revolve around:</w:t>
      </w:r>
    </w:p>
    <w:p w14:paraId="3CC25219" w14:textId="7C7AD3F0" w:rsidR="0092295D" w:rsidRDefault="0092295D" w:rsidP="001118FF">
      <w:pPr>
        <w:pStyle w:val="ListParagraph"/>
        <w:numPr>
          <w:ilvl w:val="0"/>
          <w:numId w:val="5"/>
        </w:numPr>
      </w:pPr>
      <w:r>
        <w:t xml:space="preserve">Spatial data: </w:t>
      </w:r>
      <w:r w:rsidR="005B68F9">
        <w:t>GPS coo</w:t>
      </w:r>
      <w:r w:rsidR="003B7420">
        <w:t>r</w:t>
      </w:r>
      <w:r w:rsidR="005B68F9">
        <w:t>dinates</w:t>
      </w:r>
      <w:r w:rsidR="003B7420">
        <w:t xml:space="preserve"> of departure and arrival</w:t>
      </w:r>
      <w:r w:rsidR="007D57F8">
        <w:t xml:space="preserve">, </w:t>
      </w:r>
      <w:r w:rsidR="00F43E62">
        <w:t>distance</w:t>
      </w:r>
      <w:r w:rsidR="003B7420">
        <w:t>s</w:t>
      </w:r>
      <w:r w:rsidR="00F43E62">
        <w:t xml:space="preserve">, </w:t>
      </w:r>
      <w:r w:rsidR="007D57F8">
        <w:t>street names</w:t>
      </w:r>
      <w:r w:rsidR="001E07EC">
        <w:t>,</w:t>
      </w:r>
    </w:p>
    <w:p w14:paraId="05D45570" w14:textId="6784CC2D" w:rsidR="0092295D" w:rsidRDefault="0092295D" w:rsidP="001118FF">
      <w:pPr>
        <w:pStyle w:val="ListParagraph"/>
        <w:numPr>
          <w:ilvl w:val="0"/>
          <w:numId w:val="5"/>
        </w:numPr>
      </w:pPr>
      <w:r>
        <w:t>Temporal data:</w:t>
      </w:r>
      <w:r w:rsidR="007D57F8">
        <w:t xml:space="preserve"> </w:t>
      </w:r>
      <w:r w:rsidR="001E07EC">
        <w:t xml:space="preserve">intervention </w:t>
      </w:r>
      <w:r w:rsidR="00430C3B">
        <w:t xml:space="preserve">date and </w:t>
      </w:r>
      <w:r w:rsidR="001E07EC">
        <w:t>time,</w:t>
      </w:r>
      <w:r w:rsidR="00F43E62">
        <w:t xml:space="preserve"> </w:t>
      </w:r>
      <w:r w:rsidR="00430C3B">
        <w:t>estimated duration,</w:t>
      </w:r>
    </w:p>
    <w:p w14:paraId="5963211A" w14:textId="449A2861" w:rsidR="0046562D" w:rsidRDefault="00B47084" w:rsidP="001118FF">
      <w:pPr>
        <w:pStyle w:val="ListParagraph"/>
        <w:numPr>
          <w:ilvl w:val="0"/>
          <w:numId w:val="5"/>
        </w:numPr>
        <w:rPr>
          <w:lang w:val="fr-FR"/>
        </w:rPr>
      </w:pPr>
      <w:r w:rsidRPr="00B47084">
        <w:rPr>
          <w:lang w:val="fr-FR"/>
        </w:rPr>
        <w:t>Others</w:t>
      </w:r>
      <w:r w:rsidRPr="000F088F">
        <w:rPr>
          <w:lang w:val="fr-FR"/>
        </w:rPr>
        <w:t>:</w:t>
      </w:r>
      <w:r w:rsidR="001E07EC" w:rsidRPr="000F088F">
        <w:rPr>
          <w:lang w:val="fr-FR"/>
        </w:rPr>
        <w:t xml:space="preserve"> </w:t>
      </w:r>
      <w:r>
        <w:rPr>
          <w:lang w:val="fr-FR"/>
        </w:rPr>
        <w:t>vehicle</w:t>
      </w:r>
      <w:r w:rsidR="001E07EC" w:rsidRPr="000F088F">
        <w:rPr>
          <w:lang w:val="fr-FR"/>
        </w:rPr>
        <w:t xml:space="preserve"> type</w:t>
      </w:r>
      <w:r w:rsidR="00430C3B" w:rsidRPr="000F088F">
        <w:rPr>
          <w:lang w:val="fr-FR"/>
        </w:rPr>
        <w:t xml:space="preserve">, </w:t>
      </w:r>
      <w:r w:rsidR="008E5812" w:rsidRPr="000F088F">
        <w:rPr>
          <w:lang w:val="fr-FR"/>
        </w:rPr>
        <w:t xml:space="preserve">intervention </w:t>
      </w:r>
      <w:r w:rsidR="000F088F" w:rsidRPr="000F088F">
        <w:rPr>
          <w:lang w:val="fr-FR"/>
        </w:rPr>
        <w:t>type, etc</w:t>
      </w:r>
      <w:r w:rsidR="0046562D">
        <w:rPr>
          <w:lang w:val="fr-FR"/>
        </w:rPr>
        <w:t>.</w:t>
      </w:r>
    </w:p>
    <w:p w14:paraId="05A51253" w14:textId="3096D2A5" w:rsidR="004A4986" w:rsidRPr="00E91A4B" w:rsidRDefault="004A4986" w:rsidP="004A4986">
      <w:r w:rsidRPr="00E91A4B">
        <w:t xml:space="preserve">The </w:t>
      </w:r>
      <w:r w:rsidR="00E91A4B">
        <w:t>metric</w:t>
      </w:r>
      <w:r w:rsidRPr="00E91A4B">
        <w:t xml:space="preserve"> </w:t>
      </w:r>
      <w:r w:rsidR="00E91A4B">
        <w:t xml:space="preserve">of the public leader board is </w:t>
      </w:r>
      <w:r w:rsidR="006E03EE">
        <w:t>R2</w:t>
      </w:r>
      <w:r w:rsidR="003C41BE">
        <w:t xml:space="preserve"> (R-square)</w:t>
      </w:r>
      <w:r w:rsidR="006E03EE">
        <w:t>.</w:t>
      </w:r>
    </w:p>
    <w:p w14:paraId="4814B5DE" w14:textId="5A69CD74" w:rsidR="00E65B4B" w:rsidRDefault="007A1031" w:rsidP="00E438C0">
      <w:r>
        <w:t>Th</w:t>
      </w:r>
      <w:r w:rsidR="00066CF7">
        <w:t xml:space="preserve">e following chapters </w:t>
      </w:r>
      <w:r w:rsidR="00432FF1">
        <w:t xml:space="preserve">in </w:t>
      </w:r>
      <w:r>
        <w:t>is</w:t>
      </w:r>
      <w:r w:rsidR="005C71D1">
        <w:t xml:space="preserve"> document</w:t>
      </w:r>
      <w:r>
        <w:t xml:space="preserve"> will present the journey in</w:t>
      </w:r>
      <w:r w:rsidR="00432FF1">
        <w:t xml:space="preserve"> this order</w:t>
      </w:r>
      <w:r w:rsidR="005C71D1">
        <w:t>:</w:t>
      </w:r>
    </w:p>
    <w:p w14:paraId="7EC7453A" w14:textId="473CAA1D" w:rsidR="005E0F75" w:rsidRDefault="000600CB" w:rsidP="00A56EFD">
      <w:pPr>
        <w:ind w:left="360"/>
      </w:pPr>
      <w:r w:rsidRPr="00A56EFD">
        <w:rPr>
          <w:noProof/>
        </w:rPr>
        <mc:AlternateContent>
          <mc:Choice Requires="wps">
            <w:drawing>
              <wp:anchor distT="0" distB="0" distL="114300" distR="114300" simplePos="0" relativeHeight="251672588" behindDoc="0" locked="0" layoutInCell="1" allowOverlap="1" wp14:anchorId="5C821265" wp14:editId="008AD21A">
                <wp:simplePos x="0" y="0"/>
                <wp:positionH relativeFrom="column">
                  <wp:posOffset>2276475</wp:posOffset>
                </wp:positionH>
                <wp:positionV relativeFrom="paragraph">
                  <wp:posOffset>2971165</wp:posOffset>
                </wp:positionV>
                <wp:extent cx="152400" cy="228600"/>
                <wp:effectExtent l="19050" t="0" r="19050" b="38100"/>
                <wp:wrapNone/>
                <wp:docPr id="102" name="Arrow: Down 102"/>
                <wp:cNvGraphicFramePr/>
                <a:graphic xmlns:a="http://schemas.openxmlformats.org/drawingml/2006/main">
                  <a:graphicData uri="http://schemas.microsoft.com/office/word/2010/wordprocessingShape">
                    <wps:wsp>
                      <wps:cNvSpPr/>
                      <wps:spPr>
                        <a:xfrm>
                          <a:off x="0" y="0"/>
                          <a:ext cx="152400"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375D9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2" o:spid="_x0000_s1026" type="#_x0000_t67" style="position:absolute;margin-left:179.25pt;margin-top:233.95pt;width:12pt;height:18pt;z-index:2516725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" adj="14400" fillcolor="#53777a [3204]" strokecolor="#293b3c [1604]" strokeweight="1pt"/>
            </w:pict>
          </mc:Fallback>
        </mc:AlternateContent>
      </w:r>
      <w:r w:rsidRPr="00A56EFD">
        <w:rPr>
          <w:noProof/>
        </w:rPr>
        <mc:AlternateContent>
          <mc:Choice Requires="wps">
            <w:drawing>
              <wp:anchor distT="0" distB="0" distL="114300" distR="114300" simplePos="0" relativeHeight="251670540" behindDoc="0" locked="0" layoutInCell="1" allowOverlap="1" wp14:anchorId="753014EE" wp14:editId="51D27D9E">
                <wp:simplePos x="0" y="0"/>
                <wp:positionH relativeFrom="column">
                  <wp:posOffset>1438275</wp:posOffset>
                </wp:positionH>
                <wp:positionV relativeFrom="paragraph">
                  <wp:posOffset>3218815</wp:posOffset>
                </wp:positionV>
                <wp:extent cx="1876425" cy="276225"/>
                <wp:effectExtent l="0" t="0" r="28575" b="28575"/>
                <wp:wrapNone/>
                <wp:docPr id="101" name="Flowchart: Process 101"/>
                <wp:cNvGraphicFramePr/>
                <a:graphic xmlns:a="http://schemas.openxmlformats.org/drawingml/2006/main">
                  <a:graphicData uri="http://schemas.microsoft.com/office/word/2010/wordprocessingShape">
                    <wps:wsp>
                      <wps:cNvSpPr/>
                      <wps:spPr>
                        <a:xfrm>
                          <a:off x="0" y="0"/>
                          <a:ext cx="1876425" cy="276225"/>
                        </a:xfrm>
                        <a:prstGeom prst="flowChartProcess">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31ABDE" w14:textId="1238574D" w:rsidR="000600CB" w:rsidRPr="00DD7087" w:rsidRDefault="00CE06DB" w:rsidP="000600CB">
                            <w:pPr>
                              <w:jc w:val="center"/>
                              <w:rPr>
                                <w:lang w:val="fr-FR"/>
                              </w:rPr>
                            </w:pPr>
                            <w:r>
                              <w:rPr>
                                <w:lang w:val="fr-FR"/>
                              </w:rPr>
                              <w:t xml:space="preserve">Explore </w:t>
                            </w:r>
                            <w:r w:rsidR="00CF4FCA">
                              <w:rPr>
                                <w:lang w:val="fr-FR"/>
                              </w:rPr>
                              <w:t>new</w:t>
                            </w:r>
                            <w:r>
                              <w:rPr>
                                <w:lang w:val="fr-FR"/>
                              </w:rPr>
                              <w:t xml:space="preserve"> </w:t>
                            </w:r>
                            <w:r w:rsidR="00C25CAA">
                              <w:rPr>
                                <w:lang w:val="fr-FR"/>
                              </w:rPr>
                              <w:t>methods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53014EE" id="_x0000_t109" coordsize="21600,21600" o:spt="109" path="m,l,21600r21600,l21600,xe">
                <v:stroke joinstyle="miter"/>
                <v:path gradientshapeok="t" o:connecttype="rect"/>
              </v:shapetype>
              <v:shape id="Flowchart: Process 101" o:spid="_x0000_s1026" type="#_x0000_t109" style="position:absolute;left:0;text-align:left;margin-left:113.25pt;margin-top:253.45pt;width:147.75pt;height:21.75pt;z-index:2516705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" fillcolor="#f2f2f2 [3052]" strokecolor="#293b3c [1604]" strokeweight="1pt">
                <v:textbox>
                  <w:txbxContent>
                    <w:p w14:paraId="4731ABDE" w14:textId="1238574D" w:rsidR="000600CB" w:rsidRPr="00DD7087" w:rsidRDefault="00CE06DB" w:rsidP="000600CB">
                      <w:pPr>
                        <w:jc w:val="center"/>
                        <w:rPr>
                          <w:lang w:val="fr-FR"/>
                        </w:rPr>
                      </w:pPr>
                      <w:r>
                        <w:rPr>
                          <w:lang w:val="fr-FR"/>
                        </w:rPr>
                        <w:t xml:space="preserve">Explore </w:t>
                      </w:r>
                      <w:r w:rsidR="00CF4FCA">
                        <w:rPr>
                          <w:lang w:val="fr-FR"/>
                        </w:rPr>
                        <w:t>new</w:t>
                      </w:r>
                      <w:r>
                        <w:rPr>
                          <w:lang w:val="fr-FR"/>
                        </w:rPr>
                        <w:t xml:space="preserve"> </w:t>
                      </w:r>
                      <w:r w:rsidR="00C25CAA">
                        <w:rPr>
                          <w:lang w:val="fr-FR"/>
                        </w:rPr>
                        <w:t>methods</w:t>
                      </w:r>
                    </w:p>
                  </w:txbxContent>
                </v:textbox>
              </v:shape>
            </w:pict>
          </mc:Fallback>
        </mc:AlternateContent>
      </w:r>
      <w:r w:rsidR="00DB0F13" w:rsidRPr="00A56EFD">
        <w:rPr>
          <w:noProof/>
        </w:rPr>
        <mc:AlternateContent>
          <mc:Choice Requires="wps">
            <w:drawing>
              <wp:anchor distT="0" distB="0" distL="114300" distR="114300" simplePos="0" relativeHeight="251663372" behindDoc="0" locked="0" layoutInCell="1" allowOverlap="1" wp14:anchorId="386B2B14" wp14:editId="5407F647">
                <wp:simplePos x="0" y="0"/>
                <wp:positionH relativeFrom="column">
                  <wp:posOffset>1064260</wp:posOffset>
                </wp:positionH>
                <wp:positionV relativeFrom="paragraph">
                  <wp:posOffset>2030730</wp:posOffset>
                </wp:positionV>
                <wp:extent cx="2676525" cy="276225"/>
                <wp:effectExtent l="0" t="0" r="28575" b="28575"/>
                <wp:wrapNone/>
                <wp:docPr id="72" name="Flowchart: Process 72"/>
                <wp:cNvGraphicFramePr/>
                <a:graphic xmlns:a="http://schemas.openxmlformats.org/drawingml/2006/main">
                  <a:graphicData uri="http://schemas.microsoft.com/office/word/2010/wordprocessingShape">
                    <wps:wsp>
                      <wps:cNvSpPr/>
                      <wps:spPr>
                        <a:xfrm>
                          <a:off x="0" y="0"/>
                          <a:ext cx="2676525" cy="276225"/>
                        </a:xfrm>
                        <a:prstGeom prst="flowChartProcess">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C714C2" w14:textId="498E663A" w:rsidR="00A56EFD" w:rsidRPr="00DD7087" w:rsidRDefault="00A56EFD" w:rsidP="00A56EFD">
                            <w:pPr>
                              <w:jc w:val="center"/>
                            </w:pPr>
                            <w:r w:rsidRPr="00DD7087">
                              <w:t xml:space="preserve">Select a model </w:t>
                            </w:r>
                            <w:r w:rsidR="00DB0F13">
                              <w:t>and apply</w:t>
                            </w:r>
                            <w:r>
                              <w:t xml:space="preserve"> best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6B2B14" id="Flowchart: Process 72" o:spid="_x0000_s1027" type="#_x0000_t109" style="position:absolute;left:0;text-align:left;margin-left:83.8pt;margin-top:159.9pt;width:210.75pt;height:21.75pt;z-index:2516633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" fillcolor="#f2f2f2 [3052]" strokecolor="#293b3c [1604]" strokeweight="1pt">
                <v:textbox>
                  <w:txbxContent>
                    <w:p w14:paraId="4CC714C2" w14:textId="498E663A" w:rsidR="00A56EFD" w:rsidRPr="00DD7087" w:rsidRDefault="00A56EFD" w:rsidP="00A56EFD">
                      <w:pPr>
                        <w:jc w:val="center"/>
                      </w:pPr>
                      <w:r w:rsidRPr="00DD7087">
                        <w:t xml:space="preserve">Select a model </w:t>
                      </w:r>
                      <w:r w:rsidR="00DB0F13">
                        <w:t>and apply</w:t>
                      </w:r>
                      <w:r>
                        <w:t xml:space="preserve"> best settings</w:t>
                      </w:r>
                    </w:p>
                  </w:txbxContent>
                </v:textbox>
              </v:shape>
            </w:pict>
          </mc:Fallback>
        </mc:AlternateContent>
      </w:r>
      <w:r w:rsidR="00A56EFD" w:rsidRPr="00A56EFD">
        <w:rPr>
          <w:noProof/>
        </w:rPr>
        <mc:AlternateContent>
          <mc:Choice Requires="wps">
            <w:drawing>
              <wp:anchor distT="0" distB="0" distL="114300" distR="114300" simplePos="0" relativeHeight="251668492" behindDoc="0" locked="0" layoutInCell="1" allowOverlap="1" wp14:anchorId="5D8E8E7D" wp14:editId="5B3675AA">
                <wp:simplePos x="0" y="0"/>
                <wp:positionH relativeFrom="column">
                  <wp:posOffset>2266315</wp:posOffset>
                </wp:positionH>
                <wp:positionV relativeFrom="paragraph">
                  <wp:posOffset>1146175</wp:posOffset>
                </wp:positionV>
                <wp:extent cx="152400" cy="228600"/>
                <wp:effectExtent l="19050" t="0" r="19050" b="38100"/>
                <wp:wrapNone/>
                <wp:docPr id="79" name="Arrow: Down 79"/>
                <wp:cNvGraphicFramePr/>
                <a:graphic xmlns:a="http://schemas.openxmlformats.org/drawingml/2006/main">
                  <a:graphicData uri="http://schemas.microsoft.com/office/word/2010/wordprocessingShape">
                    <wps:wsp>
                      <wps:cNvSpPr/>
                      <wps:spPr>
                        <a:xfrm>
                          <a:off x="0" y="0"/>
                          <a:ext cx="152400"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883DD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9" o:spid="_x0000_s1026" type="#_x0000_t67" style="position:absolute;margin-left:178.45pt;margin-top:90.25pt;width:12pt;height:18pt;z-index:2516684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" adj="14400" fillcolor="#53777a [3204]" strokecolor="#293b3c [1604]" strokeweight="1pt"/>
            </w:pict>
          </mc:Fallback>
        </mc:AlternateContent>
      </w:r>
      <w:r w:rsidR="00A56EFD" w:rsidRPr="00A56EFD">
        <w:rPr>
          <w:noProof/>
        </w:rPr>
        <mc:AlternateContent>
          <mc:Choice Requires="wps">
            <w:drawing>
              <wp:anchor distT="0" distB="0" distL="114300" distR="114300" simplePos="0" relativeHeight="251667468" behindDoc="0" locked="0" layoutInCell="1" allowOverlap="1" wp14:anchorId="40C9D7D3" wp14:editId="46D7ADE1">
                <wp:simplePos x="0" y="0"/>
                <wp:positionH relativeFrom="column">
                  <wp:posOffset>2266315</wp:posOffset>
                </wp:positionH>
                <wp:positionV relativeFrom="paragraph">
                  <wp:posOffset>1755775</wp:posOffset>
                </wp:positionV>
                <wp:extent cx="152400" cy="228600"/>
                <wp:effectExtent l="19050" t="0" r="19050" b="38100"/>
                <wp:wrapNone/>
                <wp:docPr id="78" name="Arrow: Down 78"/>
                <wp:cNvGraphicFramePr/>
                <a:graphic xmlns:a="http://schemas.openxmlformats.org/drawingml/2006/main">
                  <a:graphicData uri="http://schemas.microsoft.com/office/word/2010/wordprocessingShape">
                    <wps:wsp>
                      <wps:cNvSpPr/>
                      <wps:spPr>
                        <a:xfrm>
                          <a:off x="0" y="0"/>
                          <a:ext cx="152400"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393E0F" id="Arrow: Down 78" o:spid="_x0000_s1026" type="#_x0000_t67" style="position:absolute;margin-left:178.45pt;margin-top:138.25pt;width:12pt;height:18pt;z-index:2516674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" adj="14400" fillcolor="#53777a [3204]" strokecolor="#293b3c [1604]" strokeweight="1pt"/>
            </w:pict>
          </mc:Fallback>
        </mc:AlternateContent>
      </w:r>
      <w:r w:rsidR="00A56EFD" w:rsidRPr="00A56EFD">
        <w:rPr>
          <w:noProof/>
        </w:rPr>
        <mc:AlternateContent>
          <mc:Choice Requires="wps">
            <w:drawing>
              <wp:anchor distT="0" distB="0" distL="114300" distR="114300" simplePos="0" relativeHeight="251666444" behindDoc="0" locked="0" layoutInCell="1" allowOverlap="1" wp14:anchorId="30B670DB" wp14:editId="6A0E6F7B">
                <wp:simplePos x="0" y="0"/>
                <wp:positionH relativeFrom="column">
                  <wp:posOffset>2266315</wp:posOffset>
                </wp:positionH>
                <wp:positionV relativeFrom="paragraph">
                  <wp:posOffset>2355850</wp:posOffset>
                </wp:positionV>
                <wp:extent cx="152400" cy="228600"/>
                <wp:effectExtent l="19050" t="0" r="19050" b="38100"/>
                <wp:wrapNone/>
                <wp:docPr id="77" name="Arrow: Down 77"/>
                <wp:cNvGraphicFramePr/>
                <a:graphic xmlns:a="http://schemas.openxmlformats.org/drawingml/2006/main">
                  <a:graphicData uri="http://schemas.microsoft.com/office/word/2010/wordprocessingShape">
                    <wps:wsp>
                      <wps:cNvSpPr/>
                      <wps:spPr>
                        <a:xfrm>
                          <a:off x="0" y="0"/>
                          <a:ext cx="152400"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25494" id="Arrow: Down 77" o:spid="_x0000_s1026" type="#_x0000_t67" style="position:absolute;margin-left:178.45pt;margin-top:185.5pt;width:12pt;height:18pt;z-index:2516664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" adj="14400" fillcolor="#53777a [3204]" strokecolor="#293b3c [1604]" strokeweight="1pt"/>
            </w:pict>
          </mc:Fallback>
        </mc:AlternateContent>
      </w:r>
      <w:r w:rsidR="00A56EFD" w:rsidRPr="00A56EFD">
        <w:rPr>
          <w:noProof/>
        </w:rPr>
        <mc:AlternateContent>
          <mc:Choice Requires="wps">
            <w:drawing>
              <wp:anchor distT="0" distB="0" distL="114300" distR="114300" simplePos="0" relativeHeight="251665420" behindDoc="0" locked="0" layoutInCell="1" allowOverlap="1" wp14:anchorId="595190E1" wp14:editId="4BD5F46A">
                <wp:simplePos x="0" y="0"/>
                <wp:positionH relativeFrom="column">
                  <wp:posOffset>2266315</wp:posOffset>
                </wp:positionH>
                <wp:positionV relativeFrom="paragraph">
                  <wp:posOffset>536575</wp:posOffset>
                </wp:positionV>
                <wp:extent cx="152400" cy="228600"/>
                <wp:effectExtent l="19050" t="0" r="19050" b="38100"/>
                <wp:wrapNone/>
                <wp:docPr id="74" name="Arrow: Down 74"/>
                <wp:cNvGraphicFramePr/>
                <a:graphic xmlns:a="http://schemas.openxmlformats.org/drawingml/2006/main">
                  <a:graphicData uri="http://schemas.microsoft.com/office/word/2010/wordprocessingShape">
                    <wps:wsp>
                      <wps:cNvSpPr/>
                      <wps:spPr>
                        <a:xfrm>
                          <a:off x="0" y="0"/>
                          <a:ext cx="152400" cy="2286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16EBF" id="Arrow: Down 74" o:spid="_x0000_s1026" type="#_x0000_t67" style="position:absolute;margin-left:178.45pt;margin-top:42.25pt;width:12pt;height:18pt;z-index:2516654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" adj="14400" fillcolor="#53777a [3204]" strokecolor="#293b3c [1604]" strokeweight="1pt"/>
            </w:pict>
          </mc:Fallback>
        </mc:AlternateContent>
      </w:r>
      <w:r w:rsidR="00A56EFD" w:rsidRPr="00A56EFD">
        <w:rPr>
          <w:noProof/>
        </w:rPr>
        <mc:AlternateContent>
          <mc:Choice Requires="wps">
            <w:drawing>
              <wp:anchor distT="0" distB="0" distL="114300" distR="114300" simplePos="0" relativeHeight="251664396" behindDoc="0" locked="0" layoutInCell="1" allowOverlap="1" wp14:anchorId="48E9C11F" wp14:editId="5B0BB80F">
                <wp:simplePos x="0" y="0"/>
                <wp:positionH relativeFrom="column">
                  <wp:posOffset>1402715</wp:posOffset>
                </wp:positionH>
                <wp:positionV relativeFrom="paragraph">
                  <wp:posOffset>2640330</wp:posOffset>
                </wp:positionV>
                <wp:extent cx="1876425" cy="276225"/>
                <wp:effectExtent l="0" t="0" r="28575" b="28575"/>
                <wp:wrapNone/>
                <wp:docPr id="73" name="Flowchart: Process 73"/>
                <wp:cNvGraphicFramePr/>
                <a:graphic xmlns:a="http://schemas.openxmlformats.org/drawingml/2006/main">
                  <a:graphicData uri="http://schemas.microsoft.com/office/word/2010/wordprocessingShape">
                    <wps:wsp>
                      <wps:cNvSpPr/>
                      <wps:spPr>
                        <a:xfrm>
                          <a:off x="0" y="0"/>
                          <a:ext cx="1876425" cy="276225"/>
                        </a:xfrm>
                        <a:prstGeom prst="flowChartProcess">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42D9F" w14:textId="77777777" w:rsidR="00A56EFD" w:rsidRPr="00DD7087" w:rsidRDefault="00A56EFD" w:rsidP="00A56EFD">
                            <w:pPr>
                              <w:jc w:val="center"/>
                              <w:rPr>
                                <w:lang w:val="fr-FR"/>
                              </w:rPr>
                            </w:pPr>
                            <w:r>
                              <w:rPr>
                                <w:lang w:val="fr-FR"/>
                              </w:rPr>
                              <w:t>Analyze the results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8E9C11F" id="Flowchart: Process 73" o:spid="_x0000_s1028" type="#_x0000_t109" style="position:absolute;left:0;text-align:left;margin-left:110.45pt;margin-top:207.9pt;width:147.75pt;height:21.75pt;z-index:2516643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" fillcolor="#f2f2f2 [3052]" strokecolor="#293b3c [1604]" strokeweight="1pt">
                <v:textbox>
                  <w:txbxContent>
                    <w:p w14:paraId="0C742D9F" w14:textId="77777777" w:rsidR="00A56EFD" w:rsidRPr="00DD7087" w:rsidRDefault="00A56EFD" w:rsidP="00A56EFD">
                      <w:pPr>
                        <w:jc w:val="center"/>
                        <w:rPr>
                          <w:lang w:val="fr-FR"/>
                        </w:rPr>
                      </w:pPr>
                      <w:r>
                        <w:rPr>
                          <w:lang w:val="fr-FR"/>
                        </w:rPr>
                        <w:t>Analyze the results</w:t>
                      </w:r>
                    </w:p>
                  </w:txbxContent>
                </v:textbox>
              </v:shape>
            </w:pict>
          </mc:Fallback>
        </mc:AlternateContent>
      </w:r>
      <w:r w:rsidR="00A56EFD" w:rsidRPr="00A56EFD">
        <w:rPr>
          <w:noProof/>
        </w:rPr>
        <mc:AlternateContent>
          <mc:Choice Requires="wps">
            <w:drawing>
              <wp:anchor distT="0" distB="0" distL="114300" distR="114300" simplePos="0" relativeHeight="251662348" behindDoc="0" locked="0" layoutInCell="1" allowOverlap="1" wp14:anchorId="2197A19A" wp14:editId="6B315777">
                <wp:simplePos x="0" y="0"/>
                <wp:positionH relativeFrom="column">
                  <wp:posOffset>1409065</wp:posOffset>
                </wp:positionH>
                <wp:positionV relativeFrom="paragraph">
                  <wp:posOffset>1417955</wp:posOffset>
                </wp:positionV>
                <wp:extent cx="1876425" cy="285750"/>
                <wp:effectExtent l="0" t="0" r="28575" b="19050"/>
                <wp:wrapNone/>
                <wp:docPr id="56" name="Flowchart: Process 56"/>
                <wp:cNvGraphicFramePr/>
                <a:graphic xmlns:a="http://schemas.openxmlformats.org/drawingml/2006/main">
                  <a:graphicData uri="http://schemas.microsoft.com/office/word/2010/wordprocessingShape">
                    <wps:wsp>
                      <wps:cNvSpPr/>
                      <wps:spPr>
                        <a:xfrm>
                          <a:off x="0" y="0"/>
                          <a:ext cx="1876425" cy="285750"/>
                        </a:xfrm>
                        <a:prstGeom prst="flowChartProcess">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7F60C" w14:textId="77777777" w:rsidR="00A56EFD" w:rsidRPr="004079B3" w:rsidRDefault="00A56EFD" w:rsidP="00A56EFD">
                            <w:pPr>
                              <w:jc w:val="center"/>
                              <w:rPr>
                                <w:lang w:val="fr-FR"/>
                              </w:rPr>
                            </w:pPr>
                            <w:r>
                              <w:rPr>
                                <w:lang w:val="fr-FR"/>
                              </w:rPr>
                              <w:t>First models comparison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7A19A" id="Flowchart: Process 56" o:spid="_x0000_s1029" type="#_x0000_t109" style="position:absolute;left:0;text-align:left;margin-left:110.95pt;margin-top:111.65pt;width:147.75pt;height:22.5pt;z-index:251662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" fillcolor="#f2f2f2 [3052]" strokecolor="#293b3c [1604]" strokeweight="1pt">
                <v:textbox>
                  <w:txbxContent>
                    <w:p w14:paraId="5C97F60C" w14:textId="77777777" w:rsidR="00A56EFD" w:rsidRPr="004079B3" w:rsidRDefault="00A56EFD" w:rsidP="00A56EFD">
                      <w:pPr>
                        <w:jc w:val="center"/>
                        <w:rPr>
                          <w:lang w:val="fr-FR"/>
                        </w:rPr>
                      </w:pPr>
                      <w:r>
                        <w:rPr>
                          <w:lang w:val="fr-FR"/>
                        </w:rPr>
                        <w:t>First models comparison</w:t>
                      </w:r>
                    </w:p>
                  </w:txbxContent>
                </v:textbox>
              </v:shape>
            </w:pict>
          </mc:Fallback>
        </mc:AlternateContent>
      </w:r>
      <w:r w:rsidR="00A56EFD" w:rsidRPr="00A56EFD">
        <w:rPr>
          <w:noProof/>
        </w:rPr>
        <mc:AlternateContent>
          <mc:Choice Requires="wps">
            <w:drawing>
              <wp:anchor distT="0" distB="0" distL="114300" distR="114300" simplePos="0" relativeHeight="251661324" behindDoc="0" locked="0" layoutInCell="1" allowOverlap="1" wp14:anchorId="66A20E8A" wp14:editId="07A8A0E6">
                <wp:simplePos x="0" y="0"/>
                <wp:positionH relativeFrom="column">
                  <wp:posOffset>1535430</wp:posOffset>
                </wp:positionH>
                <wp:positionV relativeFrom="paragraph">
                  <wp:posOffset>817245</wp:posOffset>
                </wp:positionV>
                <wp:extent cx="1609725" cy="276225"/>
                <wp:effectExtent l="0" t="0" r="28575" b="28575"/>
                <wp:wrapNone/>
                <wp:docPr id="55" name="Flowchart: Process 55"/>
                <wp:cNvGraphicFramePr/>
                <a:graphic xmlns:a="http://schemas.openxmlformats.org/drawingml/2006/main">
                  <a:graphicData uri="http://schemas.microsoft.com/office/word/2010/wordprocessingShape">
                    <wps:wsp>
                      <wps:cNvSpPr/>
                      <wps:spPr>
                        <a:xfrm>
                          <a:off x="0" y="0"/>
                          <a:ext cx="1609725" cy="276225"/>
                        </a:xfrm>
                        <a:prstGeom prst="flowChartProcess">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2153C9" w14:textId="1ED4802B" w:rsidR="00A56EFD" w:rsidRPr="004079B3" w:rsidRDefault="00A56EFD" w:rsidP="00A56EFD">
                            <w:pPr>
                              <w:jc w:val="center"/>
                              <w:rPr>
                                <w:lang w:val="fr-FR"/>
                              </w:rPr>
                            </w:pPr>
                            <w:r>
                              <w:rPr>
                                <w:lang w:val="fr-FR"/>
                              </w:rPr>
                              <w:t>Feature</w:t>
                            </w:r>
                            <w:r w:rsidR="00432FF1">
                              <w:rPr>
                                <w:lang w:val="fr-FR"/>
                              </w:rPr>
                              <w:t>s</w:t>
                            </w:r>
                            <w:r>
                              <w:rPr>
                                <w:lang w:val="fr-FR"/>
                              </w:rPr>
                              <w:t xml:space="preserv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20E8A" id="Flowchart: Process 55" o:spid="_x0000_s1030" type="#_x0000_t109" style="position:absolute;left:0;text-align:left;margin-left:120.9pt;margin-top:64.35pt;width:126.75pt;height:21.75pt;z-index:2516613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" fillcolor="#f2f2f2 [3052]" strokecolor="#293b3c [1604]" strokeweight="1pt">
                <v:textbox>
                  <w:txbxContent>
                    <w:p w14:paraId="1F2153C9" w14:textId="1ED4802B" w:rsidR="00A56EFD" w:rsidRPr="004079B3" w:rsidRDefault="00A56EFD" w:rsidP="00A56EFD">
                      <w:pPr>
                        <w:jc w:val="center"/>
                        <w:rPr>
                          <w:lang w:val="fr-FR"/>
                        </w:rPr>
                      </w:pPr>
                      <w:r>
                        <w:rPr>
                          <w:lang w:val="fr-FR"/>
                        </w:rPr>
                        <w:t>Feature</w:t>
                      </w:r>
                      <w:r w:rsidR="00432FF1">
                        <w:rPr>
                          <w:lang w:val="fr-FR"/>
                        </w:rPr>
                        <w:t>s</w:t>
                      </w:r>
                      <w:r>
                        <w:rPr>
                          <w:lang w:val="fr-FR"/>
                        </w:rPr>
                        <w:t xml:space="preserve"> engineering</w:t>
                      </w:r>
                    </w:p>
                  </w:txbxContent>
                </v:textbox>
              </v:shape>
            </w:pict>
          </mc:Fallback>
        </mc:AlternateContent>
      </w:r>
      <w:r w:rsidR="00A56EFD" w:rsidRPr="00A56EFD">
        <w:rPr>
          <w:noProof/>
        </w:rPr>
        <mc:AlternateContent>
          <mc:Choice Requires="wps">
            <w:drawing>
              <wp:anchor distT="0" distB="0" distL="114300" distR="114300" simplePos="0" relativeHeight="251660300" behindDoc="0" locked="0" layoutInCell="1" allowOverlap="1" wp14:anchorId="04426569" wp14:editId="7A6FE52C">
                <wp:simplePos x="0" y="0"/>
                <wp:positionH relativeFrom="column">
                  <wp:posOffset>1542415</wp:posOffset>
                </wp:positionH>
                <wp:positionV relativeFrom="paragraph">
                  <wp:posOffset>208915</wp:posOffset>
                </wp:positionV>
                <wp:extent cx="1609725" cy="276225"/>
                <wp:effectExtent l="0" t="0" r="28575" b="28575"/>
                <wp:wrapNone/>
                <wp:docPr id="33" name="Flowchart: Process 33"/>
                <wp:cNvGraphicFramePr/>
                <a:graphic xmlns:a="http://schemas.openxmlformats.org/drawingml/2006/main">
                  <a:graphicData uri="http://schemas.microsoft.com/office/word/2010/wordprocessingShape">
                    <wps:wsp>
                      <wps:cNvSpPr/>
                      <wps:spPr>
                        <a:xfrm>
                          <a:off x="0" y="0"/>
                          <a:ext cx="1609725" cy="276225"/>
                        </a:xfrm>
                        <a:prstGeom prst="flowChartProcess">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010B76" w14:textId="56A8A526" w:rsidR="00A56EFD" w:rsidRPr="004079B3" w:rsidRDefault="00A56EFD" w:rsidP="00A56EFD">
                            <w:pPr>
                              <w:jc w:val="center"/>
                              <w:rPr>
                                <w:lang w:val="fr-FR"/>
                              </w:rPr>
                            </w:pPr>
                            <w:r>
                              <w:rPr>
                                <w:lang w:val="fr-FR"/>
                              </w:rPr>
                              <w:t xml:space="preserve">Explore </w:t>
                            </w:r>
                            <w:r w:rsidR="00432FF1">
                              <w:rPr>
                                <w:lang w:val="fr-FR"/>
                              </w:rPr>
                              <w:t xml:space="preserve">the </w:t>
                            </w:r>
                            <w:r>
                              <w:rPr>
                                <w:lang w:val="fr-FR"/>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26569" id="Flowchart: Process 33" o:spid="_x0000_s1031" type="#_x0000_t109" style="position:absolute;left:0;text-align:left;margin-left:121.45pt;margin-top:16.45pt;width:126.75pt;height:21.75pt;z-index:2516603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" fillcolor="#f2f2f2 [3052]" strokecolor="#293b3c [1604]" strokeweight="1pt">
                <v:textbox>
                  <w:txbxContent>
                    <w:p w14:paraId="0C010B76" w14:textId="56A8A526" w:rsidR="00A56EFD" w:rsidRPr="004079B3" w:rsidRDefault="00A56EFD" w:rsidP="00A56EFD">
                      <w:pPr>
                        <w:jc w:val="center"/>
                        <w:rPr>
                          <w:lang w:val="fr-FR"/>
                        </w:rPr>
                      </w:pPr>
                      <w:r>
                        <w:rPr>
                          <w:lang w:val="fr-FR"/>
                        </w:rPr>
                        <w:t xml:space="preserve">Explore </w:t>
                      </w:r>
                      <w:r w:rsidR="00432FF1">
                        <w:rPr>
                          <w:lang w:val="fr-FR"/>
                        </w:rPr>
                        <w:t xml:space="preserve">the </w:t>
                      </w:r>
                      <w:r>
                        <w:rPr>
                          <w:lang w:val="fr-FR"/>
                        </w:rPr>
                        <w:t>dataset</w:t>
                      </w:r>
                    </w:p>
                  </w:txbxContent>
                </v:textbox>
              </v:shape>
            </w:pict>
          </mc:Fallback>
        </mc:AlternateContent>
      </w:r>
      <w:r w:rsidR="005E0F75">
        <w:br w:type="page"/>
      </w:r>
    </w:p>
    <w:p w14:paraId="4039B2B0" w14:textId="77777777" w:rsidR="00340858" w:rsidRPr="00743F3E" w:rsidRDefault="00340858" w:rsidP="00BD614F"/>
    <w:p w14:paraId="6073F35E" w14:textId="67F7067B" w:rsidR="0072623E" w:rsidRDefault="0092295D" w:rsidP="002B56DC">
      <w:pPr>
        <w:pStyle w:val="Heading1"/>
      </w:pPr>
      <w:bookmarkStart w:id="2" w:name="_Toc50972533"/>
      <w:r>
        <w:t>Data Exploration</w:t>
      </w:r>
      <w:bookmarkEnd w:id="2"/>
    </w:p>
    <w:p w14:paraId="4AB08C6D" w14:textId="555677B2" w:rsidR="00C464E2" w:rsidRDefault="0035448D" w:rsidP="009C4195">
      <w:pPr>
        <w:pStyle w:val="Heading2"/>
      </w:pPr>
      <w:bookmarkStart w:id="3" w:name="_Toc50972534"/>
      <w:r>
        <w:t>Global view</w:t>
      </w:r>
      <w:bookmarkEnd w:id="3"/>
    </w:p>
    <w:p w14:paraId="713ABEA7" w14:textId="3CFD6CB9" w:rsidR="0035448D" w:rsidRDefault="0035448D" w:rsidP="0035448D">
      <w:r>
        <w:t xml:space="preserve">The </w:t>
      </w:r>
      <w:r w:rsidR="00A1220C">
        <w:t xml:space="preserve">given </w:t>
      </w:r>
      <w:r>
        <w:t>dataset</w:t>
      </w:r>
      <w:r w:rsidR="000B6286">
        <w:t>s are composed of</w:t>
      </w:r>
      <w:r w:rsidR="00CD3574">
        <w:t>:</w:t>
      </w:r>
    </w:p>
    <w:p w14:paraId="26626A12" w14:textId="4AF234FB" w:rsidR="00B72B27" w:rsidRDefault="00CD3574" w:rsidP="001118FF">
      <w:pPr>
        <w:pStyle w:val="ListParagraph"/>
        <w:numPr>
          <w:ilvl w:val="0"/>
          <w:numId w:val="8"/>
        </w:numPr>
      </w:pPr>
      <w:r>
        <w:t>A train</w:t>
      </w:r>
      <w:r w:rsidR="00550C15">
        <w:t>ing</w:t>
      </w:r>
      <w:r>
        <w:t xml:space="preserve"> </w:t>
      </w:r>
      <w:r w:rsidR="00A5104C">
        <w:t>data</w:t>
      </w:r>
      <w:r w:rsidR="00820294">
        <w:t xml:space="preserve"> </w:t>
      </w:r>
      <w:r w:rsidR="00A5104C">
        <w:t xml:space="preserve">is a cross sectional dataset </w:t>
      </w:r>
      <w:r w:rsidR="00820294">
        <w:t xml:space="preserve">of </w:t>
      </w:r>
      <w:r w:rsidR="00820294" w:rsidRPr="007F240A">
        <w:rPr>
          <w:b/>
          <w:bCs/>
        </w:rPr>
        <w:t xml:space="preserve">219337 rows, </w:t>
      </w:r>
      <w:r w:rsidR="00A5104C" w:rsidRPr="00A5104C">
        <w:t xml:space="preserve">with </w:t>
      </w:r>
      <w:r w:rsidR="00A1220C" w:rsidRPr="007F240A">
        <w:rPr>
          <w:b/>
          <w:bCs/>
        </w:rPr>
        <w:t xml:space="preserve">26 </w:t>
      </w:r>
      <w:r w:rsidR="003A416A" w:rsidRPr="007F240A">
        <w:rPr>
          <w:b/>
          <w:bCs/>
        </w:rPr>
        <w:t>feature variables</w:t>
      </w:r>
      <w:r w:rsidR="00B72B27">
        <w:t>, split into 2 files,</w:t>
      </w:r>
      <w:r w:rsidR="001E77C0">
        <w:t xml:space="preserve"> and 3 </w:t>
      </w:r>
      <w:r w:rsidR="003A416A">
        <w:t>response variables.</w:t>
      </w:r>
      <w:r w:rsidR="003A416A">
        <w:br/>
      </w:r>
      <w:r w:rsidR="00D77C4B">
        <w:t xml:space="preserve">In addition to </w:t>
      </w:r>
      <w:r w:rsidR="00E55FA3">
        <w:t xml:space="preserve">the </w:t>
      </w:r>
      <w:r w:rsidR="005E0741">
        <w:t xml:space="preserve">usual </w:t>
      </w:r>
      <w:r w:rsidR="00373716">
        <w:t>scalar</w:t>
      </w:r>
      <w:r w:rsidR="00D77C4B">
        <w:t xml:space="preserve"> data types</w:t>
      </w:r>
      <w:r w:rsidR="003072EB">
        <w:t xml:space="preserve"> (integer, float, string, ...), </w:t>
      </w:r>
      <w:r w:rsidR="00630A97">
        <w:t xml:space="preserve">we can also find </w:t>
      </w:r>
      <w:r w:rsidR="007B5819">
        <w:t xml:space="preserve">fields in </w:t>
      </w:r>
      <w:r w:rsidR="0082208D">
        <w:t>JSON</w:t>
      </w:r>
      <w:r w:rsidR="00630A97">
        <w:t xml:space="preserve"> </w:t>
      </w:r>
      <w:r w:rsidR="007B5819">
        <w:t>format</w:t>
      </w:r>
      <w:r w:rsidR="00F06432">
        <w:t>. They</w:t>
      </w:r>
      <w:r w:rsidR="001F4914">
        <w:t xml:space="preserve"> contain e</w:t>
      </w:r>
      <w:r w:rsidR="00BE4879">
        <w:t>i</w:t>
      </w:r>
      <w:r w:rsidR="001F4914">
        <w:t xml:space="preserve">ther </w:t>
      </w:r>
      <w:r w:rsidR="004104CB">
        <w:t xml:space="preserve">a </w:t>
      </w:r>
      <w:r w:rsidR="001F4914">
        <w:t>scala</w:t>
      </w:r>
      <w:r w:rsidR="00BE4879">
        <w:t xml:space="preserve">r or </w:t>
      </w:r>
      <w:r w:rsidR="004104CB">
        <w:t xml:space="preserve">a </w:t>
      </w:r>
      <w:r w:rsidR="00BE4879">
        <w:t xml:space="preserve">list </w:t>
      </w:r>
      <w:r w:rsidR="00153151">
        <w:t xml:space="preserve">such as a list of </w:t>
      </w:r>
      <w:r w:rsidR="00AA5A39">
        <w:t xml:space="preserve">street names, or </w:t>
      </w:r>
      <w:r w:rsidR="00153151">
        <w:t xml:space="preserve">GPS </w:t>
      </w:r>
      <w:r w:rsidR="00AA5A39">
        <w:t>coordinates</w:t>
      </w:r>
      <w:r w:rsidR="00153151">
        <w:t>.</w:t>
      </w:r>
    </w:p>
    <w:p w14:paraId="2930E1D9" w14:textId="2117F7FE" w:rsidR="002B56DC" w:rsidRDefault="007F240A" w:rsidP="001118FF">
      <w:pPr>
        <w:pStyle w:val="ListParagraph"/>
        <w:numPr>
          <w:ilvl w:val="0"/>
          <w:numId w:val="8"/>
        </w:numPr>
      </w:pPr>
      <w:r>
        <w:t>A test dataset for submission</w:t>
      </w:r>
      <w:r w:rsidR="00BE22EA">
        <w:t xml:space="preserve">, of </w:t>
      </w:r>
      <w:r w:rsidR="00BE22EA" w:rsidRPr="001B67B3">
        <w:rPr>
          <w:b/>
          <w:bCs/>
        </w:rPr>
        <w:t>108003 rows</w:t>
      </w:r>
      <w:r w:rsidR="00BE22EA">
        <w:t>, i</w:t>
      </w:r>
      <w:r w:rsidR="001B67B3">
        <w:t>.</w:t>
      </w:r>
      <w:r w:rsidR="00BE22EA">
        <w:t>e</w:t>
      </w:r>
      <w:r w:rsidR="001B67B3">
        <w:t>.</w:t>
      </w:r>
      <w:r w:rsidR="00BE22EA">
        <w:t xml:space="preserve"> 1/3 of the train</w:t>
      </w:r>
      <w:r w:rsidR="00550C15">
        <w:t>ing</w:t>
      </w:r>
      <w:r w:rsidR="00BE22EA">
        <w:t xml:space="preserve"> dataset.</w:t>
      </w:r>
      <w:r w:rsidR="005E0741">
        <w:t xml:space="preserve"> It will be used for the challenge submission.</w:t>
      </w:r>
    </w:p>
    <w:p w14:paraId="6A533F5E" w14:textId="1A11B0F4" w:rsidR="00550C15" w:rsidRDefault="00550C15" w:rsidP="00550C15">
      <w:pPr>
        <w:pStyle w:val="Heading2"/>
      </w:pPr>
      <w:bookmarkStart w:id="4" w:name="_Toc50972535"/>
      <w:r>
        <w:t>Response variables</w:t>
      </w:r>
      <w:bookmarkEnd w:id="4"/>
    </w:p>
    <w:p w14:paraId="302CD194" w14:textId="36BF166A" w:rsidR="009C4195" w:rsidRDefault="009E46B5" w:rsidP="009C4195">
      <w:r>
        <w:t>The</w:t>
      </w:r>
      <w:r w:rsidR="00EE7574">
        <w:t xml:space="preserve"> response variables</w:t>
      </w:r>
      <w:r w:rsidR="006C70A6">
        <w:t xml:space="preserve"> (Y0, Y1 and Y2)</w:t>
      </w:r>
      <w:r w:rsidR="00EE7574">
        <w:t xml:space="preserve"> </w:t>
      </w:r>
      <w:r w:rsidR="008E4A5F">
        <w:t>distribution</w:t>
      </w:r>
      <w:r w:rsidR="00EB5BCC">
        <w:t>s</w:t>
      </w:r>
      <w:r w:rsidR="008E4A5F">
        <w:t xml:space="preserve"> </w:t>
      </w:r>
      <w:r w:rsidR="00855A20">
        <w:t>exh</w:t>
      </w:r>
      <w:r w:rsidR="0000598F">
        <w:t>ibit</w:t>
      </w:r>
      <w:r w:rsidR="002D53B3">
        <w:t xml:space="preserve"> </w:t>
      </w:r>
      <w:r w:rsidR="002D53B3" w:rsidRPr="00CA52C2">
        <w:t>high</w:t>
      </w:r>
      <w:r w:rsidR="0000598F" w:rsidRPr="00CA52C2">
        <w:t xml:space="preserve"> asymmetry</w:t>
      </w:r>
      <w:r w:rsidR="0000598F">
        <w:t>:</w:t>
      </w:r>
    </w:p>
    <w:p w14:paraId="05CC7FAC" w14:textId="085BAE83" w:rsidR="00213AB0" w:rsidRDefault="000F59D1" w:rsidP="00F0314B">
      <w:pPr>
        <w:pStyle w:val="Caption"/>
        <w:keepNext/>
        <w:jc w:val="center"/>
      </w:pPr>
      <w:bookmarkStart w:id="5" w:name="_Toc54525518"/>
      <w:r>
        <w:t>Histograms of response variables</w:t>
      </w:r>
      <w:r w:rsidR="00F0314B">
        <w:t xml:space="preserve"> - </w:t>
      </w:r>
      <w:r w:rsidR="00213AB0">
        <w:t xml:space="preserve">Figure </w:t>
      </w:r>
      <w:fldSimple w:instr=" STYLEREF 1 \s ">
        <w:r w:rsidR="000002B9">
          <w:rPr>
            <w:noProof/>
          </w:rPr>
          <w:t>2</w:t>
        </w:r>
      </w:fldSimple>
      <w:r w:rsidR="001541A7">
        <w:noBreakHyphen/>
      </w:r>
      <w:fldSimple w:instr=" SEQ Figure \* ARABIC \s 1 ">
        <w:r w:rsidR="000002B9">
          <w:rPr>
            <w:noProof/>
          </w:rPr>
          <w:t>1</w:t>
        </w:r>
        <w:bookmarkEnd w:id="5"/>
      </w:fldSimple>
    </w:p>
    <w:p w14:paraId="5B74AC26" w14:textId="77777777" w:rsidR="00690F1A" w:rsidRDefault="00EF7C8C" w:rsidP="00690F1A">
      <w:pPr>
        <w:keepNext/>
      </w:pPr>
      <w:r>
        <w:rPr>
          <w:noProof/>
        </w:rPr>
        <w:drawing>
          <wp:inline distT="0" distB="0" distL="0" distR="0" wp14:anchorId="72963D15" wp14:editId="2E7F9D22">
            <wp:extent cx="6071870" cy="1502410"/>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1870" cy="1502410"/>
                    </a:xfrm>
                    <a:prstGeom prst="rect">
                      <a:avLst/>
                    </a:prstGeom>
                  </pic:spPr>
                </pic:pic>
              </a:graphicData>
            </a:graphic>
          </wp:inline>
        </w:drawing>
      </w:r>
    </w:p>
    <w:p w14:paraId="7CEAE372" w14:textId="14B1F648" w:rsidR="005A1920" w:rsidRDefault="008C058A" w:rsidP="005A1920">
      <w:r>
        <w:t>V</w:t>
      </w:r>
      <w:r w:rsidR="005A1920">
        <w:t>alues are very dispersed along the right tail.</w:t>
      </w:r>
    </w:p>
    <w:p w14:paraId="0A41E6E0" w14:textId="1D42D421" w:rsidR="008C058A" w:rsidRDefault="008C058A">
      <w:r>
        <w:br w:type="page"/>
      </w:r>
    </w:p>
    <w:p w14:paraId="27D0A4AC" w14:textId="77777777" w:rsidR="008C058A" w:rsidRDefault="008C058A" w:rsidP="005A1920"/>
    <w:p w14:paraId="094C8C0D" w14:textId="2159F628" w:rsidR="00760E38" w:rsidRDefault="00DB6147" w:rsidP="000216DD">
      <w:pPr>
        <w:jc w:val="center"/>
      </w:pPr>
      <w:bookmarkStart w:id="6" w:name="_Toc54525519"/>
      <w:bookmarkStart w:id="7" w:name="_Ref54536775"/>
      <w:r>
        <w:t>Distributions of the response variables</w:t>
      </w:r>
      <w:r w:rsidR="00445F7C">
        <w:t xml:space="preserve"> </w:t>
      </w:r>
      <w:r w:rsidR="000216DD">
        <w:t xml:space="preserve">- </w:t>
      </w:r>
      <w:r w:rsidR="00760E38">
        <w:t xml:space="preserve">Figure </w:t>
      </w:r>
      <w:fldSimple w:instr=" STYLEREF 1 \s ">
        <w:r w:rsidR="000002B9">
          <w:rPr>
            <w:noProof/>
          </w:rPr>
          <w:t>2</w:t>
        </w:r>
      </w:fldSimple>
      <w:r w:rsidR="001541A7">
        <w:noBreakHyphen/>
      </w:r>
      <w:fldSimple w:instr=" SEQ Figure \* ARABIC \s 1 ">
        <w:r w:rsidR="000002B9">
          <w:rPr>
            <w:noProof/>
          </w:rPr>
          <w:t>2</w:t>
        </w:r>
        <w:bookmarkEnd w:id="6"/>
      </w:fldSimple>
      <w:bookmarkEnd w:id="7"/>
    </w:p>
    <w:p w14:paraId="29634C97" w14:textId="77777777" w:rsidR="005A1920" w:rsidRDefault="005A1920" w:rsidP="009C4195">
      <w:r>
        <w:rPr>
          <w:noProof/>
        </w:rPr>
        <w:drawing>
          <wp:inline distT="0" distB="0" distL="0" distR="0" wp14:anchorId="54E88225" wp14:editId="3EF64849">
            <wp:extent cx="5448300" cy="261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7829" cy="2626982"/>
                    </a:xfrm>
                    <a:prstGeom prst="rect">
                      <a:avLst/>
                    </a:prstGeom>
                  </pic:spPr>
                </pic:pic>
              </a:graphicData>
            </a:graphic>
          </wp:inline>
        </w:drawing>
      </w:r>
    </w:p>
    <w:p w14:paraId="2949DEDF" w14:textId="54CD3808" w:rsidR="00746962" w:rsidRDefault="00D961F1" w:rsidP="009C4195">
      <w:r>
        <w:t>T</w:t>
      </w:r>
      <w:r w:rsidR="00CC11E8">
        <w:t xml:space="preserve">he high </w:t>
      </w:r>
      <w:r w:rsidR="00126860">
        <w:t>values of skew</w:t>
      </w:r>
      <w:r w:rsidR="00FE7495">
        <w:t xml:space="preserve">ness </w:t>
      </w:r>
      <w:r w:rsidR="00126860">
        <w:t xml:space="preserve">and kurtosis </w:t>
      </w:r>
      <w:r w:rsidR="006B399D">
        <w:t xml:space="preserve">(see table below) </w:t>
      </w:r>
      <w:r w:rsidR="00E6318C">
        <w:t>already suggest</w:t>
      </w:r>
      <w:r w:rsidR="00AE71F1">
        <w:t xml:space="preserve"> some</w:t>
      </w:r>
      <w:r w:rsidR="00E6318C">
        <w:t xml:space="preserve"> concern </w:t>
      </w:r>
      <w:r w:rsidR="00D6379F">
        <w:t xml:space="preserve">as we will have very little </w:t>
      </w:r>
      <w:r w:rsidR="00AE71F1">
        <w:t xml:space="preserve">training </w:t>
      </w:r>
      <w:r w:rsidR="00D6379F">
        <w:t xml:space="preserve">data </w:t>
      </w:r>
      <w:r w:rsidR="00BF5EEE">
        <w:t xml:space="preserve">for </w:t>
      </w:r>
      <w:r w:rsidR="005E7B60">
        <w:t xml:space="preserve">those </w:t>
      </w:r>
      <w:r w:rsidR="009664B0">
        <w:t xml:space="preserve">extreme </w:t>
      </w:r>
      <w:r w:rsidR="00BF2543">
        <w:t>values.</w:t>
      </w:r>
      <w:r w:rsidR="005C6A8B">
        <w:t xml:space="preserve"> The resulting model</w:t>
      </w:r>
      <w:r w:rsidR="009936AC">
        <w:t>s</w:t>
      </w:r>
      <w:r w:rsidR="005C6A8B">
        <w:t xml:space="preserve"> </w:t>
      </w:r>
      <w:r w:rsidR="009936AC">
        <w:t>will have</w:t>
      </w:r>
      <w:r w:rsidR="005C6A8B">
        <w:t xml:space="preserve"> to </w:t>
      </w:r>
      <w:r w:rsidR="00A201D2">
        <w:t>predict them</w:t>
      </w:r>
      <w:r w:rsidR="009664B0">
        <w:t xml:space="preserve"> </w:t>
      </w:r>
      <w:r w:rsidR="005B3B14">
        <w:t xml:space="preserve">with </w:t>
      </w:r>
      <w:r w:rsidR="00C80062">
        <w:t>low</w:t>
      </w:r>
      <w:r w:rsidR="005B3B14">
        <w:t xml:space="preserve"> </w:t>
      </w:r>
      <w:r w:rsidR="00B70AB5">
        <w:t>confidence.</w:t>
      </w:r>
      <w:r w:rsidR="00B12EAB">
        <w:t xml:space="preserve"> </w:t>
      </w:r>
      <w:r w:rsidR="006E642B">
        <w:t>The presence of</w:t>
      </w:r>
      <w:r w:rsidR="002009F0">
        <w:t xml:space="preserve"> these</w:t>
      </w:r>
      <w:r w:rsidR="006E642B">
        <w:t xml:space="preserve"> </w:t>
      </w:r>
      <w:r w:rsidR="006E642B" w:rsidRPr="00426C07">
        <w:rPr>
          <w:b/>
          <w:bCs/>
        </w:rPr>
        <w:t>outliers</w:t>
      </w:r>
      <w:r w:rsidR="009910B2">
        <w:t xml:space="preserve"> </w:t>
      </w:r>
      <w:r w:rsidR="00F77505">
        <w:t xml:space="preserve">is </w:t>
      </w:r>
      <w:r w:rsidR="003A62BF">
        <w:t>going</w:t>
      </w:r>
      <w:r w:rsidR="00F77505">
        <w:t xml:space="preserve"> to </w:t>
      </w:r>
      <w:r w:rsidR="00AA272C">
        <w:t>prove</w:t>
      </w:r>
      <w:r w:rsidR="00F77505">
        <w:t xml:space="preserve"> </w:t>
      </w:r>
      <w:r w:rsidR="00AE2D0D">
        <w:t>our</w:t>
      </w:r>
      <w:r w:rsidR="00F77505">
        <w:t xml:space="preserve"> model</w:t>
      </w:r>
      <w:r w:rsidR="00AE2D0D">
        <w:t>s</w:t>
      </w:r>
      <w:r w:rsidR="00F77505">
        <w:t xml:space="preserve"> </w:t>
      </w:r>
      <w:r w:rsidR="009C6C81">
        <w:t>in</w:t>
      </w:r>
      <w:r w:rsidR="00F77505">
        <w:t xml:space="preserve"> robustness</w:t>
      </w:r>
      <w:r w:rsidR="00EE3938">
        <w:t>.</w:t>
      </w:r>
    </w:p>
    <w:p w14:paraId="17807569" w14:textId="13FB4329" w:rsidR="000216DD" w:rsidRDefault="00B6599E" w:rsidP="000216DD">
      <w:pPr>
        <w:jc w:val="center"/>
      </w:pPr>
      <w:r>
        <w:t>Table of skewness and Kurtosis of response variables</w:t>
      </w:r>
      <w:r w:rsidR="000216DD">
        <w:t xml:space="preserve"> - Table </w:t>
      </w:r>
      <w:fldSimple w:instr=" STYLEREF 1 \s ">
        <w:r w:rsidR="000002B9">
          <w:rPr>
            <w:noProof/>
          </w:rPr>
          <w:t>2</w:t>
        </w:r>
      </w:fldSimple>
      <w:r w:rsidR="00A84D42">
        <w:noBreakHyphen/>
      </w:r>
      <w:fldSimple w:instr=" SEQ Table \* ARABIC \s 1 ">
        <w:r w:rsidR="000002B9">
          <w:rPr>
            <w:noProof/>
          </w:rPr>
          <w:t>1</w:t>
        </w:r>
      </w:fldSimple>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357"/>
        <w:gridCol w:w="2879"/>
        <w:gridCol w:w="883"/>
        <w:gridCol w:w="1546"/>
      </w:tblGrid>
      <w:tr w:rsidR="0011369B" w:rsidRPr="00126860" w14:paraId="3AC8B1AF" w14:textId="77777777" w:rsidTr="007838C3">
        <w:trPr>
          <w:tblHeader/>
          <w:jc w:val="center"/>
        </w:trPr>
        <w:tc>
          <w:tcPr>
            <w:tcW w:w="0" w:type="auto"/>
            <w:tcBorders>
              <w:top w:val="single" w:sz="4" w:space="0" w:color="auto"/>
              <w:left w:val="single" w:sz="4" w:space="0" w:color="auto"/>
              <w:bottom w:val="nil"/>
              <w:right w:val="nil"/>
            </w:tcBorders>
            <w:shd w:val="clear" w:color="auto" w:fill="FFFFFF"/>
          </w:tcPr>
          <w:p w14:paraId="13E11522" w14:textId="77777777" w:rsidR="0011369B" w:rsidRPr="00126860" w:rsidRDefault="0011369B" w:rsidP="00126860">
            <w:pPr>
              <w:spacing w:after="0"/>
              <w:jc w:val="right"/>
              <w:rPr>
                <w:rFonts w:ascii="var(--colab-code-font-family)" w:eastAsia="Times New Roman" w:hAnsi="var(--colab-code-font-family)" w:cs="Arial"/>
                <w:b/>
                <w:bCs/>
                <w:color w:val="212121"/>
                <w:sz w:val="21"/>
                <w:szCs w:val="21"/>
                <w:lang w:eastAsia="zh-CN"/>
              </w:rPr>
            </w:pPr>
          </w:p>
        </w:tc>
        <w:tc>
          <w:tcPr>
            <w:tcW w:w="0" w:type="auto"/>
            <w:tcBorders>
              <w:top w:val="single" w:sz="4" w:space="0" w:color="auto"/>
              <w:left w:val="nil"/>
              <w:bottom w:val="single" w:sz="4" w:space="0" w:color="auto"/>
              <w:right w:val="nil"/>
            </w:tcBorders>
            <w:shd w:val="clear" w:color="auto" w:fill="FFFFFF"/>
            <w:tcMar>
              <w:top w:w="120" w:type="dxa"/>
              <w:left w:w="120" w:type="dxa"/>
              <w:bottom w:w="120" w:type="dxa"/>
              <w:right w:w="120" w:type="dxa"/>
            </w:tcMar>
            <w:vAlign w:val="center"/>
            <w:hideMark/>
          </w:tcPr>
          <w:p w14:paraId="758906E7" w14:textId="6356CC1B" w:rsidR="0011369B" w:rsidRPr="00126860" w:rsidRDefault="0011369B" w:rsidP="00126860">
            <w:pPr>
              <w:spacing w:after="0"/>
              <w:jc w:val="right"/>
              <w:rPr>
                <w:rFonts w:ascii="var(--colab-code-font-family)" w:eastAsia="Times New Roman" w:hAnsi="var(--colab-code-font-family)" w:cs="Arial"/>
                <w:b/>
                <w:bCs/>
                <w:color w:val="212121"/>
                <w:sz w:val="21"/>
                <w:szCs w:val="21"/>
                <w:lang w:eastAsia="zh-CN"/>
              </w:rPr>
            </w:pPr>
            <w:r w:rsidRPr="00126860">
              <w:rPr>
                <w:rFonts w:ascii="var(--colab-code-font-family)" w:eastAsia="Times New Roman" w:hAnsi="var(--colab-code-font-family)" w:cs="Arial"/>
                <w:b/>
                <w:bCs/>
                <w:color w:val="212121"/>
                <w:sz w:val="21"/>
                <w:szCs w:val="21"/>
                <w:lang w:eastAsia="zh-CN"/>
              </w:rPr>
              <w:t>Y</w:t>
            </w:r>
          </w:p>
        </w:tc>
        <w:tc>
          <w:tcPr>
            <w:tcW w:w="0" w:type="auto"/>
            <w:tcBorders>
              <w:top w:val="single" w:sz="4" w:space="0" w:color="auto"/>
              <w:left w:val="nil"/>
              <w:bottom w:val="single" w:sz="4" w:space="0" w:color="auto"/>
              <w:right w:val="nil"/>
            </w:tcBorders>
            <w:shd w:val="clear" w:color="auto" w:fill="FFFFFF"/>
            <w:tcMar>
              <w:top w:w="120" w:type="dxa"/>
              <w:left w:w="120" w:type="dxa"/>
              <w:bottom w:w="120" w:type="dxa"/>
              <w:right w:w="120" w:type="dxa"/>
            </w:tcMar>
            <w:vAlign w:val="center"/>
            <w:hideMark/>
          </w:tcPr>
          <w:p w14:paraId="24DABBDD" w14:textId="77777777" w:rsidR="0011369B" w:rsidRPr="00126860" w:rsidRDefault="0011369B" w:rsidP="00126860">
            <w:pPr>
              <w:spacing w:after="0"/>
              <w:jc w:val="right"/>
              <w:rPr>
                <w:rFonts w:ascii="var(--colab-code-font-family)" w:eastAsia="Times New Roman" w:hAnsi="var(--colab-code-font-family)" w:cs="Arial"/>
                <w:b/>
                <w:bCs/>
                <w:color w:val="212121"/>
                <w:sz w:val="21"/>
                <w:szCs w:val="21"/>
                <w:lang w:eastAsia="zh-CN"/>
              </w:rPr>
            </w:pPr>
            <w:r w:rsidRPr="00126860">
              <w:rPr>
                <w:rFonts w:ascii="var(--colab-code-font-family)" w:eastAsia="Times New Roman" w:hAnsi="var(--colab-code-font-family)" w:cs="Arial"/>
                <w:b/>
                <w:bCs/>
                <w:color w:val="212121"/>
                <w:sz w:val="21"/>
                <w:szCs w:val="21"/>
                <w:lang w:eastAsia="zh-CN"/>
              </w:rPr>
              <w:t>Skew</w:t>
            </w:r>
          </w:p>
        </w:tc>
        <w:tc>
          <w:tcPr>
            <w:tcW w:w="1546" w:type="dxa"/>
            <w:tcBorders>
              <w:top w:val="single" w:sz="4" w:space="0" w:color="auto"/>
              <w:left w:val="nil"/>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7665CF25" w14:textId="77777777" w:rsidR="0011369B" w:rsidRPr="00126860" w:rsidRDefault="0011369B" w:rsidP="00126860">
            <w:pPr>
              <w:spacing w:after="0"/>
              <w:jc w:val="right"/>
              <w:rPr>
                <w:rFonts w:ascii="var(--colab-code-font-family)" w:eastAsia="Times New Roman" w:hAnsi="var(--colab-code-font-family)" w:cs="Arial"/>
                <w:b/>
                <w:bCs/>
                <w:color w:val="212121"/>
                <w:sz w:val="21"/>
                <w:szCs w:val="21"/>
                <w:lang w:eastAsia="zh-CN"/>
              </w:rPr>
            </w:pPr>
            <w:r w:rsidRPr="00126860">
              <w:rPr>
                <w:rFonts w:ascii="var(--colab-code-font-family)" w:eastAsia="Times New Roman" w:hAnsi="var(--colab-code-font-family)" w:cs="Arial"/>
                <w:b/>
                <w:bCs/>
                <w:color w:val="212121"/>
                <w:sz w:val="21"/>
                <w:szCs w:val="21"/>
                <w:lang w:eastAsia="zh-CN"/>
              </w:rPr>
              <w:t>Kurtosis</w:t>
            </w:r>
          </w:p>
        </w:tc>
      </w:tr>
      <w:tr w:rsidR="00126860" w:rsidRPr="00126860" w14:paraId="4E8217AF" w14:textId="77777777" w:rsidTr="007838C3">
        <w:trPr>
          <w:jc w:val="center"/>
        </w:trPr>
        <w:tc>
          <w:tcPr>
            <w:tcW w:w="0" w:type="auto"/>
            <w:tcBorders>
              <w:top w:val="nil"/>
              <w:left w:val="single" w:sz="4" w:space="0" w:color="auto"/>
              <w:bottom w:val="nil"/>
              <w:right w:val="nil"/>
            </w:tcBorders>
            <w:shd w:val="clear" w:color="auto" w:fill="FFFFFF"/>
            <w:tcMar>
              <w:top w:w="120" w:type="dxa"/>
              <w:left w:w="120" w:type="dxa"/>
              <w:bottom w:w="120" w:type="dxa"/>
              <w:right w:w="120" w:type="dxa"/>
            </w:tcMar>
            <w:vAlign w:val="center"/>
            <w:hideMark/>
          </w:tcPr>
          <w:p w14:paraId="40554823" w14:textId="77777777" w:rsidR="00126860" w:rsidRPr="00126860" w:rsidRDefault="00126860" w:rsidP="00126860">
            <w:pPr>
              <w:spacing w:after="0"/>
              <w:jc w:val="center"/>
              <w:rPr>
                <w:rFonts w:ascii="Arial" w:eastAsia="Times New Roman" w:hAnsi="Arial" w:cs="Arial"/>
                <w:b/>
                <w:bCs/>
                <w:color w:val="212121"/>
                <w:sz w:val="21"/>
                <w:szCs w:val="21"/>
                <w:lang w:eastAsia="zh-CN"/>
              </w:rPr>
            </w:pPr>
            <w:r w:rsidRPr="00126860">
              <w:rPr>
                <w:rFonts w:ascii="Arial" w:eastAsia="Times New Roman" w:hAnsi="Arial" w:cs="Arial"/>
                <w:b/>
                <w:bCs/>
                <w:color w:val="212121"/>
                <w:sz w:val="21"/>
                <w:szCs w:val="21"/>
                <w:lang w:eastAsia="zh-CN"/>
              </w:rPr>
              <w:t>0</w:t>
            </w:r>
          </w:p>
        </w:tc>
        <w:tc>
          <w:tcPr>
            <w:tcW w:w="0" w:type="auto"/>
            <w:tcBorders>
              <w:top w:val="single" w:sz="4" w:space="0" w:color="auto"/>
              <w:left w:val="nil"/>
              <w:bottom w:val="nil"/>
              <w:right w:val="nil"/>
            </w:tcBorders>
            <w:shd w:val="clear" w:color="auto" w:fill="FFFFFF"/>
            <w:tcMar>
              <w:top w:w="120" w:type="dxa"/>
              <w:left w:w="120" w:type="dxa"/>
              <w:bottom w:w="120" w:type="dxa"/>
              <w:right w:w="120" w:type="dxa"/>
            </w:tcMar>
            <w:vAlign w:val="center"/>
            <w:hideMark/>
          </w:tcPr>
          <w:p w14:paraId="22BD3E15" w14:textId="77777777" w:rsidR="00126860" w:rsidRPr="00126860" w:rsidRDefault="00126860" w:rsidP="00126860">
            <w:pPr>
              <w:spacing w:after="0"/>
              <w:jc w:val="right"/>
              <w:rPr>
                <w:rFonts w:ascii="Arial" w:eastAsia="Times New Roman" w:hAnsi="Arial" w:cs="Arial"/>
                <w:color w:val="212121"/>
                <w:sz w:val="21"/>
                <w:szCs w:val="21"/>
                <w:lang w:eastAsia="zh-CN"/>
              </w:rPr>
            </w:pPr>
            <w:r w:rsidRPr="00126860">
              <w:rPr>
                <w:rFonts w:ascii="Arial" w:eastAsia="Times New Roman" w:hAnsi="Arial" w:cs="Arial"/>
                <w:color w:val="212121"/>
                <w:sz w:val="21"/>
                <w:szCs w:val="21"/>
                <w:lang w:eastAsia="zh-CN"/>
              </w:rPr>
              <w:t>delta selection-departure</w:t>
            </w:r>
          </w:p>
        </w:tc>
        <w:tc>
          <w:tcPr>
            <w:tcW w:w="0" w:type="auto"/>
            <w:tcBorders>
              <w:top w:val="single" w:sz="4" w:space="0" w:color="auto"/>
              <w:left w:val="nil"/>
              <w:bottom w:val="nil"/>
              <w:right w:val="nil"/>
            </w:tcBorders>
            <w:shd w:val="clear" w:color="auto" w:fill="FFFFFF"/>
            <w:tcMar>
              <w:top w:w="120" w:type="dxa"/>
              <w:left w:w="120" w:type="dxa"/>
              <w:bottom w:w="120" w:type="dxa"/>
              <w:right w:w="120" w:type="dxa"/>
            </w:tcMar>
            <w:vAlign w:val="center"/>
            <w:hideMark/>
          </w:tcPr>
          <w:p w14:paraId="51037D86" w14:textId="71A6F356" w:rsidR="00126860" w:rsidRPr="00126860" w:rsidRDefault="00126860" w:rsidP="00126860">
            <w:pPr>
              <w:spacing w:after="0"/>
              <w:jc w:val="right"/>
              <w:rPr>
                <w:rFonts w:ascii="Arial" w:eastAsia="Times New Roman" w:hAnsi="Arial" w:cs="Arial"/>
                <w:color w:val="212121"/>
                <w:sz w:val="21"/>
                <w:szCs w:val="21"/>
                <w:lang w:eastAsia="zh-CN"/>
              </w:rPr>
            </w:pPr>
            <w:r w:rsidRPr="00126860">
              <w:rPr>
                <w:rFonts w:ascii="Arial" w:eastAsia="Times New Roman" w:hAnsi="Arial" w:cs="Arial"/>
                <w:color w:val="212121"/>
                <w:sz w:val="21"/>
                <w:szCs w:val="21"/>
                <w:lang w:eastAsia="zh-CN"/>
              </w:rPr>
              <w:t>74.323</w:t>
            </w:r>
          </w:p>
        </w:tc>
        <w:tc>
          <w:tcPr>
            <w:tcW w:w="1546" w:type="dxa"/>
            <w:tcBorders>
              <w:top w:val="single" w:sz="4" w:space="0" w:color="auto"/>
              <w:left w:val="nil"/>
              <w:bottom w:val="nil"/>
              <w:right w:val="single" w:sz="4" w:space="0" w:color="auto"/>
            </w:tcBorders>
            <w:shd w:val="clear" w:color="auto" w:fill="FFFFFF"/>
            <w:tcMar>
              <w:top w:w="120" w:type="dxa"/>
              <w:left w:w="120" w:type="dxa"/>
              <w:bottom w:w="120" w:type="dxa"/>
              <w:right w:w="120" w:type="dxa"/>
            </w:tcMar>
            <w:vAlign w:val="center"/>
            <w:hideMark/>
          </w:tcPr>
          <w:p w14:paraId="0DF36BFA" w14:textId="4B9733CC" w:rsidR="00126860" w:rsidRPr="007838C3" w:rsidRDefault="00126860" w:rsidP="007838C3">
            <w:pPr>
              <w:spacing w:after="0"/>
              <w:jc w:val="right"/>
              <w:rPr>
                <w:rFonts w:ascii="Arial" w:eastAsia="Times New Roman" w:hAnsi="Arial" w:cs="Arial"/>
                <w:b/>
                <w:bCs/>
                <w:color w:val="212121"/>
                <w:sz w:val="21"/>
                <w:szCs w:val="21"/>
                <w:lang w:eastAsia="zh-CN"/>
              </w:rPr>
            </w:pPr>
            <w:r w:rsidRPr="007838C3">
              <w:rPr>
                <w:rFonts w:ascii="Arial" w:eastAsia="Times New Roman" w:hAnsi="Arial" w:cs="Arial"/>
                <w:b/>
                <w:bCs/>
                <w:color w:val="212121"/>
                <w:sz w:val="21"/>
                <w:szCs w:val="21"/>
                <w:lang w:eastAsia="zh-CN"/>
              </w:rPr>
              <w:t>14623.849</w:t>
            </w:r>
          </w:p>
        </w:tc>
      </w:tr>
      <w:tr w:rsidR="00126860" w:rsidRPr="00126860" w14:paraId="6332F84A" w14:textId="77777777" w:rsidTr="007838C3">
        <w:trPr>
          <w:jc w:val="center"/>
        </w:trPr>
        <w:tc>
          <w:tcPr>
            <w:tcW w:w="0" w:type="auto"/>
            <w:tcBorders>
              <w:top w:val="nil"/>
              <w:left w:val="single" w:sz="4" w:space="0" w:color="auto"/>
              <w:bottom w:val="nil"/>
              <w:right w:val="nil"/>
            </w:tcBorders>
            <w:shd w:val="clear" w:color="auto" w:fill="FFFFFF"/>
            <w:tcMar>
              <w:top w:w="120" w:type="dxa"/>
              <w:left w:w="120" w:type="dxa"/>
              <w:bottom w:w="120" w:type="dxa"/>
              <w:right w:w="120" w:type="dxa"/>
            </w:tcMar>
            <w:vAlign w:val="center"/>
            <w:hideMark/>
          </w:tcPr>
          <w:p w14:paraId="6FD36173" w14:textId="77777777" w:rsidR="00126860" w:rsidRPr="00126860" w:rsidRDefault="00126860" w:rsidP="00126860">
            <w:pPr>
              <w:spacing w:after="0"/>
              <w:jc w:val="center"/>
              <w:rPr>
                <w:rFonts w:ascii="Arial" w:eastAsia="Times New Roman" w:hAnsi="Arial" w:cs="Arial"/>
                <w:b/>
                <w:bCs/>
                <w:color w:val="212121"/>
                <w:sz w:val="21"/>
                <w:szCs w:val="21"/>
                <w:lang w:eastAsia="zh-CN"/>
              </w:rPr>
            </w:pPr>
            <w:r w:rsidRPr="00126860">
              <w:rPr>
                <w:rFonts w:ascii="Arial" w:eastAsia="Times New Roman" w:hAnsi="Arial" w:cs="Arial"/>
                <w:b/>
                <w:bCs/>
                <w:color w:val="212121"/>
                <w:sz w:val="21"/>
                <w:szCs w:val="21"/>
                <w:lang w:eastAsia="zh-CN"/>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B4E608E" w14:textId="77777777" w:rsidR="00126860" w:rsidRPr="00126860" w:rsidRDefault="00126860" w:rsidP="00126860">
            <w:pPr>
              <w:spacing w:after="0"/>
              <w:jc w:val="right"/>
              <w:rPr>
                <w:rFonts w:ascii="Arial" w:eastAsia="Times New Roman" w:hAnsi="Arial" w:cs="Arial"/>
                <w:color w:val="212121"/>
                <w:sz w:val="21"/>
                <w:szCs w:val="21"/>
                <w:lang w:eastAsia="zh-CN"/>
              </w:rPr>
            </w:pPr>
            <w:r w:rsidRPr="00126860">
              <w:rPr>
                <w:rFonts w:ascii="Arial" w:eastAsia="Times New Roman" w:hAnsi="Arial" w:cs="Arial"/>
                <w:color w:val="212121"/>
                <w:sz w:val="21"/>
                <w:szCs w:val="21"/>
                <w:lang w:eastAsia="zh-CN"/>
              </w:rPr>
              <w:t>delta departure-presentation</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8DAF118" w14:textId="2ECF6AF6" w:rsidR="00126860" w:rsidRPr="00126860" w:rsidRDefault="00126860" w:rsidP="00126860">
            <w:pPr>
              <w:spacing w:after="0"/>
              <w:jc w:val="right"/>
              <w:rPr>
                <w:rFonts w:ascii="Arial" w:eastAsia="Times New Roman" w:hAnsi="Arial" w:cs="Arial"/>
                <w:color w:val="212121"/>
                <w:sz w:val="21"/>
                <w:szCs w:val="21"/>
                <w:lang w:eastAsia="zh-CN"/>
              </w:rPr>
            </w:pPr>
            <w:r w:rsidRPr="00126860">
              <w:rPr>
                <w:rFonts w:ascii="Arial" w:eastAsia="Times New Roman" w:hAnsi="Arial" w:cs="Arial"/>
                <w:color w:val="212121"/>
                <w:sz w:val="21"/>
                <w:szCs w:val="21"/>
                <w:lang w:eastAsia="zh-CN"/>
              </w:rPr>
              <w:t>17.157</w:t>
            </w:r>
          </w:p>
        </w:tc>
        <w:tc>
          <w:tcPr>
            <w:tcW w:w="1546" w:type="dxa"/>
            <w:tcBorders>
              <w:top w:val="nil"/>
              <w:left w:val="nil"/>
              <w:bottom w:val="nil"/>
              <w:right w:val="single" w:sz="4" w:space="0" w:color="auto"/>
            </w:tcBorders>
            <w:shd w:val="clear" w:color="auto" w:fill="FFFFFF"/>
            <w:tcMar>
              <w:top w:w="120" w:type="dxa"/>
              <w:left w:w="120" w:type="dxa"/>
              <w:bottom w:w="120" w:type="dxa"/>
              <w:right w:w="120" w:type="dxa"/>
            </w:tcMar>
            <w:vAlign w:val="center"/>
            <w:hideMark/>
          </w:tcPr>
          <w:p w14:paraId="725FE076" w14:textId="16233CD7" w:rsidR="00126860" w:rsidRPr="007838C3" w:rsidRDefault="00126860" w:rsidP="00126860">
            <w:pPr>
              <w:spacing w:after="0"/>
              <w:jc w:val="right"/>
              <w:rPr>
                <w:rFonts w:ascii="Arial" w:eastAsia="Times New Roman" w:hAnsi="Arial" w:cs="Arial"/>
                <w:b/>
                <w:bCs/>
                <w:color w:val="212121"/>
                <w:sz w:val="21"/>
                <w:szCs w:val="21"/>
                <w:lang w:eastAsia="zh-CN"/>
              </w:rPr>
            </w:pPr>
            <w:r w:rsidRPr="007838C3">
              <w:rPr>
                <w:rFonts w:ascii="Arial" w:eastAsia="Times New Roman" w:hAnsi="Arial" w:cs="Arial"/>
                <w:b/>
                <w:bCs/>
                <w:color w:val="212121"/>
                <w:sz w:val="21"/>
                <w:szCs w:val="21"/>
                <w:lang w:eastAsia="zh-CN"/>
              </w:rPr>
              <w:t>1089.749</w:t>
            </w:r>
          </w:p>
        </w:tc>
      </w:tr>
      <w:tr w:rsidR="00126860" w:rsidRPr="00126860" w14:paraId="101F847C" w14:textId="77777777" w:rsidTr="007838C3">
        <w:trPr>
          <w:jc w:val="center"/>
        </w:trPr>
        <w:tc>
          <w:tcPr>
            <w:tcW w:w="0" w:type="auto"/>
            <w:tcBorders>
              <w:top w:val="nil"/>
              <w:left w:val="single" w:sz="4" w:space="0" w:color="auto"/>
              <w:bottom w:val="single" w:sz="4" w:space="0" w:color="auto"/>
              <w:right w:val="nil"/>
            </w:tcBorders>
            <w:shd w:val="clear" w:color="auto" w:fill="FFFFFF"/>
            <w:tcMar>
              <w:top w:w="120" w:type="dxa"/>
              <w:left w:w="120" w:type="dxa"/>
              <w:bottom w:w="120" w:type="dxa"/>
              <w:right w:w="120" w:type="dxa"/>
            </w:tcMar>
            <w:vAlign w:val="center"/>
            <w:hideMark/>
          </w:tcPr>
          <w:p w14:paraId="356C1E9A" w14:textId="77777777" w:rsidR="00126860" w:rsidRPr="00126860" w:rsidRDefault="00126860" w:rsidP="00126860">
            <w:pPr>
              <w:spacing w:after="0"/>
              <w:jc w:val="center"/>
              <w:rPr>
                <w:rFonts w:ascii="Arial" w:eastAsia="Times New Roman" w:hAnsi="Arial" w:cs="Arial"/>
                <w:b/>
                <w:bCs/>
                <w:color w:val="212121"/>
                <w:sz w:val="21"/>
                <w:szCs w:val="21"/>
                <w:lang w:eastAsia="zh-CN"/>
              </w:rPr>
            </w:pPr>
            <w:r w:rsidRPr="00126860">
              <w:rPr>
                <w:rFonts w:ascii="Arial" w:eastAsia="Times New Roman" w:hAnsi="Arial" w:cs="Arial"/>
                <w:b/>
                <w:bCs/>
                <w:color w:val="212121"/>
                <w:sz w:val="21"/>
                <w:szCs w:val="21"/>
                <w:lang w:eastAsia="zh-CN"/>
              </w:rPr>
              <w:t>2</w:t>
            </w:r>
          </w:p>
        </w:tc>
        <w:tc>
          <w:tcPr>
            <w:tcW w:w="0" w:type="auto"/>
            <w:tcBorders>
              <w:top w:val="nil"/>
              <w:left w:val="nil"/>
              <w:bottom w:val="single" w:sz="4" w:space="0" w:color="auto"/>
              <w:right w:val="nil"/>
            </w:tcBorders>
            <w:shd w:val="clear" w:color="auto" w:fill="FFFFFF"/>
            <w:tcMar>
              <w:top w:w="120" w:type="dxa"/>
              <w:left w:w="120" w:type="dxa"/>
              <w:bottom w:w="120" w:type="dxa"/>
              <w:right w:w="120" w:type="dxa"/>
            </w:tcMar>
            <w:vAlign w:val="center"/>
            <w:hideMark/>
          </w:tcPr>
          <w:p w14:paraId="0FDECD1E" w14:textId="77777777" w:rsidR="00126860" w:rsidRPr="00126860" w:rsidRDefault="00126860" w:rsidP="00126860">
            <w:pPr>
              <w:spacing w:after="0"/>
              <w:jc w:val="right"/>
              <w:rPr>
                <w:rFonts w:ascii="Arial" w:eastAsia="Times New Roman" w:hAnsi="Arial" w:cs="Arial"/>
                <w:color w:val="212121"/>
                <w:sz w:val="21"/>
                <w:szCs w:val="21"/>
                <w:lang w:eastAsia="zh-CN"/>
              </w:rPr>
            </w:pPr>
            <w:r w:rsidRPr="00126860">
              <w:rPr>
                <w:rFonts w:ascii="Arial" w:eastAsia="Times New Roman" w:hAnsi="Arial" w:cs="Arial"/>
                <w:color w:val="212121"/>
                <w:sz w:val="21"/>
                <w:szCs w:val="21"/>
                <w:lang w:eastAsia="zh-CN"/>
              </w:rPr>
              <w:t>delta selection-presentation</w:t>
            </w:r>
          </w:p>
        </w:tc>
        <w:tc>
          <w:tcPr>
            <w:tcW w:w="0" w:type="auto"/>
            <w:tcBorders>
              <w:top w:val="nil"/>
              <w:left w:val="nil"/>
              <w:bottom w:val="single" w:sz="4" w:space="0" w:color="auto"/>
              <w:right w:val="nil"/>
            </w:tcBorders>
            <w:shd w:val="clear" w:color="auto" w:fill="FFFFFF"/>
            <w:tcMar>
              <w:top w:w="120" w:type="dxa"/>
              <w:left w:w="120" w:type="dxa"/>
              <w:bottom w:w="120" w:type="dxa"/>
              <w:right w:w="120" w:type="dxa"/>
            </w:tcMar>
            <w:vAlign w:val="center"/>
            <w:hideMark/>
          </w:tcPr>
          <w:p w14:paraId="716FC333" w14:textId="5FF23C0D" w:rsidR="00126860" w:rsidRPr="00126860" w:rsidRDefault="00126860" w:rsidP="00126860">
            <w:pPr>
              <w:spacing w:after="0"/>
              <w:jc w:val="right"/>
              <w:rPr>
                <w:rFonts w:ascii="Arial" w:eastAsia="Times New Roman" w:hAnsi="Arial" w:cs="Arial"/>
                <w:color w:val="212121"/>
                <w:sz w:val="21"/>
                <w:szCs w:val="21"/>
                <w:lang w:eastAsia="zh-CN"/>
              </w:rPr>
            </w:pPr>
            <w:r w:rsidRPr="00126860">
              <w:rPr>
                <w:rFonts w:ascii="Arial" w:eastAsia="Times New Roman" w:hAnsi="Arial" w:cs="Arial"/>
                <w:color w:val="212121"/>
                <w:sz w:val="21"/>
                <w:szCs w:val="21"/>
                <w:lang w:eastAsia="zh-CN"/>
              </w:rPr>
              <w:t>17.169</w:t>
            </w:r>
          </w:p>
        </w:tc>
        <w:tc>
          <w:tcPr>
            <w:tcW w:w="1546" w:type="dxa"/>
            <w:tcBorders>
              <w:top w:val="nil"/>
              <w:left w:val="nil"/>
              <w:bottom w:val="single" w:sz="4" w:space="0" w:color="auto"/>
              <w:right w:val="single" w:sz="4" w:space="0" w:color="auto"/>
            </w:tcBorders>
            <w:shd w:val="clear" w:color="auto" w:fill="FFFFFF"/>
            <w:tcMar>
              <w:top w:w="120" w:type="dxa"/>
              <w:left w:w="120" w:type="dxa"/>
              <w:bottom w:w="120" w:type="dxa"/>
              <w:right w:w="120" w:type="dxa"/>
            </w:tcMar>
            <w:vAlign w:val="center"/>
            <w:hideMark/>
          </w:tcPr>
          <w:p w14:paraId="67A06A6B" w14:textId="13C46BFF" w:rsidR="00126860" w:rsidRPr="007838C3" w:rsidRDefault="00126860" w:rsidP="00126860">
            <w:pPr>
              <w:spacing w:after="0"/>
              <w:jc w:val="right"/>
              <w:rPr>
                <w:rFonts w:ascii="Arial" w:eastAsia="Times New Roman" w:hAnsi="Arial" w:cs="Arial"/>
                <w:b/>
                <w:bCs/>
                <w:color w:val="212121"/>
                <w:sz w:val="21"/>
                <w:szCs w:val="21"/>
                <w:lang w:eastAsia="zh-CN"/>
              </w:rPr>
            </w:pPr>
            <w:r w:rsidRPr="007838C3">
              <w:rPr>
                <w:rFonts w:ascii="Arial" w:eastAsia="Times New Roman" w:hAnsi="Arial" w:cs="Arial"/>
                <w:b/>
                <w:bCs/>
                <w:color w:val="212121"/>
                <w:sz w:val="21"/>
                <w:szCs w:val="21"/>
                <w:lang w:eastAsia="zh-CN"/>
              </w:rPr>
              <w:t>1025.978</w:t>
            </w:r>
          </w:p>
        </w:tc>
      </w:tr>
    </w:tbl>
    <w:p w14:paraId="49A7A40C" w14:textId="6AD5AE5E" w:rsidR="00126860" w:rsidRDefault="00222C36" w:rsidP="009C4195">
      <w:r>
        <w:t>The tableau show</w:t>
      </w:r>
      <w:r w:rsidR="00F81E69">
        <w:t>s</w:t>
      </w:r>
      <w:r>
        <w:t xml:space="preserve"> the s</w:t>
      </w:r>
      <w:r w:rsidR="001D64AC">
        <w:t>kewness (</w:t>
      </w:r>
      <w:r w:rsidR="000B3D0D">
        <w:t xml:space="preserve">skew=0 for Normal distribution) and </w:t>
      </w:r>
      <w:r w:rsidR="006E5833">
        <w:t>kurtosis (“Excess-kurtosis”</w:t>
      </w:r>
      <w:r w:rsidR="00735D41">
        <w:t>, 0 for Normal distribution) for the three response variables.</w:t>
      </w:r>
      <w:r w:rsidR="00CE5839">
        <w:t xml:space="preserve"> They are all </w:t>
      </w:r>
      <w:r w:rsidR="00CB1B48">
        <w:t>high values</w:t>
      </w:r>
      <w:r w:rsidR="00CE5839">
        <w:t xml:space="preserve"> beyond 0</w:t>
      </w:r>
      <w:r w:rsidR="00CB1B48">
        <w:t xml:space="preserve">. </w:t>
      </w:r>
    </w:p>
    <w:p w14:paraId="343391E3" w14:textId="320AFFB3" w:rsidR="00DD442B" w:rsidRDefault="00DD442B" w:rsidP="009C4195">
      <w:r>
        <w:br w:type="page"/>
      </w:r>
    </w:p>
    <w:p w14:paraId="1D4364B4" w14:textId="0957B992" w:rsidR="009127B9" w:rsidRDefault="008B298E" w:rsidP="009C4195">
      <w:r>
        <w:lastRenderedPageBreak/>
        <w:t xml:space="preserve">If we exclude the extreme values and look </w:t>
      </w:r>
      <w:r w:rsidR="00345CA8">
        <w:t xml:space="preserve">at </w:t>
      </w:r>
      <w:r w:rsidR="005856EB">
        <w:t>those</w:t>
      </w:r>
      <w:r w:rsidR="004179A0">
        <w:t xml:space="preserve"> are </w:t>
      </w:r>
      <w:r w:rsidR="00424555">
        <w:t xml:space="preserve">under </w:t>
      </w:r>
      <w:r w:rsidR="00424555" w:rsidRPr="00E83D63">
        <w:rPr>
          <w:u w:val="single"/>
        </w:rPr>
        <w:t>20 minutes</w:t>
      </w:r>
      <w:r w:rsidR="007D64F7">
        <w:t>. The three response variables are distributed as below:</w:t>
      </w:r>
    </w:p>
    <w:p w14:paraId="0576CF5D" w14:textId="5EEF4B08" w:rsidR="00C850E8" w:rsidRDefault="00C850E8" w:rsidP="0074541A">
      <w:pPr>
        <w:jc w:val="center"/>
      </w:pPr>
      <w:r>
        <w:t>Distributions the response variables</w:t>
      </w:r>
      <w:r w:rsidR="0074541A">
        <w:t xml:space="preserve"> (&lt; 20 minutes)</w:t>
      </w:r>
    </w:p>
    <w:p w14:paraId="6E261604" w14:textId="77777777" w:rsidR="00F56647" w:rsidRPr="00940CA1" w:rsidRDefault="00F56647" w:rsidP="00F56647">
      <w:pPr>
        <w:ind w:left="720"/>
        <w:rPr>
          <w:sz w:val="18"/>
          <w:szCs w:val="18"/>
        </w:rPr>
      </w:pPr>
      <w:r w:rsidRPr="00940CA1">
        <w:rPr>
          <w:sz w:val="18"/>
          <w:szCs w:val="18"/>
        </w:rPr>
        <w:t>Top chart: Y2, “Delta selection-presentation”</w:t>
      </w:r>
    </w:p>
    <w:p w14:paraId="46278081" w14:textId="77777777" w:rsidR="00F56647" w:rsidRPr="00940CA1" w:rsidRDefault="00F56647" w:rsidP="00F56647">
      <w:pPr>
        <w:ind w:left="720"/>
        <w:rPr>
          <w:sz w:val="18"/>
          <w:szCs w:val="18"/>
        </w:rPr>
      </w:pPr>
      <w:r w:rsidRPr="00940CA1">
        <w:rPr>
          <w:sz w:val="18"/>
          <w:szCs w:val="18"/>
        </w:rPr>
        <w:t>Bottom left:  Y0, “Delta selection-departure”</w:t>
      </w:r>
    </w:p>
    <w:p w14:paraId="1D1E48AD" w14:textId="4B0984DA" w:rsidR="00F56647" w:rsidRPr="00940CA1" w:rsidRDefault="00F56647" w:rsidP="00940CA1">
      <w:pPr>
        <w:ind w:left="720"/>
        <w:rPr>
          <w:sz w:val="18"/>
          <w:szCs w:val="18"/>
        </w:rPr>
      </w:pPr>
      <w:r w:rsidRPr="00940CA1">
        <w:rPr>
          <w:sz w:val="18"/>
          <w:szCs w:val="18"/>
        </w:rPr>
        <w:t>Bottom right: Y1</w:t>
      </w:r>
    </w:p>
    <w:p w14:paraId="5F614CA3" w14:textId="58513AB8" w:rsidR="00F57007" w:rsidRDefault="00F57007" w:rsidP="00F57007">
      <w:pPr>
        <w:pStyle w:val="Caption"/>
        <w:keepNext/>
        <w:ind w:left="720"/>
      </w:pPr>
      <w:bookmarkStart w:id="8" w:name="_Toc54525520"/>
      <w:r>
        <w:t xml:space="preserve">Figure </w:t>
      </w:r>
      <w:fldSimple w:instr=" STYLEREF 1 \s ">
        <w:r w:rsidR="000002B9">
          <w:rPr>
            <w:noProof/>
          </w:rPr>
          <w:t>2</w:t>
        </w:r>
      </w:fldSimple>
      <w:r w:rsidR="001541A7">
        <w:noBreakHyphen/>
      </w:r>
      <w:fldSimple w:instr=" SEQ Figure \* ARABIC \s 1 ">
        <w:r w:rsidR="000002B9">
          <w:rPr>
            <w:noProof/>
          </w:rPr>
          <w:t>3</w:t>
        </w:r>
        <w:bookmarkEnd w:id="8"/>
      </w:fldSimple>
    </w:p>
    <w:p w14:paraId="0600420E" w14:textId="59C69501" w:rsidR="007D64F7" w:rsidRDefault="007D64F7" w:rsidP="009C4195">
      <w:r>
        <w:rPr>
          <w:noProof/>
        </w:rPr>
        <w:drawing>
          <wp:inline distT="0" distB="0" distL="0" distR="0" wp14:anchorId="04AB4EC2" wp14:editId="68B08AA5">
            <wp:extent cx="6524879"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40542" cy="3227178"/>
                    </a:xfrm>
                    <a:prstGeom prst="rect">
                      <a:avLst/>
                    </a:prstGeom>
                  </pic:spPr>
                </pic:pic>
              </a:graphicData>
            </a:graphic>
          </wp:inline>
        </w:drawing>
      </w:r>
    </w:p>
    <w:p w14:paraId="4E591108" w14:textId="52D26A27" w:rsidR="008F14B0" w:rsidRDefault="008F14B0" w:rsidP="009C4195">
      <w:r>
        <w:t>The top chart is the total time (Y2</w:t>
      </w:r>
      <w:r w:rsidR="005A7957">
        <w:t>: delta selection-presentation</w:t>
      </w:r>
      <w:r>
        <w:t>).</w:t>
      </w:r>
      <w:r w:rsidR="00B453FA">
        <w:t xml:space="preserve"> The bottom left, “delta </w:t>
      </w:r>
      <w:r w:rsidR="005A7957">
        <w:t>selection-departure” (Y1). The bottom right: “delta departure-presentation” (Y2)</w:t>
      </w:r>
      <w:r w:rsidR="00212721">
        <w:t>.</w:t>
      </w:r>
    </w:p>
    <w:p w14:paraId="74AF1CE7" w14:textId="0475F92F" w:rsidR="007D64F7" w:rsidRDefault="004B2FBE" w:rsidP="009C4195">
      <w:r>
        <w:t>R</w:t>
      </w:r>
      <w:r w:rsidR="003B1E42">
        <w:t xml:space="preserve">ight skewness </w:t>
      </w:r>
      <w:r w:rsidR="00C53AF8">
        <w:t xml:space="preserve">is observed on these curves. </w:t>
      </w:r>
      <w:r w:rsidR="005A4159">
        <w:t>That</w:t>
      </w:r>
      <w:r w:rsidR="00C53AF8">
        <w:t xml:space="preserve"> </w:t>
      </w:r>
      <w:r w:rsidR="005A4159">
        <w:t xml:space="preserve">would </w:t>
      </w:r>
      <w:r w:rsidR="0054164E">
        <w:t>suggest</w:t>
      </w:r>
      <w:r w:rsidR="00BD5B4E">
        <w:t xml:space="preserve"> the</w:t>
      </w:r>
      <w:r w:rsidR="0054164E">
        <w:t xml:space="preserve"> </w:t>
      </w:r>
      <w:r w:rsidR="005A4159" w:rsidRPr="00FE4AEE">
        <w:rPr>
          <w:b/>
          <w:bCs/>
        </w:rPr>
        <w:t>log transformation</w:t>
      </w:r>
      <w:r w:rsidR="005A4159">
        <w:t xml:space="preserve"> to </w:t>
      </w:r>
      <w:r w:rsidR="00FE4AEE">
        <w:t xml:space="preserve">stabilize </w:t>
      </w:r>
      <w:r w:rsidR="00BD5B4E">
        <w:t xml:space="preserve">the </w:t>
      </w:r>
      <w:r w:rsidR="00FE4AEE">
        <w:t>variance.</w:t>
      </w:r>
    </w:p>
    <w:p w14:paraId="33E714D5" w14:textId="160D74B8" w:rsidR="00053640" w:rsidRDefault="00E83D13" w:rsidP="009C4195">
      <w:r>
        <w:t>The Pearson correlation matrix suggests t</w:t>
      </w:r>
      <w:r w:rsidR="00963804">
        <w:t>h</w:t>
      </w:r>
      <w:r w:rsidR="0068402E">
        <w:t>ere is no correlation between Y0 and Y1</w:t>
      </w:r>
      <w:r w:rsidR="002E42EC">
        <w:t>:</w:t>
      </w:r>
    </w:p>
    <w:tbl>
      <w:tblPr>
        <w:tblW w:w="9600" w:type="dxa"/>
        <w:tblLook w:val="04A0" w:firstRow="1" w:lastRow="0" w:firstColumn="1" w:lastColumn="0" w:noHBand="0" w:noVBand="1"/>
      </w:tblPr>
      <w:tblGrid>
        <w:gridCol w:w="3480"/>
        <w:gridCol w:w="2840"/>
        <w:gridCol w:w="3280"/>
      </w:tblGrid>
      <w:tr w:rsidR="00D73453" w:rsidRPr="00D73453" w14:paraId="40EC04AB" w14:textId="77777777" w:rsidTr="00D73453">
        <w:trPr>
          <w:trHeight w:val="300"/>
        </w:trPr>
        <w:tc>
          <w:tcPr>
            <w:tcW w:w="3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B27E5" w14:textId="77777777" w:rsidR="00D73453" w:rsidRPr="00D73453" w:rsidRDefault="00D73453" w:rsidP="00D73453">
            <w:pPr>
              <w:spacing w:after="0"/>
              <w:rPr>
                <w:rFonts w:ascii="Calibri" w:eastAsia="Times New Roman" w:hAnsi="Calibri" w:cs="Calibri"/>
                <w:color w:val="000000"/>
                <w:sz w:val="22"/>
                <w:szCs w:val="22"/>
                <w:lang w:eastAsia="zh-CN"/>
              </w:rPr>
            </w:pPr>
            <w:r w:rsidRPr="00D73453">
              <w:rPr>
                <w:rFonts w:ascii="Calibri" w:eastAsia="Times New Roman" w:hAnsi="Calibri" w:cs="Calibri"/>
                <w:color w:val="000000"/>
                <w:sz w:val="22"/>
                <w:szCs w:val="22"/>
                <w:lang w:eastAsia="zh-CN"/>
              </w:rPr>
              <w:t> </w:t>
            </w:r>
          </w:p>
        </w:tc>
        <w:tc>
          <w:tcPr>
            <w:tcW w:w="2840" w:type="dxa"/>
            <w:tcBorders>
              <w:top w:val="single" w:sz="4" w:space="0" w:color="auto"/>
              <w:left w:val="nil"/>
              <w:bottom w:val="single" w:sz="4" w:space="0" w:color="auto"/>
              <w:right w:val="single" w:sz="4" w:space="0" w:color="auto"/>
            </w:tcBorders>
            <w:shd w:val="clear" w:color="000000" w:fill="FFFFFF"/>
            <w:vAlign w:val="center"/>
            <w:hideMark/>
          </w:tcPr>
          <w:p w14:paraId="0E164F84" w14:textId="77777777" w:rsidR="00D73453" w:rsidRPr="00D73453" w:rsidRDefault="00D73453" w:rsidP="00D73453">
            <w:pPr>
              <w:spacing w:after="0"/>
              <w:rPr>
                <w:rFonts w:ascii="Arial" w:eastAsia="Times New Roman" w:hAnsi="Arial" w:cs="Arial"/>
                <w:b/>
                <w:bCs/>
                <w:color w:val="212121"/>
                <w:sz w:val="22"/>
                <w:szCs w:val="22"/>
                <w:lang w:eastAsia="zh-CN"/>
              </w:rPr>
            </w:pPr>
            <w:r w:rsidRPr="00D73453">
              <w:rPr>
                <w:rFonts w:ascii="Arial" w:eastAsia="Times New Roman" w:hAnsi="Arial" w:cs="Arial"/>
                <w:b/>
                <w:bCs/>
                <w:color w:val="212121"/>
                <w:sz w:val="22"/>
                <w:szCs w:val="22"/>
                <w:lang w:eastAsia="zh-CN"/>
              </w:rPr>
              <w:t>delta selection-departure</w:t>
            </w:r>
          </w:p>
        </w:tc>
        <w:tc>
          <w:tcPr>
            <w:tcW w:w="3280" w:type="dxa"/>
            <w:tcBorders>
              <w:top w:val="single" w:sz="4" w:space="0" w:color="auto"/>
              <w:left w:val="nil"/>
              <w:bottom w:val="single" w:sz="4" w:space="0" w:color="auto"/>
              <w:right w:val="single" w:sz="4" w:space="0" w:color="auto"/>
            </w:tcBorders>
            <w:shd w:val="clear" w:color="000000" w:fill="FFFFFF"/>
            <w:vAlign w:val="center"/>
            <w:hideMark/>
          </w:tcPr>
          <w:p w14:paraId="08F52DD5" w14:textId="77777777" w:rsidR="00D73453" w:rsidRPr="00D73453" w:rsidRDefault="00D73453" w:rsidP="00D73453">
            <w:pPr>
              <w:spacing w:after="0"/>
              <w:rPr>
                <w:rFonts w:ascii="Arial" w:eastAsia="Times New Roman" w:hAnsi="Arial" w:cs="Arial"/>
                <w:b/>
                <w:bCs/>
                <w:color w:val="212121"/>
                <w:sz w:val="22"/>
                <w:szCs w:val="22"/>
                <w:lang w:eastAsia="zh-CN"/>
              </w:rPr>
            </w:pPr>
            <w:r w:rsidRPr="00D73453">
              <w:rPr>
                <w:rFonts w:ascii="Arial" w:eastAsia="Times New Roman" w:hAnsi="Arial" w:cs="Arial"/>
                <w:b/>
                <w:bCs/>
                <w:color w:val="212121"/>
                <w:sz w:val="22"/>
                <w:szCs w:val="22"/>
                <w:lang w:eastAsia="zh-CN"/>
              </w:rPr>
              <w:t>delta departure-presentation</w:t>
            </w:r>
          </w:p>
        </w:tc>
      </w:tr>
      <w:tr w:rsidR="00D73453" w:rsidRPr="00D73453" w14:paraId="7002A196" w14:textId="77777777" w:rsidTr="00D73453">
        <w:trPr>
          <w:trHeight w:val="300"/>
        </w:trPr>
        <w:tc>
          <w:tcPr>
            <w:tcW w:w="3480" w:type="dxa"/>
            <w:tcBorders>
              <w:top w:val="nil"/>
              <w:left w:val="single" w:sz="4" w:space="0" w:color="auto"/>
              <w:bottom w:val="single" w:sz="4" w:space="0" w:color="auto"/>
              <w:right w:val="single" w:sz="4" w:space="0" w:color="auto"/>
            </w:tcBorders>
            <w:shd w:val="clear" w:color="000000" w:fill="FFFFFF"/>
            <w:vAlign w:val="center"/>
            <w:hideMark/>
          </w:tcPr>
          <w:p w14:paraId="397BE81E" w14:textId="77777777" w:rsidR="00D73453" w:rsidRPr="00D73453" w:rsidRDefault="00D73453" w:rsidP="00D73453">
            <w:pPr>
              <w:spacing w:after="0"/>
              <w:jc w:val="right"/>
              <w:rPr>
                <w:rFonts w:ascii="Arial" w:eastAsia="Times New Roman" w:hAnsi="Arial" w:cs="Arial"/>
                <w:b/>
                <w:bCs/>
                <w:color w:val="212121"/>
                <w:sz w:val="22"/>
                <w:szCs w:val="22"/>
                <w:lang w:eastAsia="zh-CN"/>
              </w:rPr>
            </w:pPr>
            <w:r w:rsidRPr="00D73453">
              <w:rPr>
                <w:rFonts w:ascii="Arial" w:eastAsia="Times New Roman" w:hAnsi="Arial" w:cs="Arial"/>
                <w:b/>
                <w:bCs/>
                <w:color w:val="212121"/>
                <w:sz w:val="22"/>
                <w:szCs w:val="22"/>
                <w:lang w:eastAsia="zh-CN"/>
              </w:rPr>
              <w:t>delta selection-departure</w:t>
            </w:r>
          </w:p>
        </w:tc>
        <w:tc>
          <w:tcPr>
            <w:tcW w:w="2840" w:type="dxa"/>
            <w:tcBorders>
              <w:top w:val="nil"/>
              <w:left w:val="nil"/>
              <w:bottom w:val="single" w:sz="4" w:space="0" w:color="auto"/>
              <w:right w:val="single" w:sz="4" w:space="0" w:color="auto"/>
            </w:tcBorders>
            <w:shd w:val="clear" w:color="000000" w:fill="FFFFFF"/>
            <w:vAlign w:val="center"/>
            <w:hideMark/>
          </w:tcPr>
          <w:p w14:paraId="61849220" w14:textId="77777777" w:rsidR="00D73453" w:rsidRPr="00D73453" w:rsidRDefault="00D73453" w:rsidP="00D73453">
            <w:pPr>
              <w:spacing w:after="0"/>
              <w:jc w:val="right"/>
              <w:rPr>
                <w:rFonts w:ascii="Arial" w:eastAsia="Times New Roman" w:hAnsi="Arial" w:cs="Arial"/>
                <w:color w:val="212121"/>
                <w:sz w:val="22"/>
                <w:szCs w:val="22"/>
                <w:lang w:eastAsia="zh-CN"/>
              </w:rPr>
            </w:pPr>
            <w:r w:rsidRPr="00D73453">
              <w:rPr>
                <w:rFonts w:ascii="Arial" w:eastAsia="Times New Roman" w:hAnsi="Arial" w:cs="Arial"/>
                <w:color w:val="212121"/>
                <w:sz w:val="22"/>
                <w:szCs w:val="22"/>
                <w:lang w:eastAsia="zh-CN"/>
              </w:rPr>
              <w:t>1.000</w:t>
            </w:r>
          </w:p>
        </w:tc>
        <w:tc>
          <w:tcPr>
            <w:tcW w:w="3280" w:type="dxa"/>
            <w:tcBorders>
              <w:top w:val="nil"/>
              <w:left w:val="nil"/>
              <w:bottom w:val="single" w:sz="4" w:space="0" w:color="auto"/>
              <w:right w:val="single" w:sz="4" w:space="0" w:color="auto"/>
            </w:tcBorders>
            <w:shd w:val="clear" w:color="000000" w:fill="FFFFFF"/>
            <w:vAlign w:val="center"/>
            <w:hideMark/>
          </w:tcPr>
          <w:p w14:paraId="35E6BD8D" w14:textId="77777777" w:rsidR="00D73453" w:rsidRPr="00D73453" w:rsidRDefault="00D73453" w:rsidP="00D73453">
            <w:pPr>
              <w:spacing w:after="0"/>
              <w:jc w:val="right"/>
              <w:rPr>
                <w:rFonts w:ascii="Arial" w:eastAsia="Times New Roman" w:hAnsi="Arial" w:cs="Arial"/>
                <w:color w:val="212121"/>
                <w:sz w:val="22"/>
                <w:szCs w:val="22"/>
                <w:lang w:eastAsia="zh-CN"/>
              </w:rPr>
            </w:pPr>
            <w:r w:rsidRPr="00D73453">
              <w:rPr>
                <w:rFonts w:ascii="Arial" w:eastAsia="Times New Roman" w:hAnsi="Arial" w:cs="Arial"/>
                <w:color w:val="212121"/>
                <w:sz w:val="22"/>
                <w:szCs w:val="22"/>
                <w:lang w:eastAsia="zh-CN"/>
              </w:rPr>
              <w:t>0.027</w:t>
            </w:r>
          </w:p>
        </w:tc>
      </w:tr>
      <w:tr w:rsidR="00D73453" w:rsidRPr="00D73453" w14:paraId="40095679" w14:textId="77777777" w:rsidTr="00D73453">
        <w:trPr>
          <w:trHeight w:val="300"/>
        </w:trPr>
        <w:tc>
          <w:tcPr>
            <w:tcW w:w="3480" w:type="dxa"/>
            <w:tcBorders>
              <w:top w:val="nil"/>
              <w:left w:val="single" w:sz="4" w:space="0" w:color="auto"/>
              <w:bottom w:val="single" w:sz="4" w:space="0" w:color="auto"/>
              <w:right w:val="single" w:sz="4" w:space="0" w:color="auto"/>
            </w:tcBorders>
            <w:shd w:val="clear" w:color="000000" w:fill="FFFFFF"/>
            <w:vAlign w:val="center"/>
            <w:hideMark/>
          </w:tcPr>
          <w:p w14:paraId="2FFDEFC1" w14:textId="77777777" w:rsidR="00D73453" w:rsidRPr="00D73453" w:rsidRDefault="00D73453" w:rsidP="00D73453">
            <w:pPr>
              <w:spacing w:after="0"/>
              <w:jc w:val="right"/>
              <w:rPr>
                <w:rFonts w:ascii="Arial" w:eastAsia="Times New Roman" w:hAnsi="Arial" w:cs="Arial"/>
                <w:b/>
                <w:bCs/>
                <w:color w:val="212121"/>
                <w:sz w:val="22"/>
                <w:szCs w:val="22"/>
                <w:lang w:eastAsia="zh-CN"/>
              </w:rPr>
            </w:pPr>
            <w:r w:rsidRPr="00D73453">
              <w:rPr>
                <w:rFonts w:ascii="Arial" w:eastAsia="Times New Roman" w:hAnsi="Arial" w:cs="Arial"/>
                <w:b/>
                <w:bCs/>
                <w:color w:val="212121"/>
                <w:sz w:val="22"/>
                <w:szCs w:val="22"/>
                <w:lang w:eastAsia="zh-CN"/>
              </w:rPr>
              <w:t>delta departure-presentation</w:t>
            </w:r>
          </w:p>
        </w:tc>
        <w:tc>
          <w:tcPr>
            <w:tcW w:w="2840" w:type="dxa"/>
            <w:tcBorders>
              <w:top w:val="nil"/>
              <w:left w:val="nil"/>
              <w:bottom w:val="single" w:sz="4" w:space="0" w:color="auto"/>
              <w:right w:val="single" w:sz="4" w:space="0" w:color="auto"/>
            </w:tcBorders>
            <w:shd w:val="clear" w:color="000000" w:fill="FFFFFF"/>
            <w:vAlign w:val="center"/>
            <w:hideMark/>
          </w:tcPr>
          <w:p w14:paraId="3BE3871F" w14:textId="77777777" w:rsidR="00D73453" w:rsidRPr="00D73453" w:rsidRDefault="00D73453" w:rsidP="00D73453">
            <w:pPr>
              <w:spacing w:after="0"/>
              <w:jc w:val="right"/>
              <w:rPr>
                <w:rFonts w:ascii="Arial" w:eastAsia="Times New Roman" w:hAnsi="Arial" w:cs="Arial"/>
                <w:color w:val="212121"/>
                <w:sz w:val="22"/>
                <w:szCs w:val="22"/>
                <w:lang w:eastAsia="zh-CN"/>
              </w:rPr>
            </w:pPr>
            <w:r w:rsidRPr="00D73453">
              <w:rPr>
                <w:rFonts w:ascii="Arial" w:eastAsia="Times New Roman" w:hAnsi="Arial" w:cs="Arial"/>
                <w:color w:val="212121"/>
                <w:sz w:val="22"/>
                <w:szCs w:val="22"/>
                <w:lang w:eastAsia="zh-CN"/>
              </w:rPr>
              <w:t>0.027</w:t>
            </w:r>
          </w:p>
        </w:tc>
        <w:tc>
          <w:tcPr>
            <w:tcW w:w="3280" w:type="dxa"/>
            <w:tcBorders>
              <w:top w:val="nil"/>
              <w:left w:val="nil"/>
              <w:bottom w:val="single" w:sz="4" w:space="0" w:color="auto"/>
              <w:right w:val="single" w:sz="4" w:space="0" w:color="auto"/>
            </w:tcBorders>
            <w:shd w:val="clear" w:color="000000" w:fill="FFFFFF"/>
            <w:vAlign w:val="center"/>
            <w:hideMark/>
          </w:tcPr>
          <w:p w14:paraId="22C37918" w14:textId="77777777" w:rsidR="00D73453" w:rsidRPr="00D73453" w:rsidRDefault="00D73453" w:rsidP="00D73453">
            <w:pPr>
              <w:spacing w:after="0"/>
              <w:jc w:val="right"/>
              <w:rPr>
                <w:rFonts w:ascii="Arial" w:eastAsia="Times New Roman" w:hAnsi="Arial" w:cs="Arial"/>
                <w:color w:val="212121"/>
                <w:sz w:val="22"/>
                <w:szCs w:val="22"/>
                <w:lang w:eastAsia="zh-CN"/>
              </w:rPr>
            </w:pPr>
            <w:r w:rsidRPr="00D73453">
              <w:rPr>
                <w:rFonts w:ascii="Arial" w:eastAsia="Times New Roman" w:hAnsi="Arial" w:cs="Arial"/>
                <w:color w:val="212121"/>
                <w:sz w:val="22"/>
                <w:szCs w:val="22"/>
                <w:lang w:eastAsia="zh-CN"/>
              </w:rPr>
              <w:t>1.000</w:t>
            </w:r>
          </w:p>
        </w:tc>
      </w:tr>
    </w:tbl>
    <w:p w14:paraId="2DC7860E" w14:textId="6B0054E2" w:rsidR="00AB0334" w:rsidRDefault="00AB0334" w:rsidP="009C4195"/>
    <w:p w14:paraId="06C560A9" w14:textId="5D19DEED" w:rsidR="008A78E0" w:rsidRDefault="008A78E0">
      <w:r>
        <w:br w:type="page"/>
      </w:r>
    </w:p>
    <w:p w14:paraId="3D2299D9" w14:textId="2DB106B4" w:rsidR="005D5C91" w:rsidRDefault="006F6A0B" w:rsidP="005D5C91">
      <w:pPr>
        <w:pStyle w:val="Heading2"/>
      </w:pPr>
      <w:bookmarkStart w:id="9" w:name="_Toc50972536"/>
      <w:r>
        <w:lastRenderedPageBreak/>
        <w:t>Stationarity</w:t>
      </w:r>
      <w:r w:rsidR="00CC6CF3">
        <w:t xml:space="preserve"> and i.i.d</w:t>
      </w:r>
      <w:bookmarkEnd w:id="9"/>
    </w:p>
    <w:p w14:paraId="15EBAEC2" w14:textId="6B8C6146" w:rsidR="005D5C91" w:rsidRDefault="005D5C91" w:rsidP="005D5C91">
      <w:r>
        <w:t xml:space="preserve">The dataset is provided for the year 2018. It is important to check </w:t>
      </w:r>
      <w:r w:rsidR="00897491">
        <w:t xml:space="preserve">if </w:t>
      </w:r>
      <w:r>
        <w:t>there was any disruptive event that would break the assumption of i</w:t>
      </w:r>
      <w:r w:rsidR="00207B80">
        <w:t>.</w:t>
      </w:r>
      <w:r>
        <w:t>i</w:t>
      </w:r>
      <w:r w:rsidR="00207B80">
        <w:t>.</w:t>
      </w:r>
      <w:r>
        <w:t>d</w:t>
      </w:r>
      <w:r w:rsidR="00207B80">
        <w:t>.</w:t>
      </w:r>
      <w:r>
        <w:t>: independent and identically distributed randomness.</w:t>
      </w:r>
    </w:p>
    <w:p w14:paraId="0D9C11C3" w14:textId="5307E1F2" w:rsidR="005D5C91" w:rsidRDefault="005D5C91" w:rsidP="005D5C91">
      <w:r>
        <w:t>The chart below show</w:t>
      </w:r>
      <w:r w:rsidR="00BD5B4E">
        <w:t>s</w:t>
      </w:r>
      <w:r>
        <w:t xml:space="preserve"> Y1 (</w:t>
      </w:r>
      <w:r w:rsidR="00CC528F">
        <w:t>“</w:t>
      </w:r>
      <w:r>
        <w:t>delta departure-presentation</w:t>
      </w:r>
      <w:r w:rsidR="00CC528F">
        <w:t>”</w:t>
      </w:r>
      <w:r>
        <w:t xml:space="preserve">) </w:t>
      </w:r>
      <w:r w:rsidR="00E5697A">
        <w:t>per</w:t>
      </w:r>
      <w:r>
        <w:t xml:space="preserve"> “selection time”:</w:t>
      </w:r>
    </w:p>
    <w:p w14:paraId="5C7AC4F4" w14:textId="25389CF3" w:rsidR="003A50CF" w:rsidRDefault="00CC528F" w:rsidP="003A50CF">
      <w:pPr>
        <w:jc w:val="center"/>
      </w:pPr>
      <w:bookmarkStart w:id="10" w:name="_Toc54525521"/>
      <w:r>
        <w:t>Response variable Y1 “delta departure-presentation” over time</w:t>
      </w:r>
      <w:r w:rsidR="003A50CF">
        <w:t xml:space="preserve"> - Figure </w:t>
      </w:r>
      <w:fldSimple w:instr=" STYLEREF 1 \s ">
        <w:r w:rsidR="000002B9">
          <w:rPr>
            <w:noProof/>
          </w:rPr>
          <w:t>2</w:t>
        </w:r>
      </w:fldSimple>
      <w:r w:rsidR="001541A7">
        <w:noBreakHyphen/>
      </w:r>
      <w:fldSimple w:instr=" SEQ Figure \* ARABIC \s 1 ">
        <w:r w:rsidR="000002B9">
          <w:rPr>
            <w:noProof/>
          </w:rPr>
          <w:t>4</w:t>
        </w:r>
        <w:bookmarkEnd w:id="10"/>
      </w:fldSimple>
    </w:p>
    <w:p w14:paraId="37620BAE" w14:textId="77777777" w:rsidR="005D5C91" w:rsidRDefault="005D5C91" w:rsidP="005D5C91">
      <w:r>
        <w:rPr>
          <w:noProof/>
        </w:rPr>
        <w:drawing>
          <wp:inline distT="0" distB="0" distL="0" distR="0" wp14:anchorId="50EAF25F" wp14:editId="6060FD47">
            <wp:extent cx="6071870" cy="3229610"/>
            <wp:effectExtent l="0" t="0" r="508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1870" cy="3229610"/>
                    </a:xfrm>
                    <a:prstGeom prst="rect">
                      <a:avLst/>
                    </a:prstGeom>
                  </pic:spPr>
                </pic:pic>
              </a:graphicData>
            </a:graphic>
          </wp:inline>
        </w:drawing>
      </w:r>
    </w:p>
    <w:p w14:paraId="70EBB57D" w14:textId="551E69CB" w:rsidR="001B0D7D" w:rsidRDefault="00E463D1" w:rsidP="005D5C91">
      <w:r w:rsidRPr="00E463D1">
        <w:t>Except for disruption in September, the values seem to be stationary. We can double-check by comparing the response times, by areas, between January and August when activity is low</w:t>
      </w:r>
      <w:r w:rsidR="006304EC">
        <w:t>.</w:t>
      </w:r>
    </w:p>
    <w:p w14:paraId="0ACD65F1" w14:textId="04CC9630" w:rsidR="000A70EB" w:rsidRDefault="000A70EB">
      <w:r>
        <w:br w:type="page"/>
      </w:r>
    </w:p>
    <w:p w14:paraId="37AA556D" w14:textId="77777777" w:rsidR="000A70EB" w:rsidRDefault="000A70EB" w:rsidP="005D5C91"/>
    <w:p w14:paraId="7BD03B82" w14:textId="06873A5E" w:rsidR="001D2D3B" w:rsidRDefault="00FE2957" w:rsidP="001D2D3B">
      <w:pPr>
        <w:jc w:val="center"/>
      </w:pPr>
      <w:bookmarkStart w:id="11" w:name="_Toc54525522"/>
      <w:r>
        <w:t xml:space="preserve">Average response time </w:t>
      </w:r>
      <w:r w:rsidR="00885092">
        <w:t xml:space="preserve">(“delta departure-presentation”) </w:t>
      </w:r>
      <w:r w:rsidR="00CE1429">
        <w:t xml:space="preserve">on </w:t>
      </w:r>
      <w:r w:rsidR="00CE1429" w:rsidRPr="000A70EB">
        <w:rPr>
          <w:u w:val="single"/>
        </w:rPr>
        <w:t>January</w:t>
      </w:r>
      <w:r w:rsidR="00CE1429">
        <w:t xml:space="preserve"> over </w:t>
      </w:r>
      <w:r w:rsidR="000A70EB">
        <w:t xml:space="preserve">different </w:t>
      </w:r>
      <w:r w:rsidR="0037602A">
        <w:t>coordinates</w:t>
      </w:r>
      <w:r w:rsidR="001D2D3B">
        <w:t xml:space="preserve"> - Figure </w:t>
      </w:r>
      <w:fldSimple w:instr=" STYLEREF 1 \s ">
        <w:r w:rsidR="000002B9">
          <w:rPr>
            <w:noProof/>
          </w:rPr>
          <w:t>2</w:t>
        </w:r>
      </w:fldSimple>
      <w:r w:rsidR="001541A7">
        <w:noBreakHyphen/>
      </w:r>
      <w:fldSimple w:instr=" SEQ Figure \* ARABIC \s 1 ">
        <w:r w:rsidR="000002B9">
          <w:rPr>
            <w:noProof/>
          </w:rPr>
          <w:t>5</w:t>
        </w:r>
        <w:bookmarkEnd w:id="11"/>
      </w:fldSimple>
    </w:p>
    <w:p w14:paraId="66423B59" w14:textId="3C819DC9" w:rsidR="005D5C91" w:rsidRDefault="00F95F09" w:rsidP="005D5C91">
      <w:r>
        <w:rPr>
          <w:noProof/>
        </w:rPr>
        <w:drawing>
          <wp:inline distT="0" distB="0" distL="0" distR="0" wp14:anchorId="6E2AFAB5" wp14:editId="6FDCE11A">
            <wp:extent cx="5629275" cy="35460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7781" cy="3551431"/>
                    </a:xfrm>
                    <a:prstGeom prst="rect">
                      <a:avLst/>
                    </a:prstGeom>
                  </pic:spPr>
                </pic:pic>
              </a:graphicData>
            </a:graphic>
          </wp:inline>
        </w:drawing>
      </w:r>
    </w:p>
    <w:p w14:paraId="2765B76E" w14:textId="41793F3C" w:rsidR="001D2D3B" w:rsidRDefault="0023155D" w:rsidP="001D2D3B">
      <w:pPr>
        <w:jc w:val="center"/>
      </w:pPr>
      <w:bookmarkStart w:id="12" w:name="_Toc54525523"/>
      <w:r>
        <w:t xml:space="preserve">Average response time (“delta departure-presentation”) on </w:t>
      </w:r>
      <w:r>
        <w:rPr>
          <w:u w:val="single"/>
        </w:rPr>
        <w:t>August</w:t>
      </w:r>
      <w:r>
        <w:t xml:space="preserve"> </w:t>
      </w:r>
      <w:r w:rsidR="001D2D3B">
        <w:t xml:space="preserve">- Figure </w:t>
      </w:r>
      <w:fldSimple w:instr=" STYLEREF 1 \s ">
        <w:r w:rsidR="000002B9">
          <w:rPr>
            <w:noProof/>
          </w:rPr>
          <w:t>2</w:t>
        </w:r>
      </w:fldSimple>
      <w:r w:rsidR="001541A7">
        <w:noBreakHyphen/>
      </w:r>
      <w:fldSimple w:instr=" SEQ Figure \* ARABIC \s 1 ">
        <w:r w:rsidR="000002B9">
          <w:rPr>
            <w:noProof/>
          </w:rPr>
          <w:t>6</w:t>
        </w:r>
        <w:bookmarkEnd w:id="12"/>
      </w:fldSimple>
    </w:p>
    <w:p w14:paraId="57A81442" w14:textId="57AA44A7" w:rsidR="00F95F09" w:rsidRDefault="002E5422" w:rsidP="005D5C91">
      <w:r>
        <w:rPr>
          <w:noProof/>
        </w:rPr>
        <w:drawing>
          <wp:inline distT="0" distB="0" distL="0" distR="0" wp14:anchorId="696138FC" wp14:editId="3AB199F6">
            <wp:extent cx="5876925" cy="36461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0296" cy="3648222"/>
                    </a:xfrm>
                    <a:prstGeom prst="rect">
                      <a:avLst/>
                    </a:prstGeom>
                  </pic:spPr>
                </pic:pic>
              </a:graphicData>
            </a:graphic>
          </wp:inline>
        </w:drawing>
      </w:r>
    </w:p>
    <w:p w14:paraId="3A18A2E5" w14:textId="6F493F1B" w:rsidR="002E5422" w:rsidRDefault="002E5422" w:rsidP="005D5C91">
      <w:r>
        <w:t xml:space="preserve">We don’t </w:t>
      </w:r>
      <w:r w:rsidR="00587985">
        <w:t xml:space="preserve">see obvious </w:t>
      </w:r>
      <w:r w:rsidR="00FE51D0">
        <w:t>disruption. The i.i.d. assumption seems to be respected.</w:t>
      </w:r>
    </w:p>
    <w:p w14:paraId="6806EAAA" w14:textId="361AADBE" w:rsidR="00FE51D0" w:rsidRDefault="00477A64" w:rsidP="003549CE">
      <w:pPr>
        <w:pStyle w:val="Heading2"/>
      </w:pPr>
      <w:bookmarkStart w:id="13" w:name="_Toc50972537"/>
      <w:r>
        <w:lastRenderedPageBreak/>
        <w:t>Principal Component Analysis</w:t>
      </w:r>
      <w:bookmarkEnd w:id="13"/>
    </w:p>
    <w:p w14:paraId="4D9BFED6" w14:textId="6EE78443" w:rsidR="00AE0B16" w:rsidRDefault="007776E5" w:rsidP="008B6BCC">
      <w:r w:rsidRPr="007776E5">
        <w:t xml:space="preserve">PCA </w:t>
      </w:r>
      <w:r w:rsidR="00B7387F">
        <w:t>is useful for showing how</w:t>
      </w:r>
      <w:r w:rsidR="00C53D51">
        <w:t xml:space="preserve"> </w:t>
      </w:r>
      <w:r w:rsidR="00B7387F">
        <w:t>data is</w:t>
      </w:r>
      <w:r w:rsidRPr="007776E5">
        <w:t xml:space="preserve"> spanned in the feature space.</w:t>
      </w:r>
      <w:r w:rsidR="00091321">
        <w:t xml:space="preserve"> </w:t>
      </w:r>
      <w:r w:rsidR="00B12755">
        <w:t>The t</w:t>
      </w:r>
      <w:r w:rsidR="00CA43EB">
        <w:t>hree</w:t>
      </w:r>
      <w:r w:rsidR="00B12755">
        <w:t xml:space="preserve"> top PCA</w:t>
      </w:r>
      <w:r w:rsidR="00CA43EB">
        <w:t xml:space="preserve"> components</w:t>
      </w:r>
      <w:r w:rsidR="00B12755">
        <w:t xml:space="preserve"> account for 40% of variance</w:t>
      </w:r>
      <w:r w:rsidR="00F8691E">
        <w:t xml:space="preserve">. The rest of variance is </w:t>
      </w:r>
      <w:r w:rsidR="009E76E7">
        <w:t xml:space="preserve">very </w:t>
      </w:r>
      <w:r w:rsidR="00F8691E">
        <w:t>dispersed</w:t>
      </w:r>
      <w:r w:rsidR="009E76E7">
        <w:t>.</w:t>
      </w:r>
    </w:p>
    <w:p w14:paraId="71940AF1" w14:textId="774E371C" w:rsidR="00E2566F" w:rsidRDefault="002019A1" w:rsidP="00E2566F">
      <w:pPr>
        <w:jc w:val="center"/>
      </w:pPr>
      <w:bookmarkStart w:id="14" w:name="_Toc54525524"/>
      <w:r>
        <w:t>PCA Explained Variance Ratio</w:t>
      </w:r>
      <w:r w:rsidR="00E2566F">
        <w:t xml:space="preserve"> - Figure </w:t>
      </w:r>
      <w:fldSimple w:instr=" STYLEREF 1 \s ">
        <w:r w:rsidR="000002B9">
          <w:rPr>
            <w:noProof/>
          </w:rPr>
          <w:t>2</w:t>
        </w:r>
      </w:fldSimple>
      <w:r w:rsidR="001541A7">
        <w:noBreakHyphen/>
      </w:r>
      <w:fldSimple w:instr=" SEQ Figure \* ARABIC \s 1 ">
        <w:r w:rsidR="000002B9">
          <w:rPr>
            <w:noProof/>
          </w:rPr>
          <w:t>7</w:t>
        </w:r>
        <w:bookmarkEnd w:id="14"/>
      </w:fldSimple>
    </w:p>
    <w:p w14:paraId="3FB3B8A3" w14:textId="6BB4B301" w:rsidR="00CA43EB" w:rsidRDefault="00B12755" w:rsidP="002019A1">
      <w:pPr>
        <w:jc w:val="center"/>
      </w:pPr>
      <w:r>
        <w:rPr>
          <w:noProof/>
        </w:rPr>
        <w:drawing>
          <wp:inline distT="0" distB="0" distL="0" distR="0" wp14:anchorId="6A6A05F9" wp14:editId="5363ACD2">
            <wp:extent cx="4467225" cy="262137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2988" cy="2636494"/>
                    </a:xfrm>
                    <a:prstGeom prst="rect">
                      <a:avLst/>
                    </a:prstGeom>
                  </pic:spPr>
                </pic:pic>
              </a:graphicData>
            </a:graphic>
          </wp:inline>
        </w:drawing>
      </w:r>
    </w:p>
    <w:p w14:paraId="05E75B40" w14:textId="2A4118D4" w:rsidR="003D505D" w:rsidRDefault="00031518" w:rsidP="00B811DD">
      <w:pPr>
        <w:spacing w:after="0"/>
      </w:pPr>
      <w:r>
        <w:t xml:space="preserve">If we projected the feature variables on </w:t>
      </w:r>
      <w:r w:rsidR="003D505D">
        <w:t xml:space="preserve">the two first PCA components, we can </w:t>
      </w:r>
      <w:r w:rsidR="00EE5556">
        <w:t>get a</w:t>
      </w:r>
      <w:r w:rsidR="00E75207">
        <w:t xml:space="preserve">n idea how the different features contributes to the </w:t>
      </w:r>
      <w:r w:rsidR="00306858">
        <w:t xml:space="preserve">two </w:t>
      </w:r>
      <w:r w:rsidR="00E75207">
        <w:t xml:space="preserve">PCA </w:t>
      </w:r>
      <w:r w:rsidR="00306858">
        <w:t>major components</w:t>
      </w:r>
      <w:r w:rsidR="00B811DD">
        <w:t>.</w:t>
      </w:r>
      <w:r w:rsidR="00ED12E5">
        <w:t xml:space="preserve"> </w:t>
      </w:r>
    </w:p>
    <w:p w14:paraId="4A4F337E" w14:textId="439CF7A3" w:rsidR="00E2566F" w:rsidRDefault="00F40EF4" w:rsidP="00E2566F">
      <w:pPr>
        <w:spacing w:after="0"/>
        <w:jc w:val="center"/>
      </w:pPr>
      <w:bookmarkStart w:id="15" w:name="_Toc54525525"/>
      <w:r>
        <w:t xml:space="preserve">Feature variables projected </w:t>
      </w:r>
      <w:r w:rsidR="005B183A">
        <w:t>on the two major PCA components</w:t>
      </w:r>
      <w:r w:rsidR="00E2566F">
        <w:t xml:space="preserve"> - Figure </w:t>
      </w:r>
      <w:fldSimple w:instr=" STYLEREF 1 \s ">
        <w:r w:rsidR="000002B9">
          <w:rPr>
            <w:noProof/>
          </w:rPr>
          <w:t>2</w:t>
        </w:r>
      </w:fldSimple>
      <w:r w:rsidR="001541A7">
        <w:noBreakHyphen/>
      </w:r>
      <w:fldSimple w:instr=" SEQ Figure \* ARABIC \s 1 ">
        <w:r w:rsidR="000002B9">
          <w:rPr>
            <w:noProof/>
          </w:rPr>
          <w:t>8</w:t>
        </w:r>
        <w:bookmarkEnd w:id="15"/>
      </w:fldSimple>
    </w:p>
    <w:p w14:paraId="68EE3091" w14:textId="05265E82" w:rsidR="006F6A0B" w:rsidRDefault="00301D50" w:rsidP="005B183A">
      <w:pPr>
        <w:jc w:val="center"/>
      </w:pPr>
      <w:r>
        <w:rPr>
          <w:noProof/>
        </w:rPr>
        <w:drawing>
          <wp:inline distT="0" distB="0" distL="0" distR="0" wp14:anchorId="0468FD6E" wp14:editId="75D993AD">
            <wp:extent cx="4448175" cy="39262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0923" cy="3955135"/>
                    </a:xfrm>
                    <a:prstGeom prst="rect">
                      <a:avLst/>
                    </a:prstGeom>
                  </pic:spPr>
                </pic:pic>
              </a:graphicData>
            </a:graphic>
          </wp:inline>
        </w:drawing>
      </w:r>
    </w:p>
    <w:p w14:paraId="343DBD52" w14:textId="77777777" w:rsidR="00AB0334" w:rsidRDefault="00AB0334">
      <w:r>
        <w:br w:type="page"/>
      </w:r>
    </w:p>
    <w:p w14:paraId="0F9FAD1D" w14:textId="77777777" w:rsidR="00D06D30" w:rsidRDefault="00D06D30" w:rsidP="009C4195"/>
    <w:p w14:paraId="48AF22DA" w14:textId="1841E993" w:rsidR="00AB0334" w:rsidRDefault="0089708D" w:rsidP="00AB0334">
      <w:pPr>
        <w:pStyle w:val="Heading2"/>
      </w:pPr>
      <w:bookmarkStart w:id="16" w:name="_Toc50972538"/>
      <w:r>
        <w:t>Feature variables</w:t>
      </w:r>
      <w:bookmarkEnd w:id="16"/>
    </w:p>
    <w:p w14:paraId="33AA79A8" w14:textId="5BFFC19E" w:rsidR="006F0945" w:rsidRPr="006F0945" w:rsidRDefault="006F0945" w:rsidP="00010056">
      <w:pPr>
        <w:pStyle w:val="Heading3"/>
      </w:pPr>
      <w:bookmarkStart w:id="17" w:name="_Toc50972539"/>
      <w:r>
        <w:t xml:space="preserve">“OSRM” </w:t>
      </w:r>
      <w:r w:rsidR="004759CE">
        <w:t>features</w:t>
      </w:r>
      <w:bookmarkEnd w:id="17"/>
    </w:p>
    <w:p w14:paraId="431A02F7" w14:textId="15F26916" w:rsidR="0060698F" w:rsidRDefault="00154792" w:rsidP="00AB0334">
      <w:r>
        <w:t xml:space="preserve"> “OSRM” </w:t>
      </w:r>
      <w:r w:rsidR="00010056">
        <w:t xml:space="preserve">is a routing facility that allows </w:t>
      </w:r>
      <w:r w:rsidR="001D1365">
        <w:t>estimating</w:t>
      </w:r>
      <w:r w:rsidR="00791E5A">
        <w:t xml:space="preserve"> </w:t>
      </w:r>
      <w:r>
        <w:t>distance and duratio</w:t>
      </w:r>
      <w:r w:rsidR="00791E5A">
        <w:t xml:space="preserve">n. </w:t>
      </w:r>
      <w:r w:rsidR="00D27D37">
        <w:t xml:space="preserve">As </w:t>
      </w:r>
      <w:r w:rsidR="00E52806">
        <w:t>one might expect</w:t>
      </w:r>
      <w:r w:rsidR="00D27D37">
        <w:t>, t</w:t>
      </w:r>
      <w:r w:rsidR="00791E5A">
        <w:t xml:space="preserve">hey </w:t>
      </w:r>
      <w:r w:rsidR="00836F1A">
        <w:t>are significantly</w:t>
      </w:r>
      <w:r w:rsidR="00C25B55">
        <w:t xml:space="preserve"> correlat</w:t>
      </w:r>
      <w:r w:rsidR="00836F1A">
        <w:t xml:space="preserve">ed to the response variable. </w:t>
      </w:r>
      <w:r w:rsidR="00856404">
        <w:t>It should be a valuable variable fo</w:t>
      </w:r>
      <w:r w:rsidR="00404182">
        <w:t>r the future models.</w:t>
      </w:r>
    </w:p>
    <w:p w14:paraId="65DC4BFC" w14:textId="18DC34D3" w:rsidR="0092651E" w:rsidRDefault="000F0E0E" w:rsidP="0092651E">
      <w:pPr>
        <w:jc w:val="center"/>
      </w:pPr>
      <w:bookmarkStart w:id="18" w:name="_Toc54525526"/>
      <w:r>
        <w:t xml:space="preserve">Response variable “delta selection-presentation” </w:t>
      </w:r>
      <w:r w:rsidR="00F060C8">
        <w:t xml:space="preserve">per </w:t>
      </w:r>
      <w:r w:rsidR="00CC7D2E">
        <w:t>“OSRM</w:t>
      </w:r>
      <w:r w:rsidR="00F060C8">
        <w:t xml:space="preserve"> </w:t>
      </w:r>
      <w:r w:rsidR="00CC7D2E">
        <w:t>distance</w:t>
      </w:r>
      <w:r w:rsidR="00F060C8">
        <w:t>”</w:t>
      </w:r>
      <w:r w:rsidR="0092651E">
        <w:t xml:space="preserve"> - Figure </w:t>
      </w:r>
      <w:fldSimple w:instr=" STYLEREF 1 \s ">
        <w:r w:rsidR="000002B9">
          <w:rPr>
            <w:noProof/>
          </w:rPr>
          <w:t>2</w:t>
        </w:r>
      </w:fldSimple>
      <w:r w:rsidR="001541A7">
        <w:noBreakHyphen/>
      </w:r>
      <w:fldSimple w:instr=" SEQ Figure \* ARABIC \s 1 ">
        <w:r w:rsidR="000002B9">
          <w:rPr>
            <w:noProof/>
          </w:rPr>
          <w:t>9</w:t>
        </w:r>
        <w:bookmarkEnd w:id="18"/>
      </w:fldSimple>
    </w:p>
    <w:p w14:paraId="6B604B47" w14:textId="0DF99158" w:rsidR="003B271F" w:rsidRDefault="003B271F" w:rsidP="005B183A">
      <w:pPr>
        <w:jc w:val="center"/>
      </w:pPr>
      <w:r>
        <w:rPr>
          <w:noProof/>
        </w:rPr>
        <w:drawing>
          <wp:inline distT="0" distB="0" distL="0" distR="0" wp14:anchorId="2232A95B" wp14:editId="6238D90E">
            <wp:extent cx="2990850" cy="296779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7259" cy="3013850"/>
                    </a:xfrm>
                    <a:prstGeom prst="rect">
                      <a:avLst/>
                    </a:prstGeom>
                  </pic:spPr>
                </pic:pic>
              </a:graphicData>
            </a:graphic>
          </wp:inline>
        </w:drawing>
      </w:r>
    </w:p>
    <w:p w14:paraId="3A49923E" w14:textId="77777777" w:rsidR="00F060C8" w:rsidRDefault="00F060C8" w:rsidP="005B183A">
      <w:pPr>
        <w:jc w:val="center"/>
      </w:pPr>
    </w:p>
    <w:p w14:paraId="7B6337F4" w14:textId="3BE9DCD7" w:rsidR="0092651E" w:rsidRDefault="00F060C8" w:rsidP="0092651E">
      <w:pPr>
        <w:jc w:val="center"/>
      </w:pPr>
      <w:bookmarkStart w:id="19" w:name="_Toc54525527"/>
      <w:r>
        <w:t>Response variable “delta selection-presentation” per “OSRM duration”</w:t>
      </w:r>
      <w:r w:rsidR="0092651E">
        <w:t xml:space="preserve"> - Figure </w:t>
      </w:r>
      <w:fldSimple w:instr=" STYLEREF 1 \s ">
        <w:r w:rsidR="000002B9">
          <w:rPr>
            <w:noProof/>
          </w:rPr>
          <w:t>2</w:t>
        </w:r>
      </w:fldSimple>
      <w:r w:rsidR="001541A7">
        <w:noBreakHyphen/>
      </w:r>
      <w:fldSimple w:instr=" SEQ Figure \* ARABIC \s 1 ">
        <w:r w:rsidR="000002B9">
          <w:rPr>
            <w:noProof/>
          </w:rPr>
          <w:t>10</w:t>
        </w:r>
        <w:bookmarkEnd w:id="19"/>
      </w:fldSimple>
    </w:p>
    <w:p w14:paraId="72AEACCE" w14:textId="56C250F0" w:rsidR="007C0E5D" w:rsidRDefault="007C0E5D" w:rsidP="005B183A">
      <w:pPr>
        <w:jc w:val="center"/>
      </w:pPr>
      <w:r>
        <w:rPr>
          <w:noProof/>
        </w:rPr>
        <w:drawing>
          <wp:inline distT="0" distB="0" distL="0" distR="0" wp14:anchorId="77A7E42C" wp14:editId="2072DDF1">
            <wp:extent cx="3038475" cy="286872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10020" cy="2936275"/>
                    </a:xfrm>
                    <a:prstGeom prst="rect">
                      <a:avLst/>
                    </a:prstGeom>
                  </pic:spPr>
                </pic:pic>
              </a:graphicData>
            </a:graphic>
          </wp:inline>
        </w:drawing>
      </w:r>
    </w:p>
    <w:p w14:paraId="6FF2A6DB" w14:textId="77777777" w:rsidR="004759CE" w:rsidRDefault="00E52806" w:rsidP="004759CE">
      <w:pPr>
        <w:pStyle w:val="Heading3"/>
      </w:pPr>
      <w:bookmarkStart w:id="20" w:name="_Toc50972540"/>
      <w:r>
        <w:lastRenderedPageBreak/>
        <w:t xml:space="preserve">Spatial </w:t>
      </w:r>
      <w:r w:rsidR="004759CE">
        <w:t>features</w:t>
      </w:r>
      <w:bookmarkEnd w:id="20"/>
    </w:p>
    <w:p w14:paraId="3FE1DD48" w14:textId="29B06EDB" w:rsidR="00266D19" w:rsidRDefault="00C92F70" w:rsidP="00266D19">
      <w:r>
        <w:t>The GPS coordinates</w:t>
      </w:r>
      <w:r w:rsidR="000D69A1">
        <w:t>, longitude</w:t>
      </w:r>
      <w:r w:rsidR="00280FA9">
        <w:t xml:space="preserve">, </w:t>
      </w:r>
      <w:r w:rsidR="000D69A1">
        <w:t>latitude,</w:t>
      </w:r>
      <w:r>
        <w:t xml:space="preserve"> are given </w:t>
      </w:r>
      <w:r w:rsidR="000D69A1">
        <w:t>for</w:t>
      </w:r>
      <w:r>
        <w:t xml:space="preserve"> the departure and the </w:t>
      </w:r>
      <w:r w:rsidR="00A471DF">
        <w:t>intervention</w:t>
      </w:r>
      <w:r>
        <w:t xml:space="preserve"> places.</w:t>
      </w:r>
      <w:r w:rsidR="00A471DF">
        <w:t xml:space="preserve"> </w:t>
      </w:r>
      <w:r w:rsidR="00041E0B">
        <w:t xml:space="preserve">Using the python “folium” library, we can display their </w:t>
      </w:r>
      <w:r w:rsidR="00537A69">
        <w:t xml:space="preserve">cumulative </w:t>
      </w:r>
      <w:r w:rsidR="00041E0B">
        <w:t>distribution</w:t>
      </w:r>
      <w:r w:rsidR="007D0DE1">
        <w:t xml:space="preserve"> over Paris.</w:t>
      </w:r>
      <w:r w:rsidR="00FB7168">
        <w:t xml:space="preserve"> In the figure below,</w:t>
      </w:r>
      <w:r w:rsidR="007D0DE1">
        <w:t xml:space="preserve"> </w:t>
      </w:r>
      <w:r w:rsidR="00FB7168">
        <w:t>t</w:t>
      </w:r>
      <w:r w:rsidR="00266D19">
        <w:t xml:space="preserve">he concentric circles represent respectively </w:t>
      </w:r>
      <w:r w:rsidR="00537A69">
        <w:t xml:space="preserve">95%, 85% and </w:t>
      </w:r>
      <w:r w:rsidR="009963D0">
        <w:t>75%.</w:t>
      </w:r>
    </w:p>
    <w:p w14:paraId="00657B89" w14:textId="5F889944" w:rsidR="00A9504B" w:rsidRDefault="00841F38" w:rsidP="00A9504B">
      <w:pPr>
        <w:jc w:val="center"/>
      </w:pPr>
      <w:bookmarkStart w:id="21" w:name="_Toc54525528"/>
      <w:r>
        <w:t xml:space="preserve">Distribution of the </w:t>
      </w:r>
      <w:r w:rsidR="009C5625">
        <w:t>occurrence</w:t>
      </w:r>
      <w:r>
        <w:t xml:space="preserve"> of </w:t>
      </w:r>
      <w:r w:rsidR="00E0529D">
        <w:t>interventions</w:t>
      </w:r>
      <w:r>
        <w:t xml:space="preserve"> </w:t>
      </w:r>
      <w:r w:rsidR="00E0529D">
        <w:t>per area</w:t>
      </w:r>
      <w:r w:rsidR="00A9504B">
        <w:t xml:space="preserve"> - Figure </w:t>
      </w:r>
      <w:fldSimple w:instr=" STYLEREF 1 \s ">
        <w:r w:rsidR="000002B9">
          <w:rPr>
            <w:noProof/>
          </w:rPr>
          <w:t>2</w:t>
        </w:r>
      </w:fldSimple>
      <w:r w:rsidR="001541A7">
        <w:noBreakHyphen/>
      </w:r>
      <w:fldSimple w:instr=" SEQ Figure \* ARABIC \s 1 ">
        <w:r w:rsidR="000002B9">
          <w:rPr>
            <w:noProof/>
          </w:rPr>
          <w:t>11</w:t>
        </w:r>
        <w:bookmarkEnd w:id="21"/>
      </w:fldSimple>
    </w:p>
    <w:p w14:paraId="4AA4FE5A" w14:textId="06EE857A" w:rsidR="009963D0" w:rsidRDefault="009963D0" w:rsidP="00E0529D">
      <w:pPr>
        <w:jc w:val="center"/>
      </w:pPr>
      <w:r>
        <w:rPr>
          <w:noProof/>
        </w:rPr>
        <w:drawing>
          <wp:inline distT="0" distB="0" distL="0" distR="0" wp14:anchorId="58601868" wp14:editId="484ABCB1">
            <wp:extent cx="4686300" cy="451418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8846" cy="4574430"/>
                    </a:xfrm>
                    <a:prstGeom prst="rect">
                      <a:avLst/>
                    </a:prstGeom>
                  </pic:spPr>
                </pic:pic>
              </a:graphicData>
            </a:graphic>
          </wp:inline>
        </w:drawing>
      </w:r>
    </w:p>
    <w:p w14:paraId="34FE869B" w14:textId="77777777" w:rsidR="008A0DB7" w:rsidRDefault="008A0DB7" w:rsidP="00266D19"/>
    <w:p w14:paraId="07834A41" w14:textId="4C6AB715" w:rsidR="000A3CCF" w:rsidRDefault="000A3CCF" w:rsidP="00266D19">
      <w:r>
        <w:t>More precisely, we can</w:t>
      </w:r>
      <w:r w:rsidR="00D93F1A">
        <w:t xml:space="preserve"> see</w:t>
      </w:r>
      <w:r>
        <w:t xml:space="preserve"> </w:t>
      </w:r>
      <w:r w:rsidR="00D93F1A">
        <w:t>th</w:t>
      </w:r>
      <w:r w:rsidR="001F66CD">
        <w:t>e</w:t>
      </w:r>
      <w:r w:rsidR="00D93F1A">
        <w:t xml:space="preserve"> distribution </w:t>
      </w:r>
      <w:r w:rsidR="001F66CD">
        <w:t>of departure</w:t>
      </w:r>
      <w:r w:rsidR="00584AF7">
        <w:t>s</w:t>
      </w:r>
      <w:r w:rsidR="001F66CD">
        <w:t xml:space="preserve"> and </w:t>
      </w:r>
      <w:r w:rsidR="00584AF7">
        <w:t>destinations.</w:t>
      </w:r>
    </w:p>
    <w:p w14:paraId="08D643FE" w14:textId="55D36156" w:rsidR="008A543A" w:rsidRDefault="008A543A" w:rsidP="00266D19">
      <w:r>
        <w:t>Departure distribution:</w:t>
      </w:r>
      <w:r w:rsidR="00193DFC">
        <w:t xml:space="preserve"> this map </w:t>
      </w:r>
      <w:r w:rsidR="00584AF7">
        <w:t>locates</w:t>
      </w:r>
      <w:r w:rsidR="003D1641">
        <w:t xml:space="preserve"> all the fire</w:t>
      </w:r>
      <w:r w:rsidR="001F66CD">
        <w:t xml:space="preserve"> stations in Paris.</w:t>
      </w:r>
    </w:p>
    <w:p w14:paraId="2949F4B0" w14:textId="153CD29D" w:rsidR="00E75667" w:rsidRDefault="00E75667">
      <w:r>
        <w:br w:type="page"/>
      </w:r>
    </w:p>
    <w:p w14:paraId="5968A03C" w14:textId="77777777" w:rsidR="00E75667" w:rsidRDefault="00E75667" w:rsidP="00266D19"/>
    <w:p w14:paraId="12DAB349" w14:textId="64F1D6C9" w:rsidR="00A9504B" w:rsidRDefault="00F959D8" w:rsidP="00A9504B">
      <w:pPr>
        <w:jc w:val="center"/>
      </w:pPr>
      <w:bookmarkStart w:id="22" w:name="_Toc54525529"/>
      <w:r>
        <w:t xml:space="preserve">Distribution of the </w:t>
      </w:r>
      <w:r w:rsidRPr="00F959D8">
        <w:rPr>
          <w:u w:val="single"/>
        </w:rPr>
        <w:t>departure</w:t>
      </w:r>
      <w:r>
        <w:rPr>
          <w:u w:val="single"/>
        </w:rPr>
        <w:t>s’</w:t>
      </w:r>
      <w:r>
        <w:t xml:space="preserve"> coordinates</w:t>
      </w:r>
      <w:r w:rsidR="00A9504B">
        <w:t xml:space="preserve"> - Figure </w:t>
      </w:r>
      <w:fldSimple w:instr=" STYLEREF 1 \s ">
        <w:r w:rsidR="000002B9">
          <w:rPr>
            <w:noProof/>
          </w:rPr>
          <w:t>2</w:t>
        </w:r>
      </w:fldSimple>
      <w:r w:rsidR="001541A7">
        <w:noBreakHyphen/>
      </w:r>
      <w:fldSimple w:instr=" SEQ Figure \* ARABIC \s 1 ">
        <w:r w:rsidR="000002B9">
          <w:rPr>
            <w:noProof/>
          </w:rPr>
          <w:t>12</w:t>
        </w:r>
        <w:bookmarkEnd w:id="22"/>
      </w:fldSimple>
    </w:p>
    <w:p w14:paraId="510808AB" w14:textId="40CE07A6" w:rsidR="00D93F1A" w:rsidRDefault="00D93F1A" w:rsidP="00266D19">
      <w:r>
        <w:rPr>
          <w:noProof/>
        </w:rPr>
        <w:drawing>
          <wp:inline distT="0" distB="0" distL="0" distR="0" wp14:anchorId="4CB7D7FB" wp14:editId="43E58655">
            <wp:extent cx="4076700" cy="361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700" cy="3619500"/>
                    </a:xfrm>
                    <a:prstGeom prst="rect">
                      <a:avLst/>
                    </a:prstGeom>
                  </pic:spPr>
                </pic:pic>
              </a:graphicData>
            </a:graphic>
          </wp:inline>
        </w:drawing>
      </w:r>
    </w:p>
    <w:p w14:paraId="3B085567" w14:textId="5641EA84" w:rsidR="00F959D8" w:rsidRDefault="00F959D8" w:rsidP="00F959D8">
      <w:pPr>
        <w:jc w:val="center"/>
      </w:pPr>
      <w:r>
        <w:t xml:space="preserve">Distribution of the </w:t>
      </w:r>
      <w:r>
        <w:rPr>
          <w:u w:val="single"/>
        </w:rPr>
        <w:t>interventions’</w:t>
      </w:r>
      <w:r>
        <w:t xml:space="preserve"> coordinates</w:t>
      </w:r>
    </w:p>
    <w:p w14:paraId="1ADCF87B" w14:textId="1289FC39" w:rsidR="00A9504B" w:rsidRDefault="008A543A" w:rsidP="00A9504B">
      <w:pPr>
        <w:jc w:val="center"/>
      </w:pPr>
      <w:bookmarkStart w:id="23" w:name="_Toc54525530"/>
      <w:r>
        <w:t>Intervention distribution:</w:t>
      </w:r>
      <w:r w:rsidR="0036789D">
        <w:t xml:space="preserve"> interventions are well spread over t</w:t>
      </w:r>
      <w:r w:rsidR="004A7C1F">
        <w:t>he city.</w:t>
      </w:r>
      <w:r w:rsidR="00A9504B">
        <w:t xml:space="preserve"> Figure </w:t>
      </w:r>
      <w:fldSimple w:instr=" STYLEREF 1 \s ">
        <w:r w:rsidR="000002B9">
          <w:rPr>
            <w:noProof/>
          </w:rPr>
          <w:t>2</w:t>
        </w:r>
      </w:fldSimple>
      <w:r w:rsidR="001541A7">
        <w:noBreakHyphen/>
      </w:r>
      <w:fldSimple w:instr=" SEQ Figure \* ARABIC \s 1 ">
        <w:r w:rsidR="000002B9">
          <w:rPr>
            <w:noProof/>
          </w:rPr>
          <w:t>13</w:t>
        </w:r>
        <w:bookmarkEnd w:id="23"/>
      </w:fldSimple>
    </w:p>
    <w:p w14:paraId="1F7834C7" w14:textId="36D967B3" w:rsidR="00193DFC" w:rsidRDefault="00193DFC" w:rsidP="00266D19">
      <w:r>
        <w:rPr>
          <w:noProof/>
        </w:rPr>
        <w:drawing>
          <wp:inline distT="0" distB="0" distL="0" distR="0" wp14:anchorId="2D999989" wp14:editId="025DDB71">
            <wp:extent cx="3810000" cy="340081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1035" cy="3437439"/>
                    </a:xfrm>
                    <a:prstGeom prst="rect">
                      <a:avLst/>
                    </a:prstGeom>
                  </pic:spPr>
                </pic:pic>
              </a:graphicData>
            </a:graphic>
          </wp:inline>
        </w:drawing>
      </w:r>
    </w:p>
    <w:p w14:paraId="4C947112" w14:textId="2836724D" w:rsidR="00F77D41" w:rsidRDefault="00F77D41" w:rsidP="00F77D41">
      <w:pPr>
        <w:pStyle w:val="Heading2"/>
      </w:pPr>
      <w:bookmarkStart w:id="24" w:name="_Toc50972541"/>
      <w:r>
        <w:lastRenderedPageBreak/>
        <w:t>Trajectories</w:t>
      </w:r>
      <w:bookmarkEnd w:id="24"/>
    </w:p>
    <w:p w14:paraId="4D6C1F95" w14:textId="3B44D2D8" w:rsidR="00C85251" w:rsidRDefault="00DA5D65" w:rsidP="00266D19">
      <w:r>
        <w:t xml:space="preserve">The trajectories are </w:t>
      </w:r>
      <w:r w:rsidR="0089635A">
        <w:t xml:space="preserve">mostly </w:t>
      </w:r>
      <w:r w:rsidR="00F27F07">
        <w:t xml:space="preserve">of </w:t>
      </w:r>
      <w:r w:rsidR="0089635A">
        <w:t xml:space="preserve">small distances as the lines </w:t>
      </w:r>
      <w:r>
        <w:t>represent</w:t>
      </w:r>
      <w:r w:rsidR="0013267B">
        <w:t>ed</w:t>
      </w:r>
      <w:r>
        <w:t xml:space="preserve"> </w:t>
      </w:r>
      <w:r w:rsidR="0089635A">
        <w:t>below:</w:t>
      </w:r>
    </w:p>
    <w:p w14:paraId="2494FCBC" w14:textId="24F633BC" w:rsidR="00A9504B" w:rsidRDefault="00F959D8" w:rsidP="00A9504B">
      <w:pPr>
        <w:jc w:val="center"/>
      </w:pPr>
      <w:bookmarkStart w:id="25" w:name="_Toc54525531"/>
      <w:r>
        <w:t>Intervention trajectories</w:t>
      </w:r>
      <w:r w:rsidR="00A9504B">
        <w:t xml:space="preserve"> - Figure </w:t>
      </w:r>
      <w:fldSimple w:instr=" STYLEREF 1 \s ">
        <w:r w:rsidR="000002B9">
          <w:rPr>
            <w:noProof/>
          </w:rPr>
          <w:t>2</w:t>
        </w:r>
      </w:fldSimple>
      <w:r w:rsidR="001541A7">
        <w:noBreakHyphen/>
      </w:r>
      <w:fldSimple w:instr=" SEQ Figure \* ARABIC \s 1 ">
        <w:r w:rsidR="000002B9">
          <w:rPr>
            <w:noProof/>
          </w:rPr>
          <w:t>14</w:t>
        </w:r>
        <w:bookmarkEnd w:id="25"/>
      </w:fldSimple>
    </w:p>
    <w:p w14:paraId="47B5DC81" w14:textId="06F85222" w:rsidR="0089635A" w:rsidRDefault="009E1FD3" w:rsidP="00F959D8">
      <w:pPr>
        <w:jc w:val="center"/>
      </w:pPr>
      <w:r>
        <w:rPr>
          <w:noProof/>
        </w:rPr>
        <w:drawing>
          <wp:inline distT="0" distB="0" distL="0" distR="0" wp14:anchorId="7F73A8DB" wp14:editId="5F1DB155">
            <wp:extent cx="4714875" cy="42911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9597" cy="4295450"/>
                    </a:xfrm>
                    <a:prstGeom prst="rect">
                      <a:avLst/>
                    </a:prstGeom>
                  </pic:spPr>
                </pic:pic>
              </a:graphicData>
            </a:graphic>
          </wp:inline>
        </w:drawing>
      </w:r>
    </w:p>
    <w:p w14:paraId="31B9BE64" w14:textId="62880F47" w:rsidR="001B59B7" w:rsidRDefault="001B59B7" w:rsidP="009C53E2">
      <w:r>
        <w:t xml:space="preserve">Given the </w:t>
      </w:r>
      <w:r w:rsidR="00371AB0">
        <w:t>times</w:t>
      </w:r>
      <w:r>
        <w:t xml:space="preserve"> and distances, we can deduce the </w:t>
      </w:r>
      <w:r w:rsidRPr="001142EC">
        <w:rPr>
          <w:b/>
          <w:bCs/>
        </w:rPr>
        <w:t>average speeds</w:t>
      </w:r>
      <w:r w:rsidR="00DA4E09">
        <w:t xml:space="preserve">. </w:t>
      </w:r>
      <w:r w:rsidR="00222AD3">
        <w:t xml:space="preserve">This will be </w:t>
      </w:r>
      <w:r w:rsidR="009172F7">
        <w:t xml:space="preserve">presented in the chapter </w:t>
      </w:r>
      <w:r w:rsidR="009172F7">
        <w:fldChar w:fldCharType="begin"/>
      </w:r>
      <w:r w:rsidR="009172F7">
        <w:instrText xml:space="preserve"> REF _Ref54535918 \r \h </w:instrText>
      </w:r>
      <w:r w:rsidR="009172F7">
        <w:fldChar w:fldCharType="separate"/>
      </w:r>
      <w:r w:rsidR="000002B9">
        <w:t>3.3</w:t>
      </w:r>
      <w:r w:rsidR="009172F7">
        <w:fldChar w:fldCharType="end"/>
      </w:r>
      <w:r w:rsidR="009172F7">
        <w:t>.</w:t>
      </w:r>
    </w:p>
    <w:p w14:paraId="00F90B67" w14:textId="6D37251D" w:rsidR="00FA1F96" w:rsidRDefault="00FA1F96">
      <w:r>
        <w:br w:type="page"/>
      </w:r>
    </w:p>
    <w:p w14:paraId="7797BA4D" w14:textId="77777777" w:rsidR="00FA1F96" w:rsidRDefault="00FA1F96" w:rsidP="009C53E2"/>
    <w:p w14:paraId="6290CAC0" w14:textId="2F77387B" w:rsidR="001142EC" w:rsidRDefault="001D0C94" w:rsidP="001D0C94">
      <w:pPr>
        <w:pStyle w:val="Heading2"/>
      </w:pPr>
      <w:bookmarkStart w:id="26" w:name="_Toc50972542"/>
      <w:r>
        <w:t>Categorical features</w:t>
      </w:r>
      <w:bookmarkEnd w:id="26"/>
    </w:p>
    <w:p w14:paraId="5410C3B1" w14:textId="3DAB0C1C" w:rsidR="00580842" w:rsidRDefault="001A001B" w:rsidP="009C4195">
      <w:r>
        <w:t>To check</w:t>
      </w:r>
      <w:r w:rsidR="009418B6">
        <w:t xml:space="preserve"> if there </w:t>
      </w:r>
      <w:r w:rsidR="0033250B">
        <w:t>is</w:t>
      </w:r>
      <w:r w:rsidR="009418B6">
        <w:t xml:space="preserve"> some</w:t>
      </w:r>
      <w:r>
        <w:t xml:space="preserve"> correlation</w:t>
      </w:r>
      <w:r w:rsidR="009418B6">
        <w:t xml:space="preserve"> </w:t>
      </w:r>
      <w:r>
        <w:t xml:space="preserve">between </w:t>
      </w:r>
      <w:r w:rsidR="009418B6">
        <w:t xml:space="preserve">categorical variables </w:t>
      </w:r>
      <w:r w:rsidR="00E849A2">
        <w:t xml:space="preserve">and the response times, the average </w:t>
      </w:r>
      <w:r w:rsidR="00580842">
        <w:t>speed</w:t>
      </w:r>
      <w:r w:rsidR="00B702C5">
        <w:t>s are computed</w:t>
      </w:r>
      <w:r w:rsidR="00580842">
        <w:t xml:space="preserve"> per category.</w:t>
      </w:r>
    </w:p>
    <w:p w14:paraId="0B399E7C" w14:textId="122C77BE" w:rsidR="00A9504B" w:rsidRDefault="003514AF" w:rsidP="00A9504B">
      <w:pPr>
        <w:jc w:val="center"/>
      </w:pPr>
      <w:bookmarkStart w:id="27" w:name="_Toc54525532"/>
      <w:r>
        <w:t xml:space="preserve">Average of speed </w:t>
      </w:r>
      <w:r w:rsidR="00FA1F96">
        <w:t>(km/h) per vehicle type</w:t>
      </w:r>
      <w:r w:rsidR="00A9504B">
        <w:t xml:space="preserve"> - Figure </w:t>
      </w:r>
      <w:fldSimple w:instr=" STYLEREF 1 \s ">
        <w:r w:rsidR="000002B9">
          <w:rPr>
            <w:noProof/>
          </w:rPr>
          <w:t>2</w:t>
        </w:r>
      </w:fldSimple>
      <w:r w:rsidR="001541A7">
        <w:noBreakHyphen/>
      </w:r>
      <w:fldSimple w:instr=" SEQ Figure \* ARABIC \s 1 ">
        <w:r w:rsidR="000002B9">
          <w:rPr>
            <w:noProof/>
          </w:rPr>
          <w:t>15</w:t>
        </w:r>
        <w:bookmarkEnd w:id="27"/>
      </w:fldSimple>
    </w:p>
    <w:p w14:paraId="2DEE5B31" w14:textId="4D518528" w:rsidR="00580842" w:rsidRDefault="00B702C5" w:rsidP="000E6858">
      <w:pPr>
        <w:jc w:val="center"/>
      </w:pPr>
      <w:r>
        <w:rPr>
          <w:noProof/>
        </w:rPr>
        <w:drawing>
          <wp:inline distT="0" distB="0" distL="0" distR="0" wp14:anchorId="14593B41" wp14:editId="2D47EBFC">
            <wp:extent cx="4267200" cy="372989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1027" cy="3750721"/>
                    </a:xfrm>
                    <a:prstGeom prst="rect">
                      <a:avLst/>
                    </a:prstGeom>
                  </pic:spPr>
                </pic:pic>
              </a:graphicData>
            </a:graphic>
          </wp:inline>
        </w:drawing>
      </w:r>
    </w:p>
    <w:p w14:paraId="4B6E2DA4" w14:textId="01C34773" w:rsidR="00B702C5" w:rsidRDefault="00407DE1" w:rsidP="009C4195">
      <w:r>
        <w:t xml:space="preserve">The vehicle types are generally </w:t>
      </w:r>
      <w:r w:rsidR="00B82FA8">
        <w:t>little impacting, except for “</w:t>
      </w:r>
      <w:r w:rsidR="005C092F">
        <w:t>CRR BSPP”</w:t>
      </w:r>
      <w:r w:rsidR="003F12FC">
        <w:t xml:space="preserve"> (see picture below)</w:t>
      </w:r>
      <w:r w:rsidR="00B24744">
        <w:t xml:space="preserve"> which has </w:t>
      </w:r>
      <w:r w:rsidR="00120AC5">
        <w:t xml:space="preserve">an </w:t>
      </w:r>
      <w:r w:rsidR="00B24744">
        <w:t>average speed slightly higher</w:t>
      </w:r>
      <w:r w:rsidR="00281D2B">
        <w:t xml:space="preserve">. This vehicle is </w:t>
      </w:r>
      <w:r w:rsidR="00120AC5">
        <w:t xml:space="preserve">a </w:t>
      </w:r>
      <w:r w:rsidR="00111261">
        <w:t>chemical intervention truck</w:t>
      </w:r>
      <w:r w:rsidR="004D7D37">
        <w:t>.</w:t>
      </w:r>
      <w:r w:rsidR="00111261">
        <w:t xml:space="preserve"> The </w:t>
      </w:r>
      <w:r w:rsidR="00331FE6">
        <w:t>dangerous aspect may justify it</w:t>
      </w:r>
      <w:r w:rsidR="00120AC5">
        <w:t>s</w:t>
      </w:r>
      <w:r w:rsidR="00331FE6">
        <w:t xml:space="preserve"> speediness.</w:t>
      </w:r>
    </w:p>
    <w:p w14:paraId="78A1684A" w14:textId="4C8C54DD" w:rsidR="00A9504B" w:rsidRDefault="00FA1F96" w:rsidP="00A9504B">
      <w:pPr>
        <w:jc w:val="center"/>
      </w:pPr>
      <w:bookmarkStart w:id="28" w:name="_Toc54525533"/>
      <w:r>
        <w:t>“CRR BSPP” vehicle</w:t>
      </w:r>
      <w:r w:rsidR="00A0483C">
        <w:t xml:space="preserve"> type</w:t>
      </w:r>
      <w:r w:rsidR="00A9504B">
        <w:t xml:space="preserve"> - Figure </w:t>
      </w:r>
      <w:fldSimple w:instr=" STYLEREF 1 \s ">
        <w:r w:rsidR="000002B9">
          <w:rPr>
            <w:noProof/>
          </w:rPr>
          <w:t>2</w:t>
        </w:r>
      </w:fldSimple>
      <w:r w:rsidR="001541A7">
        <w:noBreakHyphen/>
      </w:r>
      <w:fldSimple w:instr=" SEQ Figure \* ARABIC \s 1 ">
        <w:r w:rsidR="000002B9">
          <w:rPr>
            <w:noProof/>
          </w:rPr>
          <w:t>16</w:t>
        </w:r>
        <w:bookmarkEnd w:id="28"/>
      </w:fldSimple>
    </w:p>
    <w:p w14:paraId="55E17E33" w14:textId="7CC699B6" w:rsidR="00356BD9" w:rsidRDefault="00356BD9" w:rsidP="00FA1F96">
      <w:pPr>
        <w:jc w:val="center"/>
      </w:pPr>
      <w:r>
        <w:rPr>
          <w:noProof/>
        </w:rPr>
        <w:drawing>
          <wp:inline distT="0" distB="0" distL="0" distR="0" wp14:anchorId="26C2E31E" wp14:editId="2F2B2342">
            <wp:extent cx="2714625" cy="146652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4620" cy="1493531"/>
                    </a:xfrm>
                    <a:prstGeom prst="rect">
                      <a:avLst/>
                    </a:prstGeom>
                  </pic:spPr>
                </pic:pic>
              </a:graphicData>
            </a:graphic>
          </wp:inline>
        </w:drawing>
      </w:r>
    </w:p>
    <w:p w14:paraId="6A03CE5B" w14:textId="2F1060FC" w:rsidR="00135ACC" w:rsidRDefault="00135ACC">
      <w:r>
        <w:br w:type="page"/>
      </w:r>
    </w:p>
    <w:p w14:paraId="22657AEA" w14:textId="77777777" w:rsidR="00135ACC" w:rsidRDefault="00135ACC" w:rsidP="00FA1F96">
      <w:pPr>
        <w:jc w:val="center"/>
      </w:pPr>
    </w:p>
    <w:p w14:paraId="6E5222C5" w14:textId="1DBC6B8C" w:rsidR="00613F0F" w:rsidRDefault="00613F0F" w:rsidP="009C4195">
      <w:r>
        <w:t xml:space="preserve">The rescue center seems also </w:t>
      </w:r>
      <w:r w:rsidR="006211F4">
        <w:t xml:space="preserve">having </w:t>
      </w:r>
      <w:r>
        <w:t xml:space="preserve">a </w:t>
      </w:r>
      <w:r w:rsidR="00063A95">
        <w:t>certain correlation</w:t>
      </w:r>
      <w:r w:rsidR="006211F4">
        <w:t xml:space="preserve"> with the average </w:t>
      </w:r>
      <w:r w:rsidR="002C7E37">
        <w:t xml:space="preserve">vehicle </w:t>
      </w:r>
      <w:r w:rsidR="006211F4">
        <w:t>speed</w:t>
      </w:r>
      <w:r w:rsidR="00063A95">
        <w:t>:</w:t>
      </w:r>
    </w:p>
    <w:p w14:paraId="64D1807E" w14:textId="11559661" w:rsidR="00BE3368" w:rsidRDefault="00135ACC" w:rsidP="00BE3368">
      <w:pPr>
        <w:jc w:val="center"/>
      </w:pPr>
      <w:bookmarkStart w:id="29" w:name="_Toc54525534"/>
      <w:r>
        <w:t xml:space="preserve">Average of speed (km/h) per </w:t>
      </w:r>
      <w:r w:rsidR="0048369C">
        <w:t>“rescue center”</w:t>
      </w:r>
      <w:r w:rsidR="00BE3368">
        <w:t xml:space="preserve"> - Figure </w:t>
      </w:r>
      <w:fldSimple w:instr=" STYLEREF 1 \s ">
        <w:r w:rsidR="000002B9">
          <w:rPr>
            <w:noProof/>
          </w:rPr>
          <w:t>2</w:t>
        </w:r>
      </w:fldSimple>
      <w:r w:rsidR="001541A7">
        <w:noBreakHyphen/>
      </w:r>
      <w:fldSimple w:instr=" SEQ Figure \* ARABIC \s 1 ">
        <w:r w:rsidR="000002B9">
          <w:rPr>
            <w:noProof/>
          </w:rPr>
          <w:t>17</w:t>
        </w:r>
        <w:bookmarkEnd w:id="29"/>
      </w:fldSimple>
    </w:p>
    <w:p w14:paraId="50CCA5E2" w14:textId="71B87249" w:rsidR="00063A95" w:rsidRDefault="00063A95" w:rsidP="00135ACC">
      <w:pPr>
        <w:jc w:val="center"/>
      </w:pPr>
      <w:r>
        <w:rPr>
          <w:noProof/>
        </w:rPr>
        <w:drawing>
          <wp:inline distT="0" distB="0" distL="0" distR="0" wp14:anchorId="4C05413F" wp14:editId="1A534040">
            <wp:extent cx="3962400" cy="34485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4664" cy="3485339"/>
                    </a:xfrm>
                    <a:prstGeom prst="rect">
                      <a:avLst/>
                    </a:prstGeom>
                  </pic:spPr>
                </pic:pic>
              </a:graphicData>
            </a:graphic>
          </wp:inline>
        </w:drawing>
      </w:r>
    </w:p>
    <w:p w14:paraId="5A2E53AF" w14:textId="4EDF9236" w:rsidR="005034C4" w:rsidRDefault="005034C4" w:rsidP="009C4195">
      <w:r>
        <w:t xml:space="preserve">Other categorical variables do not show </w:t>
      </w:r>
      <w:r w:rsidR="00766856">
        <w:t xml:space="preserve">an </w:t>
      </w:r>
      <w:r>
        <w:t xml:space="preserve">obvious </w:t>
      </w:r>
      <w:r w:rsidR="008E6E1C">
        <w:t>correlation:</w:t>
      </w:r>
    </w:p>
    <w:p w14:paraId="6A805577" w14:textId="0D748830" w:rsidR="00D476D7" w:rsidRDefault="00F75489" w:rsidP="00D476D7">
      <w:pPr>
        <w:jc w:val="center"/>
      </w:pPr>
      <w:bookmarkStart w:id="30" w:name="_Toc54525535"/>
      <w:r>
        <w:t>Average of speed (km/h) per “alert reason”</w:t>
      </w:r>
      <w:r w:rsidR="00D476D7">
        <w:t xml:space="preserve"> - Figure </w:t>
      </w:r>
      <w:fldSimple w:instr=" STYLEREF 1 \s ">
        <w:r w:rsidR="000002B9">
          <w:rPr>
            <w:noProof/>
          </w:rPr>
          <w:t>2</w:t>
        </w:r>
      </w:fldSimple>
      <w:r w:rsidR="001541A7">
        <w:noBreakHyphen/>
      </w:r>
      <w:fldSimple w:instr=" SEQ Figure \* ARABIC \s 1 ">
        <w:r w:rsidR="000002B9">
          <w:rPr>
            <w:noProof/>
          </w:rPr>
          <w:t>18</w:t>
        </w:r>
        <w:bookmarkEnd w:id="30"/>
      </w:fldSimple>
    </w:p>
    <w:p w14:paraId="7BE375E6" w14:textId="5FDF6401" w:rsidR="006E3AFF" w:rsidRPr="009C4195" w:rsidRDefault="005034C4" w:rsidP="00F75489">
      <w:pPr>
        <w:jc w:val="center"/>
      </w:pPr>
      <w:r>
        <w:rPr>
          <w:noProof/>
        </w:rPr>
        <w:drawing>
          <wp:inline distT="0" distB="0" distL="0" distR="0" wp14:anchorId="180C5507" wp14:editId="191AE74B">
            <wp:extent cx="4124325" cy="364996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2374" cy="3674784"/>
                    </a:xfrm>
                    <a:prstGeom prst="rect">
                      <a:avLst/>
                    </a:prstGeom>
                  </pic:spPr>
                </pic:pic>
              </a:graphicData>
            </a:graphic>
          </wp:inline>
        </w:drawing>
      </w:r>
    </w:p>
    <w:p w14:paraId="40790D68" w14:textId="4410C277" w:rsidR="003267B7" w:rsidRDefault="003267B7" w:rsidP="00B90079">
      <w:pPr>
        <w:pStyle w:val="Heading1"/>
      </w:pPr>
      <w:bookmarkStart w:id="31" w:name="_Toc50972543"/>
      <w:r>
        <w:lastRenderedPageBreak/>
        <w:t>Feature</w:t>
      </w:r>
      <w:r w:rsidR="001D2D28">
        <w:t>s</w:t>
      </w:r>
      <w:r>
        <w:t xml:space="preserve"> engineering</w:t>
      </w:r>
      <w:bookmarkEnd w:id="31"/>
    </w:p>
    <w:p w14:paraId="0B1F092A" w14:textId="21FE3B2E" w:rsidR="007173DC" w:rsidRPr="007173DC" w:rsidRDefault="0062495D" w:rsidP="007173DC">
      <w:r>
        <w:t>From the initial</w:t>
      </w:r>
      <w:r w:rsidR="007173DC">
        <w:t xml:space="preserve"> 26 feat</w:t>
      </w:r>
      <w:r w:rsidR="005B313C">
        <w:t>ures</w:t>
      </w:r>
      <w:r>
        <w:t>,</w:t>
      </w:r>
      <w:r w:rsidR="005B313C">
        <w:t xml:space="preserve"> 30 new features</w:t>
      </w:r>
      <w:r>
        <w:t xml:space="preserve"> are generated. The sections below will describe </w:t>
      </w:r>
      <w:r w:rsidR="006D24CE">
        <w:t>these new features.</w:t>
      </w:r>
    </w:p>
    <w:p w14:paraId="65C94CD9" w14:textId="750E92D3" w:rsidR="00942FD4" w:rsidRDefault="00942FD4" w:rsidP="004369C9">
      <w:pPr>
        <w:pStyle w:val="Heading2"/>
      </w:pPr>
      <w:bookmarkStart w:id="32" w:name="_Toc50972544"/>
      <w:r>
        <w:t>Time features</w:t>
      </w:r>
      <w:bookmarkEnd w:id="32"/>
    </w:p>
    <w:p w14:paraId="4B23A58F" w14:textId="02F9E2FA" w:rsidR="00E719DB" w:rsidRDefault="00E719DB" w:rsidP="004676BF">
      <w:pPr>
        <w:spacing w:after="0"/>
      </w:pPr>
      <w:r>
        <w:t xml:space="preserve">From the </w:t>
      </w:r>
      <w:r w:rsidR="00DD4FC5">
        <w:t xml:space="preserve">selection </w:t>
      </w:r>
      <w:r w:rsidR="00522072">
        <w:t>date</w:t>
      </w:r>
      <w:r w:rsidR="009C138D">
        <w:t>-</w:t>
      </w:r>
      <w:r w:rsidR="00522072">
        <w:t xml:space="preserve">time, we </w:t>
      </w:r>
      <w:r w:rsidR="00F02FBF">
        <w:t>generate</w:t>
      </w:r>
      <w:r w:rsidR="004676BF">
        <w:t xml:space="preserve"> </w:t>
      </w:r>
      <w:r w:rsidR="00736274">
        <w:t xml:space="preserve">the </w:t>
      </w:r>
      <w:r w:rsidR="00F02FBF">
        <w:t>time features</w:t>
      </w:r>
      <w:r w:rsidR="00736274">
        <w:t xml:space="preserve"> </w:t>
      </w:r>
      <w:r w:rsidR="00E66B45">
        <w:t xml:space="preserve">below </w:t>
      </w:r>
      <w:r w:rsidR="00736274">
        <w:t xml:space="preserve">that </w:t>
      </w:r>
      <w:r w:rsidR="00E85AA2">
        <w:t xml:space="preserve">may </w:t>
      </w:r>
      <w:r w:rsidR="001058C6">
        <w:t>express</w:t>
      </w:r>
      <w:r w:rsidR="00E85AA2">
        <w:t xml:space="preserve"> some causal </w:t>
      </w:r>
      <w:r w:rsidR="009561DC">
        <w:t xml:space="preserve">relation to </w:t>
      </w:r>
      <w:r w:rsidR="00E85AA2">
        <w:t>the traffic state.</w:t>
      </w:r>
    </w:p>
    <w:p w14:paraId="10FBCC87" w14:textId="1E76504C" w:rsidR="00CD2590" w:rsidRDefault="0064423E" w:rsidP="001118FF">
      <w:pPr>
        <w:pStyle w:val="ListParagraph"/>
        <w:numPr>
          <w:ilvl w:val="0"/>
          <w:numId w:val="9"/>
        </w:numPr>
        <w:spacing w:after="0"/>
      </w:pPr>
      <w:r>
        <w:t>The m</w:t>
      </w:r>
      <w:r w:rsidR="00CD2590">
        <w:t>onth of year,</w:t>
      </w:r>
    </w:p>
    <w:p w14:paraId="4EDD351A" w14:textId="0BC3CCBC" w:rsidR="004676BF" w:rsidRDefault="00CD2590" w:rsidP="001118FF">
      <w:pPr>
        <w:pStyle w:val="ListParagraph"/>
        <w:numPr>
          <w:ilvl w:val="0"/>
          <w:numId w:val="9"/>
        </w:numPr>
        <w:spacing w:after="0"/>
      </w:pPr>
      <w:r>
        <w:t>Day of week,</w:t>
      </w:r>
    </w:p>
    <w:p w14:paraId="2F8A6D43" w14:textId="38984648" w:rsidR="00CD2590" w:rsidRDefault="00CD2590" w:rsidP="001118FF">
      <w:pPr>
        <w:pStyle w:val="ListParagraph"/>
        <w:numPr>
          <w:ilvl w:val="0"/>
          <w:numId w:val="9"/>
        </w:numPr>
        <w:spacing w:after="0"/>
      </w:pPr>
      <w:r>
        <w:t>Hour of day,</w:t>
      </w:r>
    </w:p>
    <w:p w14:paraId="44CD0808" w14:textId="63A19D6C" w:rsidR="008B496E" w:rsidRPr="00E719DB" w:rsidRDefault="008B496E" w:rsidP="001118FF">
      <w:pPr>
        <w:pStyle w:val="ListParagraph"/>
        <w:numPr>
          <w:ilvl w:val="0"/>
          <w:numId w:val="9"/>
        </w:numPr>
        <w:spacing w:after="0"/>
      </w:pPr>
      <w:r>
        <w:t>Holiday (Boolean).</w:t>
      </w:r>
    </w:p>
    <w:p w14:paraId="32903DED" w14:textId="478531B7" w:rsidR="00DB6E32" w:rsidRDefault="00DB6E32" w:rsidP="00DB6E32">
      <w:pPr>
        <w:pStyle w:val="Heading2"/>
      </w:pPr>
      <w:bookmarkStart w:id="33" w:name="_Toc50972545"/>
      <w:r>
        <w:t>Spatial feature</w:t>
      </w:r>
      <w:r w:rsidR="00E719DB">
        <w:t>s</w:t>
      </w:r>
      <w:bookmarkEnd w:id="33"/>
    </w:p>
    <w:p w14:paraId="5BD1095B" w14:textId="5E09DEE4" w:rsidR="00DD4FC5" w:rsidRPr="00DD4FC5" w:rsidRDefault="00CE5DD9" w:rsidP="00DD4FC5">
      <w:r>
        <w:t xml:space="preserve">It is natural to </w:t>
      </w:r>
      <w:r w:rsidR="009C53E2">
        <w:t xml:space="preserve">suppose </w:t>
      </w:r>
      <w:r w:rsidR="00DF7A02">
        <w:t xml:space="preserve">speeds are usually slower when it is closer to Paris center. It could also vary </w:t>
      </w:r>
      <w:r w:rsidR="00357EA9">
        <w:t xml:space="preserve">depending on the direction (east Paris </w:t>
      </w:r>
      <w:r w:rsidR="00B10665">
        <w:t>looks easier than west Paris)</w:t>
      </w:r>
      <w:r w:rsidR="00DF7A02">
        <w:t xml:space="preserve">. </w:t>
      </w:r>
      <w:r w:rsidR="00BD4B26">
        <w:t>W</w:t>
      </w:r>
      <w:r w:rsidR="00CD4689">
        <w:t>e can extract the following features</w:t>
      </w:r>
      <w:r w:rsidR="00BD4B26">
        <w:t xml:space="preserve"> from the GPS coordinates</w:t>
      </w:r>
      <w:r w:rsidR="00CD4689">
        <w:t>:</w:t>
      </w:r>
    </w:p>
    <w:p w14:paraId="475C8CDB" w14:textId="23A9F351" w:rsidR="00DB6E32" w:rsidRDefault="00D961B3" w:rsidP="001118FF">
      <w:pPr>
        <w:pStyle w:val="ListParagraph"/>
        <w:numPr>
          <w:ilvl w:val="0"/>
          <w:numId w:val="7"/>
        </w:numPr>
      </w:pPr>
      <w:r>
        <w:t>Distance from Paris center</w:t>
      </w:r>
      <w:r w:rsidR="00CD4689">
        <w:t xml:space="preserve">: </w:t>
      </w:r>
      <w:r w:rsidR="00EE1ECC">
        <w:br/>
      </w:r>
      <w:r w:rsidR="00BD4B26">
        <w:t>Distance in km from Paris cente</w:t>
      </w:r>
      <w:r w:rsidR="0036315E">
        <w:t>r which is</w:t>
      </w:r>
      <w:r w:rsidR="0010570A">
        <w:t xml:space="preserve"> </w:t>
      </w:r>
      <w:r w:rsidR="00EC48E0">
        <w:t>Cat</w:t>
      </w:r>
      <w:r w:rsidR="008E4833">
        <w:t>hédrale</w:t>
      </w:r>
      <w:r w:rsidR="0010570A">
        <w:t xml:space="preserve"> </w:t>
      </w:r>
      <w:r w:rsidR="00BD4B26">
        <w:t>Notre-Dame</w:t>
      </w:r>
      <w:r w:rsidR="008E4833">
        <w:t xml:space="preserve"> de Paris</w:t>
      </w:r>
      <w:r w:rsidR="003A36DB">
        <w:t>.</w:t>
      </w:r>
    </w:p>
    <w:p w14:paraId="4171A125" w14:textId="2B2C1ED9" w:rsidR="003730F1" w:rsidRDefault="00D961B3" w:rsidP="001118FF">
      <w:pPr>
        <w:pStyle w:val="ListParagraph"/>
        <w:numPr>
          <w:ilvl w:val="0"/>
          <w:numId w:val="7"/>
        </w:numPr>
      </w:pPr>
      <w:r>
        <w:t>Bearing (direction)</w:t>
      </w:r>
      <w:r w:rsidR="009A5C09">
        <w:t>:</w:t>
      </w:r>
      <w:r w:rsidR="00F5497D">
        <w:br/>
        <w:t xml:space="preserve">We can also </w:t>
      </w:r>
      <w:r w:rsidR="008E4833">
        <w:t>provide</w:t>
      </w:r>
      <w:r w:rsidR="00F5497D">
        <w:t xml:space="preserve"> the direction </w:t>
      </w:r>
      <w:r w:rsidR="00EA304D">
        <w:t>of the intervention place</w:t>
      </w:r>
      <w:r w:rsidR="003730F1">
        <w:t>, i.e. the bearing</w:t>
      </w:r>
      <w:r w:rsidR="0009566C">
        <w:t>, the</w:t>
      </w:r>
      <w:r w:rsidR="003730F1">
        <w:t xml:space="preserve"> angle</w:t>
      </w:r>
      <w:r w:rsidR="0009566C">
        <w:t xml:space="preserve"> measure clockwise from the north direction</w:t>
      </w:r>
      <w:r w:rsidR="00DF7A02">
        <w:t>.</w:t>
      </w:r>
    </w:p>
    <w:p w14:paraId="252E6E6A" w14:textId="08E4E3B6" w:rsidR="00DF74D9" w:rsidRDefault="0032048E" w:rsidP="00DF74D9">
      <w:r>
        <w:t xml:space="preserve">Given the coordinates of the departure and </w:t>
      </w:r>
      <w:r w:rsidR="0044117A">
        <w:t>the arrival,</w:t>
      </w:r>
      <w:r w:rsidR="00DD1F78">
        <w:t xml:space="preserve"> </w:t>
      </w:r>
      <w:r w:rsidR="0044117A">
        <w:t xml:space="preserve">to </w:t>
      </w:r>
      <w:r w:rsidR="00380B63">
        <w:t xml:space="preserve">have </w:t>
      </w:r>
      <w:r w:rsidR="007E5D7F">
        <w:t>the</w:t>
      </w:r>
      <w:r w:rsidR="00380B63">
        <w:t xml:space="preserve"> best guess of</w:t>
      </w:r>
      <w:r w:rsidR="009A07CA">
        <w:t xml:space="preserve"> “where did the emergency vehicle pass by</w:t>
      </w:r>
      <w:r w:rsidR="00E32B73">
        <w:t>?”</w:t>
      </w:r>
      <w:r w:rsidR="005D6AB4">
        <w:t xml:space="preserve">, we can compute the </w:t>
      </w:r>
      <w:r w:rsidR="00067472" w:rsidRPr="005D0CB1">
        <w:rPr>
          <w:b/>
          <w:bCs/>
        </w:rPr>
        <w:t>midpoint</w:t>
      </w:r>
      <w:r w:rsidR="00067472">
        <w:t xml:space="preserve"> of the trajectory</w:t>
      </w:r>
      <w:r w:rsidR="006D24CE">
        <w:t xml:space="preserve"> and </w:t>
      </w:r>
      <w:r w:rsidR="00DF74D9">
        <w:t>its relative distance and bearing</w:t>
      </w:r>
      <w:r w:rsidR="00553B46">
        <w:t xml:space="preserve"> (angle)</w:t>
      </w:r>
      <w:r w:rsidR="00DF74D9">
        <w:t xml:space="preserve"> from Paris center.</w:t>
      </w:r>
    </w:p>
    <w:p w14:paraId="5000808E" w14:textId="3E5098D9" w:rsidR="004A515D" w:rsidRDefault="004A515D">
      <w:r>
        <w:br w:type="page"/>
      </w:r>
    </w:p>
    <w:p w14:paraId="3504831E" w14:textId="77777777" w:rsidR="004A515D" w:rsidRDefault="004A515D" w:rsidP="00DF74D9"/>
    <w:p w14:paraId="015123E4" w14:textId="7CFF2EBB" w:rsidR="003267B7" w:rsidRDefault="009132E8" w:rsidP="00DF74D9">
      <w:pPr>
        <w:pStyle w:val="Heading2"/>
      </w:pPr>
      <w:bookmarkStart w:id="34" w:name="_Toc50972546"/>
      <w:bookmarkStart w:id="35" w:name="_Ref54535918"/>
      <w:r>
        <w:t xml:space="preserve">Mean speed and </w:t>
      </w:r>
      <w:r w:rsidR="00DF74D9">
        <w:t>T</w:t>
      </w:r>
      <w:r w:rsidR="00520665">
        <w:t>raffic</w:t>
      </w:r>
      <w:r w:rsidR="00DF74D9">
        <w:t xml:space="preserve"> map</w:t>
      </w:r>
      <w:bookmarkEnd w:id="34"/>
      <w:bookmarkEnd w:id="35"/>
    </w:p>
    <w:p w14:paraId="6F927705" w14:textId="1A440E91" w:rsidR="00DF74D9" w:rsidRDefault="00146F1B" w:rsidP="00DF74D9">
      <w:r>
        <w:t>For every intervention</w:t>
      </w:r>
      <w:r w:rsidR="00F94DC4">
        <w:t xml:space="preserve"> place</w:t>
      </w:r>
      <w:r>
        <w:t xml:space="preserve">, we try to determine </w:t>
      </w:r>
      <w:r w:rsidR="00A85F92">
        <w:t xml:space="preserve">how fast vehicles </w:t>
      </w:r>
      <w:r w:rsidR="00537AA3">
        <w:t xml:space="preserve">can </w:t>
      </w:r>
      <w:r w:rsidR="00CA4F97">
        <w:t>run</w:t>
      </w:r>
      <w:r w:rsidR="00305F5D">
        <w:t xml:space="preserve"> in average</w:t>
      </w:r>
      <w:r w:rsidR="00537AA3">
        <w:t xml:space="preserve">. </w:t>
      </w:r>
      <w:r w:rsidR="002B3F10" w:rsidRPr="002B3F10">
        <w:t xml:space="preserve">We can estimate an average speed map of Paris. We are going to </w:t>
      </w:r>
      <w:r w:rsidR="00430075">
        <w:t>grid</w:t>
      </w:r>
      <w:r w:rsidR="002B3F10" w:rsidRPr="002B3F10">
        <w:t xml:space="preserve"> the city </w:t>
      </w:r>
      <w:r w:rsidR="00D82247">
        <w:t>in</w:t>
      </w:r>
      <w:r w:rsidR="002B3F10" w:rsidRPr="002B3F10">
        <w:t xml:space="preserve"> tiles.</w:t>
      </w:r>
      <w:r w:rsidR="00E77FA3">
        <w:t xml:space="preserve"> These tiles </w:t>
      </w:r>
      <w:r w:rsidR="00D278E4">
        <w:t xml:space="preserve">have a dimension </w:t>
      </w:r>
      <w:r w:rsidR="000F685C">
        <w:t>of 0.01° longitude and 0.01° latitude</w:t>
      </w:r>
      <w:r w:rsidR="00B36743">
        <w:t xml:space="preserve"> (</w:t>
      </w:r>
      <w:r w:rsidR="00E976B0">
        <w:t xml:space="preserve">~ </w:t>
      </w:r>
      <w:r w:rsidR="00550610">
        <w:t>0.81 km2</w:t>
      </w:r>
      <w:r w:rsidR="004926B7">
        <w:t>)</w:t>
      </w:r>
      <w:r w:rsidR="000F685C">
        <w:t>.</w:t>
      </w:r>
      <w:r w:rsidR="00DF3066">
        <w:t xml:space="preserve"> </w:t>
      </w:r>
      <w:r w:rsidR="00444D68">
        <w:t xml:space="preserve">The mean speed is then </w:t>
      </w:r>
      <w:r w:rsidR="00B87B9E">
        <w:t>estimated</w:t>
      </w:r>
      <w:r w:rsidR="00D82247">
        <w:t xml:space="preserve"> with the training dataset</w:t>
      </w:r>
      <w:r w:rsidR="00444D68">
        <w:t>.</w:t>
      </w:r>
    </w:p>
    <w:p w14:paraId="2DA8B7A3" w14:textId="0A45D03C" w:rsidR="009C53E2" w:rsidRDefault="009C53E2" w:rsidP="00DF74D9">
      <w:r>
        <w:t xml:space="preserve">The resulting traffic map </w:t>
      </w:r>
      <w:r w:rsidR="00B87B9E">
        <w:t>is below.</w:t>
      </w:r>
      <w:r w:rsidR="00EC439E">
        <w:t xml:space="preserve"> </w:t>
      </w:r>
      <w:r w:rsidR="00B87B9E">
        <w:t>V</w:t>
      </w:r>
      <w:r w:rsidR="00F2507E">
        <w:t>ehicles mean speeds do vary per region.</w:t>
      </w:r>
      <w:r w:rsidR="00EC439E">
        <w:t xml:space="preserve"> </w:t>
      </w:r>
    </w:p>
    <w:p w14:paraId="62EE63EE" w14:textId="4E16A39A" w:rsidR="00D476D7" w:rsidRDefault="00202524" w:rsidP="00D476D7">
      <w:pPr>
        <w:jc w:val="center"/>
      </w:pPr>
      <w:bookmarkStart w:id="36" w:name="_Toc54525536"/>
      <w:r>
        <w:t xml:space="preserve">Average </w:t>
      </w:r>
      <w:r w:rsidR="004A515D">
        <w:t>speed (km/h) per GPS coordinates</w:t>
      </w:r>
      <w:r w:rsidR="00D476D7">
        <w:t xml:space="preserve"> - Figure </w:t>
      </w:r>
      <w:fldSimple w:instr=" STYLEREF 1 \s ">
        <w:r w:rsidR="000002B9">
          <w:rPr>
            <w:noProof/>
          </w:rPr>
          <w:t>3</w:t>
        </w:r>
      </w:fldSimple>
      <w:r w:rsidR="001541A7">
        <w:noBreakHyphen/>
      </w:r>
      <w:fldSimple w:instr=" SEQ Figure \* ARABIC \s 1 ">
        <w:r w:rsidR="000002B9">
          <w:rPr>
            <w:noProof/>
          </w:rPr>
          <w:t>1</w:t>
        </w:r>
        <w:bookmarkEnd w:id="36"/>
      </w:fldSimple>
    </w:p>
    <w:p w14:paraId="1974DB62" w14:textId="09CF4A82" w:rsidR="00CA7D3E" w:rsidRDefault="009C53E2" w:rsidP="004A515D">
      <w:pPr>
        <w:jc w:val="center"/>
      </w:pPr>
      <w:r>
        <w:rPr>
          <w:noProof/>
        </w:rPr>
        <w:drawing>
          <wp:inline distT="0" distB="0" distL="0" distR="0" wp14:anchorId="13A7680D" wp14:editId="19438AFA">
            <wp:extent cx="4475725" cy="43624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1265" cy="4387344"/>
                    </a:xfrm>
                    <a:prstGeom prst="rect">
                      <a:avLst/>
                    </a:prstGeom>
                  </pic:spPr>
                </pic:pic>
              </a:graphicData>
            </a:graphic>
          </wp:inline>
        </w:drawing>
      </w:r>
    </w:p>
    <w:p w14:paraId="706A2442" w14:textId="32FDD94F" w:rsidR="001D4E89" w:rsidRDefault="001D4E89">
      <w:r>
        <w:br w:type="page"/>
      </w:r>
    </w:p>
    <w:p w14:paraId="4F8683BD" w14:textId="77777777" w:rsidR="001D4E89" w:rsidRDefault="001D4E89" w:rsidP="004A515D">
      <w:pPr>
        <w:jc w:val="center"/>
      </w:pPr>
    </w:p>
    <w:p w14:paraId="4B36F1D0" w14:textId="15E78BA9" w:rsidR="004A515D" w:rsidRDefault="00406D3C" w:rsidP="00DF74D9">
      <w:r>
        <w:t>The variance of th</w:t>
      </w:r>
      <w:r w:rsidR="006D08FB">
        <w:t>e speeds</w:t>
      </w:r>
      <w:r w:rsidR="00A17DD2">
        <w:t xml:space="preserve"> </w:t>
      </w:r>
      <w:r w:rsidR="00D13D34">
        <w:t xml:space="preserve">looks </w:t>
      </w:r>
      <w:r w:rsidR="00EC439E">
        <w:t xml:space="preserve">homogenous, </w:t>
      </w:r>
      <w:r w:rsidR="00D13D34">
        <w:t>mostly below 20km/h</w:t>
      </w:r>
      <w:r w:rsidR="00EC439E">
        <w:t>:</w:t>
      </w:r>
    </w:p>
    <w:p w14:paraId="1421357C" w14:textId="0A171304" w:rsidR="00D476D7" w:rsidRDefault="001D4E89" w:rsidP="00D476D7">
      <w:pPr>
        <w:jc w:val="center"/>
      </w:pPr>
      <w:bookmarkStart w:id="37" w:name="_Toc54525537"/>
      <w:r>
        <w:t>Standard deviation of</w:t>
      </w:r>
      <w:r w:rsidR="004A515D">
        <w:t xml:space="preserve"> speed (km/h) per GPS coordinates</w:t>
      </w:r>
      <w:r w:rsidR="00D476D7">
        <w:t xml:space="preserve"> - Figure </w:t>
      </w:r>
      <w:fldSimple w:instr=" STYLEREF 1 \s ">
        <w:r w:rsidR="000002B9">
          <w:rPr>
            <w:noProof/>
          </w:rPr>
          <w:t>3</w:t>
        </w:r>
      </w:fldSimple>
      <w:r w:rsidR="001541A7">
        <w:noBreakHyphen/>
      </w:r>
      <w:fldSimple w:instr=" SEQ Figure \* ARABIC \s 1 ">
        <w:r w:rsidR="000002B9">
          <w:rPr>
            <w:noProof/>
          </w:rPr>
          <w:t>2</w:t>
        </w:r>
        <w:bookmarkEnd w:id="37"/>
      </w:fldSimple>
    </w:p>
    <w:p w14:paraId="392546B4" w14:textId="57F0C809" w:rsidR="00A17DD2" w:rsidRPr="00DF74D9" w:rsidRDefault="00A17DD2" w:rsidP="00DF74D9">
      <w:r>
        <w:rPr>
          <w:noProof/>
        </w:rPr>
        <w:drawing>
          <wp:inline distT="0" distB="0" distL="0" distR="0" wp14:anchorId="0C642DA3" wp14:editId="6EBB27BF">
            <wp:extent cx="5162550" cy="51107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6049" cy="5114183"/>
                    </a:xfrm>
                    <a:prstGeom prst="rect">
                      <a:avLst/>
                    </a:prstGeom>
                  </pic:spPr>
                </pic:pic>
              </a:graphicData>
            </a:graphic>
          </wp:inline>
        </w:drawing>
      </w:r>
    </w:p>
    <w:p w14:paraId="6A0F7751" w14:textId="37CA5254" w:rsidR="004369C9" w:rsidRDefault="001D33E1" w:rsidP="004369C9">
      <w:pPr>
        <w:pStyle w:val="Heading2"/>
      </w:pPr>
      <w:bookmarkStart w:id="38" w:name="_Toc50972547"/>
      <w:r>
        <w:t>S</w:t>
      </w:r>
      <w:r w:rsidR="001C6BD3">
        <w:t xml:space="preserve">equential </w:t>
      </w:r>
      <w:r w:rsidR="00204EF8">
        <w:t>data</w:t>
      </w:r>
      <w:bookmarkEnd w:id="38"/>
    </w:p>
    <w:p w14:paraId="4F41ADB1" w14:textId="714D62E9" w:rsidR="004C2763" w:rsidRDefault="00C40678" w:rsidP="004C2763">
      <w:r>
        <w:t xml:space="preserve">Some fields in the dataset are given </w:t>
      </w:r>
      <w:r w:rsidR="006E5674">
        <w:t>as</w:t>
      </w:r>
      <w:r>
        <w:t xml:space="preserve"> list</w:t>
      </w:r>
      <w:r w:rsidR="006E5674">
        <w:t>s</w:t>
      </w:r>
      <w:r>
        <w:t xml:space="preserve"> of </w:t>
      </w:r>
      <w:r w:rsidR="002264E3">
        <w:t xml:space="preserve">data. These </w:t>
      </w:r>
      <w:r w:rsidR="007A3F1C">
        <w:t xml:space="preserve">lists are composed of a variable number of </w:t>
      </w:r>
      <w:r w:rsidR="00FA59FA">
        <w:t>elements</w:t>
      </w:r>
      <w:r w:rsidR="00C268C2">
        <w:t>. We can find:</w:t>
      </w:r>
    </w:p>
    <w:p w14:paraId="06B3E943" w14:textId="5C572886" w:rsidR="00C268C2" w:rsidRDefault="00C268C2" w:rsidP="001118FF">
      <w:pPr>
        <w:pStyle w:val="ListParagraph"/>
        <w:numPr>
          <w:ilvl w:val="0"/>
          <w:numId w:val="10"/>
        </w:numPr>
      </w:pPr>
      <w:r>
        <w:t>List of GPS coordinates</w:t>
      </w:r>
      <w:r w:rsidR="00DE2676">
        <w:t>,</w:t>
      </w:r>
    </w:p>
    <w:p w14:paraId="16BA88A7" w14:textId="7FBE6099" w:rsidR="00DE2676" w:rsidRDefault="00DE2676" w:rsidP="001118FF">
      <w:pPr>
        <w:pStyle w:val="ListParagraph"/>
        <w:numPr>
          <w:ilvl w:val="0"/>
          <w:numId w:val="10"/>
        </w:numPr>
      </w:pPr>
      <w:r>
        <w:t xml:space="preserve">List of </w:t>
      </w:r>
      <w:r w:rsidR="006A7463">
        <w:t>date</w:t>
      </w:r>
      <w:r w:rsidR="00FB1B3F">
        <w:t>-</w:t>
      </w:r>
      <w:r w:rsidR="006A7463">
        <w:t>times</w:t>
      </w:r>
      <w:r w:rsidR="00E33A6B">
        <w:t>,</w:t>
      </w:r>
    </w:p>
    <w:p w14:paraId="31209A81" w14:textId="392720EB" w:rsidR="00E33A6B" w:rsidRDefault="00E33A6B" w:rsidP="001118FF">
      <w:pPr>
        <w:pStyle w:val="ListParagraph"/>
        <w:numPr>
          <w:ilvl w:val="0"/>
          <w:numId w:val="10"/>
        </w:numPr>
      </w:pPr>
      <w:r>
        <w:t>List of street names</w:t>
      </w:r>
      <w:r w:rsidR="00597C0D">
        <w:t xml:space="preserve"> (</w:t>
      </w:r>
      <w:r w:rsidR="007B28EC">
        <w:t>named as “</w:t>
      </w:r>
      <w:r w:rsidR="00597C0D">
        <w:t>waypoints</w:t>
      </w:r>
      <w:r w:rsidR="007B28EC">
        <w:t>” in the dataset</w:t>
      </w:r>
      <w:r w:rsidR="00597C0D">
        <w:t>)</w:t>
      </w:r>
      <w:r>
        <w:t>.</w:t>
      </w:r>
    </w:p>
    <w:p w14:paraId="29CBFBB8" w14:textId="2D21EAA1" w:rsidR="00242ECB" w:rsidRDefault="00F77702" w:rsidP="00E33A6B">
      <w:r>
        <w:t>Let’s consider the case of the fields “</w:t>
      </w:r>
      <w:r w:rsidRPr="003A308C">
        <w:rPr>
          <w:b/>
          <w:bCs/>
        </w:rPr>
        <w:t>GPS Track</w:t>
      </w:r>
      <w:r>
        <w:t xml:space="preserve"> *”.  </w:t>
      </w:r>
      <w:r w:rsidR="009935CE">
        <w:t xml:space="preserve">These fields are </w:t>
      </w:r>
      <w:r w:rsidR="000E3B79">
        <w:t>usually empty</w:t>
      </w:r>
      <w:r w:rsidR="00EE3202">
        <w:t xml:space="preserve">. They are </w:t>
      </w:r>
      <w:r w:rsidR="000E3B79">
        <w:t xml:space="preserve">none in </w:t>
      </w:r>
      <w:r w:rsidR="000E3B79" w:rsidRPr="00981ABD">
        <w:rPr>
          <w:b/>
          <w:bCs/>
        </w:rPr>
        <w:t xml:space="preserve">70% of the </w:t>
      </w:r>
      <w:r w:rsidR="007B0A20" w:rsidRPr="00981ABD">
        <w:rPr>
          <w:b/>
          <w:bCs/>
        </w:rPr>
        <w:t>time</w:t>
      </w:r>
      <w:r w:rsidR="007B0A20">
        <w:t xml:space="preserve">. </w:t>
      </w:r>
      <w:r w:rsidR="008F683F">
        <w:t>But t</w:t>
      </w:r>
      <w:r w:rsidR="0038212D">
        <w:t xml:space="preserve">heir </w:t>
      </w:r>
      <w:r w:rsidR="008F683F">
        <w:t xml:space="preserve">role turned out </w:t>
      </w:r>
      <w:r w:rsidR="00FB1B3F">
        <w:t xml:space="preserve">to </w:t>
      </w:r>
      <w:r w:rsidR="008F683F">
        <w:t xml:space="preserve">be crucial. </w:t>
      </w:r>
      <w:r w:rsidR="003A308C">
        <w:t>They</w:t>
      </w:r>
      <w:r w:rsidR="004A1348">
        <w:t xml:space="preserve"> are provided by a tracking system which </w:t>
      </w:r>
      <w:r w:rsidR="00F00271">
        <w:t>is triggered when the vehicle is slowed down.</w:t>
      </w:r>
      <w:r w:rsidR="001C31CA">
        <w:t xml:space="preserve"> During the wait time, </w:t>
      </w:r>
      <w:r w:rsidR="00D729DC">
        <w:t xml:space="preserve">valuable information was given about the sequential </w:t>
      </w:r>
      <w:r w:rsidR="00470249">
        <w:t>wait times and positions.</w:t>
      </w:r>
      <w:r w:rsidR="00053CE7">
        <w:t xml:space="preserve"> </w:t>
      </w:r>
    </w:p>
    <w:p w14:paraId="684F7DD9" w14:textId="6C58E812" w:rsidR="00E33A6B" w:rsidRDefault="00053CE7" w:rsidP="00E33A6B">
      <w:r>
        <w:t>The following features are extracted:</w:t>
      </w:r>
    </w:p>
    <w:p w14:paraId="44F2AFDC" w14:textId="1E6F4712" w:rsidR="00053CE7" w:rsidRDefault="00053CE7" w:rsidP="001118FF">
      <w:pPr>
        <w:pStyle w:val="ListParagraph"/>
        <w:numPr>
          <w:ilvl w:val="0"/>
          <w:numId w:val="11"/>
        </w:numPr>
      </w:pPr>
      <w:r>
        <w:lastRenderedPageBreak/>
        <w:t>Number of element</w:t>
      </w:r>
      <w:r w:rsidR="006A7463">
        <w:t>s</w:t>
      </w:r>
      <w:r>
        <w:t xml:space="preserve"> </w:t>
      </w:r>
      <w:r w:rsidR="006A7463">
        <w:t>of</w:t>
      </w:r>
      <w:r>
        <w:t xml:space="preserve"> the </w:t>
      </w:r>
      <w:r w:rsidR="006A7463">
        <w:t xml:space="preserve">tracking </w:t>
      </w:r>
      <w:r>
        <w:t>list,</w:t>
      </w:r>
    </w:p>
    <w:p w14:paraId="491DBAC3" w14:textId="04EDB167" w:rsidR="00053CE7" w:rsidRDefault="00053CE7" w:rsidP="001118FF">
      <w:pPr>
        <w:pStyle w:val="ListParagraph"/>
        <w:numPr>
          <w:ilvl w:val="0"/>
          <w:numId w:val="11"/>
        </w:numPr>
      </w:pPr>
      <w:r>
        <w:t>Total duration</w:t>
      </w:r>
      <w:r w:rsidR="00AC7041">
        <w:t xml:space="preserve">: </w:t>
      </w:r>
      <w:r w:rsidR="00FB1B3F">
        <w:t xml:space="preserve">the </w:t>
      </w:r>
      <w:r w:rsidR="00AC7041">
        <w:t xml:space="preserve">sum of durations </w:t>
      </w:r>
      <w:r w:rsidR="006A7463">
        <w:t>deduced from</w:t>
      </w:r>
      <w:r w:rsidR="00AC7041">
        <w:t xml:space="preserve"> </w:t>
      </w:r>
      <w:r w:rsidR="00D949E1">
        <w:t>the list of date</w:t>
      </w:r>
      <w:r w:rsidR="00FB1B3F">
        <w:t>-</w:t>
      </w:r>
      <w:r w:rsidR="00D949E1">
        <w:t>times.</w:t>
      </w:r>
    </w:p>
    <w:p w14:paraId="68186B34" w14:textId="2DBB7331" w:rsidR="00D949E1" w:rsidRDefault="00D949E1" w:rsidP="001118FF">
      <w:pPr>
        <w:pStyle w:val="ListParagraph"/>
        <w:numPr>
          <w:ilvl w:val="0"/>
          <w:numId w:val="11"/>
        </w:numPr>
      </w:pPr>
      <w:r>
        <w:t xml:space="preserve">Total distance: </w:t>
      </w:r>
      <w:r w:rsidR="00FB1B3F">
        <w:t xml:space="preserve">the </w:t>
      </w:r>
      <w:r>
        <w:t xml:space="preserve">sum of </w:t>
      </w:r>
      <w:r w:rsidR="009476A0">
        <w:t>distances</w:t>
      </w:r>
      <w:r>
        <w:t xml:space="preserve"> deduced from the list of </w:t>
      </w:r>
      <w:r w:rsidR="009476A0">
        <w:t>GPS coordinates.</w:t>
      </w:r>
    </w:p>
    <w:p w14:paraId="3BC5EF84" w14:textId="3759B54A" w:rsidR="00053CE7" w:rsidRDefault="004B76F8" w:rsidP="00E33A6B">
      <w:r>
        <w:t>Alternatively, w</w:t>
      </w:r>
      <w:r w:rsidR="000919E6">
        <w:t xml:space="preserve">e call </w:t>
      </w:r>
      <w:r w:rsidR="006F0B2F">
        <w:t>for</w:t>
      </w:r>
      <w:r w:rsidR="000919E6">
        <w:t xml:space="preserve"> </w:t>
      </w:r>
      <w:r w:rsidR="006F0B2F">
        <w:t>text mining technics.</w:t>
      </w:r>
      <w:r w:rsidR="006F6EA5">
        <w:t xml:space="preserve"> </w:t>
      </w:r>
      <w:r w:rsidR="001C6401">
        <w:t xml:space="preserve">It is particularly meaningful </w:t>
      </w:r>
      <w:r w:rsidR="00B973B1">
        <w:t>for analyzing</w:t>
      </w:r>
      <w:r w:rsidR="001C6401">
        <w:t xml:space="preserve"> </w:t>
      </w:r>
      <w:r w:rsidR="00B973B1">
        <w:t xml:space="preserve">a </w:t>
      </w:r>
      <w:r w:rsidR="001C6401">
        <w:t xml:space="preserve">list of street names. </w:t>
      </w:r>
      <w:r w:rsidR="006D7992">
        <w:t xml:space="preserve">We </w:t>
      </w:r>
      <w:r w:rsidR="00B973B1">
        <w:t xml:space="preserve">build </w:t>
      </w:r>
      <w:r w:rsidR="006D7992">
        <w:t xml:space="preserve">a corpus made of </w:t>
      </w:r>
      <w:r w:rsidR="00B9230A">
        <w:t xml:space="preserve">12311 </w:t>
      </w:r>
      <w:r w:rsidR="006D7992">
        <w:t>street names</w:t>
      </w:r>
      <w:r w:rsidR="0023122D">
        <w:t xml:space="preserve"> (number of distinct street names found). </w:t>
      </w:r>
      <w:r w:rsidR="00876980">
        <w:t xml:space="preserve">To avoid the curse of dimensionality, </w:t>
      </w:r>
      <w:r w:rsidR="00B42F04">
        <w:t>we summarize them by</w:t>
      </w:r>
      <w:r w:rsidR="00AB0D06">
        <w:t xml:space="preserve"> </w:t>
      </w:r>
      <w:r w:rsidR="0056433A">
        <w:t>“topic” extraction</w:t>
      </w:r>
      <w:r w:rsidR="00783537">
        <w:t>, i.e.</w:t>
      </w:r>
      <w:r w:rsidR="0056433A">
        <w:t xml:space="preserve"> </w:t>
      </w:r>
      <w:r w:rsidR="00A02A91">
        <w:t xml:space="preserve">using </w:t>
      </w:r>
      <w:r w:rsidR="00A02A91" w:rsidRPr="00F60CA3">
        <w:rPr>
          <w:b/>
          <w:bCs/>
        </w:rPr>
        <w:t>Latent Semantic Analysis</w:t>
      </w:r>
      <w:r w:rsidR="00A02A91">
        <w:t>.</w:t>
      </w:r>
    </w:p>
    <w:p w14:paraId="0957D0F9" w14:textId="0B3EF02D" w:rsidR="00735D33" w:rsidRPr="004C2763" w:rsidRDefault="00991BA7" w:rsidP="004C2763">
      <w:r>
        <w:t xml:space="preserve">We can generalize the </w:t>
      </w:r>
      <w:r w:rsidR="00623160">
        <w:t xml:space="preserve">technic to </w:t>
      </w:r>
      <w:r w:rsidR="00FB1B3F">
        <w:t xml:space="preserve">a </w:t>
      </w:r>
      <w:r w:rsidR="00623160">
        <w:t>list of durations or coordinates. Each duration or coordinate will correspond to a word.</w:t>
      </w:r>
    </w:p>
    <w:p w14:paraId="5F591C71" w14:textId="7C0689E1" w:rsidR="0000115E" w:rsidRDefault="006D249B" w:rsidP="0000115E">
      <w:pPr>
        <w:pStyle w:val="Heading2"/>
      </w:pPr>
      <w:bookmarkStart w:id="39" w:name="_Toc50972548"/>
      <w:r>
        <w:t>Feature</w:t>
      </w:r>
      <w:r w:rsidR="0000115E">
        <w:t xml:space="preserve"> decomposition</w:t>
      </w:r>
      <w:bookmarkEnd w:id="39"/>
    </w:p>
    <w:p w14:paraId="3C4735E3" w14:textId="77777777" w:rsidR="00995EE2" w:rsidRDefault="006D249B" w:rsidP="00925F25">
      <w:r>
        <w:t>The original feature “vehicle ty</w:t>
      </w:r>
      <w:r w:rsidR="00F4569D">
        <w:t>p</w:t>
      </w:r>
      <w:r>
        <w:t>e”</w:t>
      </w:r>
      <w:r w:rsidR="00F4569D">
        <w:t xml:space="preserve"> is composed of two words. </w:t>
      </w:r>
    </w:p>
    <w:p w14:paraId="5F08FCEE" w14:textId="77777777" w:rsidR="00995EE2" w:rsidRDefault="00925F25" w:rsidP="00925F25">
      <w:r>
        <w:t>The first one correspond</w:t>
      </w:r>
      <w:r w:rsidR="0006326A">
        <w:t>s to a real vehicle type (</w:t>
      </w:r>
      <w:r w:rsidR="008E56A2">
        <w:rPr>
          <w:rFonts w:ascii="Calibri" w:hAnsi="Calibri" w:cs="Calibri"/>
          <w:sz w:val="22"/>
          <w:szCs w:val="22"/>
        </w:rPr>
        <w:t xml:space="preserve">'VSAV BSPP', 'PSE', …). See </w:t>
      </w:r>
      <w:hyperlink r:id="rId35" w:history="1">
        <w:r w:rsidR="008E56A2">
          <w:rPr>
            <w:rStyle w:val="Hyperlink"/>
          </w:rPr>
          <w:t>https://www.pompiers.fr/pompiers/nous-connaitre/vehicules-des-sapeurs-pompiers</w:t>
        </w:r>
      </w:hyperlink>
      <w:r w:rsidR="008E56A2">
        <w:t xml:space="preserve">. </w:t>
      </w:r>
    </w:p>
    <w:p w14:paraId="466B199B" w14:textId="6EBA1164" w:rsidR="00995EE2" w:rsidRDefault="008E56A2" w:rsidP="00995EE2">
      <w:pPr>
        <w:spacing w:after="0"/>
      </w:pPr>
      <w:r>
        <w:t>The second one</w:t>
      </w:r>
      <w:r w:rsidR="00785F75">
        <w:t xml:space="preserve"> </w:t>
      </w:r>
      <w:r w:rsidR="00EE6A40">
        <w:t xml:space="preserve">corresponds to the </w:t>
      </w:r>
      <w:r w:rsidR="004A0CF6">
        <w:t>owner of the vehicle</w:t>
      </w:r>
      <w:r w:rsidR="00995EE2">
        <w:t>:</w:t>
      </w:r>
    </w:p>
    <w:p w14:paraId="0262FD37" w14:textId="4456864D" w:rsidR="00995EE2" w:rsidRPr="00995EE2" w:rsidRDefault="00995EE2" w:rsidP="001118FF">
      <w:pPr>
        <w:pStyle w:val="ListParagraph"/>
        <w:numPr>
          <w:ilvl w:val="0"/>
          <w:numId w:val="12"/>
        </w:numPr>
        <w:spacing w:after="0"/>
        <w:rPr>
          <w:lang w:val="fr-FR"/>
        </w:rPr>
      </w:pPr>
      <w:r w:rsidRPr="00995EE2">
        <w:rPr>
          <w:rFonts w:ascii="Calibri" w:hAnsi="Calibri" w:cs="Calibri"/>
          <w:sz w:val="22"/>
          <w:szCs w:val="22"/>
          <w:lang w:val="fr-FR"/>
        </w:rPr>
        <w:t>BSPP: Brigade de sapeurs-pompiers de Paris</w:t>
      </w:r>
    </w:p>
    <w:p w14:paraId="2A98CF38" w14:textId="0F25E6C6" w:rsidR="00995EE2" w:rsidRDefault="00995EE2" w:rsidP="001118FF">
      <w:pPr>
        <w:pStyle w:val="NormalWeb"/>
        <w:numPr>
          <w:ilvl w:val="0"/>
          <w:numId w:val="12"/>
        </w:numPr>
        <w:spacing w:before="0" w:beforeAutospacing="0" w:after="0" w:afterAutospacing="0"/>
        <w:rPr>
          <w:rFonts w:ascii="Calibri" w:hAnsi="Calibri" w:cs="Calibri"/>
          <w:sz w:val="22"/>
          <w:szCs w:val="22"/>
          <w:lang w:val="fr-FR"/>
        </w:rPr>
      </w:pPr>
      <w:r w:rsidRPr="00995EE2">
        <w:rPr>
          <w:rFonts w:ascii="Calibri" w:hAnsi="Calibri" w:cs="Calibri"/>
          <w:sz w:val="22"/>
          <w:szCs w:val="22"/>
          <w:lang w:val="fr-FR"/>
        </w:rPr>
        <w:t xml:space="preserve">SSLIA: </w:t>
      </w:r>
      <w:r>
        <w:rPr>
          <w:rFonts w:ascii="Calibri" w:hAnsi="Calibri" w:cs="Calibri"/>
          <w:sz w:val="22"/>
          <w:szCs w:val="22"/>
          <w:lang w:val="fr-FR"/>
        </w:rPr>
        <w:t>Service de sauvetage et de lutte contre l'incendie des aéronefs,</w:t>
      </w:r>
    </w:p>
    <w:p w14:paraId="3C12E623" w14:textId="0004E5B8" w:rsidR="00995EE2" w:rsidRDefault="008B498E" w:rsidP="001118FF">
      <w:pPr>
        <w:pStyle w:val="NormalWeb"/>
        <w:numPr>
          <w:ilvl w:val="0"/>
          <w:numId w:val="12"/>
        </w:numPr>
        <w:spacing w:before="0" w:beforeAutospacing="0" w:after="0" w:afterAutospacing="0"/>
        <w:rPr>
          <w:rFonts w:ascii="Calibri" w:hAnsi="Calibri" w:cs="Calibri"/>
          <w:sz w:val="22"/>
          <w:szCs w:val="22"/>
          <w:lang w:val="fr-FR"/>
        </w:rPr>
      </w:pPr>
      <w:r>
        <w:rPr>
          <w:rFonts w:ascii="Calibri" w:hAnsi="Calibri" w:cs="Calibri"/>
          <w:sz w:val="22"/>
          <w:szCs w:val="22"/>
          <w:lang w:val="fr-FR"/>
        </w:rPr>
        <w:t>E</w:t>
      </w:r>
      <w:r w:rsidR="00995EE2">
        <w:rPr>
          <w:rFonts w:ascii="Calibri" w:hAnsi="Calibri" w:cs="Calibri"/>
          <w:sz w:val="22"/>
          <w:szCs w:val="22"/>
          <w:lang w:val="fr-FR"/>
        </w:rPr>
        <w:t>tc</w:t>
      </w:r>
    </w:p>
    <w:p w14:paraId="1187D98F" w14:textId="77777777" w:rsidR="008B498E" w:rsidRPr="00995EE2" w:rsidRDefault="008B498E" w:rsidP="008B498E">
      <w:pPr>
        <w:pStyle w:val="NormalWeb"/>
        <w:spacing w:before="0" w:beforeAutospacing="0" w:after="0" w:afterAutospacing="0"/>
        <w:ind w:left="720"/>
        <w:rPr>
          <w:rFonts w:ascii="Calibri" w:hAnsi="Calibri" w:cs="Calibri"/>
          <w:sz w:val="22"/>
          <w:szCs w:val="22"/>
          <w:lang w:val="fr-FR"/>
        </w:rPr>
      </w:pPr>
    </w:p>
    <w:p w14:paraId="785DD29C" w14:textId="7A5D5F42" w:rsidR="00995EE2" w:rsidRDefault="008B498E" w:rsidP="00925F25">
      <w:r w:rsidRPr="008B498E">
        <w:t>We can separate them f</w:t>
      </w:r>
      <w:r>
        <w:t>or more</w:t>
      </w:r>
      <w:r w:rsidR="00AC3B1D">
        <w:t xml:space="preserve"> informative</w:t>
      </w:r>
      <w:r w:rsidR="002827E3">
        <w:t xml:space="preserve"> feature</w:t>
      </w:r>
      <w:r w:rsidR="0001370C">
        <w:t>s</w:t>
      </w:r>
      <w:r w:rsidR="002827E3">
        <w:t>.</w:t>
      </w:r>
    </w:p>
    <w:p w14:paraId="7058CA4C" w14:textId="1955A7D8" w:rsidR="008D2E05" w:rsidRDefault="008D2E05">
      <w:r>
        <w:br w:type="page"/>
      </w:r>
    </w:p>
    <w:p w14:paraId="0614C20B" w14:textId="77777777" w:rsidR="008D2E05" w:rsidRPr="008B498E" w:rsidRDefault="008D2E05" w:rsidP="00925F25"/>
    <w:p w14:paraId="7F02D5F8" w14:textId="14ABDA35" w:rsidR="002B56DC" w:rsidRDefault="00F70D01" w:rsidP="00B90079">
      <w:pPr>
        <w:pStyle w:val="Heading1"/>
      </w:pPr>
      <w:bookmarkStart w:id="40" w:name="_Toc50972549"/>
      <w:r>
        <w:t>M</w:t>
      </w:r>
      <w:r w:rsidR="00B90079">
        <w:t>odels</w:t>
      </w:r>
      <w:r w:rsidR="00347870">
        <w:t xml:space="preserve"> comparison</w:t>
      </w:r>
      <w:bookmarkEnd w:id="40"/>
    </w:p>
    <w:p w14:paraId="1FDED755" w14:textId="3BFF781F" w:rsidR="00306D0F" w:rsidRDefault="001868A0" w:rsidP="00306D0F">
      <w:r w:rsidRPr="001868A0">
        <w:t xml:space="preserve">Since there </w:t>
      </w:r>
      <w:r w:rsidR="00D03666">
        <w:t xml:space="preserve">are many </w:t>
      </w:r>
      <w:r w:rsidR="00771D87">
        <w:t>methods for</w:t>
      </w:r>
      <w:r w:rsidRPr="001868A0">
        <w:t xml:space="preserve"> regression, </w:t>
      </w:r>
      <w:r w:rsidR="009B47A4">
        <w:t>we can</w:t>
      </w:r>
      <w:r w:rsidRPr="001868A0">
        <w:t xml:space="preserve"> </w:t>
      </w:r>
      <w:r w:rsidR="00771D87">
        <w:t xml:space="preserve">first </w:t>
      </w:r>
      <w:r w:rsidRPr="001868A0">
        <w:t xml:space="preserve">quickly </w:t>
      </w:r>
      <w:r w:rsidR="0005776A">
        <w:t>try</w:t>
      </w:r>
      <w:r w:rsidRPr="001868A0">
        <w:t xml:space="preserve"> them </w:t>
      </w:r>
      <w:r w:rsidR="0005776A">
        <w:t xml:space="preserve">out </w:t>
      </w:r>
      <w:r w:rsidRPr="001868A0">
        <w:t>with default settings.</w:t>
      </w:r>
      <w:r w:rsidR="00920E03">
        <w:t xml:space="preserve"> </w:t>
      </w:r>
      <w:r w:rsidR="004739E8">
        <w:t>We</w:t>
      </w:r>
      <w:r w:rsidR="00920E03">
        <w:t xml:space="preserve"> will then </w:t>
      </w:r>
      <w:r w:rsidR="004739E8">
        <w:t xml:space="preserve">be able to </w:t>
      </w:r>
      <w:r w:rsidR="00920E03">
        <w:t xml:space="preserve">select one that </w:t>
      </w:r>
      <w:r w:rsidR="00D3394C">
        <w:t>seems the most promising</w:t>
      </w:r>
      <w:r w:rsidR="007403A7">
        <w:t xml:space="preserve"> and turn it.</w:t>
      </w:r>
    </w:p>
    <w:p w14:paraId="428DB103" w14:textId="6998905E" w:rsidR="00AA6D62" w:rsidRDefault="004F6246" w:rsidP="004F6246">
      <w:r>
        <w:t xml:space="preserve">But before implementing </w:t>
      </w:r>
      <w:r w:rsidR="009B6CA3">
        <w:t>the different types of model</w:t>
      </w:r>
      <w:r w:rsidR="001816DA">
        <w:t>s</w:t>
      </w:r>
      <w:r>
        <w:t xml:space="preserve">, we can </w:t>
      </w:r>
      <w:r w:rsidR="000C40CD">
        <w:t xml:space="preserve">summarily </w:t>
      </w:r>
      <w:r w:rsidR="00FE0BD6">
        <w:t xml:space="preserve">analyze them </w:t>
      </w:r>
      <w:r>
        <w:t xml:space="preserve">to estimate </w:t>
      </w:r>
      <w:r w:rsidR="00F25A4F">
        <w:t>the</w:t>
      </w:r>
      <w:r w:rsidR="00990036">
        <w:t>ir</w:t>
      </w:r>
      <w:r>
        <w:t xml:space="preserve"> suitability</w:t>
      </w:r>
      <w:r w:rsidR="00F25A4F">
        <w:t xml:space="preserve"> </w:t>
      </w:r>
      <w:r w:rsidR="00E63EB8">
        <w:t>to</w:t>
      </w:r>
      <w:r>
        <w:t xml:space="preserve"> our problem.</w:t>
      </w:r>
    </w:p>
    <w:p w14:paraId="2788FDA3" w14:textId="66277875" w:rsidR="008D2E05" w:rsidRDefault="00E60250" w:rsidP="00155408">
      <w:pPr>
        <w:pStyle w:val="Heading2"/>
      </w:pPr>
      <w:bookmarkStart w:id="41" w:name="_Toc50972550"/>
      <w:r>
        <w:t xml:space="preserve">Ordinary </w:t>
      </w:r>
      <w:r w:rsidR="003B663F">
        <w:t>Least Squares Regression</w:t>
      </w:r>
      <w:bookmarkEnd w:id="41"/>
    </w:p>
    <w:p w14:paraId="6D4AFF7C" w14:textId="1CF51837" w:rsidR="008D2E05" w:rsidRDefault="00290946" w:rsidP="004F6246">
      <w:r>
        <w:t xml:space="preserve">The </w:t>
      </w:r>
      <w:r w:rsidR="005E47B2">
        <w:t>great</w:t>
      </w:r>
      <w:r w:rsidR="0085152A">
        <w:t xml:space="preserve"> classic</w:t>
      </w:r>
      <w:r w:rsidR="00166570">
        <w:t xml:space="preserve"> of regression models would be the linear model</w:t>
      </w:r>
      <w:r w:rsidR="00F56E48">
        <w:t xml:space="preserve">. The most basic variant </w:t>
      </w:r>
      <w:r w:rsidR="00D21A2A">
        <w:t xml:space="preserve">is </w:t>
      </w:r>
      <w:r w:rsidR="005B3B17">
        <w:t xml:space="preserve">the </w:t>
      </w:r>
      <w:r w:rsidR="00D21A2A">
        <w:t xml:space="preserve">OLS </w:t>
      </w:r>
      <w:r w:rsidR="005B3B17">
        <w:t xml:space="preserve">estimator </w:t>
      </w:r>
      <w:r w:rsidR="00D21A2A">
        <w:t>(Ordinary Least Square</w:t>
      </w:r>
      <w:r w:rsidR="005B3B17">
        <w:t xml:space="preserve">s). </w:t>
      </w:r>
      <w:r w:rsidR="00D646EF">
        <w:t xml:space="preserve">It </w:t>
      </w:r>
      <w:r w:rsidR="00F47370">
        <w:t xml:space="preserve">allows expressing </w:t>
      </w:r>
      <w:r w:rsidR="009D4BE1">
        <w:t xml:space="preserve">the response variable as </w:t>
      </w:r>
      <w:r w:rsidR="00D614FD">
        <w:t>a simple linear</w:t>
      </w:r>
      <w:r w:rsidR="009D4BE1">
        <w:t xml:space="preserve"> </w:t>
      </w:r>
      <w:r w:rsidR="00F9290D">
        <w:t xml:space="preserve">relationship with the </w:t>
      </w:r>
      <w:r w:rsidR="008E2F40">
        <w:t>feature variables:</w:t>
      </w:r>
    </w:p>
    <w:p w14:paraId="1469BD3C" w14:textId="40CC5B37" w:rsidR="001B2D2F" w:rsidRPr="001B2D2F" w:rsidRDefault="004D1D91" w:rsidP="004F6246">
      <w:pPr>
        <w:rPr>
          <w:rFonts w:eastAsiaTheme="minorEastAsia"/>
        </w:rPr>
      </w:pPr>
      <m:oMathPara>
        <m:oMath>
          <m:r>
            <w:rPr>
              <w:rFonts w:ascii="Cambria Math" w:hAnsi="Cambria Math"/>
            </w:rPr>
            <m:t>y=</m:t>
          </m:r>
          <m:sSup>
            <m:sSupPr>
              <m:ctrlPr>
                <w:rPr>
                  <w:rFonts w:ascii="Cambria Math" w:hAnsi="Cambria Math"/>
                  <w:i/>
                </w:rPr>
              </m:ctrlPr>
            </m:sSupPr>
            <m:e>
              <m:r>
                <w:rPr>
                  <w:rFonts w:ascii="Cambria Math" w:hAnsi="Cambria Math"/>
                </w:rPr>
                <m:t>X β</m:t>
              </m:r>
            </m:e>
            <m:sup>
              <m:r>
                <w:rPr>
                  <w:rFonts w:ascii="Cambria Math" w:hAnsi="Cambria Math"/>
                </w:rPr>
                <m:t>t</m:t>
              </m:r>
            </m:sup>
          </m:sSup>
          <m:r>
            <w:rPr>
              <w:rFonts w:ascii="Cambria Math" w:hAnsi="Cambria Math"/>
            </w:rPr>
            <m:t xml:space="preserve">+ϵ  </m:t>
          </m:r>
        </m:oMath>
      </m:oMathPara>
    </w:p>
    <w:p w14:paraId="01AEC389" w14:textId="0C00C3F1" w:rsidR="008E2F40" w:rsidRPr="00F5659F" w:rsidRDefault="008766EE" w:rsidP="004F6246">
      <w:pPr>
        <w:rPr>
          <w:sz w:val="28"/>
          <w:szCs w:val="28"/>
        </w:rPr>
      </w:pPr>
      <m:oMathPara>
        <m:oMath>
          <m:r>
            <w:rPr>
              <w:rFonts w:ascii="Cambria Math" w:hAnsi="Cambria Math"/>
            </w:rPr>
            <m:t>where ϵ∼N</m:t>
          </m:r>
          <m:d>
            <m:dPr>
              <m:ctrlPr>
                <w:rPr>
                  <w:rFonts w:ascii="Cambria Math" w:hAnsi="Cambria Math"/>
                  <w:i/>
                </w:rPr>
              </m:ctrlPr>
            </m:dPr>
            <m:e>
              <m:r>
                <w:rPr>
                  <w:rFonts w:ascii="Cambria Math" w:hAnsi="Cambria Math"/>
                </w:rPr>
                <m:t>0, σ</m:t>
              </m:r>
            </m:e>
          </m:d>
          <m:r>
            <w:rPr>
              <w:rFonts w:ascii="Cambria Math" w:hAnsi="Cambria Math"/>
            </w:rPr>
            <m:t>, σ is constant (homeoscedasticy)</m:t>
          </m:r>
        </m:oMath>
      </m:oMathPara>
    </w:p>
    <w:p w14:paraId="11ED225E" w14:textId="3AA2B9AA" w:rsidR="008D2E05" w:rsidRDefault="007101C7" w:rsidP="004F6246">
      <w:r>
        <w:t xml:space="preserve">This </w:t>
      </w:r>
      <w:r w:rsidR="00AC3CD1">
        <w:t>simplicity allows a very easy interpretation</w:t>
      </w:r>
      <w:r w:rsidR="009B1DC4">
        <w:t xml:space="preserve">, </w:t>
      </w:r>
      <w:r w:rsidR="00913081">
        <w:t>such as the contribution of the feature variables.</w:t>
      </w:r>
      <w:r w:rsidR="009B1DC4">
        <w:t xml:space="preserve"> </w:t>
      </w:r>
      <w:r w:rsidR="003925BA">
        <w:t xml:space="preserve">It is capable to </w:t>
      </w:r>
      <w:r w:rsidR="003925BA" w:rsidRPr="00797571">
        <w:rPr>
          <w:b/>
          <w:bCs/>
        </w:rPr>
        <w:t>extrapolate</w:t>
      </w:r>
      <w:r w:rsidR="003925BA">
        <w:t xml:space="preserve"> </w:t>
      </w:r>
      <w:r w:rsidR="00431625">
        <w:t xml:space="preserve">more easily </w:t>
      </w:r>
      <w:r w:rsidR="00326AD1">
        <w:t>than the trees method</w:t>
      </w:r>
      <w:r w:rsidR="00825E43">
        <w:t>s</w:t>
      </w:r>
      <w:r w:rsidR="00E86CC3">
        <w:t xml:space="preserve"> which would </w:t>
      </w:r>
      <w:r w:rsidR="00310E29">
        <w:t xml:space="preserve">have </w:t>
      </w:r>
      <w:r w:rsidR="005C2F03">
        <w:t xml:space="preserve">difficulty </w:t>
      </w:r>
      <w:r w:rsidR="001816DA">
        <w:t>predicting</w:t>
      </w:r>
      <w:r w:rsidR="00051010">
        <w:t xml:space="preserve"> </w:t>
      </w:r>
      <w:r w:rsidR="005C2F03">
        <w:t>values that they had not seen.</w:t>
      </w:r>
      <w:r w:rsidR="00310E29">
        <w:t xml:space="preserve"> But this aspect is not needed in our case: </w:t>
      </w:r>
      <w:r w:rsidR="00B120F7">
        <w:t xml:space="preserve">we only need </w:t>
      </w:r>
      <w:r w:rsidR="005E4BC9">
        <w:t>inter</w:t>
      </w:r>
      <w:r w:rsidR="00B120F7">
        <w:t xml:space="preserve">polation as </w:t>
      </w:r>
      <w:r w:rsidR="00797571">
        <w:t xml:space="preserve">our test dataset </w:t>
      </w:r>
      <w:r w:rsidR="00457378">
        <w:t xml:space="preserve">is distributed </w:t>
      </w:r>
      <w:r w:rsidR="000B695A">
        <w:t xml:space="preserve">in the same way </w:t>
      </w:r>
      <w:r w:rsidR="00E466D2">
        <w:t>as</w:t>
      </w:r>
      <w:r w:rsidR="000B695A">
        <w:t xml:space="preserve"> the train</w:t>
      </w:r>
      <w:r w:rsidR="00E466D2">
        <w:t>ing</w:t>
      </w:r>
      <w:r w:rsidR="000B695A">
        <w:t xml:space="preserve"> dataset</w:t>
      </w:r>
      <w:r w:rsidR="00B120F7">
        <w:t xml:space="preserve">. </w:t>
      </w:r>
      <w:r w:rsidR="00EC307C">
        <w:t>The test dataset covers the same time range (2018</w:t>
      </w:r>
      <w:r w:rsidR="00202774">
        <w:t xml:space="preserve"> from Jan</w:t>
      </w:r>
      <w:r w:rsidR="00085EEB">
        <w:t>uary to December</w:t>
      </w:r>
      <w:r w:rsidR="00EC307C">
        <w:t xml:space="preserve">) and </w:t>
      </w:r>
      <w:r w:rsidR="00E466D2">
        <w:t xml:space="preserve">the </w:t>
      </w:r>
      <w:r w:rsidR="00EC307C">
        <w:t xml:space="preserve">same </w:t>
      </w:r>
      <w:r w:rsidR="00202774">
        <w:t>locations</w:t>
      </w:r>
      <w:r w:rsidR="00292F44">
        <w:t>.</w:t>
      </w:r>
    </w:p>
    <w:p w14:paraId="6014B98A" w14:textId="656C2F73" w:rsidR="000B695A" w:rsidRDefault="0034012D" w:rsidP="004F6246">
      <w:r>
        <w:t xml:space="preserve">The </w:t>
      </w:r>
      <w:hyperlink r:id="rId36" w:history="1">
        <w:r w:rsidR="00AA132F" w:rsidRPr="00FC2421">
          <w:rPr>
            <w:rStyle w:val="Hyperlink"/>
          </w:rPr>
          <w:t xml:space="preserve">Gauss </w:t>
        </w:r>
        <w:r w:rsidR="00F41C04" w:rsidRPr="00FC2421">
          <w:rPr>
            <w:rStyle w:val="Hyperlink"/>
          </w:rPr>
          <w:t xml:space="preserve">Markov </w:t>
        </w:r>
        <w:r w:rsidR="00AA132F" w:rsidRPr="00FC2421">
          <w:rPr>
            <w:rStyle w:val="Hyperlink"/>
          </w:rPr>
          <w:t>Theorem</w:t>
        </w:r>
      </w:hyperlink>
      <w:r w:rsidR="00AA132F">
        <w:t xml:space="preserve"> </w:t>
      </w:r>
      <w:r w:rsidR="00F41C04">
        <w:t xml:space="preserve">tells us that if </w:t>
      </w:r>
      <w:r w:rsidR="00A669DA">
        <w:t>the</w:t>
      </w:r>
      <w:r w:rsidR="00F41C04">
        <w:t xml:space="preserve"> assumptions</w:t>
      </w:r>
      <w:r w:rsidR="00A669DA">
        <w:t xml:space="preserve"> of OLS</w:t>
      </w:r>
      <w:r w:rsidR="00F41C04">
        <w:t xml:space="preserve"> are </w:t>
      </w:r>
      <w:r w:rsidR="00295519">
        <w:t xml:space="preserve">met, </w:t>
      </w:r>
      <w:r w:rsidR="00295519" w:rsidRPr="00295519">
        <w:t xml:space="preserve">the ordinary least squares estimate for regression coefficients gives </w:t>
      </w:r>
      <w:r w:rsidR="00FD6C8F">
        <w:t>us</w:t>
      </w:r>
      <w:r w:rsidR="00295519" w:rsidRPr="00295519">
        <w:t xml:space="preserve"> the </w:t>
      </w:r>
      <w:r w:rsidR="00295519" w:rsidRPr="00815778">
        <w:rPr>
          <w:b/>
          <w:bCs/>
        </w:rPr>
        <w:t>best linear unbiased estimate</w:t>
      </w:r>
      <w:r w:rsidR="00295519" w:rsidRPr="00295519">
        <w:t xml:space="preserve"> (</w:t>
      </w:r>
      <w:r w:rsidR="00295519" w:rsidRPr="00295519">
        <w:rPr>
          <w:b/>
          <w:bCs/>
        </w:rPr>
        <w:t>BLUE</w:t>
      </w:r>
      <w:r w:rsidR="00295519" w:rsidRPr="00295519">
        <w:t>).</w:t>
      </w:r>
      <w:r w:rsidR="006D2922">
        <w:t xml:space="preserve"> These assumptions are:</w:t>
      </w:r>
    </w:p>
    <w:p w14:paraId="3563E132" w14:textId="421FF3EE" w:rsidR="000B695A" w:rsidRDefault="00DB22C0" w:rsidP="001118FF">
      <w:pPr>
        <w:pStyle w:val="ListParagraph"/>
        <w:numPr>
          <w:ilvl w:val="0"/>
          <w:numId w:val="13"/>
        </w:numPr>
      </w:pPr>
      <w:r>
        <w:t xml:space="preserve">Linearity: </w:t>
      </w:r>
      <w:r w:rsidR="003C556E">
        <w:t xml:space="preserve">the dependent variable is a linear function of the </w:t>
      </w:r>
      <w:r w:rsidR="00B12468">
        <w:t>variables specified in the model.</w:t>
      </w:r>
    </w:p>
    <w:p w14:paraId="5EDDD111" w14:textId="39AC215B" w:rsidR="00B12468" w:rsidRDefault="0025382A" w:rsidP="001118FF">
      <w:pPr>
        <w:pStyle w:val="ListParagraph"/>
        <w:numPr>
          <w:ilvl w:val="0"/>
          <w:numId w:val="13"/>
        </w:numPr>
      </w:pPr>
      <w:r>
        <w:t>Random</w:t>
      </w:r>
      <w:r w:rsidR="000E41F3">
        <w:t>: our data must have been randomly sampled from the population</w:t>
      </w:r>
    </w:p>
    <w:p w14:paraId="1B887674" w14:textId="49DB9DD3" w:rsidR="000E41F3" w:rsidRDefault="000E41F3" w:rsidP="001118FF">
      <w:pPr>
        <w:pStyle w:val="ListParagraph"/>
        <w:numPr>
          <w:ilvl w:val="0"/>
          <w:numId w:val="13"/>
        </w:numPr>
      </w:pPr>
      <w:r>
        <w:t>Non-</w:t>
      </w:r>
      <w:r w:rsidR="00B4587A">
        <w:t>collinearity</w:t>
      </w:r>
      <w:r>
        <w:t xml:space="preserve">: </w:t>
      </w:r>
      <w:r w:rsidR="00B4587A">
        <w:t xml:space="preserve">the regressors are not </w:t>
      </w:r>
      <w:r w:rsidR="006E5E38">
        <w:t>perfectly correlated with each other.</w:t>
      </w:r>
    </w:p>
    <w:p w14:paraId="0942853E" w14:textId="73C78376" w:rsidR="00F8736F" w:rsidRDefault="00F8736F" w:rsidP="001118FF">
      <w:pPr>
        <w:pStyle w:val="ListParagraph"/>
        <w:numPr>
          <w:ilvl w:val="0"/>
          <w:numId w:val="13"/>
        </w:numPr>
      </w:pPr>
      <w:r>
        <w:t>Exogenity: the regressors</w:t>
      </w:r>
      <w:r w:rsidR="00DC0E0E">
        <w:t xml:space="preserve"> are not correlated to the error term.</w:t>
      </w:r>
    </w:p>
    <w:p w14:paraId="480B3B5B" w14:textId="534CB2E1" w:rsidR="00295920" w:rsidRDefault="00295920" w:rsidP="001118FF">
      <w:pPr>
        <w:pStyle w:val="ListParagraph"/>
        <w:numPr>
          <w:ilvl w:val="0"/>
          <w:numId w:val="13"/>
        </w:numPr>
      </w:pPr>
      <w:r>
        <w:t xml:space="preserve">Homeoscedasticity; </w:t>
      </w:r>
      <w:r w:rsidR="009411DB">
        <w:t xml:space="preserve">the variance of the error is constant for all </w:t>
      </w:r>
      <w:r w:rsidR="00815778">
        <w:t>predicted values.</w:t>
      </w:r>
    </w:p>
    <w:p w14:paraId="5146EB76" w14:textId="6696A412" w:rsidR="009117B5" w:rsidRDefault="00ED7FC8" w:rsidP="00815778">
      <w:r>
        <w:t xml:space="preserve">Nothing can </w:t>
      </w:r>
      <w:r w:rsidR="009378D5">
        <w:t xml:space="preserve">guarantee these assumptions are true in our </w:t>
      </w:r>
      <w:r w:rsidR="00AA5FAB">
        <w:t>problem</w:t>
      </w:r>
      <w:r w:rsidR="00FD7270">
        <w:t xml:space="preserve">. </w:t>
      </w:r>
      <w:r w:rsidR="00BF3087">
        <w:t xml:space="preserve">In particular, the 1) and 5) </w:t>
      </w:r>
      <w:r w:rsidR="00DC02C5">
        <w:t>are probably difficult to meet in practice.</w:t>
      </w:r>
      <w:r w:rsidR="00B4372E">
        <w:t xml:space="preserve"> </w:t>
      </w:r>
      <w:r w:rsidR="002F524D">
        <w:t xml:space="preserve">Nevertheless, </w:t>
      </w:r>
      <w:r w:rsidR="00E466D2">
        <w:t xml:space="preserve">the </w:t>
      </w:r>
      <w:r w:rsidR="00874CB6">
        <w:t>linear model</w:t>
      </w:r>
      <w:r w:rsidR="002F524D">
        <w:t xml:space="preserve"> </w:t>
      </w:r>
      <w:r w:rsidR="00D84DA1">
        <w:t xml:space="preserve">is worth </w:t>
      </w:r>
      <w:r w:rsidR="00AA5FAB">
        <w:t xml:space="preserve">being </w:t>
      </w:r>
      <w:r w:rsidR="00D84DA1">
        <w:t>t</w:t>
      </w:r>
      <w:r w:rsidR="00E466D2">
        <w:t>r</w:t>
      </w:r>
      <w:r w:rsidR="00AA5FAB">
        <w:t>ied</w:t>
      </w:r>
      <w:r w:rsidR="00874CB6">
        <w:t xml:space="preserve"> </w:t>
      </w:r>
      <w:r w:rsidR="00E84056">
        <w:t xml:space="preserve">as the analysis of its results will </w:t>
      </w:r>
      <w:r w:rsidR="00CC71FE">
        <w:t xml:space="preserve">provide </w:t>
      </w:r>
      <w:r w:rsidR="004526E8">
        <w:t xml:space="preserve">insight </w:t>
      </w:r>
      <w:r w:rsidR="004D23E7">
        <w:t xml:space="preserve">for our </w:t>
      </w:r>
      <w:r w:rsidR="0079075D">
        <w:t xml:space="preserve">next </w:t>
      </w:r>
      <w:r w:rsidR="004D23E7">
        <w:t>experiment</w:t>
      </w:r>
      <w:r w:rsidR="0079075D">
        <w:t>s</w:t>
      </w:r>
      <w:r w:rsidR="004526E8">
        <w:t>.</w:t>
      </w:r>
    </w:p>
    <w:p w14:paraId="4E2B57AE" w14:textId="7974680E" w:rsidR="00C531BC" w:rsidRDefault="00193B31" w:rsidP="00193B31">
      <w:pPr>
        <w:pStyle w:val="Heading2"/>
      </w:pPr>
      <w:bookmarkStart w:id="42" w:name="_Toc50972551"/>
      <w:r>
        <w:t xml:space="preserve">Ridge </w:t>
      </w:r>
      <w:r w:rsidR="00E60250">
        <w:t>regression</w:t>
      </w:r>
      <w:bookmarkEnd w:id="42"/>
    </w:p>
    <w:p w14:paraId="5F14DA20" w14:textId="14982394" w:rsidR="00A76CD3" w:rsidRDefault="00C654C7" w:rsidP="004F6246">
      <w:r>
        <w:t>When we visualized the data in the section above</w:t>
      </w:r>
      <w:r w:rsidR="00D27E30">
        <w:t xml:space="preserve"> (</w:t>
      </w:r>
      <w:r w:rsidR="00D27E30" w:rsidRPr="00AB5730">
        <w:rPr>
          <w:i/>
          <w:iCs/>
        </w:rPr>
        <w:fldChar w:fldCharType="begin"/>
      </w:r>
      <w:r w:rsidR="00D27E30" w:rsidRPr="00AB5730">
        <w:rPr>
          <w:i/>
          <w:iCs/>
        </w:rPr>
        <w:instrText xml:space="preserve"> REF _Ref54536775 \h </w:instrText>
      </w:r>
      <w:r w:rsidR="00AB5730">
        <w:rPr>
          <w:i/>
          <w:iCs/>
        </w:rPr>
        <w:instrText xml:space="preserve"> \* MERGEFORMAT </w:instrText>
      </w:r>
      <w:r w:rsidR="00D27E30" w:rsidRPr="00AB5730">
        <w:rPr>
          <w:i/>
          <w:iCs/>
        </w:rPr>
      </w:r>
      <w:r w:rsidR="00D27E30" w:rsidRPr="00AB5730">
        <w:rPr>
          <w:i/>
          <w:iCs/>
        </w:rPr>
        <w:fldChar w:fldCharType="separate"/>
      </w:r>
      <w:r w:rsidR="000002B9" w:rsidRPr="000002B9">
        <w:rPr>
          <w:i/>
          <w:iCs/>
        </w:rPr>
        <w:t xml:space="preserve">Distributions of the response variables - Figure </w:t>
      </w:r>
      <w:r w:rsidR="000002B9" w:rsidRPr="000002B9">
        <w:rPr>
          <w:i/>
          <w:iCs/>
          <w:noProof/>
        </w:rPr>
        <w:t>2</w:t>
      </w:r>
      <w:r w:rsidR="000002B9" w:rsidRPr="000002B9">
        <w:rPr>
          <w:i/>
          <w:iCs/>
          <w:noProof/>
        </w:rPr>
        <w:noBreakHyphen/>
        <w:t>2</w:t>
      </w:r>
      <w:r w:rsidR="00D27E30" w:rsidRPr="00AB5730">
        <w:rPr>
          <w:i/>
          <w:iCs/>
        </w:rPr>
        <w:fldChar w:fldCharType="end"/>
      </w:r>
      <w:r w:rsidR="00D27E30">
        <w:t>)</w:t>
      </w:r>
      <w:r>
        <w:t xml:space="preserve">, we had noticed </w:t>
      </w:r>
      <w:r w:rsidR="00E66309">
        <w:t>the distribution of the response variables</w:t>
      </w:r>
      <w:r>
        <w:t xml:space="preserve"> </w:t>
      </w:r>
      <w:r w:rsidR="006D2F30">
        <w:t>have</w:t>
      </w:r>
      <w:r w:rsidR="00B35791">
        <w:t xml:space="preserve"> </w:t>
      </w:r>
      <w:r w:rsidR="00E36BE7">
        <w:t>lots of extreme and dispersed values</w:t>
      </w:r>
      <w:r w:rsidR="00A83CB8">
        <w:t xml:space="preserve"> (high skew </w:t>
      </w:r>
      <w:r w:rsidR="006D2F30">
        <w:t>and kurtosis</w:t>
      </w:r>
      <w:r w:rsidR="00A83CB8">
        <w:t>)</w:t>
      </w:r>
      <w:r w:rsidR="006D2F30">
        <w:t>.</w:t>
      </w:r>
      <w:r w:rsidR="009C13BD">
        <w:t xml:space="preserve"> </w:t>
      </w:r>
      <w:r w:rsidR="00181F11">
        <w:t xml:space="preserve">That suggests </w:t>
      </w:r>
      <w:r w:rsidR="00723B0F">
        <w:t>we</w:t>
      </w:r>
      <w:r w:rsidR="00181F11">
        <w:t xml:space="preserve"> will have to </w:t>
      </w:r>
      <w:r w:rsidR="00723B0F">
        <w:t xml:space="preserve">face </w:t>
      </w:r>
      <w:r w:rsidR="00723B0F" w:rsidRPr="004635D0">
        <w:rPr>
          <w:b/>
          <w:bCs/>
        </w:rPr>
        <w:t>outliers</w:t>
      </w:r>
      <w:r w:rsidR="0021471C">
        <w:t xml:space="preserve">. </w:t>
      </w:r>
      <w:r w:rsidR="00E4261F">
        <w:t xml:space="preserve">These outliers will certainly </w:t>
      </w:r>
      <w:r w:rsidR="002E33E3">
        <w:t xml:space="preserve">augment the </w:t>
      </w:r>
      <w:r w:rsidR="002E33E3" w:rsidRPr="00DC4E3A">
        <w:rPr>
          <w:b/>
          <w:bCs/>
        </w:rPr>
        <w:t>variance</w:t>
      </w:r>
      <w:r w:rsidR="002E33E3">
        <w:t xml:space="preserve"> of our model.</w:t>
      </w:r>
      <w:r w:rsidR="004A3736">
        <w:t xml:space="preserve"> </w:t>
      </w:r>
      <w:r w:rsidR="003C625C">
        <w:t xml:space="preserve">A model </w:t>
      </w:r>
      <w:r w:rsidR="00CF0A74">
        <w:t>of</w:t>
      </w:r>
      <w:r w:rsidR="003C625C">
        <w:t xml:space="preserve"> high variance means </w:t>
      </w:r>
      <w:r w:rsidR="00AC78B0">
        <w:t>that</w:t>
      </w:r>
      <w:r w:rsidR="00E3064E">
        <w:t xml:space="preserve"> the variance of </w:t>
      </w:r>
      <w:r w:rsidR="00860EF5">
        <w:t>its</w:t>
      </w:r>
      <w:r w:rsidR="00E3064E">
        <w:t xml:space="preserve"> estimated parameter,</w:t>
      </w:r>
      <w:r w:rsidR="00AC78B0">
        <w:t xml:space="preserve"> </w:t>
      </w:r>
      <m:oMath>
        <m:r>
          <w:rPr>
            <w:rFonts w:ascii="Cambria Math" w:hAnsi="Cambria Math"/>
          </w:rPr>
          <m:t>Var(</m:t>
        </m:r>
        <m:acc>
          <m:accPr>
            <m:ctrlPr>
              <w:rPr>
                <w:rFonts w:ascii="Cambria Math" w:hAnsi="Cambria Math"/>
                <w:i/>
              </w:rPr>
            </m:ctrlPr>
          </m:accPr>
          <m:e>
            <m:r>
              <w:rPr>
                <w:rFonts w:ascii="Cambria Math" w:hAnsi="Cambria Math"/>
              </w:rPr>
              <m:t>β)</m:t>
            </m:r>
          </m:e>
        </m:acc>
      </m:oMath>
      <w:r w:rsidR="00A107C5">
        <w:rPr>
          <w:rFonts w:eastAsiaTheme="minorEastAsia"/>
        </w:rPr>
        <w:t xml:space="preserve"> </w:t>
      </w:r>
      <w:r w:rsidR="00E3064E">
        <w:rPr>
          <w:rFonts w:eastAsiaTheme="minorEastAsia"/>
        </w:rPr>
        <w:t xml:space="preserve">, </w:t>
      </w:r>
      <w:r w:rsidR="00A107C5">
        <w:rPr>
          <w:rFonts w:eastAsiaTheme="minorEastAsia"/>
        </w:rPr>
        <w:t xml:space="preserve">is </w:t>
      </w:r>
      <w:r w:rsidR="00E3064E">
        <w:rPr>
          <w:rFonts w:eastAsiaTheme="minorEastAsia"/>
        </w:rPr>
        <w:t>high</w:t>
      </w:r>
      <w:r w:rsidR="00DF60AB">
        <w:rPr>
          <w:rFonts w:eastAsiaTheme="minorEastAsia"/>
        </w:rPr>
        <w:t xml:space="preserve">: every time, we fit the model with a sample of </w:t>
      </w:r>
      <w:r w:rsidR="00107146">
        <w:rPr>
          <w:rFonts w:eastAsiaTheme="minorEastAsia"/>
        </w:rPr>
        <w:t xml:space="preserve">the </w:t>
      </w:r>
      <w:r w:rsidR="00DF60AB">
        <w:rPr>
          <w:rFonts w:eastAsiaTheme="minorEastAsia"/>
        </w:rPr>
        <w:t xml:space="preserve">population, we get a very </w:t>
      </w:r>
      <w:r w:rsidR="00031DBF">
        <w:rPr>
          <w:rFonts w:eastAsiaTheme="minorEastAsia"/>
        </w:rPr>
        <w:t xml:space="preserve">different </w:t>
      </w:r>
      <w:r w:rsidR="001163AE">
        <w:rPr>
          <w:rFonts w:eastAsiaTheme="minorEastAsia"/>
        </w:rPr>
        <w:t>parameter</w:t>
      </w:r>
      <w:r w:rsidR="003030D7">
        <w:rPr>
          <w:rFonts w:eastAsiaTheme="minorEastAsia"/>
        </w:rPr>
        <w:t>,  </w:t>
      </w:r>
      <m:oMath>
        <m:acc>
          <m:accPr>
            <m:ctrlPr>
              <w:rPr>
                <w:rFonts w:ascii="Cambria Math" w:eastAsiaTheme="minorEastAsia" w:hAnsi="Cambria Math"/>
                <w:i/>
              </w:rPr>
            </m:ctrlPr>
          </m:accPr>
          <m:e>
            <m:r>
              <w:rPr>
                <w:rFonts w:ascii="Cambria Math" w:eastAsiaTheme="minorEastAsia" w:hAnsi="Cambria Math"/>
              </w:rPr>
              <m:t>β</m:t>
            </m:r>
          </m:e>
        </m:acc>
      </m:oMath>
      <w:r w:rsidR="003030D7">
        <w:rPr>
          <w:rFonts w:eastAsiaTheme="minorEastAsia"/>
        </w:rPr>
        <w:t>,</w:t>
      </w:r>
      <w:r w:rsidR="0047596A">
        <w:rPr>
          <w:rFonts w:eastAsiaTheme="minorEastAsia"/>
        </w:rPr>
        <w:t xml:space="preserve"> </w:t>
      </w:r>
      <w:r w:rsidR="00D27FE4">
        <w:rPr>
          <w:rFonts w:eastAsiaTheme="minorEastAsia"/>
        </w:rPr>
        <w:t>due to a small number of</w:t>
      </w:r>
      <w:r w:rsidR="00217863">
        <w:rPr>
          <w:rFonts w:eastAsiaTheme="minorEastAsia"/>
        </w:rPr>
        <w:t xml:space="preserve"> </w:t>
      </w:r>
      <w:r w:rsidR="00316F66">
        <w:rPr>
          <w:rFonts w:eastAsiaTheme="minorEastAsia"/>
        </w:rPr>
        <w:t>extreme values</w:t>
      </w:r>
      <w:r w:rsidR="00031DBF">
        <w:rPr>
          <w:rFonts w:eastAsiaTheme="minorEastAsia"/>
        </w:rPr>
        <w:t>.</w:t>
      </w:r>
      <w:r w:rsidR="00860EF5">
        <w:rPr>
          <w:rFonts w:eastAsiaTheme="minorEastAsia"/>
        </w:rPr>
        <w:t xml:space="preserve"> Consequently, </w:t>
      </w:r>
      <w:r w:rsidR="001929BF">
        <w:rPr>
          <w:rFonts w:eastAsiaTheme="minorEastAsia"/>
        </w:rPr>
        <w:t xml:space="preserve">we can hardly </w:t>
      </w:r>
      <w:r w:rsidR="006B4A4B">
        <w:rPr>
          <w:rFonts w:eastAsiaTheme="minorEastAsia"/>
        </w:rPr>
        <w:t xml:space="preserve">get </w:t>
      </w:r>
      <w:r w:rsidR="00C32CBE">
        <w:rPr>
          <w:rFonts w:eastAsiaTheme="minorEastAsia"/>
        </w:rPr>
        <w:t xml:space="preserve">the </w:t>
      </w:r>
      <w:r w:rsidR="007B3637">
        <w:rPr>
          <w:rFonts w:eastAsiaTheme="minorEastAsia"/>
        </w:rPr>
        <w:t>true parameters</w:t>
      </w:r>
      <w:r w:rsidR="006A143F">
        <w:rPr>
          <w:rFonts w:eastAsiaTheme="minorEastAsia"/>
        </w:rPr>
        <w:t>.</w:t>
      </w:r>
      <w:r w:rsidR="001B0644">
        <w:rPr>
          <w:rFonts w:eastAsiaTheme="minorEastAsia"/>
        </w:rPr>
        <w:t xml:space="preserve"> The errors </w:t>
      </w:r>
      <w:r w:rsidR="006B4A4B">
        <w:rPr>
          <w:rFonts w:eastAsiaTheme="minorEastAsia"/>
        </w:rPr>
        <w:t xml:space="preserve">of the predictions are then </w:t>
      </w:r>
      <w:r w:rsidR="00665FF7">
        <w:rPr>
          <w:rFonts w:eastAsiaTheme="minorEastAsia"/>
        </w:rPr>
        <w:t>also impacted.</w:t>
      </w:r>
    </w:p>
    <w:p w14:paraId="2E733690" w14:textId="37E7B2FB" w:rsidR="003D27AF" w:rsidRDefault="00A76CD3" w:rsidP="006055DB">
      <w:r>
        <w:lastRenderedPageBreak/>
        <w:t xml:space="preserve">To </w:t>
      </w:r>
      <w:r w:rsidR="00906F2B">
        <w:t>combat</w:t>
      </w:r>
      <w:r w:rsidR="00CF0A74">
        <w:t xml:space="preserve"> this </w:t>
      </w:r>
      <w:r w:rsidR="00906F2B">
        <w:t>variance</w:t>
      </w:r>
      <w:r w:rsidR="00096432">
        <w:t xml:space="preserve">, </w:t>
      </w:r>
      <w:r w:rsidR="00BB4621">
        <w:t xml:space="preserve">we can extend </w:t>
      </w:r>
      <w:r w:rsidR="00096432">
        <w:t xml:space="preserve">the linear regression </w:t>
      </w:r>
      <w:r w:rsidR="00C96056">
        <w:t>with</w:t>
      </w:r>
      <w:r w:rsidR="00BB4621">
        <w:t xml:space="preserve"> </w:t>
      </w:r>
      <w:r w:rsidR="004A7CBD">
        <w:t xml:space="preserve">the </w:t>
      </w:r>
      <w:r w:rsidR="00BB4621">
        <w:t xml:space="preserve">regularization </w:t>
      </w:r>
      <w:r w:rsidR="00833494">
        <w:t>concept</w:t>
      </w:r>
      <w:r w:rsidR="00BB4621">
        <w:t>.</w:t>
      </w:r>
      <w:r w:rsidR="00906F2B">
        <w:t xml:space="preserve"> </w:t>
      </w:r>
      <w:r w:rsidR="005C5A39">
        <w:t xml:space="preserve">In a frequentist point of view, </w:t>
      </w:r>
      <w:r w:rsidR="00C61A51">
        <w:t xml:space="preserve">regularization </w:t>
      </w:r>
      <w:r w:rsidR="00372653">
        <w:t xml:space="preserve">simply </w:t>
      </w:r>
      <w:r w:rsidR="005F2E14">
        <w:t xml:space="preserve">consists in adding </w:t>
      </w:r>
      <w:r w:rsidR="00C61A51">
        <w:t xml:space="preserve">a </w:t>
      </w:r>
      <w:r w:rsidR="006A0624">
        <w:t>penalty</w:t>
      </w:r>
      <w:r w:rsidR="00C61A51">
        <w:t xml:space="preserve"> term</w:t>
      </w:r>
      <w:r w:rsidR="008B7237">
        <w:t xml:space="preserve"> </w:t>
      </w:r>
      <w:r w:rsidR="0075203C">
        <w:t>to the squared loss</w:t>
      </w:r>
      <w:r w:rsidR="006A0624">
        <w:t xml:space="preserve"> </w:t>
      </w:r>
      <w:r w:rsidR="008B7237">
        <w:t>in</w:t>
      </w:r>
      <w:r w:rsidR="006A0624">
        <w:t xml:space="preserve"> the loss function.</w:t>
      </w:r>
      <w:r w:rsidR="00FB7F97">
        <w:t xml:space="preserve"> </w:t>
      </w:r>
    </w:p>
    <w:p w14:paraId="4D6BDED7" w14:textId="22AF155F" w:rsidR="006A0624" w:rsidRDefault="003D27AF" w:rsidP="006055DB">
      <w:r>
        <w:t xml:space="preserve"> </w:t>
      </w:r>
      <m:oMath>
        <m:sSub>
          <m:sSubPr>
            <m:ctrlPr>
              <w:rPr>
                <w:rFonts w:ascii="Cambria Math" w:hAnsi="Cambria Math"/>
                <w:i/>
              </w:rPr>
            </m:ctrlPr>
          </m:sSubPr>
          <m:e>
            <m:r>
              <w:rPr>
                <w:rFonts w:ascii="Cambria Math" w:hAnsi="Cambria Math"/>
              </w:rPr>
              <m:t>L</m:t>
            </m:r>
          </m:e>
          <m:sub>
            <m:r>
              <w:rPr>
                <w:rFonts w:ascii="Cambria Math" w:hAnsi="Cambria Math"/>
              </w:rPr>
              <m:t>Ridge</m:t>
            </m:r>
          </m:sub>
        </m:sSub>
        <m:d>
          <m:dPr>
            <m:ctrlPr>
              <w:rPr>
                <w:rFonts w:ascii="Cambria Math" w:hAnsi="Cambria Math"/>
                <w:i/>
              </w:rPr>
            </m:ctrlPr>
          </m:dPr>
          <m:e>
            <m:acc>
              <m:accPr>
                <m:ctrlPr>
                  <w:rPr>
                    <w:rFonts w:ascii="Cambria Math" w:hAnsi="Cambria Math"/>
                    <w:i/>
                  </w:rPr>
                </m:ctrlPr>
              </m:accPr>
              <m:e>
                <m:r>
                  <w:rPr>
                    <w:rFonts w:ascii="Cambria Math" w:hAnsi="Cambria Math"/>
                  </w:rPr>
                  <m:t>β</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m:t>
                </m:r>
                <m:sSup>
                  <m:sSupPr>
                    <m:ctrlPr>
                      <w:rPr>
                        <w:rFonts w:ascii="Cambria Math" w:hAnsi="Cambria Math"/>
                        <w:i/>
                      </w:rPr>
                    </m:ctrlPr>
                  </m:sSupPr>
                  <m:e>
                    <m:acc>
                      <m:accPr>
                        <m:ctrlPr>
                          <w:rPr>
                            <w:rFonts w:ascii="Cambria Math" w:hAnsi="Cambria Math"/>
                            <w:i/>
                          </w:rPr>
                        </m:ctrlPr>
                      </m:accPr>
                      <m:e>
                        <m:r>
                          <w:rPr>
                            <w:rFonts w:ascii="Cambria Math" w:hAnsi="Cambria Math"/>
                          </w:rPr>
                          <m:t>β</m:t>
                        </m:r>
                      </m:e>
                    </m:acc>
                  </m:e>
                  <m:sup>
                    <m:r>
                      <w:rPr>
                        <w:rFonts w:ascii="Cambria Math" w:hAnsi="Cambria Math"/>
                      </w:rPr>
                      <m:t>t</m:t>
                    </m:r>
                  </m:sup>
                </m:sSup>
              </m:e>
            </m:d>
          </m:e>
          <m:sup>
            <m:r>
              <w:rPr>
                <w:rFonts w:ascii="Cambria Math" w:hAnsi="Cambria Math"/>
              </w:rPr>
              <m:t>2</m:t>
            </m:r>
          </m:sup>
        </m:sSup>
        <m:r>
          <w:rPr>
            <w:rFonts w:ascii="Cambria Math" w:hAnsi="Cambria Math"/>
          </w:rPr>
          <m:t>+</m:t>
        </m:r>
        <m:r>
          <w:rPr>
            <w:rFonts w:ascii="Cambria Math" w:hAnsi="Cambria Math"/>
            <w:highlight w:val="yellow"/>
          </w:rPr>
          <m:t xml:space="preserve">λ ‖ </m:t>
        </m:r>
        <m:acc>
          <m:accPr>
            <m:ctrlPr>
              <w:rPr>
                <w:rFonts w:ascii="Cambria Math" w:hAnsi="Cambria Math"/>
                <w:i/>
                <w:highlight w:val="yellow"/>
              </w:rPr>
            </m:ctrlPr>
          </m:accPr>
          <m:e>
            <m:acc>
              <m:accPr>
                <m:ctrlPr>
                  <w:rPr>
                    <w:rFonts w:ascii="Cambria Math" w:hAnsi="Cambria Math"/>
                    <w:i/>
                    <w:highlight w:val="yellow"/>
                  </w:rPr>
                </m:ctrlPr>
              </m:accPr>
              <m:e>
                <m:r>
                  <w:rPr>
                    <w:rFonts w:ascii="Cambria Math" w:hAnsi="Cambria Math"/>
                    <w:highlight w:val="yellow"/>
                  </w:rPr>
                  <m:t>β</m:t>
                </m:r>
              </m:e>
            </m:acc>
          </m:e>
        </m:acc>
        <m:r>
          <w:rPr>
            <w:rFonts w:ascii="Cambria Math" w:hAnsi="Cambria Math"/>
            <w:highlight w:val="yellow"/>
          </w:rPr>
          <m:t xml:space="preserve"> </m:t>
        </m:r>
        <m:sSup>
          <m:sSupPr>
            <m:ctrlPr>
              <w:rPr>
                <w:rFonts w:ascii="Cambria Math" w:hAnsi="Cambria Math"/>
                <w:i/>
                <w:highlight w:val="yellow"/>
              </w:rPr>
            </m:ctrlPr>
          </m:sSupPr>
          <m:e>
            <m:d>
              <m:dPr>
                <m:begChr m:val=""/>
                <m:endChr m:val="‖"/>
                <m:ctrlPr>
                  <w:rPr>
                    <w:rFonts w:ascii="Cambria Math" w:hAnsi="Cambria Math"/>
                    <w:i/>
                    <w:highlight w:val="yellow"/>
                  </w:rPr>
                </m:ctrlPr>
              </m:dPr>
              <m:e>
                <m:r>
                  <w:rPr>
                    <w:rFonts w:ascii="Cambria Math"/>
                    <w:highlight w:val="yellow"/>
                  </w:rPr>
                  <m:t>​</m:t>
                </m:r>
              </m:e>
            </m:d>
          </m:e>
          <m:sup>
            <m:r>
              <w:rPr>
                <w:rFonts w:ascii="Cambria Math" w:hAnsi="Cambria Math"/>
                <w:highlight w:val="yellow"/>
              </w:rPr>
              <m:t>2</m:t>
            </m:r>
          </m:sup>
        </m:sSup>
      </m:oMath>
    </w:p>
    <w:p w14:paraId="260E1089" w14:textId="34B6FF10" w:rsidR="00D15F7E" w:rsidRDefault="00D15F7E" w:rsidP="00023C8D">
      <w:r w:rsidRPr="00D15F7E">
        <w:t xml:space="preserve">The consequence of this new term is to restrict the search space for </w:t>
      </w:r>
      <w:r w:rsidR="00677583">
        <w:t xml:space="preserve">the </w:t>
      </w:r>
      <w:r w:rsidRPr="00D15F7E">
        <w:t>parameters</w:t>
      </w:r>
      <w:r w:rsidR="008A0026">
        <w:t>, e</w:t>
      </w:r>
      <w:r w:rsidRPr="00D15F7E">
        <w:t>nd</w:t>
      </w:r>
      <w:r w:rsidR="008A0026">
        <w:t>ing</w:t>
      </w:r>
      <w:r w:rsidRPr="00D15F7E">
        <w:t xml:space="preserve"> up with a lower variance</w:t>
      </w:r>
      <w:r>
        <w:t>:</w:t>
      </w:r>
    </w:p>
    <w:p w14:paraId="00B25820" w14:textId="27C2DA5A" w:rsidR="00202DAC" w:rsidRDefault="00950C27" w:rsidP="00202DAC">
      <w:pPr>
        <w:pStyle w:val="Caption"/>
        <w:keepNext/>
        <w:jc w:val="center"/>
      </w:pPr>
      <w:bookmarkStart w:id="43" w:name="_Toc54525538"/>
      <w:r>
        <w:t xml:space="preserve">Ridge Regression - </w:t>
      </w:r>
      <w:r w:rsidR="00202DAC">
        <w:t xml:space="preserve">Figure </w:t>
      </w:r>
      <w:fldSimple w:instr=" STYLEREF 1 \s ">
        <w:r w:rsidR="000002B9">
          <w:rPr>
            <w:noProof/>
          </w:rPr>
          <w:t>4</w:t>
        </w:r>
      </w:fldSimple>
      <w:r w:rsidR="001541A7">
        <w:noBreakHyphen/>
      </w:r>
      <w:fldSimple w:instr=" SEQ Figure \* ARABIC \s 1 ">
        <w:r w:rsidR="000002B9">
          <w:rPr>
            <w:noProof/>
          </w:rPr>
          <w:t>1</w:t>
        </w:r>
        <w:bookmarkEnd w:id="43"/>
      </w:fldSimple>
    </w:p>
    <w:p w14:paraId="4206F931" w14:textId="5E1EE18A" w:rsidR="00967CA1" w:rsidRDefault="00967CA1" w:rsidP="00C36121">
      <w:pPr>
        <w:jc w:val="center"/>
      </w:pPr>
      <w:r>
        <w:rPr>
          <w:noProof/>
        </w:rPr>
        <w:drawing>
          <wp:inline distT="0" distB="0" distL="0" distR="0" wp14:anchorId="4CDC8FCA" wp14:editId="4CC76C43">
            <wp:extent cx="2959039" cy="2333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695" cy="2342818"/>
                    </a:xfrm>
                    <a:prstGeom prst="rect">
                      <a:avLst/>
                    </a:prstGeom>
                  </pic:spPr>
                </pic:pic>
              </a:graphicData>
            </a:graphic>
          </wp:inline>
        </w:drawing>
      </w:r>
    </w:p>
    <w:p w14:paraId="61BF4844" w14:textId="0AF65333" w:rsidR="00967CA1" w:rsidRDefault="00967CA1" w:rsidP="00023C8D">
      <w:r>
        <w:t>Source:</w:t>
      </w:r>
      <w:r w:rsidR="00C36121">
        <w:t xml:space="preserve"> </w:t>
      </w:r>
      <w:hyperlink r:id="rId38" w:history="1">
        <w:r w:rsidR="00C36121" w:rsidRPr="00C36121">
          <w:rPr>
            <w:rStyle w:val="Hyperlink"/>
          </w:rPr>
          <w:t>Medium</w:t>
        </w:r>
      </w:hyperlink>
      <w:r w:rsidR="00C36121">
        <w:t>.</w:t>
      </w:r>
    </w:p>
    <w:p w14:paraId="6D2BCF11" w14:textId="2A0FB18B" w:rsidR="001F6E26" w:rsidRPr="001F6E26" w:rsidRDefault="00F27527" w:rsidP="00023C8D">
      <w:pPr>
        <w:rPr>
          <w:rFonts w:eastAsiaTheme="minorEastAsia"/>
        </w:rPr>
      </w:pPr>
      <w:r>
        <w:t>One might wonder</w:t>
      </w:r>
      <w:r w:rsidR="00CB7C55">
        <w:t xml:space="preserve"> </w:t>
      </w:r>
      <w:r w:rsidR="00DA62AA">
        <w:t>about the weirdness of</w:t>
      </w:r>
      <w:r w:rsidR="00887FC8">
        <w:t xml:space="preserve"> this Ridge penalty. </w:t>
      </w:r>
      <w:r w:rsidR="00F174FB">
        <w:t xml:space="preserve">From a Bayesian point of view, </w:t>
      </w:r>
      <w:r w:rsidR="00447B89">
        <w:t xml:space="preserve">the Ridge regression is equivalent </w:t>
      </w:r>
      <w:r w:rsidR="00755749">
        <w:t>to consider</w:t>
      </w:r>
      <w:r w:rsidR="00072561">
        <w:t xml:space="preserve"> a </w:t>
      </w:r>
      <w:r w:rsidR="00072561" w:rsidRPr="00194979">
        <w:rPr>
          <w:b/>
          <w:bCs/>
        </w:rPr>
        <w:t>gaussian</w:t>
      </w:r>
      <w:r w:rsidR="002068F8" w:rsidRPr="00194979">
        <w:rPr>
          <w:b/>
          <w:bCs/>
        </w:rPr>
        <w:t xml:space="preserve"> prior</w:t>
      </w:r>
      <w:r w:rsidR="00072561" w:rsidRPr="00194979">
        <w:rPr>
          <w:b/>
          <w:bCs/>
        </w:rPr>
        <w:t xml:space="preserve"> </w:t>
      </w:r>
      <w:r w:rsidR="00755749" w:rsidRPr="00194979">
        <w:rPr>
          <w:b/>
          <w:bCs/>
        </w:rPr>
        <w:t xml:space="preserve">for the </w:t>
      </w:r>
      <w:r w:rsidR="00BC7353" w:rsidRPr="00194979">
        <w:rPr>
          <w:b/>
          <w:bCs/>
        </w:rPr>
        <w:t>parameter</w:t>
      </w:r>
      <w:r w:rsidR="00194979">
        <w:rPr>
          <w:b/>
          <w:bCs/>
        </w:rPr>
        <w:t xml:space="preserve"> </w:t>
      </w:r>
      <m:oMath>
        <m:r>
          <m:rPr>
            <m:sty m:val="bi"/>
          </m:rPr>
          <w:rPr>
            <w:rFonts w:ascii="Cambria Math" w:hAnsi="Cambria Math"/>
          </w:rPr>
          <m:t>β</m:t>
        </m:r>
      </m:oMath>
      <w:r w:rsidR="00BC7353">
        <w:t xml:space="preserve">: </w:t>
      </w:r>
      <w:r w:rsidR="0003068E">
        <w:t xml:space="preserve"> </w:t>
      </w:r>
    </w:p>
    <w:p w14:paraId="2E3CE17B" w14:textId="7A0F9D79" w:rsidR="001F6E26" w:rsidRPr="00FA339E" w:rsidRDefault="00BC7353" w:rsidP="00C64847">
      <w:pPr>
        <w:spacing w:after="20"/>
        <w:rPr>
          <w:rFonts w:eastAsiaTheme="minorEastAsia"/>
        </w:rPr>
      </w:pPr>
      <m:oMathPara>
        <m:oMath>
          <m:r>
            <w:rPr>
              <w:rFonts w:ascii="Cambria Math" w:hAnsi="Cambria Math"/>
            </w:rPr>
            <m:t>β∼ N</m:t>
          </m:r>
          <m:d>
            <m:dPr>
              <m:ctrlPr>
                <w:rPr>
                  <w:rFonts w:ascii="Cambria Math" w:hAnsi="Cambria Math"/>
                  <w:i/>
                </w:rPr>
              </m:ctrlPr>
            </m:dPr>
            <m:e>
              <m:r>
                <w:rPr>
                  <w:rFonts w:ascii="Cambria Math" w:hAnsi="Cambria Math"/>
                </w:rPr>
                <m:t>0, λ I</m:t>
              </m:r>
            </m:e>
          </m:d>
          <m:r>
            <w:rPr>
              <w:rFonts w:ascii="Cambria Math" w:hAnsi="Cambria Math"/>
            </w:rPr>
            <m:t xml:space="preserve">  </m:t>
          </m:r>
        </m:oMath>
      </m:oMathPara>
    </w:p>
    <w:p w14:paraId="44192D1C" w14:textId="3087E959" w:rsidR="00FA339E" w:rsidRPr="00FA339E" w:rsidRDefault="00C64847" w:rsidP="00C64847">
      <w:pPr>
        <w:spacing w:after="20"/>
        <w:rPr>
          <w:rFonts w:eastAsiaTheme="minorEastAsia"/>
        </w:rPr>
      </w:pPr>
      <m:oMathPara>
        <m:oMath>
          <m:r>
            <w:rPr>
              <w:rFonts w:ascii="Cambria Math" w:eastAsiaTheme="minorEastAsia" w:hAnsi="Cambria Math"/>
            </w:rPr>
            <m:t xml:space="preserve">Y∼N </m:t>
          </m:r>
          <m:d>
            <m:dPr>
              <m:ctrlPr>
                <w:rPr>
                  <w:rFonts w:ascii="Cambria Math" w:eastAsiaTheme="minorEastAsia" w:hAnsi="Cambria Math"/>
                  <w:i/>
                </w:rPr>
              </m:ctrlPr>
            </m:dPr>
            <m:e>
              <m:r>
                <w:rPr>
                  <w:rFonts w:ascii="Cambria Math" w:eastAsiaTheme="minorEastAsia" w:hAnsi="Cambria Math"/>
                </w:rPr>
                <m:t xml:space="preserve">X </m:t>
              </m:r>
              <m:sSup>
                <m:sSupPr>
                  <m:ctrlPr>
                    <w:rPr>
                      <w:rFonts w:ascii="Cambria Math" w:eastAsiaTheme="minorEastAsia" w:hAnsi="Cambria Math"/>
                      <w:i/>
                    </w:rPr>
                  </m:ctrlPr>
                </m:sSupPr>
                <m:e>
                  <m:r>
                    <w:rPr>
                      <w:rFonts w:ascii="Cambria Math" w:eastAsiaTheme="minorEastAsia" w:hAnsi="Cambria Math"/>
                    </w:rPr>
                    <m:t>β</m:t>
                  </m:r>
                </m:e>
                <m:sup>
                  <m:r>
                    <w:rPr>
                      <w:rFonts w:ascii="Cambria Math" w:eastAsiaTheme="minorEastAsia" w:hAnsi="Cambria Math"/>
                    </w:rPr>
                    <m:t>t</m:t>
                  </m:r>
                </m:sup>
              </m:sSup>
              <m:r>
                <w:rPr>
                  <w:rFonts w:ascii="Cambria Math" w:eastAsiaTheme="minorEastAsia" w:hAnsi="Cambria Math"/>
                </w:rPr>
                <m:t>, σ</m:t>
              </m:r>
            </m:e>
          </m:d>
        </m:oMath>
      </m:oMathPara>
    </w:p>
    <w:p w14:paraId="47D8240B" w14:textId="1619AE66" w:rsidR="001F6E26" w:rsidRPr="001F6E26" w:rsidRDefault="00E61818" w:rsidP="00023C8D">
      <w:pPr>
        <w:rPr>
          <w:rFonts w:eastAsiaTheme="minorEastAsia"/>
        </w:rPr>
      </w:pPr>
      <m:oMathPara>
        <m:oMathParaPr>
          <m:jc m:val="left"/>
        </m:oMathParaPr>
        <m:oMath>
          <m:r>
            <w:rPr>
              <w:rFonts w:ascii="Cambria Math" w:hAnsi="Cambria Math"/>
            </w:rPr>
            <m:t>where λ denotes the Ridge hyperparameter and I the identity matrix.</m:t>
          </m:r>
        </m:oMath>
      </m:oMathPara>
    </w:p>
    <w:p w14:paraId="26E29230" w14:textId="6BE44876" w:rsidR="00F174FB" w:rsidRDefault="0095378C" w:rsidP="00023C8D">
      <m:oMath>
        <m:r>
          <w:rPr>
            <w:rFonts w:ascii="Cambria Math" w:hAnsi="Cambria Math"/>
          </w:rPr>
          <m:t xml:space="preserve">  </m:t>
        </m:r>
      </m:oMath>
      <w:r w:rsidR="00E8393F">
        <w:t xml:space="preserve">The </w:t>
      </w:r>
      <w:r w:rsidR="00AB2189">
        <w:t>estimation of the parameter</w:t>
      </w:r>
      <w:r w:rsidR="00894EA2">
        <w:t xml:space="preserve"> </w:t>
      </w:r>
      <w:r w:rsidR="00AB2189">
        <w:t xml:space="preserve">consists then to </w:t>
      </w:r>
      <w:r w:rsidR="00894EA2">
        <w:t xml:space="preserve">get the </w:t>
      </w:r>
      <w:r w:rsidR="00894EA2" w:rsidRPr="00C24D55">
        <w:rPr>
          <w:b/>
          <w:bCs/>
        </w:rPr>
        <w:t>MAP (Max</w:t>
      </w:r>
      <w:r w:rsidR="00EB7D95" w:rsidRPr="00C24D55">
        <w:rPr>
          <w:b/>
          <w:bCs/>
        </w:rPr>
        <w:t>imum A</w:t>
      </w:r>
      <w:r w:rsidR="006B4FE0" w:rsidRPr="00C24D55">
        <w:rPr>
          <w:b/>
          <w:bCs/>
        </w:rPr>
        <w:t xml:space="preserve"> P</w:t>
      </w:r>
      <w:r w:rsidR="00EB7D95" w:rsidRPr="00C24D55">
        <w:rPr>
          <w:b/>
          <w:bCs/>
        </w:rPr>
        <w:t>osteriori</w:t>
      </w:r>
      <w:r w:rsidR="00894EA2" w:rsidRPr="00C24D55">
        <w:rPr>
          <w:b/>
          <w:bCs/>
        </w:rPr>
        <w:t>)</w:t>
      </w:r>
      <w:r w:rsidR="00894EA2">
        <w:t xml:space="preserve"> estimate</w:t>
      </w:r>
      <w:r w:rsidR="00EB7D95">
        <w:t>:</w:t>
      </w:r>
    </w:p>
    <w:p w14:paraId="39B49904" w14:textId="71A584AB" w:rsidR="006B4FE0" w:rsidRPr="000B2B99" w:rsidRDefault="00DB00B3" w:rsidP="00023C8D">
      <m:oMathPara>
        <m:oMath>
          <m:acc>
            <m:accPr>
              <m:ctrlPr>
                <w:rPr>
                  <w:rFonts w:ascii="Cambria Math" w:hAnsi="Cambria Math"/>
                  <w:i/>
                </w:rPr>
              </m:ctrlPr>
            </m:accPr>
            <m:e>
              <m:r>
                <w:rPr>
                  <w:rFonts w:ascii="Cambria Math" w:hAnsi="Cambria Math"/>
                </w:rPr>
                <m:t>β</m:t>
              </m:r>
            </m:e>
          </m:acc>
          <m:r>
            <w:rPr>
              <w:rFonts w:ascii="Cambria Math" w:hAnsi="Cambria Math"/>
            </w:rPr>
            <m:t>=argma</m:t>
          </m:r>
          <m:sSub>
            <m:sSubPr>
              <m:ctrlPr>
                <w:rPr>
                  <w:rFonts w:ascii="Cambria Math" w:hAnsi="Cambria Math"/>
                  <w:i/>
                </w:rPr>
              </m:ctrlPr>
            </m:sSubPr>
            <m:e>
              <m:r>
                <w:rPr>
                  <w:rFonts w:ascii="Cambria Math" w:hAnsi="Cambria Math"/>
                </w:rPr>
                <m:t>x</m:t>
              </m:r>
            </m:e>
            <m:sub>
              <m:r>
                <w:rPr>
                  <w:rFonts w:ascii="Cambria Math" w:hAnsi="Cambria Math"/>
                </w:rPr>
                <m:t>β</m:t>
              </m:r>
            </m:sub>
          </m:sSub>
          <m:r>
            <w:rPr>
              <w:rFonts w:ascii="Cambria Math" w:hAnsi="Cambria Math"/>
            </w:rPr>
            <m:t xml:space="preserve"> (Likelihood</m:t>
          </m:r>
          <m:d>
            <m:dPr>
              <m:ctrlPr>
                <w:rPr>
                  <w:rFonts w:ascii="Cambria Math" w:hAnsi="Cambria Math"/>
                  <w:i/>
                </w:rPr>
              </m:ctrlPr>
            </m:dPr>
            <m:e>
              <m:r>
                <w:rPr>
                  <w:rFonts w:ascii="Cambria Math" w:hAnsi="Cambria Math"/>
                </w:rPr>
                <m:t>β</m:t>
              </m:r>
            </m:e>
          </m:d>
          <m:r>
            <w:rPr>
              <w:rFonts w:ascii="Cambria Math" w:hAnsi="Cambria Math"/>
            </w:rPr>
            <m:t>*Prior</m:t>
          </m:r>
          <m:d>
            <m:dPr>
              <m:ctrlPr>
                <w:rPr>
                  <w:rFonts w:ascii="Cambria Math" w:hAnsi="Cambria Math"/>
                  <w:i/>
                </w:rPr>
              </m:ctrlPr>
            </m:dPr>
            <m:e>
              <m:r>
                <w:rPr>
                  <w:rFonts w:ascii="Cambria Math" w:hAnsi="Cambria Math"/>
                </w:rPr>
                <m:t>β</m:t>
              </m:r>
            </m:e>
          </m:d>
          <m:r>
            <w:rPr>
              <w:rFonts w:ascii="Cambria Math" w:hAnsi="Cambria Math"/>
            </w:rPr>
            <m:t xml:space="preserve">)/constant  </m:t>
          </m:r>
        </m:oMath>
      </m:oMathPara>
    </w:p>
    <w:p w14:paraId="1938A2B3" w14:textId="5EFEADEB" w:rsidR="007B2D27" w:rsidRPr="000B2B99" w:rsidRDefault="00447345" w:rsidP="007B2D27">
      <w:r w:rsidRPr="000B2B99">
        <w:t xml:space="preserve"> </w:t>
      </w:r>
      <w:r w:rsidR="00021D4A">
        <w:t>Applying log transformation, t</w:t>
      </w:r>
      <w:r w:rsidR="002101E6">
        <w:t>he term likelihood</w:t>
      </w:r>
      <w:r w:rsidR="0026011F">
        <w:t xml:space="preserve"> (of a gaussian)</w:t>
      </w:r>
      <w:r w:rsidR="002101E6">
        <w:t xml:space="preserve"> </w:t>
      </w:r>
      <w:r w:rsidR="00C565EB">
        <w:t>is proportional to</w:t>
      </w:r>
      <w:r w:rsidR="00AE413A">
        <w:t xml:space="preserve"> the square</w:t>
      </w:r>
      <w:r w:rsidR="00C565EB">
        <w:t>d</w:t>
      </w:r>
      <w:r w:rsidR="00AE413A">
        <w:t xml:space="preserve"> loss</w:t>
      </w:r>
      <w:r w:rsidR="00C565EB">
        <w:t xml:space="preserve">, </w:t>
      </w:r>
      <m:oMath>
        <m:d>
          <m:dPr>
            <m:ctrlPr>
              <w:rPr>
                <w:rFonts w:ascii="Cambria Math" w:hAnsi="Cambria Math" w:cs="Calibri"/>
                <w:sz w:val="22"/>
                <w:szCs w:val="22"/>
                <w:lang w:val=""/>
              </w:rPr>
            </m:ctrlPr>
          </m:dPr>
          <m:e>
            <m:sSup>
              <m:sSupPr>
                <m:ctrlPr>
                  <w:rPr>
                    <w:rFonts w:ascii="Cambria Math" w:hAnsi="Cambria Math" w:cs="Calibri"/>
                    <w:sz w:val="22"/>
                    <w:szCs w:val="22"/>
                    <w:lang w:val=""/>
                  </w:rPr>
                </m:ctrlPr>
              </m:sSupPr>
              <m:e>
                <m:d>
                  <m:dPr>
                    <m:ctrlPr>
                      <w:rPr>
                        <w:rFonts w:ascii="Cambria Math" w:hAnsi="Cambria Math" w:cs="Calibri"/>
                        <w:sz w:val="22"/>
                        <w:szCs w:val="22"/>
                        <w:lang w:val=""/>
                      </w:rPr>
                    </m:ctrlPr>
                  </m:dPr>
                  <m:e>
                    <m:r>
                      <w:rPr>
                        <w:rFonts w:ascii="Cambria Math" w:hAnsi="Cambria Math" w:cs="Calibri"/>
                        <w:sz w:val="22"/>
                        <w:szCs w:val="22"/>
                        <w:lang w:val=""/>
                      </w:rPr>
                      <m:t>Y</m:t>
                    </m:r>
                    <m:r>
                      <m:rPr>
                        <m:sty m:val="p"/>
                      </m:rPr>
                      <w:rPr>
                        <w:rFonts w:ascii="Cambria Math" w:hAnsi="Cambria Math" w:cs="Calibri"/>
                        <w:sz w:val="22"/>
                        <w:szCs w:val="22"/>
                        <w:lang w:val=""/>
                      </w:rPr>
                      <m:t>-</m:t>
                    </m:r>
                    <m:r>
                      <w:rPr>
                        <w:rFonts w:ascii="Cambria Math" w:hAnsi="Cambria Math" w:cs="Calibri"/>
                        <w:sz w:val="22"/>
                        <w:szCs w:val="22"/>
                        <w:lang w:val=""/>
                      </w:rPr>
                      <m:t>Xβ</m:t>
                    </m:r>
                  </m:e>
                </m:d>
              </m:e>
              <m:sup>
                <m:r>
                  <w:rPr>
                    <w:rFonts w:ascii="Cambria Math" w:hAnsi="Cambria Math" w:cs="Calibri"/>
                    <w:sz w:val="22"/>
                    <w:szCs w:val="22"/>
                    <w:lang w:val=""/>
                  </w:rPr>
                  <m:t>T</m:t>
                </m:r>
              </m:sup>
            </m:sSup>
            <m:d>
              <m:dPr>
                <m:ctrlPr>
                  <w:rPr>
                    <w:rFonts w:ascii="Cambria Math" w:hAnsi="Cambria Math" w:cs="Calibri"/>
                    <w:sz w:val="22"/>
                    <w:szCs w:val="22"/>
                    <w:lang w:val=""/>
                  </w:rPr>
                </m:ctrlPr>
              </m:dPr>
              <m:e>
                <m:r>
                  <w:rPr>
                    <w:rFonts w:ascii="Cambria Math" w:hAnsi="Cambria Math" w:cs="Calibri"/>
                    <w:sz w:val="22"/>
                    <w:szCs w:val="22"/>
                    <w:lang w:val=""/>
                  </w:rPr>
                  <m:t>Y</m:t>
                </m:r>
                <m:r>
                  <m:rPr>
                    <m:sty m:val="p"/>
                  </m:rPr>
                  <w:rPr>
                    <w:rFonts w:ascii="Cambria Math" w:hAnsi="Cambria Math" w:cs="Calibri"/>
                    <w:sz w:val="22"/>
                    <w:szCs w:val="22"/>
                    <w:lang w:val=""/>
                  </w:rPr>
                  <m:t> -</m:t>
                </m:r>
                <m:r>
                  <w:rPr>
                    <w:rFonts w:ascii="Cambria Math" w:hAnsi="Cambria Math" w:cs="Calibri"/>
                    <w:sz w:val="22"/>
                    <w:szCs w:val="22"/>
                    <w:lang w:val=""/>
                  </w:rPr>
                  <m:t>Xβ</m:t>
                </m:r>
              </m:e>
            </m:d>
          </m:e>
        </m:d>
      </m:oMath>
      <w:r w:rsidR="00194979">
        <w:t xml:space="preserve">, </w:t>
      </w:r>
      <w:r w:rsidR="00C565EB">
        <w:t xml:space="preserve">and the prior term </w:t>
      </w:r>
      <w:r w:rsidR="002D3CE1">
        <w:t xml:space="preserve">is simply the ridge term, </w:t>
      </w:r>
      <m:oMath>
        <m:r>
          <w:rPr>
            <w:rFonts w:ascii="Cambria Math" w:hAnsi="Cambria Math"/>
          </w:rPr>
          <m:t>λ</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β</m:t>
        </m:r>
      </m:oMath>
      <w:r w:rsidR="00257709">
        <w:rPr>
          <w:rFonts w:eastAsiaTheme="minorEastAsia"/>
        </w:rPr>
        <w:t>.</w:t>
      </w:r>
    </w:p>
    <w:p w14:paraId="34513527" w14:textId="663949E9" w:rsidR="005911EA" w:rsidRDefault="00FA31A0" w:rsidP="00A47A64">
      <w:pPr>
        <w:pStyle w:val="Heading2"/>
      </w:pPr>
      <w:bookmarkStart w:id="44" w:name="_Toc50972552"/>
      <w:r>
        <w:t>Random Forest</w:t>
      </w:r>
      <w:bookmarkEnd w:id="44"/>
    </w:p>
    <w:p w14:paraId="0B7599E6" w14:textId="2E0CD37E" w:rsidR="00451E05" w:rsidRDefault="00442CC5" w:rsidP="00451E05">
      <w:r>
        <w:t>The two main concern</w:t>
      </w:r>
      <w:r w:rsidR="00D47CE3">
        <w:t>s</w:t>
      </w:r>
      <w:r>
        <w:t xml:space="preserve"> </w:t>
      </w:r>
      <w:r w:rsidR="00D47CE3">
        <w:t>we</w:t>
      </w:r>
      <w:r w:rsidR="000F0E76">
        <w:t xml:space="preserve"> had </w:t>
      </w:r>
      <w:r w:rsidR="00D47CE3">
        <w:t>sensed for the</w:t>
      </w:r>
      <w:r>
        <w:t xml:space="preserve"> linear model</w:t>
      </w:r>
      <w:r w:rsidR="000D43FB">
        <w:t xml:space="preserve"> are:</w:t>
      </w:r>
    </w:p>
    <w:p w14:paraId="26DF2BF9" w14:textId="448C849B" w:rsidR="000D43FB" w:rsidRDefault="000D43FB" w:rsidP="001118FF">
      <w:pPr>
        <w:pStyle w:val="ListParagraph"/>
        <w:numPr>
          <w:ilvl w:val="0"/>
          <w:numId w:val="14"/>
        </w:numPr>
      </w:pPr>
      <w:r>
        <w:t>The true model is not</w:t>
      </w:r>
      <w:r w:rsidR="00A80E9D">
        <w:t xml:space="preserve"> </w:t>
      </w:r>
      <w:r>
        <w:t>linear</w:t>
      </w:r>
      <w:r w:rsidR="006C3BB6">
        <w:t>.</w:t>
      </w:r>
    </w:p>
    <w:p w14:paraId="06A51D50" w14:textId="54D02DB5" w:rsidR="00CE6109" w:rsidRDefault="005D2C30" w:rsidP="001118FF">
      <w:pPr>
        <w:pStyle w:val="ListParagraph"/>
        <w:numPr>
          <w:ilvl w:val="0"/>
          <w:numId w:val="14"/>
        </w:numPr>
      </w:pPr>
      <w:r>
        <w:t xml:space="preserve">The model </w:t>
      </w:r>
      <w:r w:rsidRPr="00DC734E">
        <w:rPr>
          <w:b/>
          <w:bCs/>
        </w:rPr>
        <w:t>variance</w:t>
      </w:r>
      <w:r>
        <w:t xml:space="preserve"> will be high </w:t>
      </w:r>
      <w:r w:rsidR="00ED0FA7">
        <w:t>as t</w:t>
      </w:r>
      <w:r w:rsidR="006C3BB6">
        <w:t>he</w:t>
      </w:r>
      <w:r w:rsidR="00CE6109">
        <w:t>re are many outliers.</w:t>
      </w:r>
      <w:r w:rsidR="009B6CFF">
        <w:t xml:space="preserve"> </w:t>
      </w:r>
      <w:r w:rsidR="009B6CFF">
        <w:br/>
        <w:t>Th</w:t>
      </w:r>
      <w:r w:rsidR="00566CEF">
        <w:t>is</w:t>
      </w:r>
      <w:r w:rsidR="009B6CFF">
        <w:t xml:space="preserve"> problem</w:t>
      </w:r>
      <w:r w:rsidR="00566CEF">
        <w:t xml:space="preserve"> is also </w:t>
      </w:r>
      <w:r w:rsidR="003430E8">
        <w:t>characterized as</w:t>
      </w:r>
      <w:r w:rsidR="009B6CFF">
        <w:t xml:space="preserve"> </w:t>
      </w:r>
      <w:r w:rsidR="009B6CFF" w:rsidRPr="00DB2674">
        <w:rPr>
          <w:b/>
          <w:bCs/>
        </w:rPr>
        <w:t>overfitting</w:t>
      </w:r>
      <w:r w:rsidR="003430E8">
        <w:t>.</w:t>
      </w:r>
      <w:r w:rsidR="009B6CFF">
        <w:t xml:space="preserve"> </w:t>
      </w:r>
    </w:p>
    <w:p w14:paraId="55DDA018" w14:textId="2113D5FD" w:rsidR="006C3BB6" w:rsidRDefault="006C3BB6" w:rsidP="00CE6109">
      <w:r>
        <w:t xml:space="preserve"> </w:t>
      </w:r>
      <w:r w:rsidR="00ED0FA7">
        <w:t xml:space="preserve">Random forest may </w:t>
      </w:r>
      <w:r w:rsidR="00E947F8">
        <w:t>provide</w:t>
      </w:r>
      <w:r w:rsidR="00ED0FA7">
        <w:t xml:space="preserve"> </w:t>
      </w:r>
      <w:r w:rsidR="0096346A">
        <w:t>a</w:t>
      </w:r>
      <w:r w:rsidR="005B001F">
        <w:t>n</w:t>
      </w:r>
      <w:r w:rsidR="0096346A">
        <w:t xml:space="preserve"> </w:t>
      </w:r>
      <w:r w:rsidR="005B001F">
        <w:t>appreciable</w:t>
      </w:r>
      <w:r w:rsidR="008F317F">
        <w:t xml:space="preserve"> </w:t>
      </w:r>
      <w:r w:rsidR="0096346A">
        <w:t>advantage</w:t>
      </w:r>
      <w:r w:rsidR="00E947F8">
        <w:t>:</w:t>
      </w:r>
    </w:p>
    <w:p w14:paraId="2577E110" w14:textId="4CEB07AF" w:rsidR="00E947F8" w:rsidRDefault="004305E7" w:rsidP="001118FF">
      <w:pPr>
        <w:pStyle w:val="ListParagraph"/>
        <w:numPr>
          <w:ilvl w:val="0"/>
          <w:numId w:val="15"/>
        </w:numPr>
      </w:pPr>
      <w:r>
        <w:t xml:space="preserve">Its tree base learners are capable to treat </w:t>
      </w:r>
      <w:r w:rsidR="00AF1841">
        <w:t>nonlinear</w:t>
      </w:r>
      <w:r>
        <w:t xml:space="preserve"> </w:t>
      </w:r>
      <w:r w:rsidR="00AF1841">
        <w:t>problem</w:t>
      </w:r>
      <w:r w:rsidR="00B27AB1">
        <w:t>s</w:t>
      </w:r>
      <w:r w:rsidR="00AF1841">
        <w:t>.</w:t>
      </w:r>
    </w:p>
    <w:p w14:paraId="21C00C56" w14:textId="261B41FC" w:rsidR="00AF1841" w:rsidRDefault="00517F09" w:rsidP="001118FF">
      <w:pPr>
        <w:pStyle w:val="ListParagraph"/>
        <w:numPr>
          <w:ilvl w:val="0"/>
          <w:numId w:val="15"/>
        </w:numPr>
      </w:pPr>
      <w:r>
        <w:t>By the</w:t>
      </w:r>
      <w:r w:rsidR="00AC7A16">
        <w:t xml:space="preserve"> principles of</w:t>
      </w:r>
      <w:r>
        <w:t xml:space="preserve"> </w:t>
      </w:r>
      <w:r w:rsidR="00AC7A16">
        <w:t>“</w:t>
      </w:r>
      <w:r>
        <w:t>Central Limit Theorem</w:t>
      </w:r>
      <w:r w:rsidR="00AC7A16">
        <w:t>” and “Law of Large Number”</w:t>
      </w:r>
      <w:r w:rsidR="000E7F7F">
        <w:t xml:space="preserve">, </w:t>
      </w:r>
      <w:r w:rsidR="004F6CE9">
        <w:t>when</w:t>
      </w:r>
      <w:r w:rsidR="00705673">
        <w:t xml:space="preserve"> </w:t>
      </w:r>
      <w:r w:rsidR="004F6CE9">
        <w:t xml:space="preserve">the </w:t>
      </w:r>
      <w:r w:rsidR="00705673">
        <w:t>number of trees</w:t>
      </w:r>
      <w:r w:rsidR="001067CF">
        <w:t xml:space="preserve"> </w:t>
      </w:r>
      <w:r w:rsidR="00C10150">
        <w:t>in the model</w:t>
      </w:r>
      <w:r w:rsidR="004F6CE9">
        <w:t xml:space="preserve"> increases</w:t>
      </w:r>
      <w:r w:rsidR="00343611">
        <w:t xml:space="preserve">, the variance of the </w:t>
      </w:r>
      <w:r w:rsidR="00287B3C">
        <w:t>“Ensemble”</w:t>
      </w:r>
      <w:r w:rsidR="00343611">
        <w:t xml:space="preserve"> </w:t>
      </w:r>
      <w:r w:rsidR="000E2318">
        <w:t>will</w:t>
      </w:r>
      <w:r w:rsidR="00343611">
        <w:t xml:space="preserve"> </w:t>
      </w:r>
      <w:r w:rsidR="00E47BD8">
        <w:t>decrease.</w:t>
      </w:r>
    </w:p>
    <w:p w14:paraId="479E5AF5" w14:textId="528CE763" w:rsidR="002B6E37" w:rsidRDefault="0080512B" w:rsidP="00055A34">
      <w:r>
        <w:lastRenderedPageBreak/>
        <w:t xml:space="preserve">The </w:t>
      </w:r>
      <w:r w:rsidR="00674591">
        <w:t>principle</w:t>
      </w:r>
      <w:r>
        <w:t xml:space="preserve"> is quite simple</w:t>
      </w:r>
      <w:r w:rsidR="0038033F">
        <w:t xml:space="preserve">. It </w:t>
      </w:r>
      <w:r w:rsidR="0095078D">
        <w:t xml:space="preserve">is an additive model with many </w:t>
      </w:r>
      <w:r w:rsidR="00DC1E13">
        <w:t>base models</w:t>
      </w:r>
      <w:r w:rsidR="008F1FD8">
        <w:t xml:space="preserve"> (</w:t>
      </w:r>
      <w:r w:rsidR="00610AB9">
        <w:t xml:space="preserve">CART </w:t>
      </w:r>
      <w:r w:rsidR="008F1FD8">
        <w:t>trees)</w:t>
      </w:r>
      <w:r w:rsidR="00373913">
        <w:t xml:space="preserv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373913">
        <w:t>,</w:t>
      </w:r>
      <w:r w:rsidR="002B6E37">
        <w:t>:</w:t>
      </w:r>
    </w:p>
    <w:p w14:paraId="1FB45CE5" w14:textId="10457823" w:rsidR="002B6E37" w:rsidRDefault="005F4F09" w:rsidP="00055A34">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(x)</m:t>
              </m:r>
            </m:e>
          </m:nary>
        </m:oMath>
      </m:oMathPara>
    </w:p>
    <w:p w14:paraId="1BC17D83" w14:textId="2B9F5102" w:rsidR="00B77D8C" w:rsidRPr="00451E05" w:rsidRDefault="00DC1E13" w:rsidP="00C631C1">
      <w:r>
        <w:t>Those base models</w:t>
      </w:r>
      <w:r w:rsidR="002B6E37">
        <w:t xml:space="preserve"> are constructed </w:t>
      </w:r>
      <w:r w:rsidR="00164760">
        <w:t>so that t</w:t>
      </w:r>
      <w:r w:rsidR="008F1FD8">
        <w:t xml:space="preserve">hey are not correlated </w:t>
      </w:r>
      <w:r w:rsidR="009C2E9D">
        <w:t>to each other</w:t>
      </w:r>
      <w:r w:rsidR="003F2061">
        <w:t>,</w:t>
      </w:r>
      <w:r w:rsidR="00B77D8C">
        <w:t xml:space="preserve"> otherwise the principle of </w:t>
      </w:r>
      <w:r w:rsidR="0065080F">
        <w:t xml:space="preserve">the </w:t>
      </w:r>
      <w:r w:rsidR="00B77D8C">
        <w:t>Central Limit Theorem won’t work</w:t>
      </w:r>
      <w:r w:rsidR="009C2E9D">
        <w:t>.</w:t>
      </w:r>
      <w:r w:rsidR="002F0824">
        <w:t xml:space="preserve"> For that, each of them is built</w:t>
      </w:r>
      <w:r w:rsidR="00027EAD">
        <w:t xml:space="preserve"> </w:t>
      </w:r>
      <w:r w:rsidR="002F0824">
        <w:t>with a</w:t>
      </w:r>
      <w:r w:rsidR="00027EAD">
        <w:t xml:space="preserve"> different subsample of features</w:t>
      </w:r>
      <w:r w:rsidR="004A3884">
        <w:t xml:space="preserve"> and </w:t>
      </w:r>
      <w:r w:rsidR="000A1D3F">
        <w:t>rows of data</w:t>
      </w:r>
      <w:r w:rsidR="00BD006C">
        <w:t xml:space="preserve"> (bagging)</w:t>
      </w:r>
      <w:r w:rsidR="00027EAD">
        <w:t>.</w:t>
      </w:r>
      <w:r w:rsidR="00164760">
        <w:t xml:space="preserve"> </w:t>
      </w:r>
      <w:r w:rsidR="005948B6">
        <w:t>T</w:t>
      </w:r>
      <w:r w:rsidR="00681B51">
        <w:t xml:space="preserve">hese </w:t>
      </w:r>
      <w:r w:rsidR="0094120F">
        <w:t>independent</w:t>
      </w:r>
      <w:r w:rsidR="005948B6">
        <w:t xml:space="preserve"> trees are individually</w:t>
      </w:r>
      <w:r w:rsidR="0094120F">
        <w:t xml:space="preserve"> weak learners</w:t>
      </w:r>
      <w:r w:rsidR="005134A7">
        <w:t>,</w:t>
      </w:r>
      <w:r w:rsidR="00D23610">
        <w:t xml:space="preserve"> </w:t>
      </w:r>
      <w:r w:rsidR="00485FF2">
        <w:t>not complex</w:t>
      </w:r>
      <w:r w:rsidR="005134A7">
        <w:t xml:space="preserve">, </w:t>
      </w:r>
      <w:r w:rsidR="00683988">
        <w:t>usually very biased</w:t>
      </w:r>
      <w:r w:rsidR="005134A7">
        <w:t xml:space="preserve">. But the aggregation of all of them will </w:t>
      </w:r>
      <w:r w:rsidR="00AA1457">
        <w:t xml:space="preserve">make </w:t>
      </w:r>
      <w:r w:rsidR="0065080F">
        <w:t>a</w:t>
      </w:r>
      <w:r w:rsidR="00AA1457">
        <w:t xml:space="preserve"> </w:t>
      </w:r>
      <w:r w:rsidR="000E2318">
        <w:t>good job.</w:t>
      </w:r>
      <w:r w:rsidR="008F58D5">
        <w:t xml:space="preserve"> </w:t>
      </w:r>
    </w:p>
    <w:p w14:paraId="2DBB5424" w14:textId="1A0BB211" w:rsidR="00A47A64" w:rsidRDefault="003D2637" w:rsidP="00A47A64">
      <w:pPr>
        <w:pStyle w:val="Heading2"/>
      </w:pPr>
      <w:bookmarkStart w:id="45" w:name="_Toc50972553"/>
      <w:r>
        <w:t xml:space="preserve">Gradient </w:t>
      </w:r>
      <w:r w:rsidR="00A47A64">
        <w:t>Boosting</w:t>
      </w:r>
      <w:bookmarkEnd w:id="45"/>
    </w:p>
    <w:p w14:paraId="79E73AD3" w14:textId="2435814D" w:rsidR="00876936" w:rsidRDefault="00CB4F9C" w:rsidP="00876936">
      <w:r>
        <w:t>If</w:t>
      </w:r>
      <w:r w:rsidR="000206A7">
        <w:t xml:space="preserve"> Random Forest</w:t>
      </w:r>
      <w:r>
        <w:t xml:space="preserve"> seems to be a good way to combat variance,</w:t>
      </w:r>
      <w:r w:rsidR="00CA7F7F">
        <w:t xml:space="preserve"> reducing</w:t>
      </w:r>
      <w:r>
        <w:t xml:space="preserve"> </w:t>
      </w:r>
      <w:r w:rsidR="00762F5F">
        <w:t xml:space="preserve">bias </w:t>
      </w:r>
      <w:r w:rsidR="00FA7022">
        <w:t xml:space="preserve">is </w:t>
      </w:r>
      <w:r w:rsidR="00CA7F7F">
        <w:t xml:space="preserve">another </w:t>
      </w:r>
      <w:r w:rsidR="00114C73">
        <w:t>challenge</w:t>
      </w:r>
      <w:r w:rsidR="00CA7F7F">
        <w:t>.</w:t>
      </w:r>
      <w:r w:rsidR="00114C73">
        <w:t xml:space="preserve"> </w:t>
      </w:r>
      <w:r w:rsidR="00C47783">
        <w:t xml:space="preserve">To combat </w:t>
      </w:r>
      <w:r w:rsidR="00850340">
        <w:t xml:space="preserve">also </w:t>
      </w:r>
      <w:r w:rsidR="00C47783">
        <w:t xml:space="preserve">bias, Gradient Boosting </w:t>
      </w:r>
      <w:r w:rsidR="005E3166">
        <w:t xml:space="preserve">is </w:t>
      </w:r>
      <w:r w:rsidR="00891005">
        <w:t>good</w:t>
      </w:r>
      <w:r w:rsidR="005E3166">
        <w:t xml:space="preserve"> </w:t>
      </w:r>
      <w:r w:rsidR="00891005">
        <w:t xml:space="preserve">as well </w:t>
      </w:r>
      <w:r w:rsidR="005E3166">
        <w:t>for the job.</w:t>
      </w:r>
    </w:p>
    <w:p w14:paraId="5DCA12E7" w14:textId="6B0AD117" w:rsidR="00567523" w:rsidRDefault="00567523" w:rsidP="00876936">
      <w:r>
        <w:t>Alike Random Forest, Gradient Boosting is also an additive algorithm:</w:t>
      </w:r>
    </w:p>
    <w:p w14:paraId="55829D56" w14:textId="37A8CC04" w:rsidR="000D77D0" w:rsidRPr="000D77D0" w:rsidRDefault="000D77D0" w:rsidP="000D77D0">
      <w:pPr>
        <w:rPr>
          <w:rFonts w:eastAsiaTheme="minorEastAsia"/>
        </w:rPr>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f</m:t>
                  </m:r>
                </m:e>
                <m:sub>
                  <m:r>
                    <w:rPr>
                      <w:rFonts w:ascii="Cambria Math" w:hAnsi="Cambria Math"/>
                    </w:rPr>
                    <m:t>i</m:t>
                  </m:r>
                </m:sub>
              </m:sSub>
              <m:r>
                <w:rPr>
                  <w:rFonts w:ascii="Cambria Math" w:hAnsi="Cambria Math"/>
                </w:rPr>
                <m:t>(x)</m:t>
              </m:r>
            </m:e>
          </m:nary>
        </m:oMath>
      </m:oMathPara>
    </w:p>
    <w:p w14:paraId="19045020" w14:textId="7CA7F634" w:rsidR="000D77D0" w:rsidRDefault="00F411C5" w:rsidP="00876936">
      <w:pPr>
        <w:rPr>
          <w:rFonts w:eastAsiaTheme="minorEastAsia"/>
        </w:rPr>
      </w:pPr>
      <w:r>
        <w:rPr>
          <w:rFonts w:eastAsiaTheme="minorEastAsia"/>
        </w:rPr>
        <w:t>But this time, the base model</w:t>
      </w:r>
      <w:r w:rsidR="00BD44B0">
        <w:rPr>
          <w:rFonts w:eastAsiaTheme="minorEastAsia"/>
        </w:rPr>
        <w:t>s</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w:t>
      </w:r>
      <w:r w:rsidR="00BD44B0">
        <w:rPr>
          <w:rFonts w:eastAsiaTheme="minorEastAsia"/>
        </w:rPr>
        <w:t xml:space="preserve"> are not anymore </w:t>
      </w:r>
      <w:r w:rsidR="004F781F">
        <w:rPr>
          <w:rFonts w:eastAsiaTheme="minorEastAsia"/>
        </w:rPr>
        <w:t>independent</w:t>
      </w:r>
      <w:r w:rsidR="00EB2285">
        <w:rPr>
          <w:rFonts w:eastAsiaTheme="minorEastAsia"/>
        </w:rPr>
        <w:t xml:space="preserve">. </w:t>
      </w:r>
      <w:r w:rsidR="00F85A3D">
        <w:rPr>
          <w:rFonts w:eastAsiaTheme="minorEastAsia"/>
        </w:rPr>
        <w:t xml:space="preserve">Each new tree,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F85A3D">
        <w:rPr>
          <w:rFonts w:eastAsiaTheme="minorEastAsia"/>
        </w:rPr>
        <w:t xml:space="preserve">, is </w:t>
      </w:r>
      <w:r w:rsidR="001B69BD">
        <w:rPr>
          <w:rFonts w:eastAsiaTheme="minorEastAsia"/>
        </w:rPr>
        <w:t xml:space="preserve">trained to correct the errors left </w:t>
      </w:r>
      <w:r w:rsidR="00054B94">
        <w:rPr>
          <w:rFonts w:eastAsiaTheme="minorEastAsia"/>
        </w:rPr>
        <w:t xml:space="preserve">by </w:t>
      </w:r>
      <w:r w:rsidR="00701617">
        <w:rPr>
          <w:rFonts w:eastAsiaTheme="minorEastAsia"/>
        </w:rPr>
        <w:t>the previous one</w:t>
      </w:r>
      <w:r w:rsidR="006C50D9">
        <w:rPr>
          <w:rFonts w:eastAsiaTheme="minorEastAsia"/>
        </w:rPr>
        <w:t xml:space="preserve">. </w:t>
      </w:r>
      <w:r w:rsidR="00A34306">
        <w:rPr>
          <w:rFonts w:eastAsiaTheme="minorEastAsia"/>
        </w:rPr>
        <w:t>See</w:t>
      </w:r>
      <w:r w:rsidR="007C4B77">
        <w:rPr>
          <w:rFonts w:eastAsiaTheme="minorEastAsia"/>
        </w:rPr>
        <w:t xml:space="preserve">n differently, </w:t>
      </w:r>
      <w:r w:rsidR="00E20F29">
        <w:rPr>
          <w:rFonts w:eastAsiaTheme="minorEastAsia"/>
        </w:rPr>
        <w:t xml:space="preserve">a new </w:t>
      </w:r>
      <w:r w:rsidR="00E20F29" w:rsidRPr="00E20F29">
        <w:rPr>
          <w:rFonts w:eastAsiaTheme="minorEastAsia"/>
        </w:rPr>
        <w:t>tree aims at descending a step in the gradient of the loss. Its target var</w:t>
      </w:r>
      <w:r w:rsidR="009A08F7">
        <w:rPr>
          <w:rFonts w:eastAsiaTheme="minorEastAsia"/>
        </w:rPr>
        <w:t>iable</w:t>
      </w:r>
      <w:r w:rsidR="00E20F29" w:rsidRPr="00E20F29">
        <w:rPr>
          <w:rFonts w:eastAsiaTheme="minorEastAsia"/>
        </w:rPr>
        <w:t xml:space="preserve"> is equivalent to a gradient</w:t>
      </w:r>
      <w:r w:rsidR="009A08F7">
        <w:rPr>
          <w:rFonts w:eastAsiaTheme="minorEastAsia"/>
        </w:rPr>
        <w:t xml:space="preserve">. </w:t>
      </w:r>
      <w:r w:rsidR="000415FA">
        <w:rPr>
          <w:rFonts w:eastAsiaTheme="minorEastAsia"/>
        </w:rPr>
        <w:t xml:space="preserve">The coefficient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oMath>
      <w:r w:rsidR="000415FA">
        <w:rPr>
          <w:rFonts w:eastAsiaTheme="minorEastAsia"/>
        </w:rPr>
        <w:t xml:space="preserve">, is a </w:t>
      </w:r>
      <w:r w:rsidR="00133D1B">
        <w:rPr>
          <w:rFonts w:eastAsiaTheme="minorEastAsia"/>
        </w:rPr>
        <w:t xml:space="preserve">learning rate. It </w:t>
      </w:r>
      <w:r w:rsidR="006D34B0">
        <w:rPr>
          <w:rFonts w:eastAsiaTheme="minorEastAsia"/>
        </w:rPr>
        <w:t>tends to limit</w:t>
      </w:r>
      <w:r w:rsidR="00923357">
        <w:rPr>
          <w:rFonts w:eastAsiaTheme="minorEastAsia"/>
        </w:rPr>
        <w:t xml:space="preserve"> </w:t>
      </w:r>
      <w:r w:rsidR="008F407C">
        <w:rPr>
          <w:rFonts w:eastAsiaTheme="minorEastAsia"/>
        </w:rPr>
        <w:t xml:space="preserve">the </w:t>
      </w:r>
      <w:r w:rsidR="00704121">
        <w:rPr>
          <w:rFonts w:eastAsiaTheme="minorEastAsia"/>
        </w:rPr>
        <w:t>gradient descend step</w:t>
      </w:r>
      <w:r w:rsidR="008F407C">
        <w:rPr>
          <w:rFonts w:eastAsiaTheme="minorEastAsia"/>
        </w:rPr>
        <w:t>.</w:t>
      </w:r>
    </w:p>
    <w:p w14:paraId="3A146656" w14:textId="1F63C7B2" w:rsidR="00484B5A" w:rsidRDefault="00370469" w:rsidP="00E37E22">
      <w:pPr>
        <w:pStyle w:val="Heading2"/>
      </w:pPr>
      <w:bookmarkStart w:id="46" w:name="_Toc50972554"/>
      <w:r>
        <w:t xml:space="preserve">First </w:t>
      </w:r>
      <w:r w:rsidR="00190F45">
        <w:t>Results</w:t>
      </w:r>
      <w:bookmarkEnd w:id="46"/>
    </w:p>
    <w:p w14:paraId="51F0ACF0" w14:textId="4F658410" w:rsidR="00370469" w:rsidRDefault="0096312E" w:rsidP="00370469">
      <w:r w:rsidRPr="0096312E">
        <w:t xml:space="preserve">In the rest of the document, </w:t>
      </w:r>
      <w:r w:rsidR="008A4E18">
        <w:t xml:space="preserve">all tests are done </w:t>
      </w:r>
      <w:r w:rsidR="006906CF">
        <w:t>with the dataset</w:t>
      </w:r>
      <w:r w:rsidR="00AE1227">
        <w:t xml:space="preserve"> </w:t>
      </w:r>
      <w:r w:rsidR="00F64AFF">
        <w:t xml:space="preserve">randomly </w:t>
      </w:r>
      <w:r w:rsidR="006251C8">
        <w:t>split</w:t>
      </w:r>
      <w:r w:rsidR="00F64AFF">
        <w:t>.</w:t>
      </w:r>
      <w:r w:rsidR="00AE1227">
        <w:t xml:space="preserve"> 2</w:t>
      </w:r>
      <w:r>
        <w:t xml:space="preserve">/3 </w:t>
      </w:r>
      <w:r w:rsidR="00873BF4">
        <w:t>(</w:t>
      </w:r>
      <w:r w:rsidR="00A36367" w:rsidRPr="00A36367">
        <w:t>146955</w:t>
      </w:r>
      <w:r w:rsidR="00A36367">
        <w:t xml:space="preserve"> rows</w:t>
      </w:r>
      <w:r w:rsidR="00873BF4">
        <w:t xml:space="preserve">) </w:t>
      </w:r>
      <w:r w:rsidR="00AE1227">
        <w:t>for the</w:t>
      </w:r>
      <w:r w:rsidR="005D7872">
        <w:t xml:space="preserve"> </w:t>
      </w:r>
      <w:r w:rsidR="00985599">
        <w:t>train</w:t>
      </w:r>
      <w:r w:rsidR="00C410AF">
        <w:t>ing</w:t>
      </w:r>
      <w:r w:rsidR="00873BF4">
        <w:t xml:space="preserve"> </w:t>
      </w:r>
      <w:r w:rsidR="00985599">
        <w:t>dataset</w:t>
      </w:r>
      <w:r w:rsidR="00F64AFF">
        <w:t>, 1/3 for the test</w:t>
      </w:r>
      <w:r w:rsidR="00873BF4">
        <w:t xml:space="preserve"> (</w:t>
      </w:r>
      <w:r w:rsidR="008973C5" w:rsidRPr="008973C5">
        <w:t>72382</w:t>
      </w:r>
      <w:r w:rsidR="008973C5">
        <w:t xml:space="preserve"> rows</w:t>
      </w:r>
      <w:r w:rsidR="00873BF4">
        <w:t>)</w:t>
      </w:r>
      <w:r w:rsidR="00F64AFF">
        <w:t>.</w:t>
      </w:r>
    </w:p>
    <w:p w14:paraId="314936A3" w14:textId="6B971DEC" w:rsidR="00E37E22" w:rsidRDefault="00370469" w:rsidP="00370469">
      <w:pPr>
        <w:pStyle w:val="Heading3"/>
      </w:pPr>
      <w:bookmarkStart w:id="47" w:name="_Toc50972555"/>
      <w:r>
        <w:t>OLS model results</w:t>
      </w:r>
      <w:bookmarkEnd w:id="47"/>
    </w:p>
    <w:p w14:paraId="4B262E27" w14:textId="6C26A633" w:rsidR="00C8215B" w:rsidRPr="00A16EA3" w:rsidRDefault="007A658B" w:rsidP="00A16EA3">
      <w:pPr>
        <w:rPr>
          <w:rFonts w:eastAsiaTheme="minorEastAsia"/>
        </w:rPr>
      </w:pPr>
      <w:r>
        <w:rPr>
          <w:rFonts w:eastAsiaTheme="minorEastAsia"/>
        </w:rPr>
        <w:t xml:space="preserve">Using the python </w:t>
      </w:r>
      <w:r w:rsidR="00067AAE">
        <w:rPr>
          <w:rFonts w:eastAsiaTheme="minorEastAsia"/>
        </w:rPr>
        <w:t>statsmodels</w:t>
      </w:r>
      <w:r w:rsidR="00F56842">
        <w:rPr>
          <w:rFonts w:eastAsiaTheme="minorEastAsia"/>
        </w:rPr>
        <w:t xml:space="preserve"> library, the model</w:t>
      </w:r>
      <w:r w:rsidR="00873BF4">
        <w:rPr>
          <w:rFonts w:eastAsiaTheme="minorEastAsia"/>
        </w:rPr>
        <w:t xml:space="preserve"> </w:t>
      </w:r>
      <w:r w:rsidR="00455032">
        <w:rPr>
          <w:rFonts w:eastAsiaTheme="minorEastAsia"/>
        </w:rPr>
        <w:t xml:space="preserve">for </w:t>
      </w:r>
      <w:r w:rsidR="00991CD8">
        <w:rPr>
          <w:rFonts w:eastAsiaTheme="minorEastAsia"/>
        </w:rPr>
        <w:t>Y1 (“</w:t>
      </w:r>
      <w:r w:rsidR="00980200">
        <w:rPr>
          <w:rFonts w:ascii="Courier New" w:hAnsi="Courier New" w:cs="Courier New"/>
          <w:color w:val="212121"/>
          <w:sz w:val="21"/>
          <w:szCs w:val="21"/>
          <w:shd w:val="clear" w:color="auto" w:fill="FFFFFF"/>
        </w:rPr>
        <w:t>delta departure-presentation</w:t>
      </w:r>
      <w:r w:rsidR="00991CD8">
        <w:rPr>
          <w:rFonts w:eastAsiaTheme="minorEastAsia"/>
        </w:rPr>
        <w:t xml:space="preserve">”) </w:t>
      </w:r>
      <w:r w:rsidR="00873BF4">
        <w:rPr>
          <w:rFonts w:eastAsiaTheme="minorEastAsia"/>
        </w:rPr>
        <w:t>is below</w:t>
      </w:r>
      <w:r w:rsidR="007B69D3">
        <w:rPr>
          <w:rFonts w:eastAsiaTheme="minorEastAsia"/>
        </w:rPr>
        <w:t>. The model is statistically significant as the probability(F-statist</w:t>
      </w:r>
      <w:r w:rsidR="006F7139">
        <w:rPr>
          <w:rFonts w:eastAsiaTheme="minorEastAsia"/>
        </w:rPr>
        <w:t>i</w:t>
      </w:r>
      <w:r w:rsidR="007B69D3">
        <w:rPr>
          <w:rFonts w:eastAsiaTheme="minorEastAsia"/>
        </w:rPr>
        <w:t>c) is 0.</w:t>
      </w:r>
      <w:r w:rsidR="004C14B1">
        <w:rPr>
          <w:rFonts w:eastAsiaTheme="minorEastAsia"/>
        </w:rPr>
        <w:t xml:space="preserve"> However, </w:t>
      </w:r>
      <w:r w:rsidR="002129AC">
        <w:rPr>
          <w:rFonts w:eastAsiaTheme="minorEastAsia"/>
        </w:rPr>
        <w:t xml:space="preserve">the assumption of gaussian </w:t>
      </w:r>
      <w:r w:rsidR="002C5931">
        <w:rPr>
          <w:rFonts w:eastAsiaTheme="minorEastAsia"/>
        </w:rPr>
        <w:t>error</w:t>
      </w:r>
      <w:r w:rsidR="002129AC">
        <w:rPr>
          <w:rFonts w:eastAsiaTheme="minorEastAsia"/>
        </w:rPr>
        <w:t xml:space="preserve"> </w:t>
      </w:r>
      <w:r w:rsidR="002C5931">
        <w:rPr>
          <w:rFonts w:eastAsiaTheme="minorEastAsia"/>
        </w:rPr>
        <w:t>is</w:t>
      </w:r>
      <w:r w:rsidR="00670813">
        <w:rPr>
          <w:rFonts w:eastAsiaTheme="minorEastAsia"/>
        </w:rPr>
        <w:t xml:space="preserve"> far </w:t>
      </w:r>
      <w:r w:rsidR="00DB451E">
        <w:rPr>
          <w:rFonts w:eastAsiaTheme="minorEastAsia"/>
        </w:rPr>
        <w:t>unlikely</w:t>
      </w:r>
      <w:r w:rsidR="00AA0F47">
        <w:rPr>
          <w:rFonts w:eastAsiaTheme="minorEastAsia"/>
        </w:rPr>
        <w:t xml:space="preserve"> </w:t>
      </w:r>
      <w:r w:rsidR="00C2081B">
        <w:rPr>
          <w:rFonts w:eastAsiaTheme="minorEastAsia"/>
        </w:rPr>
        <w:t>(</w:t>
      </w:r>
      <w:r w:rsidR="00C2081B" w:rsidRPr="00042451">
        <w:rPr>
          <w:rFonts w:eastAsiaTheme="minorEastAsia"/>
        </w:rPr>
        <w:t>Prob (Omnibus)</w:t>
      </w:r>
      <w:r w:rsidR="00C2081B">
        <w:rPr>
          <w:rFonts w:eastAsiaTheme="minorEastAsia"/>
        </w:rPr>
        <w:t xml:space="preserve"> = 0)</w:t>
      </w:r>
      <w:r w:rsidR="00DB451E">
        <w:rPr>
          <w:rFonts w:eastAsiaTheme="minorEastAsia"/>
        </w:rPr>
        <w:t>.</w:t>
      </w:r>
      <w:r w:rsidR="002129AC">
        <w:rPr>
          <w:rFonts w:eastAsiaTheme="minorEastAsia"/>
        </w:rPr>
        <w:t xml:space="preserve"> </w:t>
      </w:r>
    </w:p>
    <w:p w14:paraId="7B81CB33" w14:textId="7FB56718" w:rsidR="002F40E8" w:rsidRDefault="002F40E8" w:rsidP="002F40E8">
      <w:pPr>
        <w:pStyle w:val="Caption"/>
        <w:keepNext/>
        <w:spacing w:after="0"/>
        <w:jc w:val="center"/>
      </w:pPr>
      <w:r>
        <w:t xml:space="preserve">OLS Results - Table </w:t>
      </w:r>
      <w:fldSimple w:instr=" STYLEREF 1 \s ">
        <w:r w:rsidR="000002B9">
          <w:rPr>
            <w:noProof/>
          </w:rPr>
          <w:t>4</w:t>
        </w:r>
      </w:fldSimple>
      <w:r w:rsidR="00A84D42">
        <w:noBreakHyphen/>
      </w:r>
      <w:fldSimple w:instr=" SEQ Table \* ARABIC \s 1 ">
        <w:r w:rsidR="000002B9">
          <w:rPr>
            <w:noProof/>
          </w:rPr>
          <w:t>1</w:t>
        </w:r>
      </w:fldSimple>
    </w:p>
    <w:p w14:paraId="441048BB" w14:textId="781321BA" w:rsidR="00873BF4" w:rsidRDefault="004B4B70" w:rsidP="00876936">
      <w:pPr>
        <w:rPr>
          <w:rFonts w:eastAsiaTheme="minorEastAsia"/>
        </w:rPr>
      </w:pPr>
      <w:r>
        <w:rPr>
          <w:noProof/>
        </w:rPr>
        <w:drawing>
          <wp:inline distT="0" distB="0" distL="0" distR="0" wp14:anchorId="56DAC536" wp14:editId="141155BE">
            <wp:extent cx="6071870" cy="181229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1870" cy="1812290"/>
                    </a:xfrm>
                    <a:prstGeom prst="rect">
                      <a:avLst/>
                    </a:prstGeom>
                  </pic:spPr>
                </pic:pic>
              </a:graphicData>
            </a:graphic>
          </wp:inline>
        </w:drawing>
      </w:r>
    </w:p>
    <w:p w14:paraId="1101D642" w14:textId="4C6B7D43" w:rsidR="004B4B70" w:rsidRDefault="005374AF" w:rsidP="001118FF">
      <w:pPr>
        <w:pStyle w:val="ListParagraph"/>
        <w:numPr>
          <w:ilvl w:val="0"/>
          <w:numId w:val="16"/>
        </w:numPr>
        <w:rPr>
          <w:rFonts w:eastAsiaTheme="minorEastAsia"/>
        </w:rPr>
      </w:pPr>
      <w:r w:rsidRPr="00812C6F">
        <w:rPr>
          <w:rFonts w:eastAsiaTheme="minorEastAsia"/>
        </w:rPr>
        <w:t>Prob(F-statistic): 0</w:t>
      </w:r>
      <w:r w:rsidR="00812C6F">
        <w:rPr>
          <w:rFonts w:eastAsiaTheme="minorEastAsia"/>
        </w:rPr>
        <w:t>.</w:t>
      </w:r>
      <w:r w:rsidRPr="00812C6F">
        <w:rPr>
          <w:rFonts w:eastAsiaTheme="minorEastAsia"/>
        </w:rPr>
        <w:t xml:space="preserve"> </w:t>
      </w:r>
      <w:r w:rsidR="00812C6F">
        <w:rPr>
          <w:rFonts w:eastAsiaTheme="minorEastAsia"/>
        </w:rPr>
        <w:t>T</w:t>
      </w:r>
      <w:r w:rsidRPr="00812C6F">
        <w:rPr>
          <w:rFonts w:eastAsiaTheme="minorEastAsia"/>
        </w:rPr>
        <w:t>he linear model is significant in overall</w:t>
      </w:r>
      <w:r w:rsidR="00D94214">
        <w:rPr>
          <w:rFonts w:eastAsiaTheme="minorEastAsia"/>
        </w:rPr>
        <w:t>.</w:t>
      </w:r>
    </w:p>
    <w:p w14:paraId="76AE5218" w14:textId="09B295EA" w:rsidR="00D94214" w:rsidRDefault="00D94214" w:rsidP="001118FF">
      <w:pPr>
        <w:pStyle w:val="ListParagraph"/>
        <w:numPr>
          <w:ilvl w:val="0"/>
          <w:numId w:val="16"/>
        </w:numPr>
        <w:rPr>
          <w:rFonts w:eastAsiaTheme="minorEastAsia"/>
        </w:rPr>
      </w:pPr>
      <w:r w:rsidRPr="005374AF">
        <w:rPr>
          <w:rFonts w:eastAsiaTheme="minorEastAsia"/>
        </w:rPr>
        <w:t>R</w:t>
      </w:r>
      <w:r>
        <w:rPr>
          <w:rFonts w:eastAsiaTheme="minorEastAsia"/>
        </w:rPr>
        <w:t>-squared</w:t>
      </w:r>
      <w:r w:rsidRPr="005374AF">
        <w:rPr>
          <w:rFonts w:eastAsiaTheme="minorEastAsia"/>
        </w:rPr>
        <w:t>: 0.402</w:t>
      </w:r>
      <w:r>
        <w:rPr>
          <w:rFonts w:eastAsiaTheme="minorEastAsia"/>
        </w:rPr>
        <w:t xml:space="preserve">, </w:t>
      </w:r>
      <w:r w:rsidRPr="005374AF">
        <w:rPr>
          <w:rFonts w:eastAsiaTheme="minorEastAsia"/>
        </w:rPr>
        <w:t xml:space="preserve">40% of </w:t>
      </w:r>
      <w:r w:rsidR="00766856">
        <w:rPr>
          <w:rFonts w:eastAsiaTheme="minorEastAsia"/>
        </w:rPr>
        <w:t xml:space="preserve">the </w:t>
      </w:r>
      <w:r w:rsidRPr="005374AF">
        <w:rPr>
          <w:rFonts w:eastAsiaTheme="minorEastAsia"/>
        </w:rPr>
        <w:t xml:space="preserve">variance </w:t>
      </w:r>
      <w:r w:rsidR="006F7139">
        <w:rPr>
          <w:rFonts w:eastAsiaTheme="minorEastAsia"/>
        </w:rPr>
        <w:t>is</w:t>
      </w:r>
      <w:r w:rsidRPr="005374AF">
        <w:rPr>
          <w:rFonts w:eastAsiaTheme="minorEastAsia"/>
        </w:rPr>
        <w:t xml:space="preserve"> explained by the predictors.</w:t>
      </w:r>
    </w:p>
    <w:p w14:paraId="04F78335" w14:textId="3BE63E3A" w:rsidR="00405F12" w:rsidRDefault="00405F12" w:rsidP="00405F12">
      <w:pPr>
        <w:pStyle w:val="ListParagraph"/>
        <w:rPr>
          <w:rFonts w:eastAsiaTheme="minorEastAsia"/>
        </w:rPr>
      </w:pPr>
    </w:p>
    <w:p w14:paraId="0B86DD27" w14:textId="5009781A" w:rsidR="002F40E8" w:rsidRDefault="00B44AE6" w:rsidP="002F40E8">
      <w:pPr>
        <w:pStyle w:val="ListParagraph"/>
        <w:ind w:left="0"/>
      </w:pPr>
      <w:r>
        <w:rPr>
          <w:rFonts w:eastAsiaTheme="minorEastAsia"/>
        </w:rPr>
        <w:t>Residuals analysis</w:t>
      </w:r>
      <w:r w:rsidR="002F40E8">
        <w:rPr>
          <w:rFonts w:eastAsiaTheme="minorEastAsia"/>
        </w:rPr>
        <w:t xml:space="preserve"> - </w:t>
      </w:r>
      <w:r w:rsidR="002F40E8">
        <w:t xml:space="preserve">Table </w:t>
      </w:r>
      <w:fldSimple w:instr=" STYLEREF 1 \s ">
        <w:r w:rsidR="000002B9">
          <w:rPr>
            <w:noProof/>
          </w:rPr>
          <w:t>4</w:t>
        </w:r>
      </w:fldSimple>
      <w:r w:rsidR="00A84D42">
        <w:noBreakHyphen/>
      </w:r>
      <w:fldSimple w:instr=" SEQ Table \* ARABIC \s 1 ">
        <w:r w:rsidR="000002B9">
          <w:rPr>
            <w:noProof/>
          </w:rPr>
          <w:t>2</w:t>
        </w:r>
      </w:fldSimple>
    </w:p>
    <w:p w14:paraId="52B14B9B" w14:textId="405371E7" w:rsidR="00D94214" w:rsidRDefault="001E2AB4" w:rsidP="007D489B">
      <w:pPr>
        <w:rPr>
          <w:rFonts w:eastAsiaTheme="minorEastAsia"/>
        </w:rPr>
      </w:pPr>
      <w:r>
        <w:rPr>
          <w:noProof/>
        </w:rPr>
        <w:drawing>
          <wp:inline distT="0" distB="0" distL="0" distR="0" wp14:anchorId="5390E6C5" wp14:editId="78F1F246">
            <wp:extent cx="5353050"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3050" cy="971550"/>
                    </a:xfrm>
                    <a:prstGeom prst="rect">
                      <a:avLst/>
                    </a:prstGeom>
                  </pic:spPr>
                </pic:pic>
              </a:graphicData>
            </a:graphic>
          </wp:inline>
        </w:drawing>
      </w:r>
    </w:p>
    <w:p w14:paraId="5C457193" w14:textId="75EB407C" w:rsidR="00A16EA3" w:rsidRDefault="00A16EA3" w:rsidP="007D489B">
      <w:pPr>
        <w:rPr>
          <w:rFonts w:eastAsiaTheme="minorEastAsia"/>
        </w:rPr>
      </w:pPr>
      <w:r>
        <w:rPr>
          <w:rFonts w:eastAsiaTheme="minorEastAsia"/>
        </w:rPr>
        <w:t xml:space="preserve">The residuals are very unlikely to be gaussian: </w:t>
      </w:r>
    </w:p>
    <w:p w14:paraId="1A27D860" w14:textId="4A8C60E8" w:rsidR="00042451" w:rsidRPr="00BD525C" w:rsidRDefault="00042451" w:rsidP="001118FF">
      <w:pPr>
        <w:pStyle w:val="ListParagraph"/>
        <w:numPr>
          <w:ilvl w:val="0"/>
          <w:numId w:val="17"/>
        </w:numPr>
        <w:rPr>
          <w:rFonts w:eastAsiaTheme="minorEastAsia"/>
        </w:rPr>
      </w:pPr>
      <w:r w:rsidRPr="00042451">
        <w:rPr>
          <w:rFonts w:eastAsiaTheme="minorEastAsia"/>
        </w:rPr>
        <w:t>High Omnibus</w:t>
      </w:r>
      <w:r>
        <w:rPr>
          <w:rFonts w:eastAsiaTheme="minorEastAsia"/>
        </w:rPr>
        <w:t>:</w:t>
      </w:r>
      <w:r w:rsidRPr="00042451">
        <w:rPr>
          <w:rFonts w:eastAsiaTheme="minorEastAsia"/>
        </w:rPr>
        <w:t xml:space="preserve"> the errors are very skew compared to </w:t>
      </w:r>
      <w:r w:rsidR="006F7139">
        <w:rPr>
          <w:rFonts w:eastAsiaTheme="minorEastAsia"/>
        </w:rPr>
        <w:t xml:space="preserve">the </w:t>
      </w:r>
      <w:r w:rsidRPr="00042451">
        <w:rPr>
          <w:rFonts w:eastAsiaTheme="minorEastAsia"/>
        </w:rPr>
        <w:t>normal curve</w:t>
      </w:r>
      <w:r w:rsidR="00A16EA3">
        <w:rPr>
          <w:rFonts w:eastAsiaTheme="minorEastAsia"/>
        </w:rPr>
        <w:t>.</w:t>
      </w:r>
    </w:p>
    <w:p w14:paraId="05A4A86E" w14:textId="77495F8B" w:rsidR="00042451" w:rsidRPr="00042451" w:rsidRDefault="00042451" w:rsidP="001118FF">
      <w:pPr>
        <w:pStyle w:val="ListParagraph"/>
        <w:numPr>
          <w:ilvl w:val="0"/>
          <w:numId w:val="17"/>
        </w:numPr>
        <w:rPr>
          <w:rFonts w:eastAsiaTheme="minorEastAsia"/>
        </w:rPr>
      </w:pPr>
      <w:r w:rsidRPr="00042451">
        <w:rPr>
          <w:rFonts w:eastAsiaTheme="minorEastAsia"/>
        </w:rPr>
        <w:t xml:space="preserve">Prob (Omnibus) = </w:t>
      </w:r>
      <w:r w:rsidR="008F6CCD">
        <w:rPr>
          <w:rFonts w:eastAsiaTheme="minorEastAsia"/>
        </w:rPr>
        <w:t xml:space="preserve">0 = </w:t>
      </w:r>
      <w:r w:rsidRPr="00042451">
        <w:rPr>
          <w:rFonts w:eastAsiaTheme="minorEastAsia"/>
        </w:rPr>
        <w:t>probability that the residuals are normally distributed</w:t>
      </w:r>
      <w:r w:rsidR="00736EA2">
        <w:rPr>
          <w:rFonts w:eastAsiaTheme="minorEastAsia"/>
        </w:rPr>
        <w:t>.</w:t>
      </w:r>
    </w:p>
    <w:p w14:paraId="1FFEB57E" w14:textId="4ECACDEC" w:rsidR="00042451" w:rsidRPr="00042451" w:rsidRDefault="00042451" w:rsidP="001118FF">
      <w:pPr>
        <w:pStyle w:val="ListParagraph"/>
        <w:numPr>
          <w:ilvl w:val="0"/>
          <w:numId w:val="17"/>
        </w:numPr>
        <w:rPr>
          <w:rFonts w:eastAsiaTheme="minorEastAsia"/>
        </w:rPr>
      </w:pPr>
      <w:r w:rsidRPr="00042451">
        <w:rPr>
          <w:rFonts w:eastAsiaTheme="minorEastAsia"/>
        </w:rPr>
        <w:t xml:space="preserve">Kurtosis </w:t>
      </w:r>
      <w:r w:rsidR="00736EA2">
        <w:rPr>
          <w:rFonts w:eastAsiaTheme="minorEastAsia"/>
        </w:rPr>
        <w:t xml:space="preserve">is </w:t>
      </w:r>
      <w:r w:rsidR="00CC7A71">
        <w:rPr>
          <w:rFonts w:eastAsiaTheme="minorEastAsia"/>
        </w:rPr>
        <w:t>far above 3. That</w:t>
      </w:r>
      <w:r w:rsidRPr="00042451">
        <w:rPr>
          <w:rFonts w:eastAsiaTheme="minorEastAsia"/>
        </w:rPr>
        <w:t xml:space="preserve"> means</w:t>
      </w:r>
      <w:r w:rsidR="00CC7A71">
        <w:rPr>
          <w:rFonts w:eastAsiaTheme="minorEastAsia"/>
        </w:rPr>
        <w:t xml:space="preserve"> heavy tail and</w:t>
      </w:r>
      <w:r w:rsidR="00C6476E">
        <w:rPr>
          <w:rFonts w:eastAsiaTheme="minorEastAsia"/>
        </w:rPr>
        <w:t xml:space="preserve"> much</w:t>
      </w:r>
      <w:r w:rsidRPr="00042451">
        <w:rPr>
          <w:rFonts w:eastAsiaTheme="minorEastAsia"/>
        </w:rPr>
        <w:t xml:space="preserve"> more outliers than the normal.</w:t>
      </w:r>
    </w:p>
    <w:p w14:paraId="5BD78095" w14:textId="19783225" w:rsidR="00042451" w:rsidRPr="00042451" w:rsidRDefault="00042451" w:rsidP="001118FF">
      <w:pPr>
        <w:pStyle w:val="ListParagraph"/>
        <w:numPr>
          <w:ilvl w:val="0"/>
          <w:numId w:val="17"/>
        </w:numPr>
        <w:rPr>
          <w:rFonts w:eastAsiaTheme="minorEastAsia"/>
        </w:rPr>
      </w:pPr>
      <w:r w:rsidRPr="00042451">
        <w:rPr>
          <w:rFonts w:eastAsiaTheme="minorEastAsia"/>
        </w:rPr>
        <w:t xml:space="preserve">Skew </w:t>
      </w:r>
      <w:r w:rsidR="00A16EA3">
        <w:rPr>
          <w:rFonts w:eastAsiaTheme="minorEastAsia"/>
        </w:rPr>
        <w:t xml:space="preserve">is far </w:t>
      </w:r>
      <w:r w:rsidR="00A81990">
        <w:rPr>
          <w:rFonts w:eastAsiaTheme="minorEastAsia"/>
        </w:rPr>
        <w:t>above 0</w:t>
      </w:r>
      <w:r w:rsidR="00A16EA3">
        <w:rPr>
          <w:rFonts w:eastAsiaTheme="minorEastAsia"/>
        </w:rPr>
        <w:t>.</w:t>
      </w:r>
      <w:r w:rsidRPr="00042451">
        <w:rPr>
          <w:rFonts w:eastAsiaTheme="minorEastAsia"/>
        </w:rPr>
        <w:t xml:space="preserve"> </w:t>
      </w:r>
      <w:r w:rsidR="00A16EA3">
        <w:rPr>
          <w:rFonts w:eastAsiaTheme="minorEastAsia"/>
        </w:rPr>
        <w:t>That means the</w:t>
      </w:r>
      <w:r w:rsidRPr="00042451">
        <w:rPr>
          <w:rFonts w:eastAsiaTheme="minorEastAsia"/>
        </w:rPr>
        <w:t xml:space="preserve"> </w:t>
      </w:r>
      <w:r w:rsidR="009D546D">
        <w:rPr>
          <w:rFonts w:eastAsiaTheme="minorEastAsia"/>
        </w:rPr>
        <w:t xml:space="preserve">residuals are highly asymmetric. The </w:t>
      </w:r>
      <w:r w:rsidRPr="00042451">
        <w:rPr>
          <w:rFonts w:eastAsiaTheme="minorEastAsia"/>
        </w:rPr>
        <w:t>tail is heav</w:t>
      </w:r>
      <w:r w:rsidR="00736EA2">
        <w:rPr>
          <w:rFonts w:eastAsiaTheme="minorEastAsia"/>
        </w:rPr>
        <w:t>ier</w:t>
      </w:r>
      <w:r w:rsidRPr="00042451">
        <w:rPr>
          <w:rFonts w:eastAsiaTheme="minorEastAsia"/>
        </w:rPr>
        <w:t xml:space="preserve"> on the right side</w:t>
      </w:r>
    </w:p>
    <w:p w14:paraId="698544C9" w14:textId="3646371C" w:rsidR="00042451" w:rsidRPr="00042451" w:rsidRDefault="00042451" w:rsidP="001118FF">
      <w:pPr>
        <w:pStyle w:val="ListParagraph"/>
        <w:numPr>
          <w:ilvl w:val="0"/>
          <w:numId w:val="17"/>
        </w:numPr>
        <w:rPr>
          <w:rFonts w:eastAsiaTheme="minorEastAsia"/>
        </w:rPr>
      </w:pPr>
      <w:r w:rsidRPr="00042451">
        <w:rPr>
          <w:rFonts w:eastAsiaTheme="minorEastAsia"/>
        </w:rPr>
        <w:t>Durbin-Watson</w:t>
      </w:r>
      <w:r w:rsidR="00276F7C">
        <w:rPr>
          <w:rFonts w:eastAsiaTheme="minorEastAsia"/>
        </w:rPr>
        <w:t xml:space="preserve"> </w:t>
      </w:r>
      <w:r w:rsidRPr="00042451">
        <w:rPr>
          <w:rFonts w:eastAsiaTheme="minorEastAsia"/>
        </w:rPr>
        <w:t>tests for homoscedasticity</w:t>
      </w:r>
      <w:r w:rsidR="00276F7C">
        <w:rPr>
          <w:rFonts w:eastAsiaTheme="minorEastAsia"/>
        </w:rPr>
        <w:t xml:space="preserve">. </w:t>
      </w:r>
      <w:r w:rsidRPr="00042451">
        <w:rPr>
          <w:rFonts w:eastAsiaTheme="minorEastAsia"/>
        </w:rPr>
        <w:t>We hope to have a value between 1 and 2. In this case, the data is close, but within limits.</w:t>
      </w:r>
    </w:p>
    <w:p w14:paraId="5546897D" w14:textId="2632FE20" w:rsidR="001E2AB4" w:rsidRDefault="00042451" w:rsidP="001118FF">
      <w:pPr>
        <w:pStyle w:val="ListParagraph"/>
        <w:numPr>
          <w:ilvl w:val="0"/>
          <w:numId w:val="17"/>
        </w:numPr>
        <w:rPr>
          <w:rFonts w:eastAsiaTheme="minorEastAsia"/>
        </w:rPr>
      </w:pPr>
      <w:r w:rsidRPr="00042451">
        <w:rPr>
          <w:rFonts w:eastAsiaTheme="minorEastAsia"/>
        </w:rPr>
        <w:t>Cond. No.</w:t>
      </w:r>
      <w:r w:rsidR="00EC6C61">
        <w:rPr>
          <w:rFonts w:eastAsiaTheme="minorEastAsia"/>
        </w:rPr>
        <w:t xml:space="preserve"> =</w:t>
      </w:r>
      <w:r w:rsidRPr="00042451">
        <w:rPr>
          <w:rFonts w:eastAsiaTheme="minorEastAsia"/>
        </w:rPr>
        <w:t xml:space="preserve"> </w:t>
      </w:r>
      <m:oMath>
        <m:rad>
          <m:radPr>
            <m:degHide m:val="1"/>
            <m:ctrlPr>
              <w:rPr>
                <w:rFonts w:ascii="Cambria Math" w:eastAsiaTheme="minorEastAsia" w:hAnsi="Cambria Math"/>
                <w:i/>
              </w:rPr>
            </m:ctrlPr>
          </m:radPr>
          <m:deg/>
          <m:e>
            <m:f>
              <m:fPr>
                <m:ctrlPr>
                  <w:rPr>
                    <w:rFonts w:ascii="Cambria Math" w:eastAsiaTheme="minorEastAsia" w:hAnsi="Cambria Math"/>
                    <w:i/>
                  </w:rPr>
                </m:ctrlPr>
              </m:fPr>
              <m:num>
                <m:r>
                  <m:rPr>
                    <m:sty m:val="p"/>
                  </m:rPr>
                  <w:rPr>
                    <w:rFonts w:ascii="Cambria Math" w:eastAsiaTheme="minorEastAsia" w:hAnsi="Cambria Math"/>
                  </w:rPr>
                  <m:t>max⁡</m:t>
                </m:r>
                <m:r>
                  <w:rPr>
                    <w:rFonts w:ascii="Cambria Math" w:eastAsiaTheme="minorEastAsia" w:hAnsi="Cambria Math"/>
                  </w:rPr>
                  <m:t>(eigenvalue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um>
              <m:den>
                <m:r>
                  <m:rPr>
                    <m:sty m:val="p"/>
                  </m:rPr>
                  <w:rPr>
                    <w:rFonts w:ascii="Cambria Math" w:eastAsiaTheme="minorEastAsia" w:hAnsi="Cambria Math"/>
                  </w:rPr>
                  <m:t>min⁡</m:t>
                </m:r>
                <m:r>
                  <w:rPr>
                    <w:rFonts w:ascii="Cambria Math" w:eastAsiaTheme="minorEastAsia" w:hAnsi="Cambria Math"/>
                  </w:rPr>
                  <m:t>(eigenvalue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en>
            </m:f>
          </m:e>
        </m:rad>
        <m:r>
          <w:rPr>
            <w:rFonts w:ascii="Cambria Math" w:eastAsiaTheme="minorEastAsia" w:hAnsi="Cambria Math"/>
          </w:rPr>
          <m:t xml:space="preserve"> </m:t>
        </m:r>
      </m:oMath>
      <w:r w:rsidR="00EC6C61">
        <w:rPr>
          <w:rFonts w:eastAsiaTheme="minorEastAsia"/>
        </w:rPr>
        <w:t>.</w:t>
      </w:r>
      <w:r w:rsidR="00B1238F">
        <w:rPr>
          <w:rFonts w:eastAsiaTheme="minorEastAsia"/>
        </w:rPr>
        <w:t xml:space="preserve"> </w:t>
      </w:r>
      <w:r w:rsidR="00EC6C61">
        <w:rPr>
          <w:rFonts w:eastAsiaTheme="minorEastAsia"/>
        </w:rPr>
        <w:t xml:space="preserve">It </w:t>
      </w:r>
      <w:r w:rsidR="00907CEA">
        <w:rPr>
          <w:rFonts w:eastAsiaTheme="minorEastAsia"/>
        </w:rPr>
        <w:t xml:space="preserve">takes a very </w:t>
      </w:r>
      <w:r w:rsidR="00B82C43">
        <w:rPr>
          <w:rFonts w:eastAsiaTheme="minorEastAsia"/>
        </w:rPr>
        <w:t xml:space="preserve">large </w:t>
      </w:r>
      <w:r w:rsidR="00907CEA">
        <w:rPr>
          <w:rFonts w:eastAsiaTheme="minorEastAsia"/>
        </w:rPr>
        <w:t>value</w:t>
      </w:r>
      <w:r w:rsidRPr="00042451">
        <w:rPr>
          <w:rFonts w:eastAsiaTheme="minorEastAsia"/>
        </w:rPr>
        <w:t xml:space="preserve"> (normally &lt;= 30)</w:t>
      </w:r>
      <w:r w:rsidR="00907CEA">
        <w:rPr>
          <w:rFonts w:eastAsiaTheme="minorEastAsia"/>
        </w:rPr>
        <w:t>.</w:t>
      </w:r>
      <w:r w:rsidRPr="00042451">
        <w:rPr>
          <w:rFonts w:eastAsiaTheme="minorEastAsia"/>
        </w:rPr>
        <w:t xml:space="preserve"> </w:t>
      </w:r>
      <w:r w:rsidR="00907CEA">
        <w:rPr>
          <w:rFonts w:eastAsiaTheme="minorEastAsia"/>
        </w:rPr>
        <w:t>T</w:t>
      </w:r>
      <w:r w:rsidRPr="00042451">
        <w:rPr>
          <w:rFonts w:eastAsiaTheme="minorEastAsia"/>
        </w:rPr>
        <w:t>here might be multicollinearity</w:t>
      </w:r>
      <w:r w:rsidR="00B1238F">
        <w:rPr>
          <w:rFonts w:eastAsiaTheme="minorEastAsia"/>
        </w:rPr>
        <w:t>, making</w:t>
      </w:r>
      <w:r w:rsidR="00A731E3">
        <w:rPr>
          <w:rFonts w:eastAsiaTheme="minorEastAsia"/>
        </w:rPr>
        <w:t xml:space="preserve"> </w:t>
      </w:r>
      <w:r w:rsidR="00B1238F">
        <w:rPr>
          <w:rFonts w:eastAsiaTheme="minorEastAsia"/>
        </w:rPr>
        <w:t>t</w:t>
      </w:r>
      <w:r w:rsidR="00A731E3">
        <w:rPr>
          <w:rFonts w:eastAsiaTheme="minorEastAsia"/>
        </w:rPr>
        <w:t xml:space="preserve">he model </w:t>
      </w:r>
      <w:r w:rsidRPr="00042451">
        <w:rPr>
          <w:rFonts w:eastAsiaTheme="minorEastAsia"/>
        </w:rPr>
        <w:t>very unstable</w:t>
      </w:r>
      <w:r w:rsidR="00A731E3">
        <w:rPr>
          <w:rFonts w:eastAsiaTheme="minorEastAsia"/>
        </w:rPr>
        <w:t>.</w:t>
      </w:r>
    </w:p>
    <w:p w14:paraId="088D6E2A" w14:textId="5EF2D134" w:rsidR="002F40E8" w:rsidRDefault="002F40E8" w:rsidP="002F40E8">
      <w:pPr>
        <w:pStyle w:val="Caption"/>
        <w:keepNext/>
        <w:jc w:val="center"/>
      </w:pPr>
      <w:r>
        <w:t xml:space="preserve">OLS Coefficients - Table </w:t>
      </w:r>
      <w:fldSimple w:instr=" STYLEREF 1 \s ">
        <w:r w:rsidR="000002B9">
          <w:rPr>
            <w:noProof/>
          </w:rPr>
          <w:t>4</w:t>
        </w:r>
      </w:fldSimple>
      <w:r w:rsidR="00A84D42">
        <w:noBreakHyphen/>
      </w:r>
      <w:fldSimple w:instr=" SEQ Table \* ARABIC \s 1 ">
        <w:r w:rsidR="000002B9">
          <w:rPr>
            <w:noProof/>
          </w:rPr>
          <w:t>3</w:t>
        </w:r>
      </w:fldSimple>
    </w:p>
    <w:p w14:paraId="64623CC5" w14:textId="586B1E01" w:rsidR="000C6917" w:rsidRDefault="00E23451" w:rsidP="000C6917">
      <w:pPr>
        <w:rPr>
          <w:rFonts w:eastAsiaTheme="minorEastAsia"/>
        </w:rPr>
      </w:pPr>
      <w:r>
        <w:rPr>
          <w:noProof/>
        </w:rPr>
        <w:drawing>
          <wp:inline distT="0" distB="0" distL="0" distR="0" wp14:anchorId="60C7254A" wp14:editId="105999BA">
            <wp:extent cx="6071870" cy="252349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1870" cy="2523490"/>
                    </a:xfrm>
                    <a:prstGeom prst="rect">
                      <a:avLst/>
                    </a:prstGeom>
                  </pic:spPr>
                </pic:pic>
              </a:graphicData>
            </a:graphic>
          </wp:inline>
        </w:drawing>
      </w:r>
    </w:p>
    <w:p w14:paraId="206B02DD" w14:textId="41D59159" w:rsidR="00E23451" w:rsidRDefault="00E23451" w:rsidP="000C6917">
      <w:pPr>
        <w:rPr>
          <w:rFonts w:eastAsiaTheme="minorEastAsia"/>
        </w:rPr>
      </w:pPr>
      <w:r>
        <w:rPr>
          <w:rFonts w:eastAsiaTheme="minorEastAsia"/>
        </w:rPr>
        <w:t xml:space="preserve">Most of the coefficients </w:t>
      </w:r>
      <w:r w:rsidR="00266E15">
        <w:rPr>
          <w:rFonts w:eastAsiaTheme="minorEastAsia"/>
        </w:rPr>
        <w:t>have p-value (p&gt; |t|) under 0.05 (5%).</w:t>
      </w:r>
      <w:r w:rsidR="000F74D0">
        <w:rPr>
          <w:rFonts w:eastAsiaTheme="minorEastAsia"/>
        </w:rPr>
        <w:t xml:space="preserve"> They are said to </w:t>
      </w:r>
      <w:r w:rsidR="00AF4A1B">
        <w:rPr>
          <w:rFonts w:eastAsiaTheme="minorEastAsia"/>
        </w:rPr>
        <w:t xml:space="preserve">be </w:t>
      </w:r>
      <w:r w:rsidR="000F74D0">
        <w:rPr>
          <w:rFonts w:eastAsiaTheme="minorEastAsia"/>
        </w:rPr>
        <w:t>statistically significant.</w:t>
      </w:r>
    </w:p>
    <w:p w14:paraId="3935C7D1" w14:textId="59D7CA63" w:rsidR="00971199" w:rsidRDefault="00971199">
      <w:pPr>
        <w:rPr>
          <w:rFonts w:eastAsiaTheme="minorEastAsia"/>
        </w:rPr>
      </w:pPr>
      <w:r>
        <w:rPr>
          <w:rFonts w:eastAsiaTheme="minorEastAsia"/>
        </w:rPr>
        <w:br w:type="page"/>
      </w:r>
    </w:p>
    <w:p w14:paraId="6DBD0D66" w14:textId="1F41BFC5" w:rsidR="0053356B" w:rsidRDefault="00370469" w:rsidP="00370469">
      <w:pPr>
        <w:pStyle w:val="Heading3"/>
      </w:pPr>
      <w:bookmarkStart w:id="48" w:name="_Toc50972556"/>
      <w:r>
        <w:lastRenderedPageBreak/>
        <w:t xml:space="preserve">Models </w:t>
      </w:r>
      <w:r w:rsidR="00AA2A53">
        <w:t>Comparison results</w:t>
      </w:r>
      <w:bookmarkEnd w:id="48"/>
    </w:p>
    <w:p w14:paraId="38ED587E" w14:textId="0F87C905" w:rsidR="002D3E40" w:rsidRPr="005864D2" w:rsidRDefault="005864D2" w:rsidP="005864D2">
      <w:r>
        <w:t xml:space="preserve">The </w:t>
      </w:r>
      <w:r w:rsidR="006B4974">
        <w:t>table</w:t>
      </w:r>
      <w:r>
        <w:t xml:space="preserve"> below shows the results </w:t>
      </w:r>
      <w:r w:rsidR="002C58FF">
        <w:t>of the different models</w:t>
      </w:r>
      <w:r w:rsidR="00CB6CCB">
        <w:t xml:space="preserve"> with the response variables</w:t>
      </w:r>
      <w:r w:rsidR="006B4974">
        <w:t xml:space="preserve"> </w:t>
      </w:r>
      <w:r w:rsidR="00CB6CCB">
        <w:t>Y1.</w:t>
      </w:r>
    </w:p>
    <w:p w14:paraId="1C09096F" w14:textId="667F926E" w:rsidR="00971199" w:rsidRDefault="00971199" w:rsidP="00971199">
      <w:pPr>
        <w:pStyle w:val="Caption"/>
        <w:keepNext/>
        <w:jc w:val="center"/>
      </w:pPr>
      <w:r>
        <w:t xml:space="preserve">Models comparison Table </w:t>
      </w:r>
      <w:fldSimple w:instr=" STYLEREF 1 \s ">
        <w:r w:rsidR="000002B9">
          <w:rPr>
            <w:noProof/>
          </w:rPr>
          <w:t>4</w:t>
        </w:r>
      </w:fldSimple>
      <w:r w:rsidR="00A84D42">
        <w:noBreakHyphen/>
      </w:r>
      <w:fldSimple w:instr=" SEQ Table \* ARABIC \s 1 ">
        <w:r w:rsidR="000002B9">
          <w:rPr>
            <w:noProof/>
          </w:rPr>
          <w:t>4</w:t>
        </w:r>
      </w:fldSimple>
    </w:p>
    <w:p w14:paraId="7DC0325E" w14:textId="3A05C7CC" w:rsidR="00606BEC" w:rsidRDefault="00FC0974" w:rsidP="00606BEC">
      <w:r>
        <w:rPr>
          <w:noProof/>
        </w:rPr>
        <w:drawing>
          <wp:inline distT="0" distB="0" distL="0" distR="0" wp14:anchorId="6B047FA3" wp14:editId="26EF351E">
            <wp:extent cx="6505575" cy="180594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05575" cy="1805940"/>
                    </a:xfrm>
                    <a:prstGeom prst="rect">
                      <a:avLst/>
                    </a:prstGeom>
                  </pic:spPr>
                </pic:pic>
              </a:graphicData>
            </a:graphic>
          </wp:inline>
        </w:drawing>
      </w:r>
    </w:p>
    <w:p w14:paraId="160A7BC1" w14:textId="7988612E" w:rsidR="00083D11" w:rsidRDefault="00495C67" w:rsidP="00606BEC">
      <w:r>
        <w:t xml:space="preserve">We can notice </w:t>
      </w:r>
      <w:r w:rsidR="004B7CBB">
        <w:t xml:space="preserve">models that </w:t>
      </w:r>
      <w:r w:rsidR="00CB3DA7">
        <w:t xml:space="preserve">fit </w:t>
      </w:r>
      <w:r w:rsidR="00464A7A">
        <w:t xml:space="preserve">well </w:t>
      </w:r>
      <w:r w:rsidR="00CB3DA7">
        <w:t xml:space="preserve">on </w:t>
      </w:r>
      <w:r w:rsidR="00704AC7">
        <w:t xml:space="preserve">the </w:t>
      </w:r>
      <w:r w:rsidR="00CB3DA7">
        <w:t>train</w:t>
      </w:r>
      <w:r w:rsidR="00704AC7">
        <w:t>ing</w:t>
      </w:r>
      <w:r w:rsidR="00CB3DA7">
        <w:t xml:space="preserve"> dataset,</w:t>
      </w:r>
      <w:r w:rsidR="004B7CBB">
        <w:t xml:space="preserve"> </w:t>
      </w:r>
      <w:r w:rsidR="00AB1973">
        <w:t xml:space="preserve">i.e. yielding </w:t>
      </w:r>
      <w:r w:rsidR="00CB3DA7">
        <w:t xml:space="preserve">high </w:t>
      </w:r>
      <w:r w:rsidR="004B7CBB">
        <w:t>R2</w:t>
      </w:r>
      <w:r w:rsidR="00CB3DA7">
        <w:t>_train value</w:t>
      </w:r>
      <w:r w:rsidR="00A761D8">
        <w:t xml:space="preserve">, do not necessarily </w:t>
      </w:r>
      <w:r w:rsidR="002F06B7">
        <w:t xml:space="preserve">predict well on </w:t>
      </w:r>
      <w:r w:rsidR="00704AC7">
        <w:t xml:space="preserve">the </w:t>
      </w:r>
      <w:r w:rsidR="002F06B7">
        <w:t>test se</w:t>
      </w:r>
      <w:r w:rsidR="009E6C5A">
        <w:t xml:space="preserve">t. This is the problem of </w:t>
      </w:r>
      <w:r w:rsidR="009E6C5A" w:rsidRPr="00142B2B">
        <w:rPr>
          <w:b/>
          <w:bCs/>
        </w:rPr>
        <w:t>overfitting</w:t>
      </w:r>
      <w:r w:rsidR="009E6C5A">
        <w:t>. It is true for</w:t>
      </w:r>
      <w:r w:rsidR="005E3A75">
        <w:t xml:space="preserve"> LinearRegression which has a</w:t>
      </w:r>
      <w:r w:rsidR="000F2A39">
        <w:t xml:space="preserve"> good</w:t>
      </w:r>
      <w:r w:rsidR="005E3A75">
        <w:t xml:space="preserve"> R2-train</w:t>
      </w:r>
      <w:r w:rsidR="00533104">
        <w:t xml:space="preserve"> (</w:t>
      </w:r>
      <w:r w:rsidR="00824BEE">
        <w:t>0.411</w:t>
      </w:r>
      <w:r w:rsidR="00533104">
        <w:t>)</w:t>
      </w:r>
      <w:r w:rsidR="00824BEE">
        <w:t xml:space="preserve"> but completely failed on generalization</w:t>
      </w:r>
      <w:r w:rsidR="006D698A">
        <w:t>,</w:t>
      </w:r>
      <w:r w:rsidR="00824BEE">
        <w:t xml:space="preserve"> </w:t>
      </w:r>
      <w:r w:rsidR="000F2A39">
        <w:t xml:space="preserve">which </w:t>
      </w:r>
      <w:r w:rsidR="00824BEE">
        <w:t>R2-test</w:t>
      </w:r>
      <w:r w:rsidR="006D698A">
        <w:t xml:space="preserve"> is overly negative.</w:t>
      </w:r>
      <w:r w:rsidR="00083D11">
        <w:t xml:space="preserve"> </w:t>
      </w:r>
    </w:p>
    <w:p w14:paraId="31CC95E0" w14:textId="0ED84457" w:rsidR="002A3516" w:rsidRDefault="002E6F79" w:rsidP="00606BEC">
      <w:r>
        <w:t>ElasticNe</w:t>
      </w:r>
      <w:r w:rsidR="006B40EA">
        <w:t xml:space="preserve">t (Lasso + Ridge) and Random Forest show their </w:t>
      </w:r>
      <w:r w:rsidR="00985AE2">
        <w:t>capability to combat variance</w:t>
      </w:r>
      <w:r w:rsidR="005C1D2E">
        <w:t xml:space="preserve"> with </w:t>
      </w:r>
      <w:r w:rsidR="00F96DFD">
        <w:t xml:space="preserve">a </w:t>
      </w:r>
      <w:r w:rsidR="005C1D2E">
        <w:t>R2</w:t>
      </w:r>
      <w:r w:rsidR="00F96DFD">
        <w:t>-test above 0.3</w:t>
      </w:r>
      <w:r w:rsidR="00985AE2">
        <w:t>.</w:t>
      </w:r>
      <w:r w:rsidR="006B40EA">
        <w:t xml:space="preserve"> </w:t>
      </w:r>
    </w:p>
    <w:p w14:paraId="181B2898" w14:textId="2117D979" w:rsidR="006B4974" w:rsidRDefault="00705B53" w:rsidP="006B4974">
      <w:r>
        <w:t>The gradient boosting models, xgboost, LG</w:t>
      </w:r>
      <w:r w:rsidR="000135ED">
        <w:t>BM</w:t>
      </w:r>
      <w:r w:rsidR="006637B4">
        <w:t>, C</w:t>
      </w:r>
      <w:r w:rsidR="000135ED">
        <w:t xml:space="preserve">atboost, are on the top </w:t>
      </w:r>
      <w:r w:rsidR="00613FB7">
        <w:t xml:space="preserve">of </w:t>
      </w:r>
      <w:r w:rsidR="005616D9">
        <w:t xml:space="preserve">the </w:t>
      </w:r>
      <w:r w:rsidR="00613FB7">
        <w:t>podium</w:t>
      </w:r>
      <w:r w:rsidR="000F2A39">
        <w:t>.</w:t>
      </w:r>
      <w:r w:rsidR="005A02E1">
        <w:t xml:space="preserve">  </w:t>
      </w:r>
      <w:r w:rsidR="006B4974">
        <w:t>The chart below shows the results of the different models with the two response variables, Y0 and Y1.</w:t>
      </w:r>
    </w:p>
    <w:p w14:paraId="1D068A4C" w14:textId="351F88C4" w:rsidR="00971199" w:rsidRDefault="00BD20BD" w:rsidP="00971199">
      <w:pPr>
        <w:jc w:val="center"/>
      </w:pPr>
      <w:bookmarkStart w:id="49" w:name="_Toc54525539"/>
      <w:r>
        <w:t xml:space="preserve">R-squared </w:t>
      </w:r>
      <w:r w:rsidR="00B54E13">
        <w:t>on test set with different estimators</w:t>
      </w:r>
      <w:r w:rsidR="00971199">
        <w:t xml:space="preserve"> - Figure </w:t>
      </w:r>
      <w:fldSimple w:instr=" STYLEREF 1 \s ">
        <w:r w:rsidR="000002B9">
          <w:rPr>
            <w:noProof/>
          </w:rPr>
          <w:t>4</w:t>
        </w:r>
      </w:fldSimple>
      <w:r w:rsidR="001541A7">
        <w:noBreakHyphen/>
      </w:r>
      <w:fldSimple w:instr=" SEQ Figure \* ARABIC \s 1 ">
        <w:r w:rsidR="000002B9">
          <w:rPr>
            <w:noProof/>
          </w:rPr>
          <w:t>2</w:t>
        </w:r>
        <w:bookmarkEnd w:id="49"/>
      </w:fldSimple>
    </w:p>
    <w:p w14:paraId="0ACEB84D" w14:textId="6D3CA196" w:rsidR="00943890" w:rsidRDefault="006B4974" w:rsidP="00606BEC">
      <w:r>
        <w:rPr>
          <w:noProof/>
        </w:rPr>
        <w:drawing>
          <wp:inline distT="0" distB="0" distL="0" distR="0" wp14:anchorId="5847CD4F" wp14:editId="751F25E9">
            <wp:extent cx="6071870" cy="3968750"/>
            <wp:effectExtent l="0" t="0" r="5080" b="0"/>
            <wp:docPr id="28" name="Picture 1">
              <a:extLst xmlns:a="http://schemas.openxmlformats.org/drawingml/2006/main">
                <a:ext uri="{FF2B5EF4-FFF2-40B4-BE49-F238E27FC236}">
                  <a16:creationId xmlns:a16="http://schemas.microsoft.com/office/drawing/2014/main" id="{8A7B1BA6-92F1-4415-9AFE-2FA9FD8D2B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A7B1BA6-92F1-4415-9AFE-2FA9FD8D2B9E}"/>
                        </a:ext>
                      </a:extLst>
                    </pic:cNvPr>
                    <pic:cNvPicPr>
                      <a:picLocks noChangeAspect="1"/>
                    </pic:cNvPicPr>
                  </pic:nvPicPr>
                  <pic:blipFill>
                    <a:blip r:embed="rId43"/>
                    <a:stretch>
                      <a:fillRect/>
                    </a:stretch>
                  </pic:blipFill>
                  <pic:spPr>
                    <a:xfrm>
                      <a:off x="0" y="0"/>
                      <a:ext cx="6071870" cy="3968750"/>
                    </a:xfrm>
                    <a:prstGeom prst="rect">
                      <a:avLst/>
                    </a:prstGeom>
                  </pic:spPr>
                </pic:pic>
              </a:graphicData>
            </a:graphic>
          </wp:inline>
        </w:drawing>
      </w:r>
    </w:p>
    <w:p w14:paraId="232FA8D8" w14:textId="734AB4A3" w:rsidR="00DC3D88" w:rsidRDefault="00943890" w:rsidP="00606BEC">
      <w:r>
        <w:br w:type="page"/>
      </w:r>
      <w:r w:rsidR="00914236">
        <w:lastRenderedPageBreak/>
        <w:t>The</w:t>
      </w:r>
      <w:r w:rsidR="00060E2F">
        <w:t xml:space="preserve"> </w:t>
      </w:r>
      <w:r w:rsidR="00060E2F" w:rsidRPr="00943890">
        <w:rPr>
          <w:u w:val="single"/>
        </w:rPr>
        <w:t>computation time</w:t>
      </w:r>
      <w:r w:rsidR="00914236" w:rsidRPr="00943890">
        <w:rPr>
          <w:u w:val="single"/>
        </w:rPr>
        <w:t>s</w:t>
      </w:r>
      <w:r w:rsidR="00060E2F">
        <w:t xml:space="preserve"> </w:t>
      </w:r>
      <w:r w:rsidR="00BD26F5">
        <w:t>vary a lot</w:t>
      </w:r>
      <w:r w:rsidR="00BF696B">
        <w:t xml:space="preserve"> between models</w:t>
      </w:r>
      <w:r w:rsidR="00DC3D88">
        <w:t>. The charts below show the R2-test and execution time</w:t>
      </w:r>
      <w:r w:rsidR="008B6709">
        <w:t xml:space="preserve"> in second for the different models.</w:t>
      </w:r>
    </w:p>
    <w:p w14:paraId="1E684C24" w14:textId="1B9342B6" w:rsidR="008E5A91" w:rsidRDefault="00F33AA5" w:rsidP="008E5A91">
      <w:pPr>
        <w:jc w:val="center"/>
      </w:pPr>
      <w:bookmarkStart w:id="50" w:name="_Toc54525540"/>
      <w:r>
        <w:t>Training time [s</w:t>
      </w:r>
      <w:r w:rsidR="00B64B75">
        <w:t>econd] and R-squared of different estimators</w:t>
      </w:r>
      <w:r w:rsidR="008E5A91">
        <w:t xml:space="preserve"> - Figure </w:t>
      </w:r>
      <w:fldSimple w:instr=" STYLEREF 1 \s ">
        <w:r w:rsidR="000002B9">
          <w:rPr>
            <w:noProof/>
          </w:rPr>
          <w:t>4</w:t>
        </w:r>
      </w:fldSimple>
      <w:r w:rsidR="001541A7">
        <w:noBreakHyphen/>
      </w:r>
      <w:fldSimple w:instr=" SEQ Figure \* ARABIC \s 1 ">
        <w:r w:rsidR="000002B9">
          <w:rPr>
            <w:noProof/>
          </w:rPr>
          <w:t>3</w:t>
        </w:r>
        <w:bookmarkEnd w:id="50"/>
      </w:fldSimple>
    </w:p>
    <w:p w14:paraId="18E88118" w14:textId="57E4DE92" w:rsidR="008E5A91" w:rsidRDefault="00977748" w:rsidP="00977748">
      <w:r w:rsidRPr="00BD26F5">
        <w:rPr>
          <w:u w:val="single"/>
        </w:rPr>
        <w:t>Y0 as response variable</w:t>
      </w:r>
      <w:r>
        <w:t>:</w:t>
      </w:r>
    </w:p>
    <w:p w14:paraId="49658A25" w14:textId="28DBFD49" w:rsidR="00DB6808" w:rsidRDefault="00DB6808" w:rsidP="00B64B75">
      <w:pPr>
        <w:jc w:val="center"/>
      </w:pPr>
      <w:r>
        <w:rPr>
          <w:noProof/>
        </w:rPr>
        <w:drawing>
          <wp:inline distT="0" distB="0" distL="0" distR="0" wp14:anchorId="1A90A3DA" wp14:editId="4C6DC1EC">
            <wp:extent cx="5639858" cy="3324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8339" cy="3329224"/>
                    </a:xfrm>
                    <a:prstGeom prst="rect">
                      <a:avLst/>
                    </a:prstGeom>
                  </pic:spPr>
                </pic:pic>
              </a:graphicData>
            </a:graphic>
          </wp:inline>
        </w:drawing>
      </w:r>
    </w:p>
    <w:p w14:paraId="604AADE8" w14:textId="6AC7C525" w:rsidR="00DB6808" w:rsidRDefault="00DB6808" w:rsidP="00606BEC">
      <w:r w:rsidRPr="00BD26F5">
        <w:rPr>
          <w:u w:val="single"/>
        </w:rPr>
        <w:t>Y1 as response variable</w:t>
      </w:r>
      <w:r>
        <w:t>:</w:t>
      </w:r>
    </w:p>
    <w:p w14:paraId="0CE31860" w14:textId="4770F16B" w:rsidR="00DB6808" w:rsidRDefault="00E431A7" w:rsidP="00606BEC">
      <w:r>
        <w:rPr>
          <w:noProof/>
        </w:rPr>
        <w:drawing>
          <wp:inline distT="0" distB="0" distL="0" distR="0" wp14:anchorId="637F59DD" wp14:editId="4931A08B">
            <wp:extent cx="5762625" cy="344781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7495" cy="3456709"/>
                    </a:xfrm>
                    <a:prstGeom prst="rect">
                      <a:avLst/>
                    </a:prstGeom>
                  </pic:spPr>
                </pic:pic>
              </a:graphicData>
            </a:graphic>
          </wp:inline>
        </w:drawing>
      </w:r>
    </w:p>
    <w:p w14:paraId="1D611DA4" w14:textId="4FA88B5F" w:rsidR="00F94386" w:rsidRDefault="002B4214">
      <w:r>
        <w:t xml:space="preserve">The gradient boosting models are the </w:t>
      </w:r>
      <w:r w:rsidR="008311D5">
        <w:t xml:space="preserve">best ones in term of </w:t>
      </w:r>
      <w:r w:rsidR="00987D2D">
        <w:t>accuracy and speed.</w:t>
      </w:r>
      <w:r w:rsidR="00F94386">
        <w:br w:type="page"/>
      </w:r>
    </w:p>
    <w:p w14:paraId="03C8D318" w14:textId="74463A9A" w:rsidR="006C039A" w:rsidRDefault="006C039A" w:rsidP="006C039A">
      <w:pPr>
        <w:pStyle w:val="Heading1"/>
      </w:pPr>
      <w:bookmarkStart w:id="51" w:name="_Toc50972557"/>
      <w:r>
        <w:lastRenderedPageBreak/>
        <w:t>Gradient Boosting</w:t>
      </w:r>
      <w:r w:rsidR="00451E05">
        <w:t xml:space="preserve"> with </w:t>
      </w:r>
      <w:r w:rsidR="005A6A0A">
        <w:t>C</w:t>
      </w:r>
      <w:r w:rsidR="00451E05">
        <w:t>atboost</w:t>
      </w:r>
      <w:bookmarkEnd w:id="51"/>
    </w:p>
    <w:p w14:paraId="7197EE25" w14:textId="44931785" w:rsidR="00230368" w:rsidRDefault="004C338E" w:rsidP="00EF1FFC">
      <w:r>
        <w:t xml:space="preserve">After a </w:t>
      </w:r>
      <w:r w:rsidR="0068619D">
        <w:t xml:space="preserve">fast </w:t>
      </w:r>
      <w:r>
        <w:t>comparison</w:t>
      </w:r>
      <w:r w:rsidR="0068619D">
        <w:t xml:space="preserve"> of different types of model</w:t>
      </w:r>
      <w:r w:rsidR="005616D9">
        <w:t>s</w:t>
      </w:r>
      <w:r w:rsidR="0068619D">
        <w:t xml:space="preserve">, </w:t>
      </w:r>
      <w:r w:rsidR="0033006C">
        <w:t xml:space="preserve">I decided to go on with </w:t>
      </w:r>
      <w:r w:rsidR="00F85C7A" w:rsidRPr="00C30BE0">
        <w:rPr>
          <w:b/>
          <w:bCs/>
        </w:rPr>
        <w:t>Catboost</w:t>
      </w:r>
      <w:r w:rsidR="00F85C7A">
        <w:t xml:space="preserve"> </w:t>
      </w:r>
      <w:r w:rsidR="007D4254">
        <w:t xml:space="preserve">for its </w:t>
      </w:r>
      <w:r w:rsidR="004E5F1C">
        <w:t>potential</w:t>
      </w:r>
      <w:r w:rsidR="00605AC5">
        <w:t xml:space="preserve"> </w:t>
      </w:r>
      <w:r w:rsidR="00422287">
        <w:t xml:space="preserve">ability </w:t>
      </w:r>
      <w:r w:rsidR="00605AC5">
        <w:t xml:space="preserve">in </w:t>
      </w:r>
      <w:r w:rsidR="00B97724">
        <w:t>flighting overfitting</w:t>
      </w:r>
      <w:r w:rsidR="00C30BE0">
        <w:t xml:space="preserve"> and</w:t>
      </w:r>
      <w:r w:rsidR="00B97724">
        <w:t xml:space="preserve"> </w:t>
      </w:r>
      <w:r w:rsidR="00605AC5">
        <w:t>hyperparameters</w:t>
      </w:r>
      <w:r w:rsidR="00B97724">
        <w:t xml:space="preserve"> setting</w:t>
      </w:r>
      <w:r w:rsidR="00C7309D">
        <w:t>, especially for the loss function</w:t>
      </w:r>
      <w:r w:rsidR="005471EC">
        <w:t xml:space="preserve"> and </w:t>
      </w:r>
      <w:r w:rsidR="007A7F94">
        <w:t>variable</w:t>
      </w:r>
      <w:r w:rsidR="008861F8">
        <w:t xml:space="preserve"> encoding</w:t>
      </w:r>
      <w:r w:rsidR="00C7309D">
        <w:t>.</w:t>
      </w:r>
    </w:p>
    <w:p w14:paraId="26C796C6" w14:textId="03FE412B" w:rsidR="000677A7" w:rsidRDefault="000677A7" w:rsidP="00814CB8">
      <w:pPr>
        <w:pStyle w:val="Heading2"/>
      </w:pPr>
      <w:bookmarkStart w:id="52" w:name="_Toc50972558"/>
      <w:r>
        <w:t>Catboost</w:t>
      </w:r>
      <w:bookmarkEnd w:id="52"/>
    </w:p>
    <w:p w14:paraId="0111E799" w14:textId="57289535" w:rsidR="00967E09" w:rsidRPr="00967E09" w:rsidRDefault="00126745" w:rsidP="00967E09">
      <w:r>
        <w:t xml:space="preserve">Catboost is a Russian implementation of </w:t>
      </w:r>
      <w:r w:rsidR="004122CE">
        <w:t xml:space="preserve">Gradient Boosting. </w:t>
      </w:r>
      <w:r w:rsidR="00967E09">
        <w:t xml:space="preserve">Among </w:t>
      </w:r>
      <w:r w:rsidR="004122CE">
        <w:t>its</w:t>
      </w:r>
      <w:r w:rsidR="00B37CCA">
        <w:t xml:space="preserve"> many nice features, </w:t>
      </w:r>
      <w:r w:rsidR="00D170D8">
        <w:t>some are</w:t>
      </w:r>
      <w:r w:rsidR="00DC3D79">
        <w:t xml:space="preserve"> particularly</w:t>
      </w:r>
      <w:r w:rsidR="00D170D8">
        <w:t xml:space="preserve"> worth of attention for our problem.</w:t>
      </w:r>
    </w:p>
    <w:p w14:paraId="515F2DC9" w14:textId="6AC871EE" w:rsidR="00814CB8" w:rsidRDefault="00814CB8" w:rsidP="000677A7">
      <w:pPr>
        <w:pStyle w:val="Heading3"/>
      </w:pPr>
      <w:bookmarkStart w:id="53" w:name="_Toc50972559"/>
      <w:r>
        <w:t>Ordered Boosting</w:t>
      </w:r>
      <w:bookmarkEnd w:id="53"/>
    </w:p>
    <w:p w14:paraId="4190216D" w14:textId="2B9CF7B7" w:rsidR="00814CB8" w:rsidRDefault="00814CB8" w:rsidP="00EF1FFC">
      <w:r w:rsidRPr="00D13311">
        <w:t>A</w:t>
      </w:r>
      <w:r>
        <w:t xml:space="preserve"> noticeable innovation of Catboost</w:t>
      </w:r>
      <w:r w:rsidR="0019185B">
        <w:t>,</w:t>
      </w:r>
      <w:r w:rsidR="002F476B">
        <w:t xml:space="preserve"> </w:t>
      </w:r>
      <w:r w:rsidR="00DB4631">
        <w:t xml:space="preserve">in the </w:t>
      </w:r>
      <w:r w:rsidR="0019185B">
        <w:t xml:space="preserve">goal of flighting overfitting, </w:t>
      </w:r>
      <w:r>
        <w:t>is the principle of “</w:t>
      </w:r>
      <w:hyperlink r:id="rId46" w:history="1">
        <w:r w:rsidRPr="00100B0E">
          <w:rPr>
            <w:rStyle w:val="Hyperlink"/>
            <w:b/>
            <w:bCs/>
          </w:rPr>
          <w:t>ordered boosting</w:t>
        </w:r>
      </w:hyperlink>
      <w:r>
        <w:t xml:space="preserve">”. That influences the way </w:t>
      </w:r>
      <w:r w:rsidR="00E32DC0">
        <w:t xml:space="preserve">how </w:t>
      </w:r>
      <w:r>
        <w:t>the res</w:t>
      </w:r>
      <w:r w:rsidR="005533EA">
        <w:t xml:space="preserve">iduals are computed at each iteration. </w:t>
      </w:r>
      <w:r w:rsidR="009525EE">
        <w:t xml:space="preserve">The intuition is </w:t>
      </w:r>
      <w:r w:rsidR="004450A9">
        <w:t xml:space="preserve">that, </w:t>
      </w:r>
      <w:r w:rsidR="004739EE">
        <w:t>on every iteration</w:t>
      </w:r>
      <w:r w:rsidR="00BC0A7B">
        <w:t xml:space="preserve"> </w:t>
      </w:r>
      <w:r w:rsidR="004739EE">
        <w:t>of</w:t>
      </w:r>
      <w:r w:rsidR="00BC0A7B">
        <w:t xml:space="preserve"> boosting, </w:t>
      </w:r>
      <w:r w:rsidR="004450A9">
        <w:t xml:space="preserve">when we evaluate the residual of a datapoint, we </w:t>
      </w:r>
      <w:r w:rsidR="00C4335E">
        <w:t xml:space="preserve">must use a model that has not been trained with this datapoint. </w:t>
      </w:r>
      <w:r w:rsidR="003456B6">
        <w:t>That mean</w:t>
      </w:r>
      <w:r w:rsidR="00B973DD">
        <w:t>s there are many more base models trained</w:t>
      </w:r>
      <w:r w:rsidR="0075585A">
        <w:t xml:space="preserve"> than </w:t>
      </w:r>
      <w:r w:rsidR="00903583">
        <w:t xml:space="preserve">in </w:t>
      </w:r>
      <w:r w:rsidR="0075585A">
        <w:t>the classical gradient boosting</w:t>
      </w:r>
      <w:r w:rsidR="00B973DD">
        <w:t xml:space="preserve">. </w:t>
      </w:r>
      <w:r w:rsidR="00674956">
        <w:t>A s</w:t>
      </w:r>
      <w:r w:rsidR="00D3510D">
        <w:t xml:space="preserve">trategy was deployed to control the </w:t>
      </w:r>
      <w:r w:rsidR="003456B6">
        <w:t>computation cost</w:t>
      </w:r>
      <w:r w:rsidR="00125453">
        <w:t xml:space="preserve">: </w:t>
      </w:r>
      <w:r w:rsidR="004739EE">
        <w:t xml:space="preserve">the number </w:t>
      </w:r>
      <w:r w:rsidR="003E19E0">
        <w:t>of models is log(number_of_datapoint).</w:t>
      </w:r>
    </w:p>
    <w:p w14:paraId="68682023" w14:textId="6F7E56DA" w:rsidR="007A7F94" w:rsidRDefault="007A7F94" w:rsidP="007A7F94">
      <w:pPr>
        <w:pStyle w:val="Heading2"/>
      </w:pPr>
      <w:bookmarkStart w:id="54" w:name="_Toc50972560"/>
      <w:r>
        <w:t>Categorical variable encoding</w:t>
      </w:r>
      <w:bookmarkEnd w:id="54"/>
    </w:p>
    <w:p w14:paraId="047C2FFA" w14:textId="14B4B210" w:rsidR="00EF1FFC" w:rsidRDefault="007A7F94" w:rsidP="00EF1FFC">
      <w:r>
        <w:t>Catboost</w:t>
      </w:r>
      <w:r w:rsidR="00C7309D">
        <w:t xml:space="preserve"> offers also </w:t>
      </w:r>
      <w:r w:rsidR="00672438">
        <w:t xml:space="preserve">a </w:t>
      </w:r>
      <w:r w:rsidR="00C7309D">
        <w:t xml:space="preserve">great </w:t>
      </w:r>
      <w:r w:rsidR="008C3A80">
        <w:t>convenience</w:t>
      </w:r>
      <w:r w:rsidR="0094382B">
        <w:t xml:space="preserve"> in encoding </w:t>
      </w:r>
      <w:r w:rsidR="008C3A80">
        <w:t xml:space="preserve">automatically </w:t>
      </w:r>
      <w:r w:rsidR="0094382B">
        <w:t>categorical variables</w:t>
      </w:r>
      <w:r w:rsidR="00410ED5">
        <w:t xml:space="preserve"> </w:t>
      </w:r>
      <w:r w:rsidR="008E6A8F">
        <w:t xml:space="preserve">with </w:t>
      </w:r>
      <w:r w:rsidR="004D27E6" w:rsidRPr="004D27E6">
        <w:rPr>
          <w:b/>
          <w:bCs/>
        </w:rPr>
        <w:t>target</w:t>
      </w:r>
      <w:r w:rsidR="004D27E6">
        <w:t>-</w:t>
      </w:r>
      <w:r w:rsidR="004D27E6">
        <w:rPr>
          <w:b/>
          <w:bCs/>
        </w:rPr>
        <w:t>mean</w:t>
      </w:r>
      <w:r w:rsidR="008E6A8F" w:rsidRPr="00356021">
        <w:rPr>
          <w:b/>
          <w:bCs/>
        </w:rPr>
        <w:t xml:space="preserve"> coding</w:t>
      </w:r>
      <w:r w:rsidR="00B01877">
        <w:t xml:space="preserve">: </w:t>
      </w:r>
      <w:r w:rsidR="00CB2902">
        <w:t xml:space="preserve">a </w:t>
      </w:r>
      <w:r w:rsidR="00B01877">
        <w:t xml:space="preserve">category is encoded as the </w:t>
      </w:r>
      <w:r w:rsidR="004D27E6">
        <w:t xml:space="preserve">mean </w:t>
      </w:r>
      <w:r w:rsidR="00850A20">
        <w:t xml:space="preserve">value of the target variable over </w:t>
      </w:r>
      <w:r w:rsidR="004736C7">
        <w:t>the category.</w:t>
      </w:r>
    </w:p>
    <w:p w14:paraId="08F98B55" w14:textId="4DE3EBE4" w:rsidR="000F0154" w:rsidRDefault="00334B59" w:rsidP="00334B59">
      <w:pPr>
        <w:pStyle w:val="Caption"/>
        <w:keepNext/>
        <w:jc w:val="center"/>
      </w:pPr>
      <w:bookmarkStart w:id="55" w:name="_Toc54525541"/>
      <w:r>
        <w:t xml:space="preserve">Categorical variable – target encoding - </w:t>
      </w:r>
      <w:r w:rsidR="000F0154">
        <w:t xml:space="preserve">Figure </w:t>
      </w:r>
      <w:fldSimple w:instr=" STYLEREF 1 \s ">
        <w:r w:rsidR="000002B9">
          <w:rPr>
            <w:noProof/>
          </w:rPr>
          <w:t>5</w:t>
        </w:r>
      </w:fldSimple>
      <w:r w:rsidR="001541A7">
        <w:noBreakHyphen/>
      </w:r>
      <w:fldSimple w:instr=" SEQ Figure \* ARABIC \s 1 ">
        <w:r w:rsidR="000002B9">
          <w:rPr>
            <w:noProof/>
          </w:rPr>
          <w:t>1</w:t>
        </w:r>
        <w:bookmarkEnd w:id="55"/>
      </w:fldSimple>
    </w:p>
    <w:p w14:paraId="731FBA5E" w14:textId="65AE32C9" w:rsidR="008861F8" w:rsidRDefault="008861F8" w:rsidP="00EF1FFC">
      <w:r>
        <w:rPr>
          <w:noProof/>
        </w:rPr>
        <w:drawing>
          <wp:inline distT="0" distB="0" distL="0" distR="0" wp14:anchorId="362BFFFA" wp14:editId="17E5CB1F">
            <wp:extent cx="6071870" cy="2855595"/>
            <wp:effectExtent l="0" t="0" r="508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1870" cy="2855595"/>
                    </a:xfrm>
                    <a:prstGeom prst="rect">
                      <a:avLst/>
                    </a:prstGeom>
                  </pic:spPr>
                </pic:pic>
              </a:graphicData>
            </a:graphic>
          </wp:inline>
        </w:drawing>
      </w:r>
    </w:p>
    <w:p w14:paraId="66DF30A5" w14:textId="778DE5F8" w:rsidR="008861F8" w:rsidRPr="00EB1D09" w:rsidRDefault="008861F8" w:rsidP="00EF1FFC">
      <w:pPr>
        <w:rPr>
          <w:sz w:val="22"/>
          <w:szCs w:val="22"/>
          <w:lang w:val="fr-FR"/>
        </w:rPr>
      </w:pPr>
      <w:r w:rsidRPr="00EB1D09">
        <w:rPr>
          <w:sz w:val="22"/>
          <w:szCs w:val="22"/>
          <w:lang w:val="fr-FR"/>
        </w:rPr>
        <w:t xml:space="preserve">Source: </w:t>
      </w:r>
      <w:hyperlink r:id="rId48" w:history="1">
        <w:r w:rsidRPr="00EB1D09">
          <w:rPr>
            <w:rStyle w:val="Hyperlink"/>
            <w:sz w:val="22"/>
            <w:szCs w:val="22"/>
            <w:lang w:val="fr-FR"/>
          </w:rPr>
          <w:t>https://towardsdatascience.com/all-about-categorical-variable-encoding-305f3361fd02</w:t>
        </w:r>
      </w:hyperlink>
    </w:p>
    <w:p w14:paraId="2139F504" w14:textId="0B0FB38F" w:rsidR="00E64898" w:rsidRDefault="009379E9" w:rsidP="00EF1FFC">
      <w:r>
        <w:lastRenderedPageBreak/>
        <w:t>To avoid</w:t>
      </w:r>
      <w:r w:rsidR="007267E5" w:rsidRPr="007267E5">
        <w:t xml:space="preserve"> </w:t>
      </w:r>
      <w:r w:rsidR="007267E5" w:rsidRPr="0005740A">
        <w:rPr>
          <w:b/>
          <w:bCs/>
        </w:rPr>
        <w:t>target leakage</w:t>
      </w:r>
      <w:r w:rsidR="007267E5">
        <w:t>,</w:t>
      </w:r>
      <w:r w:rsidR="00C953C9">
        <w:t xml:space="preserve"> the so-called </w:t>
      </w:r>
      <w:r w:rsidR="006E4861" w:rsidRPr="00FD1D77">
        <w:rPr>
          <w:b/>
          <w:bCs/>
        </w:rPr>
        <w:t>prediction shift</w:t>
      </w:r>
      <w:r w:rsidR="006E4861">
        <w:t>,</w:t>
      </w:r>
      <w:r w:rsidR="007267E5">
        <w:t xml:space="preserve"> </w:t>
      </w:r>
      <w:r w:rsidR="00276920">
        <w:t>the idea of “</w:t>
      </w:r>
      <w:r w:rsidR="00276920" w:rsidRPr="009C366C">
        <w:rPr>
          <w:u w:val="single"/>
        </w:rPr>
        <w:t>ordered boosting</w:t>
      </w:r>
      <w:r w:rsidR="00276920">
        <w:t xml:space="preserve">” is again applied. </w:t>
      </w:r>
      <w:r w:rsidR="00907D93">
        <w:t>The target</w:t>
      </w:r>
      <w:r w:rsidR="006A26AA">
        <w:t>-</w:t>
      </w:r>
      <w:r w:rsidR="00907D93">
        <w:t>mean</w:t>
      </w:r>
      <w:r w:rsidR="00A674D3">
        <w:t xml:space="preserve"> of a category </w:t>
      </w:r>
      <w:r w:rsidR="00474545">
        <w:t xml:space="preserve">assigned to an example </w:t>
      </w:r>
      <w:r w:rsidR="00A674D3">
        <w:t xml:space="preserve">is not </w:t>
      </w:r>
      <w:r w:rsidR="009C366C">
        <w:t>anymore,</w:t>
      </w:r>
      <w:r w:rsidR="00A674D3">
        <w:t xml:space="preserve"> a </w:t>
      </w:r>
      <w:r w:rsidR="007B0741">
        <w:t>constant</w:t>
      </w:r>
      <w:r w:rsidR="007815DD">
        <w:t xml:space="preserve"> evaluated only once</w:t>
      </w:r>
      <w:r w:rsidR="00BC5FC3">
        <w:t xml:space="preserve"> on all </w:t>
      </w:r>
      <w:r w:rsidR="00674956">
        <w:t xml:space="preserve">the </w:t>
      </w:r>
      <w:r w:rsidR="00BC5FC3">
        <w:t>data</w:t>
      </w:r>
      <w:r w:rsidR="00BA763D">
        <w:t>set</w:t>
      </w:r>
      <w:r w:rsidR="00210055">
        <w:t xml:space="preserve">. But it </w:t>
      </w:r>
      <w:r w:rsidR="000712AB">
        <w:t>is evaluated</w:t>
      </w:r>
      <w:r w:rsidR="00210055">
        <w:t xml:space="preserve"> </w:t>
      </w:r>
      <w:r w:rsidR="000712AB">
        <w:t xml:space="preserve">on the datapoints </w:t>
      </w:r>
      <w:r w:rsidR="00BF28C2">
        <w:t>before that example</w:t>
      </w:r>
      <w:r w:rsidR="00266C56">
        <w:t>.</w:t>
      </w:r>
      <w:r w:rsidR="00BF28C2">
        <w:t xml:space="preserve"> </w:t>
      </w:r>
    </w:p>
    <w:p w14:paraId="19BC5AED" w14:textId="4B32708D" w:rsidR="007267E5" w:rsidRPr="007267E5" w:rsidRDefault="00E64898" w:rsidP="00EF1FFC">
      <w:r>
        <w:t xml:space="preserve">Please refer to </w:t>
      </w:r>
      <w:hyperlink r:id="rId49" w:history="1">
        <w:r w:rsidRPr="006656E7">
          <w:rPr>
            <w:rStyle w:val="Hyperlink"/>
          </w:rPr>
          <w:t>https://towardsdatascience.com/https-medium-com-talperetz24-mastering-the-new-generation-of-gradient-boosting-db04062a7ea2</w:t>
        </w:r>
      </w:hyperlink>
      <w:r>
        <w:t xml:space="preserve"> for more insight.</w:t>
      </w:r>
    </w:p>
    <w:p w14:paraId="35939839" w14:textId="79736A56" w:rsidR="005F5B31" w:rsidRDefault="000C3346" w:rsidP="006D45D0">
      <w:pPr>
        <w:pStyle w:val="Heading2"/>
      </w:pPr>
      <w:bookmarkStart w:id="56" w:name="_Toc50972561"/>
      <w:r>
        <w:t>S</w:t>
      </w:r>
      <w:r w:rsidR="000677A7">
        <w:t>trategy</w:t>
      </w:r>
      <w:r w:rsidR="005F5B31">
        <w:t xml:space="preserve"> to overcome </w:t>
      </w:r>
      <w:r w:rsidR="009D2CEC">
        <w:t>outliers</w:t>
      </w:r>
      <w:bookmarkEnd w:id="56"/>
    </w:p>
    <w:p w14:paraId="587922C5" w14:textId="00499B6A" w:rsidR="001F05F4" w:rsidRDefault="00E6533B" w:rsidP="001F05F4">
      <w:r>
        <w:t>As</w:t>
      </w:r>
      <w:r w:rsidR="001F05F4">
        <w:t xml:space="preserve"> already </w:t>
      </w:r>
      <w:r w:rsidR="00B85F83">
        <w:t>noticed</w:t>
      </w:r>
      <w:r>
        <w:t xml:space="preserve">, </w:t>
      </w:r>
      <w:r w:rsidR="00987639">
        <w:t>the response variable</w:t>
      </w:r>
      <w:r w:rsidR="00DA7B92">
        <w:t>s</w:t>
      </w:r>
      <w:r>
        <w:t xml:space="preserve"> </w:t>
      </w:r>
      <w:r w:rsidR="00AD1C6D">
        <w:t>contain</w:t>
      </w:r>
      <w:r>
        <w:t xml:space="preserve"> </w:t>
      </w:r>
      <w:r w:rsidR="00AD1C6D">
        <w:t>lots of extreme values</w:t>
      </w:r>
      <w:r w:rsidR="00F900D5">
        <w:t xml:space="preserve">. That </w:t>
      </w:r>
      <w:r w:rsidR="008453DD">
        <w:t xml:space="preserve">corroborates </w:t>
      </w:r>
      <w:r w:rsidR="008C4A01">
        <w:t xml:space="preserve">the </w:t>
      </w:r>
      <w:r w:rsidR="00D12B81">
        <w:t xml:space="preserve">fact we observed relatively low </w:t>
      </w:r>
      <w:r w:rsidR="008C4A01">
        <w:t xml:space="preserve">R2-test </w:t>
      </w:r>
      <w:r w:rsidR="00F95028">
        <w:t>values</w:t>
      </w:r>
      <w:r w:rsidR="000C4590">
        <w:t xml:space="preserve"> </w:t>
      </w:r>
      <w:r w:rsidR="00650DB9">
        <w:t>in the comparison</w:t>
      </w:r>
      <w:r w:rsidR="005D2B37">
        <w:t xml:space="preserve"> of models </w:t>
      </w:r>
      <w:r w:rsidR="00D01D80">
        <w:t>given above.</w:t>
      </w:r>
      <w:r w:rsidR="000C4590">
        <w:t xml:space="preserve"> Whatever </w:t>
      </w:r>
      <w:r w:rsidR="00DA64C7">
        <w:t xml:space="preserve">type of model </w:t>
      </w:r>
      <w:r w:rsidR="00EC343E">
        <w:t>is chosen,</w:t>
      </w:r>
      <w:r w:rsidR="00DA64C7">
        <w:t xml:space="preserve"> the R2-test</w:t>
      </w:r>
      <w:r w:rsidR="00A97731">
        <w:t xml:space="preserve"> for Y1</w:t>
      </w:r>
      <w:r w:rsidR="00DA64C7">
        <w:t xml:space="preserve"> </w:t>
      </w:r>
      <w:r w:rsidR="001E306D">
        <w:t>is under 0.4.</w:t>
      </w:r>
    </w:p>
    <w:p w14:paraId="434959A2" w14:textId="47E250E0" w:rsidR="001E6834" w:rsidRDefault="00DC2182" w:rsidP="001E6834">
      <w:r>
        <w:t xml:space="preserve">To overcome this </w:t>
      </w:r>
      <w:r w:rsidR="000D7F1A">
        <w:t xml:space="preserve">difficulty, </w:t>
      </w:r>
      <w:r w:rsidR="001F1B97">
        <w:t xml:space="preserve">special settings are </w:t>
      </w:r>
      <w:r w:rsidR="000D2CB9">
        <w:t xml:space="preserve">applied </w:t>
      </w:r>
      <w:r w:rsidR="00F705FC">
        <w:t>to</w:t>
      </w:r>
      <w:r w:rsidR="000D2CB9">
        <w:t xml:space="preserve"> the model</w:t>
      </w:r>
      <w:r w:rsidR="003D4A86">
        <w:t>.</w:t>
      </w:r>
      <w:r w:rsidR="00676025">
        <w:t xml:space="preserve"> The </w:t>
      </w:r>
      <w:r w:rsidR="000C2392">
        <w:t>goal</w:t>
      </w:r>
      <w:r w:rsidR="00676025">
        <w:t xml:space="preserve"> is to </w:t>
      </w:r>
      <w:r w:rsidR="00387FB2">
        <w:t xml:space="preserve">construct a model with </w:t>
      </w:r>
      <w:r w:rsidR="00F705FC">
        <w:t>a</w:t>
      </w:r>
      <w:r w:rsidR="00F44C2C">
        <w:t xml:space="preserve"> minimum of bias and variance</w:t>
      </w:r>
      <w:r w:rsidR="000C2392">
        <w:t xml:space="preserve">. </w:t>
      </w:r>
      <w:r w:rsidR="001E6834">
        <w:t xml:space="preserve">That means </w:t>
      </w:r>
      <w:r w:rsidR="003B3E08" w:rsidRPr="00705C56">
        <w:rPr>
          <w:b/>
          <w:bCs/>
        </w:rPr>
        <w:t xml:space="preserve">creating </w:t>
      </w:r>
      <w:r w:rsidR="001E6834" w:rsidRPr="00705C56">
        <w:rPr>
          <w:b/>
          <w:bCs/>
        </w:rPr>
        <w:t xml:space="preserve">a maximum of </w:t>
      </w:r>
      <w:r w:rsidR="003F3D23" w:rsidRPr="00705C56">
        <w:rPr>
          <w:b/>
          <w:bCs/>
        </w:rPr>
        <w:t>trees</w:t>
      </w:r>
      <w:r w:rsidR="003B3E08" w:rsidRPr="00705C56">
        <w:rPr>
          <w:b/>
          <w:bCs/>
        </w:rPr>
        <w:t xml:space="preserve"> but </w:t>
      </w:r>
      <w:r w:rsidR="00752243" w:rsidRPr="00705C56">
        <w:rPr>
          <w:b/>
          <w:bCs/>
        </w:rPr>
        <w:t>under the constraint of not falling into overfitting</w:t>
      </w:r>
      <w:r w:rsidR="00752243">
        <w:t>.</w:t>
      </w:r>
    </w:p>
    <w:p w14:paraId="5D0B8B27" w14:textId="13726BB8" w:rsidR="00151C0E" w:rsidRDefault="00151C0E" w:rsidP="001E6834">
      <w:r>
        <w:t xml:space="preserve">The following sections </w:t>
      </w:r>
      <w:r w:rsidR="009D731F">
        <w:t xml:space="preserve">illustrate </w:t>
      </w:r>
      <w:r w:rsidR="00EF41DE">
        <w:t xml:space="preserve">the settings </w:t>
      </w:r>
      <w:r w:rsidR="00F705FC">
        <w:t xml:space="preserve">that </w:t>
      </w:r>
      <w:r w:rsidR="00EF41DE">
        <w:t xml:space="preserve">resulted from </w:t>
      </w:r>
      <w:r w:rsidR="009D731F">
        <w:t>this strategy</w:t>
      </w:r>
      <w:r w:rsidR="00EF41DE">
        <w:t>.</w:t>
      </w:r>
    </w:p>
    <w:p w14:paraId="2D3EFC03" w14:textId="7C1B6D9F" w:rsidR="008800FB" w:rsidRDefault="008800FB" w:rsidP="00705C56">
      <w:pPr>
        <w:pStyle w:val="Heading3"/>
      </w:pPr>
      <w:bookmarkStart w:id="57" w:name="_Toc50972562"/>
      <w:r>
        <w:t>Early stopping</w:t>
      </w:r>
      <w:bookmarkEnd w:id="57"/>
    </w:p>
    <w:p w14:paraId="70226FC2" w14:textId="20265EB9" w:rsidR="003D4A86" w:rsidRDefault="00D94F69" w:rsidP="003D4A86">
      <w:r>
        <w:t xml:space="preserve">Setting </w:t>
      </w:r>
      <w:r w:rsidR="00EB4110">
        <w:t>many</w:t>
      </w:r>
      <w:r w:rsidR="00FF4788" w:rsidRPr="00FF4788">
        <w:t xml:space="preserve"> tree</w:t>
      </w:r>
      <w:r w:rsidR="0014480C">
        <w:t>s (aka iterations)</w:t>
      </w:r>
      <w:r w:rsidR="00FF4788" w:rsidRPr="00FF4788">
        <w:t xml:space="preserve"> allows </w:t>
      </w:r>
      <w:r w:rsidR="0014480C">
        <w:t>a gradient boosting</w:t>
      </w:r>
      <w:r w:rsidR="00FF4788" w:rsidRPr="00FF4788">
        <w:t xml:space="preserve"> model to gradually reduce</w:t>
      </w:r>
      <w:r w:rsidR="0083432B">
        <w:t xml:space="preserve"> </w:t>
      </w:r>
      <w:r w:rsidR="00FF4788" w:rsidRPr="00FF4788">
        <w:t>its loss</w:t>
      </w:r>
      <w:r w:rsidR="00B306DE">
        <w:t xml:space="preserve"> (gradient descent)</w:t>
      </w:r>
      <w:r w:rsidR="0014480C">
        <w:t>.</w:t>
      </w:r>
      <w:r w:rsidR="00CC7CDF">
        <w:t xml:space="preserve"> But that is done </w:t>
      </w:r>
      <w:r w:rsidR="00983938">
        <w:t xml:space="preserve">with respect to the </w:t>
      </w:r>
      <w:r w:rsidR="0083432B">
        <w:t>loss</w:t>
      </w:r>
      <w:r w:rsidR="00B306DE">
        <w:t xml:space="preserve"> provided by the</w:t>
      </w:r>
      <w:r w:rsidR="0083432B">
        <w:t xml:space="preserve"> </w:t>
      </w:r>
      <w:r w:rsidR="00983938">
        <w:t>train</w:t>
      </w:r>
      <w:r w:rsidR="00F27487">
        <w:t>ing</w:t>
      </w:r>
      <w:r w:rsidR="00983938">
        <w:t xml:space="preserve"> dataset</w:t>
      </w:r>
      <w:r w:rsidR="00EB44F8">
        <w:t xml:space="preserve">. The </w:t>
      </w:r>
      <w:r w:rsidR="00DF5F84">
        <w:t xml:space="preserve">model could fall into </w:t>
      </w:r>
      <w:r w:rsidR="00506FCE">
        <w:t>overfitting the data</w:t>
      </w:r>
      <w:r w:rsidR="003D28B0">
        <w:t xml:space="preserve">, </w:t>
      </w:r>
      <w:r w:rsidR="000B2AEB">
        <w:t xml:space="preserve">i.e. </w:t>
      </w:r>
      <w:r w:rsidR="000F5207">
        <w:t xml:space="preserve">get </w:t>
      </w:r>
      <w:r w:rsidR="00F05749">
        <w:t xml:space="preserve">excessively </w:t>
      </w:r>
      <w:r w:rsidR="006D651B">
        <w:t>close to the given data</w:t>
      </w:r>
      <w:r w:rsidR="000B2AEB">
        <w:t xml:space="preserve"> </w:t>
      </w:r>
      <w:r w:rsidR="003D28B0">
        <w:t xml:space="preserve">including </w:t>
      </w:r>
      <w:r w:rsidR="006D651B">
        <w:t xml:space="preserve">its noisy values and </w:t>
      </w:r>
      <w:r w:rsidR="003D28B0">
        <w:t>outliers.</w:t>
      </w:r>
    </w:p>
    <w:p w14:paraId="4927052F" w14:textId="51958C00" w:rsidR="00FC7375" w:rsidRDefault="00FC7375" w:rsidP="003D4A86">
      <w:r>
        <w:t xml:space="preserve">One technic is </w:t>
      </w:r>
      <w:r w:rsidR="004045A6">
        <w:t xml:space="preserve">to tell the model to stop when the model starts </w:t>
      </w:r>
      <w:r w:rsidR="00414F38">
        <w:t>losing</w:t>
      </w:r>
      <w:r w:rsidR="006B63D3">
        <w:t xml:space="preserve"> </w:t>
      </w:r>
      <w:r w:rsidR="00650DC2">
        <w:t xml:space="preserve">performance </w:t>
      </w:r>
      <w:r w:rsidR="00B66A83">
        <w:t xml:space="preserve">evaluated on </w:t>
      </w:r>
      <w:r w:rsidR="004127E2">
        <w:t>a</w:t>
      </w:r>
      <w:r w:rsidR="00D710E9">
        <w:t xml:space="preserve"> test dataset (also called </w:t>
      </w:r>
      <w:r w:rsidR="00F27487">
        <w:t xml:space="preserve">the </w:t>
      </w:r>
      <w:r w:rsidR="00D710E9">
        <w:t>validation set).</w:t>
      </w:r>
    </w:p>
    <w:p w14:paraId="3525FE38" w14:textId="67AAADD7" w:rsidR="00C32B32" w:rsidRDefault="00C32B32" w:rsidP="003D4A86">
      <w:r>
        <w:t xml:space="preserve">In Catboost, we can </w:t>
      </w:r>
      <w:r w:rsidR="009412E4">
        <w:t>set the following parameters</w:t>
      </w:r>
      <w:r w:rsidR="007C48C6">
        <w:t>:</w:t>
      </w:r>
    </w:p>
    <w:p w14:paraId="587F357F" w14:textId="2F42D284" w:rsidR="007C48C6" w:rsidRDefault="007C48C6" w:rsidP="001118FF">
      <w:pPr>
        <w:pStyle w:val="ListParagraph"/>
        <w:numPr>
          <w:ilvl w:val="0"/>
          <w:numId w:val="18"/>
        </w:numPr>
      </w:pPr>
      <w:r w:rsidRPr="00C9758C">
        <w:rPr>
          <w:b/>
          <w:bCs/>
        </w:rPr>
        <w:t>early_stopping_rounds</w:t>
      </w:r>
      <w:r w:rsidR="00703E5E">
        <w:t>: 200</w:t>
      </w:r>
      <w:r>
        <w:t>,</w:t>
      </w:r>
    </w:p>
    <w:p w14:paraId="66857507" w14:textId="25B92B13" w:rsidR="007C48C6" w:rsidRDefault="007C48C6" w:rsidP="001118FF">
      <w:pPr>
        <w:pStyle w:val="ListParagraph"/>
        <w:numPr>
          <w:ilvl w:val="0"/>
          <w:numId w:val="18"/>
        </w:numPr>
      </w:pPr>
      <w:r w:rsidRPr="00C9758C">
        <w:rPr>
          <w:b/>
          <w:bCs/>
        </w:rPr>
        <w:t>eval_metric</w:t>
      </w:r>
      <w:r w:rsidR="00770EF6">
        <w:t xml:space="preserve">: </w:t>
      </w:r>
      <w:r>
        <w:t>"R2",</w:t>
      </w:r>
    </w:p>
    <w:p w14:paraId="67A5ADC2" w14:textId="02B0B423" w:rsidR="00B76761" w:rsidRPr="003D4A86" w:rsidRDefault="00770EF6" w:rsidP="001118FF">
      <w:pPr>
        <w:pStyle w:val="ListParagraph"/>
        <w:numPr>
          <w:ilvl w:val="0"/>
          <w:numId w:val="18"/>
        </w:numPr>
      </w:pPr>
      <w:r w:rsidRPr="00C9758C">
        <w:rPr>
          <w:b/>
          <w:bCs/>
        </w:rPr>
        <w:t>eval_set</w:t>
      </w:r>
      <w:r>
        <w:t xml:space="preserve">: the dataset used for </w:t>
      </w:r>
      <w:r w:rsidR="00537428">
        <w:t>validation.</w:t>
      </w:r>
    </w:p>
    <w:p w14:paraId="659DD7E0" w14:textId="1AB8065A" w:rsidR="0094382B" w:rsidRDefault="0025394D" w:rsidP="005F5B31">
      <w:pPr>
        <w:pStyle w:val="Heading3"/>
      </w:pPr>
      <w:bookmarkStart w:id="58" w:name="_Toc50972563"/>
      <w:r>
        <w:t xml:space="preserve">Hubert </w:t>
      </w:r>
      <w:r w:rsidR="006D45D0">
        <w:t>Loss function</w:t>
      </w:r>
      <w:bookmarkEnd w:id="58"/>
    </w:p>
    <w:p w14:paraId="75C7E2C2" w14:textId="72FEA854" w:rsidR="00537428" w:rsidRDefault="003B507D" w:rsidP="00537428">
      <w:r>
        <w:t xml:space="preserve">Every </w:t>
      </w:r>
      <w:r w:rsidR="006A5967">
        <w:t xml:space="preserve">iteration, i.e. new tree, consists </w:t>
      </w:r>
      <w:r w:rsidR="00F27487">
        <w:t>of</w:t>
      </w:r>
      <w:r w:rsidR="006A5967">
        <w:t xml:space="preserve"> doing gradient descent</w:t>
      </w:r>
      <w:r w:rsidR="00991F15">
        <w:t xml:space="preserve"> of a loss function. But if the loss function </w:t>
      </w:r>
      <w:r w:rsidR="005F47BB">
        <w:t>was</w:t>
      </w:r>
      <w:r w:rsidR="00EE2A6B">
        <w:t xml:space="preserve"> based on</w:t>
      </w:r>
      <w:r w:rsidR="00991F15">
        <w:t xml:space="preserve"> squared </w:t>
      </w:r>
      <w:r w:rsidR="00EE2A6B">
        <w:t>error such as MSE</w:t>
      </w:r>
      <w:r w:rsidR="005525CA">
        <w:t xml:space="preserve"> </w:t>
      </w:r>
      <w:r w:rsidR="00862413">
        <w:t xml:space="preserve">(Mean Squared Error) </w:t>
      </w:r>
      <w:r w:rsidR="005525CA">
        <w:t>which is the</w:t>
      </w:r>
      <w:r w:rsidR="001B69E0">
        <w:t xml:space="preserve"> </w:t>
      </w:r>
      <w:r w:rsidR="005525CA">
        <w:t xml:space="preserve">usual </w:t>
      </w:r>
      <w:r w:rsidR="001B69E0">
        <w:t>default</w:t>
      </w:r>
      <w:r w:rsidR="005F47BB">
        <w:t xml:space="preserve"> </w:t>
      </w:r>
      <w:r w:rsidR="005525CA">
        <w:t xml:space="preserve">setting </w:t>
      </w:r>
      <w:r w:rsidR="005F47BB">
        <w:t>in regression</w:t>
      </w:r>
      <w:r w:rsidR="001B69E0">
        <w:t xml:space="preserve">, the </w:t>
      </w:r>
      <w:r w:rsidR="00434B8B">
        <w:t>model</w:t>
      </w:r>
      <w:r w:rsidR="005F47BB">
        <w:t xml:space="preserve"> </w:t>
      </w:r>
      <w:r w:rsidR="008A51A7">
        <w:t>would</w:t>
      </w:r>
      <w:r w:rsidR="00434B8B">
        <w:t xml:space="preserve"> be</w:t>
      </w:r>
      <w:r w:rsidR="008A51A7">
        <w:t xml:space="preserve"> p</w:t>
      </w:r>
      <w:r w:rsidR="006554D0">
        <w:t xml:space="preserve">articularly </w:t>
      </w:r>
      <w:r w:rsidR="00266BF6">
        <w:t>vulnerable to</w:t>
      </w:r>
      <w:r w:rsidR="008B1DEE">
        <w:t xml:space="preserve"> </w:t>
      </w:r>
      <w:r w:rsidR="0040758E">
        <w:t>noisy data.</w:t>
      </w:r>
      <w:r w:rsidR="00AF5DCA">
        <w:t xml:space="preserve"> More </w:t>
      </w:r>
      <w:r w:rsidR="0056083C">
        <w:t xml:space="preserve">the </w:t>
      </w:r>
      <w:r w:rsidR="007A6785">
        <w:t>error</w:t>
      </w:r>
      <w:r w:rsidR="00E40029">
        <w:t>s</w:t>
      </w:r>
      <w:r w:rsidR="00AF5DCA">
        <w:t xml:space="preserve"> are extreme, more the gradient </w:t>
      </w:r>
      <w:r w:rsidR="007A6785">
        <w:t xml:space="preserve">of the square loss is </w:t>
      </w:r>
      <w:r w:rsidR="003A7E82">
        <w:t>strong</w:t>
      </w:r>
      <w:r w:rsidR="007A6785">
        <w:t>.</w:t>
      </w:r>
    </w:p>
    <w:p w14:paraId="3D500A59" w14:textId="4FDE1D80" w:rsidR="000744FE" w:rsidRDefault="00AD5E11" w:rsidP="00537428">
      <w:r>
        <w:t>Therefore, i</w:t>
      </w:r>
      <w:r w:rsidR="00EC2EE2">
        <w:t xml:space="preserve">nstead of </w:t>
      </w:r>
      <w:r w:rsidR="00597FB7">
        <w:t>measuring the</w:t>
      </w:r>
      <w:r w:rsidR="00280F76">
        <w:t xml:space="preserve"> errors</w:t>
      </w:r>
      <w:r w:rsidR="00597FB7">
        <w:t xml:space="preserve"> with a quadratic </w:t>
      </w:r>
      <w:r w:rsidR="00821DD4">
        <w:t>function</w:t>
      </w:r>
      <w:r w:rsidR="00597FB7">
        <w:t xml:space="preserve">, </w:t>
      </w:r>
      <w:r w:rsidR="00472545">
        <w:t>i.e. using</w:t>
      </w:r>
      <w:r w:rsidR="00014359">
        <w:t xml:space="preserve"> the </w:t>
      </w:r>
      <w:r w:rsidR="00014359" w:rsidRPr="00733BC9">
        <w:rPr>
          <w:b/>
          <w:bCs/>
        </w:rPr>
        <w:t>L2-norm</w:t>
      </w:r>
      <w:r w:rsidR="00014359">
        <w:t>:</w:t>
      </w:r>
    </w:p>
    <w:p w14:paraId="7641151D" w14:textId="2BEBD679" w:rsidR="00014359" w:rsidRDefault="00F740AE" w:rsidP="00537428">
      <m:oMathPara>
        <m:oMath>
          <m:r>
            <w:rPr>
              <w:rFonts w:ascii="Cambria Math" w:hAnsi="Cambria Math"/>
            </w:rPr>
            <m:t>SumOfSquaredError=</m:t>
          </m:r>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r>
                <w:rPr>
                  <w:rFonts w:ascii="Cambria Math" w:hAnsi="Cambria Math"/>
                </w:rPr>
                <m:t>Error</m:t>
              </m:r>
            </m:e>
          </m:d>
          <m:r>
            <w:rPr>
              <w:rFonts w:ascii="Cambria Math" w:hAnsi="Cambria Math"/>
            </w:rPr>
            <m:t>=</m:t>
          </m:r>
          <m:nary>
            <m:naryPr>
              <m:chr m:val="∑"/>
              <m:subHide m:val="1"/>
              <m:supHide m:val="1"/>
              <m:ctrlPr>
                <w:rPr>
                  <w:rFonts w:ascii="Cambria Math" w:hAnsi="Cambria Math"/>
                  <w:i/>
                </w:rPr>
              </m:ctrlPr>
            </m:naryPr>
            <m:sub/>
            <m:sup/>
            <m:e>
              <m:sSubSup>
                <m:sSubSupPr>
                  <m:ctrlPr>
                    <w:rPr>
                      <w:rFonts w:ascii="Cambria Math" w:hAnsi="Cambria Math"/>
                      <w:b/>
                      <w:bCs/>
                      <w:i/>
                    </w:rPr>
                  </m:ctrlPr>
                </m:sSubSupPr>
                <m:e>
                  <m:r>
                    <m:rPr>
                      <m:sty m:val="bi"/>
                    </m:rPr>
                    <w:rPr>
                      <w:rFonts w:ascii="Cambria Math" w:hAnsi="Cambria Math"/>
                    </w:rPr>
                    <m:t>e</m:t>
                  </m:r>
                </m:e>
                <m:sub>
                  <m:r>
                    <m:rPr>
                      <m:sty m:val="bi"/>
                    </m:rPr>
                    <w:rPr>
                      <w:rFonts w:ascii="Cambria Math" w:hAnsi="Cambria Math"/>
                    </w:rPr>
                    <m:t>i</m:t>
                  </m:r>
                </m:sub>
                <m:sup>
                  <m:r>
                    <m:rPr>
                      <m:sty m:val="bi"/>
                    </m:rPr>
                    <w:rPr>
                      <w:rFonts w:ascii="Cambria Math" w:hAnsi="Cambria Math"/>
                    </w:rPr>
                    <m:t>2</m:t>
                  </m:r>
                </m:sup>
              </m:sSubSup>
              <m:r>
                <w:rPr>
                  <w:rFonts w:ascii="Cambria Math" w:hAnsi="Cambria Math"/>
                </w:rPr>
                <m:t xml:space="preserve">  where </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e>
          </m:nary>
        </m:oMath>
      </m:oMathPara>
    </w:p>
    <w:p w14:paraId="2A2E4FDD" w14:textId="5FA7D5C6" w:rsidR="00377161" w:rsidRDefault="00472545" w:rsidP="00537428">
      <w:r>
        <w:t xml:space="preserve">One might </w:t>
      </w:r>
      <w:r w:rsidR="00AD5E11">
        <w:t>think of</w:t>
      </w:r>
      <w:r w:rsidR="00C12193">
        <w:t xml:space="preserve"> </w:t>
      </w:r>
      <w:r w:rsidR="00C12193" w:rsidRPr="00377161">
        <w:rPr>
          <w:b/>
          <w:bCs/>
        </w:rPr>
        <w:t>L1-norm</w:t>
      </w:r>
      <w:r w:rsidR="00AD5E11">
        <w:t xml:space="preserve"> which is known to be resistant to outliers.</w:t>
      </w:r>
    </w:p>
    <w:p w14:paraId="5F8E74A4" w14:textId="7D242A4D" w:rsidR="00472545" w:rsidRDefault="00DB00B3" w:rsidP="00377161">
      <w:pPr>
        <w:jc w:val="center"/>
      </w:pPr>
      <m:oMathPara>
        <m:oMath>
          <m:sSub>
            <m:sSubPr>
              <m:ctrlPr>
                <w:rPr>
                  <w:rFonts w:ascii="Cambria Math" w:hAnsi="Cambria Math"/>
                  <w:i/>
                </w:rPr>
              </m:ctrlPr>
            </m:sSubPr>
            <m:e>
              <m:r>
                <w:rPr>
                  <w:rFonts w:ascii="Cambria Math" w:hAnsi="Cambria Math"/>
                </w:rPr>
                <m:t>L</m:t>
              </m:r>
            </m:e>
            <m:sub>
              <m:r>
                <w:rPr>
                  <w:rFonts w:ascii="Cambria Math" w:hAnsi="Cambria Math"/>
                </w:rPr>
                <m:t>1</m:t>
              </m:r>
            </m:sub>
          </m:sSub>
          <m:d>
            <m:dPr>
              <m:ctrlPr>
                <w:rPr>
                  <w:rFonts w:ascii="Cambria Math" w:hAnsi="Cambria Math"/>
                  <w:i/>
                </w:rPr>
              </m:ctrlPr>
            </m:dPr>
            <m:e>
              <m:r>
                <w:rPr>
                  <w:rFonts w:ascii="Cambria Math" w:hAnsi="Cambria Math"/>
                </w:rPr>
                <m:t>Error</m:t>
              </m:r>
            </m:e>
          </m:d>
          <m:r>
            <w:rPr>
              <w:rFonts w:ascii="Cambria Math" w:hAnsi="Cambria Math"/>
            </w:rPr>
            <m:t>=</m:t>
          </m:r>
          <m:nary>
            <m:naryPr>
              <m:chr m:val="∑"/>
              <m:subHide m:val="1"/>
              <m:supHide m:val="1"/>
              <m:ctrlPr>
                <w:rPr>
                  <w:rFonts w:ascii="Cambria Math" w:hAnsi="Cambria Math"/>
                  <w:i/>
                </w:rPr>
              </m:ctrlPr>
            </m:naryPr>
            <m:sub/>
            <m:sup/>
            <m:e>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m:t>
                  </m:r>
                </m:sub>
              </m:sSub>
              <m:r>
                <m:rPr>
                  <m:sty m:val="bi"/>
                </m:rPr>
                <w:rPr>
                  <w:rFonts w:ascii="Cambria Math" w:hAnsi="Cambria Math"/>
                </w:rPr>
                <m:t>|</m:t>
              </m:r>
              <m:r>
                <w:rPr>
                  <w:rFonts w:ascii="Cambria Math" w:hAnsi="Cambria Math"/>
                </w:rPr>
                <m:t xml:space="preserve">   </m:t>
              </m:r>
            </m:e>
          </m:nary>
        </m:oMath>
      </m:oMathPara>
    </w:p>
    <w:p w14:paraId="5FD2A3AF" w14:textId="3B02FDDA" w:rsidR="001F2ECC" w:rsidRDefault="00AD5E11" w:rsidP="00537428">
      <w:r>
        <w:t>But L</w:t>
      </w:r>
      <w:r w:rsidR="00050DEB">
        <w:t>2</w:t>
      </w:r>
      <w:r w:rsidR="00ED0B8E">
        <w:t xml:space="preserve">-norm has the </w:t>
      </w:r>
      <w:r w:rsidR="00050DEB">
        <w:t>advantage over</w:t>
      </w:r>
      <w:r w:rsidR="009A7493">
        <w:t xml:space="preserve"> the</w:t>
      </w:r>
      <w:r w:rsidR="00050DEB">
        <w:t xml:space="preserve"> L1-norm of being </w:t>
      </w:r>
      <w:r w:rsidR="005B1BAD">
        <w:t>smoother around zero</w:t>
      </w:r>
      <w:r w:rsidR="0016412C">
        <w:t xml:space="preserve"> and accelerating </w:t>
      </w:r>
      <w:r w:rsidR="00BF6E53">
        <w:t>convergence above 1.0.</w:t>
      </w:r>
    </w:p>
    <w:p w14:paraId="1CA23088" w14:textId="677E1D9B" w:rsidR="006207A2" w:rsidRDefault="009C5F1A" w:rsidP="00537428">
      <w:r>
        <w:lastRenderedPageBreak/>
        <w:t>A</w:t>
      </w:r>
      <w:r w:rsidR="00500029">
        <w:t>n</w:t>
      </w:r>
      <w:r w:rsidR="006207A2">
        <w:t xml:space="preserve"> </w:t>
      </w:r>
      <w:r w:rsidR="007A18B8">
        <w:t xml:space="preserve">ideal </w:t>
      </w:r>
      <w:r w:rsidR="00500029">
        <w:t>trade-off</w:t>
      </w:r>
      <w:r>
        <w:t xml:space="preserve"> is to </w:t>
      </w:r>
      <w:r w:rsidR="00151291">
        <w:t>get</w:t>
      </w:r>
      <w:r>
        <w:t xml:space="preserve"> </w:t>
      </w:r>
      <w:r w:rsidR="003E1CF7">
        <w:t xml:space="preserve">a loss function that </w:t>
      </w:r>
      <w:r w:rsidR="005A31F9">
        <w:t xml:space="preserve">meets </w:t>
      </w:r>
      <w:r w:rsidR="00B66282">
        <w:t xml:space="preserve">both </w:t>
      </w:r>
      <w:r w:rsidR="002850FF">
        <w:t xml:space="preserve">the </w:t>
      </w:r>
      <w:r w:rsidR="00243AF1">
        <w:t>advantages</w:t>
      </w:r>
      <w:r w:rsidR="00690D5D">
        <w:t xml:space="preserve"> of L1 and L2 norms</w:t>
      </w:r>
      <w:r w:rsidR="00C679CA">
        <w:t xml:space="preserve">, something that </w:t>
      </w:r>
      <w:r w:rsidR="00490DFA">
        <w:t>respond to</w:t>
      </w:r>
      <w:r w:rsidR="00C679CA">
        <w:t xml:space="preserve"> </w:t>
      </w:r>
      <w:r w:rsidR="005A31F9">
        <w:t xml:space="preserve">the following </w:t>
      </w:r>
      <w:r w:rsidR="00647FCC">
        <w:t>intuitions</w:t>
      </w:r>
      <w:r w:rsidR="00527ACC">
        <w:t>:</w:t>
      </w:r>
    </w:p>
    <w:p w14:paraId="64344144" w14:textId="61E83E53" w:rsidR="00527ACC" w:rsidRDefault="00527ACC" w:rsidP="001118FF">
      <w:pPr>
        <w:pStyle w:val="ListParagraph"/>
        <w:numPr>
          <w:ilvl w:val="0"/>
          <w:numId w:val="19"/>
        </w:numPr>
      </w:pPr>
      <w:r>
        <w:t xml:space="preserve">Reduce the importance of </w:t>
      </w:r>
      <w:r w:rsidR="007543F5">
        <w:t xml:space="preserve">high </w:t>
      </w:r>
      <w:r w:rsidR="00317432">
        <w:t xml:space="preserve">errors. For instance, </w:t>
      </w:r>
      <w:r w:rsidR="00C40578">
        <w:t xml:space="preserve">if the model </w:t>
      </w:r>
      <w:r w:rsidR="00F53213">
        <w:t xml:space="preserve">makes an error </w:t>
      </w:r>
      <w:r w:rsidR="0028776E">
        <w:t xml:space="preserve">that exceeds 10 minutes, do not </w:t>
      </w:r>
      <w:r w:rsidR="00E63CF3">
        <w:t>overreact</w:t>
      </w:r>
      <w:r w:rsidR="001C2D89">
        <w:t>.</w:t>
      </w:r>
      <w:r w:rsidR="00587FBF">
        <w:t xml:space="preserve"> </w:t>
      </w:r>
      <w:r w:rsidR="001C2D89">
        <w:t>G</w:t>
      </w:r>
      <w:r w:rsidR="00587FBF">
        <w:t>o slowly…</w:t>
      </w:r>
      <w:r w:rsidR="00E63CF3">
        <w:t>.</w:t>
      </w:r>
    </w:p>
    <w:p w14:paraId="1818BCB6" w14:textId="4C5700B6" w:rsidR="00E63CF3" w:rsidRDefault="00587FBF" w:rsidP="001118FF">
      <w:pPr>
        <w:pStyle w:val="ListParagraph"/>
        <w:numPr>
          <w:ilvl w:val="0"/>
          <w:numId w:val="19"/>
        </w:numPr>
      </w:pPr>
      <w:r>
        <w:t>Keep a reasonable convergence speed</w:t>
      </w:r>
      <w:r w:rsidR="00647FCC">
        <w:t xml:space="preserve"> when </w:t>
      </w:r>
      <w:r w:rsidR="00E77BB4">
        <w:t xml:space="preserve">an </w:t>
      </w:r>
      <w:r w:rsidR="00647FCC">
        <w:t>error is under 10 minutes.</w:t>
      </w:r>
      <w:r w:rsidR="001C2D89">
        <w:br/>
        <w:t>I don’t want to spen</w:t>
      </w:r>
      <w:r w:rsidR="00201B6D">
        <w:t>d</w:t>
      </w:r>
      <w:r w:rsidR="001C2D89">
        <w:t xml:space="preserve"> too much time </w:t>
      </w:r>
      <w:r w:rsidR="00E77BB4">
        <w:t>waiting</w:t>
      </w:r>
      <w:r w:rsidR="001C2D89">
        <w:t xml:space="preserve"> for </w:t>
      </w:r>
      <w:r w:rsidR="00201B6D">
        <w:t>the final model.</w:t>
      </w:r>
    </w:p>
    <w:p w14:paraId="40C336F6" w14:textId="32343DDF" w:rsidR="00D64AAB" w:rsidRDefault="005C6C8A" w:rsidP="00445B5D">
      <w:pPr>
        <w:pStyle w:val="ListParagraph"/>
        <w:numPr>
          <w:ilvl w:val="0"/>
          <w:numId w:val="19"/>
        </w:numPr>
      </w:pPr>
      <w:r>
        <w:t xml:space="preserve">Soften down the gradient descent where the </w:t>
      </w:r>
      <w:r w:rsidR="00996119">
        <w:t>errors get close to zero</w:t>
      </w:r>
      <w:r w:rsidR="003B5714">
        <w:t>.</w:t>
      </w:r>
      <w:r w:rsidR="004B4411">
        <w:t xml:space="preserve"> </w:t>
      </w:r>
      <w:r w:rsidR="008678EA">
        <w:t xml:space="preserve"> </w:t>
      </w:r>
    </w:p>
    <w:p w14:paraId="4459202D" w14:textId="7D0D655C" w:rsidR="00201B6D" w:rsidRDefault="00BB2BC0" w:rsidP="00201B6D">
      <w:r>
        <w:t xml:space="preserve">That loss function is </w:t>
      </w:r>
      <w:r w:rsidR="00D83CC3">
        <w:t xml:space="preserve">named </w:t>
      </w:r>
      <w:r w:rsidR="00D83CC3" w:rsidRPr="00C9758C">
        <w:rPr>
          <w:b/>
          <w:bCs/>
        </w:rPr>
        <w:t>Huber loss</w:t>
      </w:r>
      <w:r w:rsidR="002571E1">
        <w:t>:</w:t>
      </w:r>
    </w:p>
    <w:p w14:paraId="79544BBD" w14:textId="165F947F" w:rsidR="00395D5A" w:rsidRPr="00E80EE2" w:rsidRDefault="00DB00B3" w:rsidP="00E80EE2">
      <w:pPr>
        <w:ind w:left="720"/>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δ</m:t>
              </m:r>
            </m:sub>
          </m:sSub>
          <m:r>
            <w:rPr>
              <w:rFonts w:ascii="Cambria Math" w:hAnsi="Cambria Math"/>
            </w:rPr>
            <m:t xml:space="preserve"> </m:t>
          </m:r>
          <m:d>
            <m:dPr>
              <m:ctrlPr>
                <w:rPr>
                  <w:rFonts w:ascii="Cambria Math" w:hAnsi="Cambria Math"/>
                  <w:i/>
                </w:rPr>
              </m:ctrlPr>
            </m:dPr>
            <m:e>
              <m:r>
                <w:rPr>
                  <w:rFonts w:ascii="Cambria Math" w:hAnsi="Cambria Math"/>
                </w:rPr>
                <m:t xml:space="preserve">y,   </m:t>
              </m:r>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e>
              </m:d>
            </m:e>
            <m:sup>
              <m:r>
                <w:rPr>
                  <w:rFonts w:ascii="Cambria Math" w:hAnsi="Cambria Math"/>
                </w:rPr>
                <m:t>2</m:t>
              </m:r>
            </m:sup>
          </m:sSup>
          <m:r>
            <w:rPr>
              <w:rFonts w:ascii="Cambria Math" w:hAnsi="Cambria Math"/>
            </w:rPr>
            <m:t xml:space="preserve">             if </m:t>
          </m:r>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 xml:space="preserve"> </m:t>
              </m:r>
            </m:e>
          </m:d>
          <m:r>
            <w:rPr>
              <w:rFonts w:ascii="Cambria Math" w:hAnsi="Cambria Math"/>
            </w:rPr>
            <m:t xml:space="preserve">≤δ   </m:t>
          </m:r>
        </m:oMath>
      </m:oMathPara>
    </w:p>
    <w:p w14:paraId="42D64C7F" w14:textId="3A288AEA" w:rsidR="00395D5A" w:rsidRPr="00395D5A" w:rsidRDefault="00395D5A" w:rsidP="00E80EE2">
      <w:pPr>
        <w:rPr>
          <w:rFonts w:eastAsiaTheme="minorEastAsia"/>
        </w:rPr>
      </w:pPr>
      <w:r>
        <w:rPr>
          <w:rFonts w:eastAsiaTheme="minorEastAsia"/>
        </w:rPr>
        <w:t xml:space="preserve">                </w:t>
      </w:r>
      <m:oMath>
        <m:r>
          <w:rPr>
            <w:rFonts w:ascii="Cambria Math" w:eastAsiaTheme="minorEastAsia" w:hAnsi="Cambria Math"/>
          </w:rPr>
          <m:t xml:space="preserve">               </m:t>
        </m:r>
        <m:r>
          <w:rPr>
            <w:rFonts w:ascii="Cambria Math" w:hAnsi="Cambria Math"/>
          </w:rPr>
          <m:t>=δ |y-</m:t>
        </m:r>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 xml:space="preserve"> </m:t>
        </m:r>
        <m:sSup>
          <m:sSupPr>
            <m:ctrlPr>
              <w:rPr>
                <w:rFonts w:ascii="Cambria Math" w:hAnsi="Cambria Math"/>
                <w:i/>
              </w:rPr>
            </m:ctrlPr>
          </m:sSupPr>
          <m:e>
            <m:r>
              <w:rPr>
                <w:rFonts w:ascii="Cambria Math" w:hAnsi="Cambria Math"/>
              </w:rPr>
              <m:t>δ</m:t>
            </m:r>
          </m:e>
          <m:sup>
            <m:r>
              <w:rPr>
                <w:rFonts w:ascii="Cambria Math" w:hAnsi="Cambria Math"/>
              </w:rPr>
              <m:t>2</m:t>
            </m:r>
          </m:sup>
        </m:sSup>
        <m:r>
          <w:rPr>
            <w:rFonts w:ascii="Cambria Math" w:hAnsi="Cambria Math"/>
          </w:rPr>
          <m:t xml:space="preserve">   if </m:t>
        </m:r>
        <m:d>
          <m:dPr>
            <m:begChr m:val="|"/>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 xml:space="preserve"> </m:t>
            </m:r>
          </m:e>
        </m:d>
        <m:r>
          <w:rPr>
            <w:rFonts w:ascii="Cambria Math" w:hAnsi="Cambria Math"/>
          </w:rPr>
          <m:t>&gt; δ</m:t>
        </m:r>
      </m:oMath>
    </w:p>
    <w:p w14:paraId="5942E205" w14:textId="77777777" w:rsidR="009C366C" w:rsidRDefault="009C366C" w:rsidP="00CB6EBF">
      <w:pPr>
        <w:jc w:val="center"/>
      </w:pPr>
    </w:p>
    <w:p w14:paraId="56164913" w14:textId="2551B122" w:rsidR="00EB1D09" w:rsidRDefault="009C366C" w:rsidP="003757CB">
      <w:pPr>
        <w:jc w:val="center"/>
      </w:pPr>
      <w:bookmarkStart w:id="59" w:name="_Toc54525542"/>
      <w:r>
        <w:t>Huber loss function</w:t>
      </w:r>
      <w:r w:rsidR="00EB1D09">
        <w:t xml:space="preserve"> - Figure </w:t>
      </w:r>
      <w:fldSimple w:instr=" STYLEREF 1 \s ">
        <w:r w:rsidR="000002B9">
          <w:rPr>
            <w:noProof/>
          </w:rPr>
          <w:t>5</w:t>
        </w:r>
      </w:fldSimple>
      <w:r w:rsidR="001541A7">
        <w:noBreakHyphen/>
      </w:r>
      <w:fldSimple w:instr=" SEQ Figure \* ARABIC \s 1 ">
        <w:r w:rsidR="000002B9">
          <w:rPr>
            <w:noProof/>
          </w:rPr>
          <w:t>2</w:t>
        </w:r>
        <w:bookmarkEnd w:id="59"/>
      </w:fldSimple>
    </w:p>
    <w:p w14:paraId="444A6859" w14:textId="75E5C962" w:rsidR="00647FCC" w:rsidRDefault="006B7B48" w:rsidP="00CB6EBF">
      <w:pPr>
        <w:jc w:val="center"/>
      </w:pPr>
      <w:r>
        <w:rPr>
          <w:noProof/>
        </w:rPr>
        <w:drawing>
          <wp:inline distT="0" distB="0" distL="0" distR="0" wp14:anchorId="287C8B23" wp14:editId="4CF28BB7">
            <wp:extent cx="3257550" cy="2857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550" cy="2857500"/>
                    </a:xfrm>
                    <a:prstGeom prst="rect">
                      <a:avLst/>
                    </a:prstGeom>
                  </pic:spPr>
                </pic:pic>
              </a:graphicData>
            </a:graphic>
          </wp:inline>
        </w:drawing>
      </w:r>
    </w:p>
    <w:p w14:paraId="50D9AA4B" w14:textId="4966DEC8" w:rsidR="0056083C" w:rsidRDefault="006B7B48" w:rsidP="0056083C">
      <w:pPr>
        <w:jc w:val="center"/>
      </w:pPr>
      <w:r w:rsidRPr="00CE3B4B">
        <w:rPr>
          <w:sz w:val="18"/>
          <w:szCs w:val="18"/>
        </w:rPr>
        <w:t>Source: Wikipedia</w:t>
      </w:r>
      <w:r>
        <w:t>.</w:t>
      </w:r>
    </w:p>
    <w:p w14:paraId="583C4708" w14:textId="3D29650A" w:rsidR="00B51516" w:rsidRDefault="00BD5596" w:rsidP="00647FCC">
      <w:r>
        <w:t>The Huber loss function is displayed on the chart above</w:t>
      </w:r>
      <w:r w:rsidR="00CF63A2">
        <w:t>.</w:t>
      </w:r>
      <w:r w:rsidR="0095329D">
        <w:t xml:space="preserve"> </w:t>
      </w:r>
      <w:r w:rsidR="00CF63A2">
        <w:t>W</w:t>
      </w:r>
      <w:r w:rsidR="0095329D">
        <w:t xml:space="preserve">e can see </w:t>
      </w:r>
      <w:r w:rsidR="00CC679C">
        <w:t xml:space="preserve">for </w:t>
      </w:r>
      <w:r w:rsidR="00F0654D">
        <w:t xml:space="preserve">high values, </w:t>
      </w:r>
      <w:r w:rsidR="0095329D">
        <w:t xml:space="preserve">the </w:t>
      </w:r>
      <w:r w:rsidR="00D44127">
        <w:t xml:space="preserve">squared error loss </w:t>
      </w:r>
      <w:r w:rsidR="00DA068C">
        <w:t xml:space="preserve">has </w:t>
      </w:r>
      <w:r w:rsidR="00E77BB4">
        <w:t xml:space="preserve">a </w:t>
      </w:r>
      <w:r w:rsidR="00DA068C">
        <w:t xml:space="preserve">much </w:t>
      </w:r>
      <w:r w:rsidR="009F6CE5">
        <w:t>sharper</w:t>
      </w:r>
      <w:r w:rsidR="00DA068C">
        <w:t xml:space="preserve"> </w:t>
      </w:r>
      <w:r w:rsidR="00147912">
        <w:t xml:space="preserve">slope </w:t>
      </w:r>
      <w:r w:rsidR="009F6CE5">
        <w:t xml:space="preserve">than the </w:t>
      </w:r>
      <w:r w:rsidR="00E56D7E">
        <w:t>y-f(x) function.</w:t>
      </w:r>
    </w:p>
    <w:p w14:paraId="5A48636F" w14:textId="0BEFC7FE" w:rsidR="00324DC9" w:rsidRDefault="00324DC9" w:rsidP="00647FCC">
      <w:r>
        <w:t xml:space="preserve">In Catboost, one can set </w:t>
      </w:r>
      <w:r w:rsidR="008725B0">
        <w:t xml:space="preserve">the </w:t>
      </w:r>
      <w:r>
        <w:t>Huber function as loss</w:t>
      </w:r>
      <w:r w:rsidR="001C664F">
        <w:t xml:space="preserve"> function</w:t>
      </w:r>
      <w:r>
        <w:t>:</w:t>
      </w:r>
    </w:p>
    <w:p w14:paraId="7490D741" w14:textId="222415CE" w:rsidR="00115964" w:rsidRPr="00F14646" w:rsidRDefault="00DC51C6" w:rsidP="001118FF">
      <w:pPr>
        <w:pStyle w:val="ListParagraph"/>
        <w:numPr>
          <w:ilvl w:val="0"/>
          <w:numId w:val="20"/>
        </w:numPr>
      </w:pPr>
      <w:r w:rsidRPr="00F14646">
        <w:rPr>
          <w:b/>
          <w:bCs/>
        </w:rPr>
        <w:t>loss_function='Huber:delta=600'</w:t>
      </w:r>
    </w:p>
    <w:p w14:paraId="5D653EB3" w14:textId="08D8132C" w:rsidR="00F14646" w:rsidRDefault="00323A42" w:rsidP="00F14646">
      <w:r>
        <w:t xml:space="preserve">The hyperparameter delta is still to be tuned. After </w:t>
      </w:r>
      <w:r w:rsidR="008725B0">
        <w:t xml:space="preserve">a </w:t>
      </w:r>
      <w:r>
        <w:t>few tries,</w:t>
      </w:r>
      <w:r w:rsidR="001744AA">
        <w:t xml:space="preserve"> the value of </w:t>
      </w:r>
      <w:r w:rsidR="001744AA" w:rsidRPr="00CF63A2">
        <w:rPr>
          <w:b/>
          <w:bCs/>
        </w:rPr>
        <w:t>600</w:t>
      </w:r>
      <w:r w:rsidR="001744AA">
        <w:t>, aka 10 minutes, turns out to be a good setting.</w:t>
      </w:r>
    </w:p>
    <w:p w14:paraId="2E25B6EA" w14:textId="766B87F6" w:rsidR="00115964" w:rsidRPr="00E74840" w:rsidRDefault="00115964" w:rsidP="00115964">
      <w:pPr>
        <w:pStyle w:val="Heading3"/>
      </w:pPr>
      <w:bookmarkStart w:id="60" w:name="_Toc50972564"/>
      <w:r>
        <w:t>Tree depth</w:t>
      </w:r>
      <w:bookmarkEnd w:id="60"/>
    </w:p>
    <w:p w14:paraId="6E32CE6A" w14:textId="35101D97" w:rsidR="00115964" w:rsidRDefault="00EF41DE" w:rsidP="00115964">
      <w:r>
        <w:t>If we want many trees, we have t</w:t>
      </w:r>
      <w:r w:rsidR="00F2248C">
        <w:t>o keep the base model</w:t>
      </w:r>
      <w:r w:rsidR="009942D3">
        <w:t>s</w:t>
      </w:r>
      <w:r w:rsidR="00F2248C">
        <w:t xml:space="preserve"> </w:t>
      </w:r>
      <w:r w:rsidR="00A37B2A">
        <w:t>as “weak learner”</w:t>
      </w:r>
      <w:r w:rsidR="008F291E">
        <w:t xml:space="preserve"> </w:t>
      </w:r>
      <w:r>
        <w:t xml:space="preserve">as possible </w:t>
      </w:r>
      <w:r w:rsidR="008F291E">
        <w:t>(slightly better than the random guess)</w:t>
      </w:r>
      <w:r w:rsidR="00A37B2A">
        <w:t>, i.e. not too complex</w:t>
      </w:r>
      <w:r w:rsidR="009942D3">
        <w:t>. Consequently,</w:t>
      </w:r>
      <w:r w:rsidR="00A656FA">
        <w:t xml:space="preserve"> the tree depth </w:t>
      </w:r>
      <w:r w:rsidR="0096128F">
        <w:t>must</w:t>
      </w:r>
      <w:r w:rsidR="00A656FA">
        <w:t xml:space="preserve"> be </w:t>
      </w:r>
      <w:r w:rsidR="00883CDA">
        <w:t>sufficiently small</w:t>
      </w:r>
      <w:r w:rsidR="00BC61BD">
        <w:t xml:space="preserve"> (</w:t>
      </w:r>
      <w:r w:rsidR="00E81F76">
        <w:t>shallow trees).</w:t>
      </w:r>
      <w:r w:rsidR="0035154F">
        <w:t xml:space="preserve"> </w:t>
      </w:r>
      <w:r w:rsidR="00BC61BD">
        <w:t xml:space="preserve">But it </w:t>
      </w:r>
      <w:r w:rsidR="001D35F1">
        <w:t xml:space="preserve">must also allow a minimum of splits </w:t>
      </w:r>
      <w:r w:rsidR="00C93E79">
        <w:t xml:space="preserve">to make </w:t>
      </w:r>
      <w:r w:rsidR="008F291E">
        <w:t>sense</w:t>
      </w:r>
      <w:r w:rsidR="00A60573">
        <w:t>.</w:t>
      </w:r>
    </w:p>
    <w:p w14:paraId="13203142" w14:textId="0AFF6C21" w:rsidR="00A60573" w:rsidRPr="00537428" w:rsidRDefault="00A60573" w:rsidP="00115964">
      <w:r>
        <w:t xml:space="preserve">The common value of </w:t>
      </w:r>
      <w:r w:rsidRPr="00C9758C">
        <w:rPr>
          <w:b/>
          <w:bCs/>
        </w:rPr>
        <w:t>depth is 6</w:t>
      </w:r>
      <w:r>
        <w:t>.</w:t>
      </w:r>
      <w:r w:rsidR="00804665">
        <w:t xml:space="preserve"> Experiments proved it works fine.</w:t>
      </w:r>
    </w:p>
    <w:p w14:paraId="7592D841" w14:textId="05E91577" w:rsidR="009255E3" w:rsidRDefault="00A50122" w:rsidP="00A50122">
      <w:pPr>
        <w:pStyle w:val="Heading3"/>
      </w:pPr>
      <w:bookmarkStart w:id="61" w:name="_Toc50972565"/>
      <w:r>
        <w:lastRenderedPageBreak/>
        <w:t>Learning rate</w:t>
      </w:r>
      <w:bookmarkEnd w:id="61"/>
    </w:p>
    <w:p w14:paraId="23B91CF4" w14:textId="38C20150" w:rsidR="00FD1192" w:rsidRDefault="00765CC2" w:rsidP="005F5B31">
      <w:r>
        <w:t>E</w:t>
      </w:r>
      <w:r w:rsidR="002A37B4">
        <w:t xml:space="preserve">xtreme values are going to cause </w:t>
      </w:r>
      <w:r w:rsidR="0054667D">
        <w:t xml:space="preserve">high gradients. </w:t>
      </w:r>
      <w:r w:rsidR="00BA7719">
        <w:t xml:space="preserve">To limit this effect, a common technic is to </w:t>
      </w:r>
      <w:r w:rsidR="000A19DE">
        <w:t>limit</w:t>
      </w:r>
      <w:r w:rsidR="00BA7719">
        <w:t xml:space="preserve"> the learning rate</w:t>
      </w:r>
      <w:r w:rsidR="00BB3EA1">
        <w:t xml:space="preserve"> to </w:t>
      </w:r>
      <w:r w:rsidR="00756B9B">
        <w:t xml:space="preserve">a </w:t>
      </w:r>
      <w:r w:rsidR="00BB3EA1">
        <w:t>small value</w:t>
      </w:r>
      <w:r w:rsidR="00756B9B">
        <w:t xml:space="preserve">. The price to pay is </w:t>
      </w:r>
      <w:r w:rsidR="00803109">
        <w:t xml:space="preserve">the </w:t>
      </w:r>
      <w:r w:rsidR="00107DF3">
        <w:t>slowdown</w:t>
      </w:r>
      <w:r w:rsidR="00803109">
        <w:t xml:space="preserve"> </w:t>
      </w:r>
      <w:r w:rsidR="00107DF3">
        <w:t>in</w:t>
      </w:r>
      <w:r w:rsidR="00803109">
        <w:t xml:space="preserve"> convergence, hence increasing the number of trees.</w:t>
      </w:r>
      <w:r w:rsidR="00FD1192">
        <w:t xml:space="preserve"> But that is why I want. </w:t>
      </w:r>
      <w:r w:rsidR="008725B0">
        <w:t>The m</w:t>
      </w:r>
      <w:r w:rsidR="00EB71A8">
        <w:t xml:space="preserve">ore there are trees, </w:t>
      </w:r>
      <w:r w:rsidR="008725B0">
        <w:t xml:space="preserve">the </w:t>
      </w:r>
      <w:r w:rsidR="00EB71A8">
        <w:t xml:space="preserve">less bias and variance are. </w:t>
      </w:r>
      <w:r w:rsidR="00FD1192">
        <w:t>However, I don’t want to spend days in waiting</w:t>
      </w:r>
      <w:r w:rsidR="00B35308">
        <w:t xml:space="preserve">. </w:t>
      </w:r>
      <w:r w:rsidR="003D686C">
        <w:t xml:space="preserve">A learning rate of 0.05 </w:t>
      </w:r>
      <w:r w:rsidR="002122D9">
        <w:t>turns out to be good.</w:t>
      </w:r>
    </w:p>
    <w:p w14:paraId="0AAC2903" w14:textId="36C5C18E" w:rsidR="00BC341A" w:rsidRDefault="002122D9" w:rsidP="001118FF">
      <w:pPr>
        <w:pStyle w:val="ListParagraph"/>
        <w:numPr>
          <w:ilvl w:val="0"/>
          <w:numId w:val="20"/>
        </w:numPr>
        <w:rPr>
          <w:b/>
          <w:bCs/>
        </w:rPr>
      </w:pPr>
      <w:r w:rsidRPr="00C9758C">
        <w:rPr>
          <w:b/>
          <w:bCs/>
        </w:rPr>
        <w:t>learning_rate=0.05</w:t>
      </w:r>
      <w:r w:rsidR="00BC341A">
        <w:rPr>
          <w:b/>
          <w:bCs/>
        </w:rPr>
        <w:br/>
      </w:r>
    </w:p>
    <w:p w14:paraId="5B9F270C" w14:textId="77777777" w:rsidR="00BC341A" w:rsidRDefault="00BC341A">
      <w:pPr>
        <w:rPr>
          <w:b/>
          <w:bCs/>
        </w:rPr>
      </w:pPr>
      <w:r>
        <w:rPr>
          <w:b/>
          <w:bCs/>
        </w:rPr>
        <w:br w:type="page"/>
      </w:r>
    </w:p>
    <w:p w14:paraId="4293AFA2" w14:textId="77777777" w:rsidR="002122D9" w:rsidRPr="00A86345" w:rsidRDefault="002122D9" w:rsidP="00A86345"/>
    <w:p w14:paraId="343CF8B9" w14:textId="570424BB" w:rsidR="00EF1FFC" w:rsidRDefault="00786D7E" w:rsidP="006C3BC3">
      <w:pPr>
        <w:pStyle w:val="Heading2"/>
      </w:pPr>
      <w:bookmarkStart w:id="62" w:name="_Toc50972566"/>
      <w:r>
        <w:t>Multi</w:t>
      </w:r>
      <w:r w:rsidR="008A3512">
        <w:t>target</w:t>
      </w:r>
      <w:r w:rsidR="006531CE">
        <w:t xml:space="preserve"> model</w:t>
      </w:r>
      <w:r w:rsidR="00A36D7C">
        <w:t xml:space="preserve"> – “nested” model</w:t>
      </w:r>
      <w:r w:rsidR="008D2B5A">
        <w:t>s</w:t>
      </w:r>
      <w:bookmarkEnd w:id="62"/>
    </w:p>
    <w:p w14:paraId="6BF6B903" w14:textId="11E4E5AF" w:rsidR="006D4EB8" w:rsidRDefault="00722F81" w:rsidP="006D4EB8">
      <w:r>
        <w:t xml:space="preserve">Let’s remember </w:t>
      </w:r>
      <w:r w:rsidR="00E91A74">
        <w:t xml:space="preserve">three </w:t>
      </w:r>
      <w:r w:rsidR="0014532C">
        <w:t xml:space="preserve">are three </w:t>
      </w:r>
      <w:r w:rsidR="00C33148">
        <w:t>response</w:t>
      </w:r>
      <w:r w:rsidR="00677B98">
        <w:t xml:space="preserve"> variables</w:t>
      </w:r>
      <w:r w:rsidR="00655D77">
        <w:t xml:space="preserve"> that are linked together</w:t>
      </w:r>
      <w:r w:rsidR="00706C72">
        <w:t>:</w:t>
      </w:r>
    </w:p>
    <w:p w14:paraId="578019A2" w14:textId="359986DF" w:rsidR="00706C72" w:rsidRDefault="00C85A02" w:rsidP="006D4EB8">
      <w:r>
        <w:rPr>
          <w:noProof/>
        </w:rPr>
        <mc:AlternateContent>
          <mc:Choice Requires="wps">
            <w:drawing>
              <wp:anchor distT="0" distB="0" distL="114300" distR="114300" simplePos="0" relativeHeight="251657217" behindDoc="0" locked="0" layoutInCell="1" allowOverlap="1" wp14:anchorId="7E4B7907" wp14:editId="3B09AB15">
                <wp:simplePos x="0" y="0"/>
                <wp:positionH relativeFrom="margin">
                  <wp:posOffset>1950085</wp:posOffset>
                </wp:positionH>
                <wp:positionV relativeFrom="paragraph">
                  <wp:posOffset>112395</wp:posOffset>
                </wp:positionV>
                <wp:extent cx="2514600" cy="533400"/>
                <wp:effectExtent l="19050" t="0" r="38100" b="19050"/>
                <wp:wrapNone/>
                <wp:docPr id="40" name="Arrow: Chevron 40"/>
                <wp:cNvGraphicFramePr/>
                <a:graphic xmlns:a="http://schemas.openxmlformats.org/drawingml/2006/main">
                  <a:graphicData uri="http://schemas.microsoft.com/office/word/2010/wordprocessingShape">
                    <wps:wsp>
                      <wps:cNvSpPr/>
                      <wps:spPr>
                        <a:xfrm>
                          <a:off x="0" y="0"/>
                          <a:ext cx="2514600" cy="533400"/>
                        </a:xfrm>
                        <a:prstGeom prst="chevron">
                          <a:avLst/>
                        </a:prstGeom>
                        <a:solidFill>
                          <a:schemeClr val="tx2">
                            <a:lumMod val="25000"/>
                            <a:lumOff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168ACC" w14:textId="003EBCA4" w:rsidR="005E3B6B" w:rsidRPr="0024227A" w:rsidRDefault="005E3B6B" w:rsidP="0024227A">
                            <w:pPr>
                              <w:jc w:val="center"/>
                              <w:rPr>
                                <w:lang w:val="fr-FR"/>
                              </w:rPr>
                            </w:pPr>
                            <w:r>
                              <w:rPr>
                                <w:lang w:val="fr-FR"/>
                              </w:rPr>
                              <w:t>Y1 : Delta departure-presentation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B7907"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40" o:spid="_x0000_s1032" type="#_x0000_t55" style="position:absolute;margin-left:153.55pt;margin-top:8.85pt;width:198pt;height:42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" adj="19309" fillcolor="#bbcfd1 [831]" strokecolor="#293b3c [1604]" strokeweight="1pt">
                <v:textbox>
                  <w:txbxContent>
                    <w:p w14:paraId="1A168ACC" w14:textId="003EBCA4" w:rsidR="005E3B6B" w:rsidRPr="0024227A" w:rsidRDefault="005E3B6B" w:rsidP="0024227A">
                      <w:pPr>
                        <w:jc w:val="center"/>
                        <w:rPr>
                          <w:lang w:val="fr-FR"/>
                        </w:rPr>
                      </w:pPr>
                      <w:r>
                        <w:rPr>
                          <w:lang w:val="fr-FR"/>
                        </w:rPr>
                        <w:t>Y1 : Delta departure-presentation</w:t>
                      </w:r>
                    </w:p>
                  </w:txbxContent>
                </v:textbox>
                <w10:wrap anchorx="margin"/>
              </v:shape>
            </w:pict>
          </mc:Fallback>
        </mc:AlternateContent>
      </w:r>
      <w:r>
        <w:rPr>
          <w:noProof/>
        </w:rPr>
        <mc:AlternateContent>
          <mc:Choice Requires="wps">
            <w:drawing>
              <wp:anchor distT="0" distB="0" distL="114300" distR="114300" simplePos="0" relativeHeight="251657216" behindDoc="0" locked="0" layoutInCell="1" allowOverlap="1" wp14:anchorId="7B56A941" wp14:editId="48512E0B">
                <wp:simplePos x="0" y="0"/>
                <wp:positionH relativeFrom="column">
                  <wp:posOffset>54610</wp:posOffset>
                </wp:positionH>
                <wp:positionV relativeFrom="paragraph">
                  <wp:posOffset>121920</wp:posOffset>
                </wp:positionV>
                <wp:extent cx="1905000" cy="533400"/>
                <wp:effectExtent l="19050" t="0" r="38100" b="19050"/>
                <wp:wrapNone/>
                <wp:docPr id="39" name="Arrow: Chevron 39"/>
                <wp:cNvGraphicFramePr/>
                <a:graphic xmlns:a="http://schemas.openxmlformats.org/drawingml/2006/main">
                  <a:graphicData uri="http://schemas.microsoft.com/office/word/2010/wordprocessingShape">
                    <wps:wsp>
                      <wps:cNvSpPr/>
                      <wps:spPr>
                        <a:xfrm>
                          <a:off x="0" y="0"/>
                          <a:ext cx="1905000" cy="533400"/>
                        </a:xfrm>
                        <a:prstGeom prst="chevron">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BB7E81" w14:textId="36C1D922" w:rsidR="005E3B6B" w:rsidRPr="0024227A" w:rsidRDefault="005E3B6B" w:rsidP="0024227A">
                            <w:pPr>
                              <w:jc w:val="center"/>
                              <w:rPr>
                                <w:lang w:val="fr-FR"/>
                              </w:rPr>
                            </w:pPr>
                            <w:r>
                              <w:rPr>
                                <w:lang w:val="fr-FR"/>
                              </w:rPr>
                              <w:t>Y0 : Delta selection-departure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A941" id="Arrow: Chevron 39" o:spid="_x0000_s1033" type="#_x0000_t55" style="position:absolute;margin-left:4.3pt;margin-top:9.6pt;width:150pt;height:4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" adj="18576" fillcolor="#f3e2ad [1945]" strokecolor="#293b3c [1604]" strokeweight="1pt">
                <v:textbox>
                  <w:txbxContent>
                    <w:p w14:paraId="60BB7E81" w14:textId="36C1D922" w:rsidR="005E3B6B" w:rsidRPr="0024227A" w:rsidRDefault="005E3B6B" w:rsidP="0024227A">
                      <w:pPr>
                        <w:jc w:val="center"/>
                        <w:rPr>
                          <w:lang w:val="fr-FR"/>
                        </w:rPr>
                      </w:pPr>
                      <w:r>
                        <w:rPr>
                          <w:lang w:val="fr-FR"/>
                        </w:rPr>
                        <w:t>Y0 : Delta selection-departure</w:t>
                      </w:r>
                    </w:p>
                  </w:txbxContent>
                </v:textbox>
              </v:shape>
            </w:pict>
          </mc:Fallback>
        </mc:AlternateContent>
      </w:r>
    </w:p>
    <w:p w14:paraId="6655C584" w14:textId="7FB47A79" w:rsidR="00706C72" w:rsidRDefault="00706C72" w:rsidP="006D4EB8"/>
    <w:p w14:paraId="770D2C63" w14:textId="3AEDF7AB" w:rsidR="00706C72" w:rsidRDefault="00706C72" w:rsidP="006D4EB8"/>
    <w:p w14:paraId="40E16BE4" w14:textId="49CB7DC0" w:rsidR="00B5355A" w:rsidRDefault="00B5355A" w:rsidP="006D4EB8">
      <w:r>
        <w:rPr>
          <w:noProof/>
        </w:rPr>
        <mc:AlternateContent>
          <mc:Choice Requires="wps">
            <w:drawing>
              <wp:anchor distT="0" distB="0" distL="114300" distR="114300" simplePos="0" relativeHeight="251657218" behindDoc="0" locked="0" layoutInCell="1" allowOverlap="1" wp14:anchorId="578FC9DD" wp14:editId="5D2E176C">
                <wp:simplePos x="0" y="0"/>
                <wp:positionH relativeFrom="margin">
                  <wp:align>left</wp:align>
                </wp:positionH>
                <wp:positionV relativeFrom="paragraph">
                  <wp:posOffset>49530</wp:posOffset>
                </wp:positionV>
                <wp:extent cx="4486275" cy="447675"/>
                <wp:effectExtent l="19050" t="0" r="47625" b="28575"/>
                <wp:wrapNone/>
                <wp:docPr id="41" name="Arrow: Chevron 41"/>
                <wp:cNvGraphicFramePr/>
                <a:graphic xmlns:a="http://schemas.openxmlformats.org/drawingml/2006/main">
                  <a:graphicData uri="http://schemas.microsoft.com/office/word/2010/wordprocessingShape">
                    <wps:wsp>
                      <wps:cNvSpPr/>
                      <wps:spPr>
                        <a:xfrm>
                          <a:off x="0" y="0"/>
                          <a:ext cx="4486275" cy="447675"/>
                        </a:xfrm>
                        <a:prstGeom prst="chevron">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F86A72" w14:textId="40301D33" w:rsidR="005E3B6B" w:rsidRDefault="005E3B6B" w:rsidP="00D018A2">
                            <w:pPr>
                              <w:spacing w:after="0"/>
                              <w:jc w:val="center"/>
                              <w:rPr>
                                <w:lang w:val="fr-FR"/>
                              </w:rPr>
                            </w:pPr>
                            <w:r>
                              <w:rPr>
                                <w:lang w:val="fr-FR"/>
                              </w:rPr>
                              <w:t>Y2 : Delta selection-presentation</w:t>
                            </w:r>
                          </w:p>
                          <w:p w14:paraId="10DD0054" w14:textId="347D2039" w:rsidR="005E3B6B" w:rsidRDefault="005E3B6B" w:rsidP="00D018A2">
                            <w:pPr>
                              <w:spacing w:after="0"/>
                              <w:jc w:val="center"/>
                              <w:rPr>
                                <w:lang w:val="fr-FR"/>
                              </w:rPr>
                            </w:pPr>
                            <w:r>
                              <w:rPr>
                                <w:lang w:val="fr-FR"/>
                              </w:rPr>
                              <w:t>Y2 = Y0 + Y1</w:t>
                            </w:r>
                          </w:p>
                          <w:p w14:paraId="1105CDAA" w14:textId="77777777" w:rsidR="005E3B6B" w:rsidRPr="0024227A" w:rsidRDefault="005E3B6B" w:rsidP="001D26D5">
                            <w:pPr>
                              <w:jc w:val="center"/>
                              <w:rPr>
                                <w:lang w:val="fr-F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FC9DD" id="Arrow: Chevron 41" o:spid="_x0000_s1034" type="#_x0000_t55" style="position:absolute;margin-left:0;margin-top:3.9pt;width:353.25pt;height:35.25pt;z-index:25165721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" adj="20522" fillcolor="#efbcb3 [1303]" strokecolor="#293b3c [1604]" strokeweight="1pt">
                <v:textbox>
                  <w:txbxContent>
                    <w:p w14:paraId="1BF86A72" w14:textId="40301D33" w:rsidR="005E3B6B" w:rsidRDefault="005E3B6B" w:rsidP="00D018A2">
                      <w:pPr>
                        <w:spacing w:after="0"/>
                        <w:jc w:val="center"/>
                        <w:rPr>
                          <w:lang w:val="fr-FR"/>
                        </w:rPr>
                      </w:pPr>
                      <w:r>
                        <w:rPr>
                          <w:lang w:val="fr-FR"/>
                        </w:rPr>
                        <w:t>Y2 : Delta selection-presentation</w:t>
                      </w:r>
                    </w:p>
                    <w:p w14:paraId="10DD0054" w14:textId="347D2039" w:rsidR="005E3B6B" w:rsidRDefault="005E3B6B" w:rsidP="00D018A2">
                      <w:pPr>
                        <w:spacing w:after="0"/>
                        <w:jc w:val="center"/>
                        <w:rPr>
                          <w:lang w:val="fr-FR"/>
                        </w:rPr>
                      </w:pPr>
                      <w:r>
                        <w:rPr>
                          <w:lang w:val="fr-FR"/>
                        </w:rPr>
                        <w:t>Y2 = Y0 + Y1</w:t>
                      </w:r>
                    </w:p>
                    <w:p w14:paraId="1105CDAA" w14:textId="77777777" w:rsidR="005E3B6B" w:rsidRPr="0024227A" w:rsidRDefault="005E3B6B" w:rsidP="001D26D5">
                      <w:pPr>
                        <w:jc w:val="center"/>
                        <w:rPr>
                          <w:lang w:val="fr-FR"/>
                        </w:rPr>
                      </w:pPr>
                    </w:p>
                  </w:txbxContent>
                </v:textbox>
                <w10:wrap anchorx="margin"/>
              </v:shape>
            </w:pict>
          </mc:Fallback>
        </mc:AlternateContent>
      </w:r>
    </w:p>
    <w:p w14:paraId="2574FB92" w14:textId="77777777" w:rsidR="00BC341A" w:rsidRDefault="00BC341A" w:rsidP="006D4EB8"/>
    <w:p w14:paraId="278DA590" w14:textId="77777777" w:rsidR="00BC341A" w:rsidRDefault="00BC341A" w:rsidP="006D4EB8"/>
    <w:p w14:paraId="61BB3E5D" w14:textId="13E3DC78" w:rsidR="00DC6F98" w:rsidRDefault="000B7816" w:rsidP="006D4EB8">
      <w:r>
        <w:t xml:space="preserve">We </w:t>
      </w:r>
      <w:r w:rsidR="004F6D5A">
        <w:t>can proceed</w:t>
      </w:r>
      <w:r>
        <w:t xml:space="preserve"> in different ways:</w:t>
      </w:r>
    </w:p>
    <w:p w14:paraId="70BEB98F" w14:textId="72FE4E0A" w:rsidR="006531CE" w:rsidRDefault="004F6D5A" w:rsidP="001118FF">
      <w:pPr>
        <w:pStyle w:val="ListParagraph"/>
        <w:numPr>
          <w:ilvl w:val="0"/>
          <w:numId w:val="22"/>
        </w:numPr>
      </w:pPr>
      <w:r w:rsidRPr="00EE046E">
        <w:rPr>
          <w:b/>
          <w:bCs/>
        </w:rPr>
        <w:t>Create two independent models for Y0 and Y1</w:t>
      </w:r>
      <w:r w:rsidR="00472227">
        <w:t>.</w:t>
      </w:r>
      <w:r w:rsidR="00472227">
        <w:br/>
        <w:t>Y2 is</w:t>
      </w:r>
      <w:r w:rsidR="001B0B0B">
        <w:t xml:space="preserve"> just</w:t>
      </w:r>
      <w:r w:rsidR="00472227">
        <w:t xml:space="preserve"> the sum of Y0 and Y1.</w:t>
      </w:r>
      <w:r w:rsidR="00F23150">
        <w:br/>
        <w:t xml:space="preserve">But doing so, </w:t>
      </w:r>
      <w:r w:rsidR="00D0534E">
        <w:t xml:space="preserve">we can notice </w:t>
      </w:r>
      <w:r w:rsidR="00E55997">
        <w:t xml:space="preserve">the </w:t>
      </w:r>
      <w:r w:rsidR="000D6BAA">
        <w:t xml:space="preserve">resulted of </w:t>
      </w:r>
      <w:r w:rsidR="00E55997">
        <w:t>performance for Y0 is relatively poor</w:t>
      </w:r>
      <w:r w:rsidR="00F40F6E">
        <w:t>.</w:t>
      </w:r>
      <w:r w:rsidR="00A127F2">
        <w:t xml:space="preserve"> For instance, the </w:t>
      </w:r>
      <w:r w:rsidR="000D5A98">
        <w:t>table below shows the R2 metric for the resulted</w:t>
      </w:r>
      <w:r w:rsidR="00F345D6">
        <w:t xml:space="preserve"> modeling:</w:t>
      </w:r>
    </w:p>
    <w:p w14:paraId="00B71C4F" w14:textId="02F888DB" w:rsidR="00DC7779" w:rsidRDefault="007152B1" w:rsidP="00DC7779">
      <w:pPr>
        <w:pStyle w:val="Caption"/>
        <w:keepNext/>
        <w:jc w:val="center"/>
      </w:pPr>
      <w:bookmarkStart w:id="63" w:name="_Ref54524385"/>
      <w:r>
        <w:t xml:space="preserve">Before using nested models - </w:t>
      </w:r>
      <w:r w:rsidR="00DC7779">
        <w:t xml:space="preserve">Table </w:t>
      </w:r>
      <w:fldSimple w:instr=" STYLEREF 1 \s ">
        <w:r w:rsidR="000002B9">
          <w:rPr>
            <w:noProof/>
          </w:rPr>
          <w:t>5</w:t>
        </w:r>
      </w:fldSimple>
      <w:r w:rsidR="00A84D42">
        <w:noBreakHyphen/>
      </w:r>
      <w:fldSimple w:instr=" SEQ Table \* ARABIC \s 1 ">
        <w:r w:rsidR="000002B9">
          <w:rPr>
            <w:noProof/>
          </w:rPr>
          <w:t>1</w:t>
        </w:r>
      </w:fldSimple>
      <w:bookmarkEnd w:id="63"/>
    </w:p>
    <w:tbl>
      <w:tblPr>
        <w:tblStyle w:val="TableGrid"/>
        <w:tblW w:w="5954" w:type="dxa"/>
        <w:jc w:val="center"/>
        <w:tblLook w:val="04A0" w:firstRow="1" w:lastRow="0" w:firstColumn="1" w:lastColumn="0" w:noHBand="0" w:noVBand="1"/>
      </w:tblPr>
      <w:tblGrid>
        <w:gridCol w:w="4072"/>
        <w:gridCol w:w="1882"/>
      </w:tblGrid>
      <w:tr w:rsidR="009654B1" w14:paraId="2673CEF1" w14:textId="77777777" w:rsidTr="00DC7779">
        <w:trPr>
          <w:jc w:val="center"/>
        </w:trPr>
        <w:tc>
          <w:tcPr>
            <w:tcW w:w="4072" w:type="dxa"/>
          </w:tcPr>
          <w:p w14:paraId="3E2FE2C9" w14:textId="0B38190C" w:rsidR="009654B1" w:rsidRDefault="009654B1" w:rsidP="006531CE">
            <w:pPr>
              <w:pStyle w:val="ListParagraph"/>
              <w:ind w:left="0"/>
            </w:pPr>
            <w:r>
              <w:t>Response variable</w:t>
            </w:r>
          </w:p>
        </w:tc>
        <w:tc>
          <w:tcPr>
            <w:tcW w:w="1882" w:type="dxa"/>
          </w:tcPr>
          <w:p w14:paraId="4E1C158E" w14:textId="276B91ED" w:rsidR="009654B1" w:rsidRDefault="009654B1" w:rsidP="006531CE">
            <w:pPr>
              <w:pStyle w:val="ListParagraph"/>
              <w:ind w:left="0"/>
            </w:pPr>
            <w:r>
              <w:t xml:space="preserve">R2 </w:t>
            </w:r>
            <w:r w:rsidR="00A127F2">
              <w:t>on test set</w:t>
            </w:r>
          </w:p>
        </w:tc>
      </w:tr>
      <w:tr w:rsidR="009654B1" w14:paraId="08F48198" w14:textId="77777777" w:rsidTr="00DC7779">
        <w:trPr>
          <w:jc w:val="center"/>
        </w:trPr>
        <w:tc>
          <w:tcPr>
            <w:tcW w:w="4072" w:type="dxa"/>
          </w:tcPr>
          <w:p w14:paraId="43D6ABAC" w14:textId="58E41DD4" w:rsidR="009654B1" w:rsidRDefault="00A127F2" w:rsidP="006531CE">
            <w:pPr>
              <w:pStyle w:val="ListParagraph"/>
              <w:ind w:left="0"/>
            </w:pPr>
            <w:r>
              <w:t>Y0</w:t>
            </w:r>
            <w:r w:rsidR="00270A96">
              <w:t xml:space="preserve"> (</w:t>
            </w:r>
            <w:r w:rsidR="00270A96" w:rsidRPr="00270A96">
              <w:t>delta selection-departure</w:t>
            </w:r>
            <w:r w:rsidR="00270A96">
              <w:t>)</w:t>
            </w:r>
          </w:p>
        </w:tc>
        <w:tc>
          <w:tcPr>
            <w:tcW w:w="1882" w:type="dxa"/>
          </w:tcPr>
          <w:p w14:paraId="1D84C133" w14:textId="122134BF" w:rsidR="009654B1" w:rsidRPr="00CF23A4" w:rsidRDefault="00F345D6" w:rsidP="006531CE">
            <w:pPr>
              <w:pStyle w:val="ListParagraph"/>
              <w:ind w:left="0"/>
              <w:rPr>
                <w:b/>
                <w:bCs/>
              </w:rPr>
            </w:pPr>
            <w:r w:rsidRPr="009D0822">
              <w:rPr>
                <w:b/>
                <w:bCs/>
                <w:highlight w:val="yellow"/>
              </w:rPr>
              <w:t>0.</w:t>
            </w:r>
            <w:r w:rsidR="00C269AC" w:rsidRPr="009D0822">
              <w:rPr>
                <w:b/>
                <w:bCs/>
                <w:highlight w:val="yellow"/>
              </w:rPr>
              <w:t>20</w:t>
            </w:r>
            <w:r w:rsidR="00753E6A" w:rsidRPr="009D0822">
              <w:rPr>
                <w:b/>
                <w:bCs/>
                <w:highlight w:val="yellow"/>
              </w:rPr>
              <w:t>0</w:t>
            </w:r>
          </w:p>
        </w:tc>
      </w:tr>
      <w:tr w:rsidR="009654B1" w14:paraId="2443EEB0" w14:textId="77777777" w:rsidTr="00DC7779">
        <w:trPr>
          <w:jc w:val="center"/>
        </w:trPr>
        <w:tc>
          <w:tcPr>
            <w:tcW w:w="4072" w:type="dxa"/>
          </w:tcPr>
          <w:p w14:paraId="271C634F" w14:textId="64018D9F" w:rsidR="009654B1" w:rsidRDefault="00F345D6" w:rsidP="006531CE">
            <w:pPr>
              <w:pStyle w:val="ListParagraph"/>
              <w:ind w:left="0"/>
            </w:pPr>
            <w:r>
              <w:t>Y1</w:t>
            </w:r>
            <w:r w:rsidR="00270A96">
              <w:t xml:space="preserve"> (</w:t>
            </w:r>
            <w:r w:rsidR="007D2552" w:rsidRPr="007D2552">
              <w:t>delta departure-presentation</w:t>
            </w:r>
            <w:r w:rsidR="00270A96">
              <w:t>)</w:t>
            </w:r>
          </w:p>
        </w:tc>
        <w:tc>
          <w:tcPr>
            <w:tcW w:w="1882" w:type="dxa"/>
          </w:tcPr>
          <w:p w14:paraId="071AA54B" w14:textId="2FBA1E17" w:rsidR="009654B1" w:rsidRDefault="00C269AC" w:rsidP="006531CE">
            <w:pPr>
              <w:pStyle w:val="ListParagraph"/>
              <w:ind w:left="0"/>
            </w:pPr>
            <w:r>
              <w:t>0.42</w:t>
            </w:r>
            <w:r w:rsidR="00753E6A">
              <w:t>5</w:t>
            </w:r>
          </w:p>
        </w:tc>
      </w:tr>
      <w:tr w:rsidR="009654B1" w14:paraId="05E65F4C" w14:textId="77777777" w:rsidTr="00DC7779">
        <w:trPr>
          <w:jc w:val="center"/>
        </w:trPr>
        <w:tc>
          <w:tcPr>
            <w:tcW w:w="4072" w:type="dxa"/>
          </w:tcPr>
          <w:p w14:paraId="5D289181" w14:textId="4139131B" w:rsidR="009654B1" w:rsidRDefault="00C269AC" w:rsidP="006531CE">
            <w:pPr>
              <w:pStyle w:val="ListParagraph"/>
              <w:ind w:left="0"/>
            </w:pPr>
            <w:r>
              <w:t>Y</w:t>
            </w:r>
            <w:r w:rsidR="00736905">
              <w:t>2</w:t>
            </w:r>
            <w:r w:rsidR="007D2552">
              <w:t xml:space="preserve"> (</w:t>
            </w:r>
            <w:r w:rsidR="007D2552" w:rsidRPr="007D2552">
              <w:t>delta selection-presentation</w:t>
            </w:r>
            <w:r w:rsidR="007D2552">
              <w:t>)</w:t>
            </w:r>
          </w:p>
        </w:tc>
        <w:tc>
          <w:tcPr>
            <w:tcW w:w="1882" w:type="dxa"/>
          </w:tcPr>
          <w:p w14:paraId="7862EB36" w14:textId="1EF13571" w:rsidR="009654B1" w:rsidRDefault="00C269AC" w:rsidP="006531CE">
            <w:pPr>
              <w:pStyle w:val="ListParagraph"/>
              <w:ind w:left="0"/>
            </w:pPr>
            <w:r>
              <w:t>0.43</w:t>
            </w:r>
            <w:r w:rsidR="00753E6A">
              <w:t>4</w:t>
            </w:r>
          </w:p>
        </w:tc>
      </w:tr>
    </w:tbl>
    <w:p w14:paraId="3D19629B" w14:textId="3C4CC6BB" w:rsidR="003D59B9" w:rsidRDefault="00AF7702" w:rsidP="00596210">
      <w:pPr>
        <w:ind w:left="720"/>
      </w:pPr>
      <w:r>
        <w:t>T</w:t>
      </w:r>
      <w:r w:rsidR="00596210">
        <w:t xml:space="preserve">he available features </w:t>
      </w:r>
      <w:r w:rsidR="00C43967">
        <w:t>c</w:t>
      </w:r>
      <w:r w:rsidR="00C73D30">
        <w:t xml:space="preserve">an’t well </w:t>
      </w:r>
      <w:r w:rsidR="00C43967">
        <w:t>explain Y0.</w:t>
      </w:r>
      <w:r w:rsidR="00363C66">
        <w:br/>
      </w:r>
      <w:r w:rsidR="000C6E43">
        <w:t>The</w:t>
      </w:r>
      <w:r w:rsidR="001A3DE5">
        <w:t xml:space="preserve"> </w:t>
      </w:r>
      <w:r w:rsidR="00C73D30">
        <w:t xml:space="preserve">alternative </w:t>
      </w:r>
      <w:r w:rsidR="000C6E43">
        <w:t xml:space="preserve">approach </w:t>
      </w:r>
      <w:r w:rsidR="00C73D30">
        <w:t>below</w:t>
      </w:r>
      <w:r w:rsidR="001A3DE5">
        <w:t xml:space="preserve"> </w:t>
      </w:r>
      <w:r w:rsidR="00363C66">
        <w:t>tends to overcome this drawback.</w:t>
      </w:r>
    </w:p>
    <w:p w14:paraId="10CEFF67" w14:textId="2378DD1E" w:rsidR="00496027" w:rsidRDefault="00496027" w:rsidP="001118FF">
      <w:pPr>
        <w:pStyle w:val="ListParagraph"/>
        <w:numPr>
          <w:ilvl w:val="0"/>
          <w:numId w:val="22"/>
        </w:numPr>
      </w:pPr>
      <w:r w:rsidRPr="00EE046E">
        <w:rPr>
          <w:b/>
          <w:bCs/>
        </w:rPr>
        <w:t xml:space="preserve">Create a </w:t>
      </w:r>
      <w:r w:rsidR="00B45E6D" w:rsidRPr="00EE046E">
        <w:rPr>
          <w:b/>
          <w:bCs/>
        </w:rPr>
        <w:t xml:space="preserve">set of </w:t>
      </w:r>
      <w:r w:rsidR="00DA55A4">
        <w:rPr>
          <w:b/>
          <w:bCs/>
        </w:rPr>
        <w:t>“</w:t>
      </w:r>
      <w:r w:rsidR="000B497E">
        <w:rPr>
          <w:b/>
          <w:bCs/>
        </w:rPr>
        <w:t>nested</w:t>
      </w:r>
      <w:r w:rsidR="00DA55A4">
        <w:rPr>
          <w:b/>
          <w:bCs/>
        </w:rPr>
        <w:t>”</w:t>
      </w:r>
      <w:r w:rsidRPr="00EE046E">
        <w:rPr>
          <w:b/>
          <w:bCs/>
        </w:rPr>
        <w:t xml:space="preserve"> model</w:t>
      </w:r>
      <w:r w:rsidR="00B45E6D" w:rsidRPr="00EE046E">
        <w:rPr>
          <w:b/>
          <w:bCs/>
        </w:rPr>
        <w:t>s</w:t>
      </w:r>
      <w:r w:rsidR="00B45E6D">
        <w:t>:</w:t>
      </w:r>
      <w:r w:rsidR="005D0A21">
        <w:t xml:space="preserve"> </w:t>
      </w:r>
    </w:p>
    <w:p w14:paraId="791C88C1" w14:textId="306BEE48" w:rsidR="00472227" w:rsidRDefault="00553F75" w:rsidP="001118FF">
      <w:pPr>
        <w:pStyle w:val="ListParagraph"/>
        <w:numPr>
          <w:ilvl w:val="1"/>
          <w:numId w:val="22"/>
        </w:numPr>
      </w:pPr>
      <w:r>
        <w:t xml:space="preserve">Create </w:t>
      </w:r>
      <w:r w:rsidR="008B0BEF">
        <w:t>the</w:t>
      </w:r>
      <w:r w:rsidR="001B0B0B">
        <w:t xml:space="preserve"> first model for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b/>
                <w:bCs/>
                <w:i/>
              </w:rPr>
            </m:ctrlPr>
          </m:e>
        </m:acc>
      </m:oMath>
      <w:r w:rsidR="000C0508">
        <w:t>= f(</w:t>
      </w:r>
      <w:r w:rsidR="000C0508" w:rsidRPr="0021737D">
        <w:rPr>
          <w:b/>
          <w:bCs/>
        </w:rPr>
        <w:t>X</w:t>
      </w:r>
      <w:r w:rsidR="000C0508">
        <w:t>)</w:t>
      </w:r>
      <w:r w:rsidR="001B0B0B">
        <w:t>,</w:t>
      </w:r>
    </w:p>
    <w:p w14:paraId="2805F6E4" w14:textId="41EAB3CC" w:rsidR="00636B28" w:rsidRDefault="00636B28" w:rsidP="001118FF">
      <w:pPr>
        <w:pStyle w:val="ListParagraph"/>
        <w:numPr>
          <w:ilvl w:val="1"/>
          <w:numId w:val="22"/>
        </w:numPr>
      </w:pPr>
      <w:r>
        <w:t xml:space="preserve">Create </w:t>
      </w:r>
      <w:r w:rsidR="008B0BEF">
        <w:t>the</w:t>
      </w:r>
      <w:r>
        <w:t xml:space="preserve"> second model for </w:t>
      </w:r>
      <w:r w:rsidRPr="00D10AD0">
        <w:rPr>
          <w:b/>
          <w:bCs/>
        </w:rPr>
        <w:t>Y</w:t>
      </w:r>
      <w:r w:rsidR="0081584D" w:rsidRPr="00D10AD0">
        <w:rPr>
          <w:b/>
          <w:bCs/>
        </w:rPr>
        <w:t>2</w:t>
      </w:r>
      <w:r>
        <w:t xml:space="preserve"> </w:t>
      </w:r>
      <w:r w:rsidR="008A63A6">
        <w:t>by re</w:t>
      </w:r>
      <w:r w:rsidR="008B0BEF">
        <w:t xml:space="preserve">injecting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b/>
                <w:bCs/>
                <w:i/>
              </w:rPr>
            </m:ctrlPr>
          </m:e>
        </m:acc>
      </m:oMath>
      <w:r w:rsidR="008B0BEF">
        <w:t xml:space="preserve">as </w:t>
      </w:r>
      <w:r w:rsidR="0052017A">
        <w:t xml:space="preserve">an </w:t>
      </w:r>
      <w:r w:rsidR="00B04DF9">
        <w:t>explainable</w:t>
      </w:r>
      <w:r w:rsidR="008B0BEF">
        <w:t xml:space="preserve"> variable, </w:t>
      </w:r>
      <w:r w:rsidR="00B04DF9">
        <w:br/>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hAnsi="Cambria Math"/>
                <w:b/>
                <w:bCs/>
                <w:i/>
              </w:rPr>
            </m:ctrlPr>
          </m:e>
        </m:acc>
      </m:oMath>
      <w:r w:rsidR="000C0508">
        <w:t xml:space="preserve">= </w:t>
      </w:r>
      <w:r w:rsidR="003C157A">
        <w:t>g(</w:t>
      </w:r>
      <w:r w:rsidR="003C157A" w:rsidRPr="0021737D">
        <w:rPr>
          <w:b/>
          <w:bCs/>
        </w:rPr>
        <w:t>X</w:t>
      </w:r>
      <w:r w:rsidR="003C157A" w:rsidRPr="0021737D">
        <w:t>,</w:t>
      </w:r>
      <w:r w:rsidR="003C157A">
        <w:t xml:space="preserve"> </w:t>
      </w:r>
      <w:r w:rsidR="00D77541">
        <w: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b/>
                <w:bCs/>
                <w:i/>
              </w:rPr>
            </m:ctrlPr>
          </m:e>
        </m:acc>
      </m:oMath>
      <w:r w:rsidR="003C157A">
        <w:t>)</w:t>
      </w:r>
    </w:p>
    <w:p w14:paraId="388748FE" w14:textId="7827D97D" w:rsidR="003C157A" w:rsidRDefault="003C157A" w:rsidP="001118FF">
      <w:pPr>
        <w:pStyle w:val="ListParagraph"/>
        <w:numPr>
          <w:ilvl w:val="1"/>
          <w:numId w:val="22"/>
        </w:numPr>
      </w:pPr>
      <w:r>
        <w:t xml:space="preserve">Create </w:t>
      </w:r>
      <w:r w:rsidR="008B0BEF">
        <w:t>the</w:t>
      </w:r>
      <w:r>
        <w:t xml:space="preserve"> third model for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ctrlPr>
              <w:rPr>
                <w:rFonts w:ascii="Cambria Math" w:hAnsi="Cambria Math"/>
                <w:b/>
                <w:bCs/>
                <w:i/>
              </w:rPr>
            </m:ctrlPr>
          </m:e>
        </m:acc>
      </m:oMath>
      <w:r w:rsidR="0081584D" w:rsidRPr="00D10AD0">
        <w:rPr>
          <w:b/>
          <w:bCs/>
        </w:rPr>
        <w:t xml:space="preserve"> </w:t>
      </w:r>
      <w:r w:rsidR="0081584D">
        <w:t>= h(</w:t>
      </w:r>
      <w:r w:rsidR="0081584D" w:rsidRPr="0021737D">
        <w:rPr>
          <w:b/>
          <w:bCs/>
        </w:rPr>
        <w:t>X</w:t>
      </w:r>
      <w:r w:rsidR="0081584D">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b/>
                <w:bCs/>
                <w:i/>
              </w:rPr>
            </m:ctrlPr>
          </m:e>
        </m:acc>
      </m:oMath>
      <w:r w:rsidR="0081584D" w:rsidRPr="00D10AD0">
        <w:rPr>
          <w:b/>
          <w:bCs/>
        </w:rPr>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hAnsi="Cambria Math"/>
                <w:b/>
                <w:bCs/>
                <w:i/>
              </w:rPr>
            </m:ctrlPr>
          </m:e>
        </m:acc>
      </m:oMath>
      <w:r w:rsidR="0081584D">
        <w:t>)</w:t>
      </w:r>
      <w:r w:rsidR="009810EB">
        <w:t xml:space="preserve"> by reinjecting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ctrlPr>
              <w:rPr>
                <w:rFonts w:ascii="Cambria Math" w:hAnsi="Cambria Math"/>
                <w:b/>
                <w:bCs/>
                <w:i/>
              </w:rPr>
            </m:ctrlPr>
          </m:e>
        </m:acc>
      </m:oMath>
      <w:r w:rsidR="009810EB">
        <w:t xml:space="preserve">and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ctrlPr>
              <w:rPr>
                <w:rFonts w:ascii="Cambria Math" w:hAnsi="Cambria Math"/>
                <w:b/>
                <w:bCs/>
                <w:i/>
              </w:rPr>
            </m:ctrlPr>
          </m:e>
        </m:acc>
      </m:oMath>
      <w:r w:rsidR="009810EB">
        <w:t xml:space="preserve">as </w:t>
      </w:r>
      <w:r w:rsidR="00B04DF9">
        <w:t xml:space="preserve">explainable </w:t>
      </w:r>
      <w:r w:rsidR="009810EB">
        <w:t>variables.</w:t>
      </w:r>
    </w:p>
    <w:p w14:paraId="546B3DCA" w14:textId="6AA11BB2" w:rsidR="00DC30BF" w:rsidRDefault="00CB6629" w:rsidP="00BB7314">
      <w:pPr>
        <w:pStyle w:val="ListParagraph"/>
      </w:pPr>
      <w:r>
        <w:t>The i</w:t>
      </w:r>
      <w:r w:rsidR="00BE19BB">
        <w:t xml:space="preserve">ntuition behind this </w:t>
      </w:r>
      <w:r w:rsidR="006E29CE">
        <w:t>is</w:t>
      </w:r>
      <w:r w:rsidR="005C010E">
        <w:t xml:space="preserve"> </w:t>
      </w:r>
      <w:r w:rsidR="0052017A">
        <w:t xml:space="preserve">to </w:t>
      </w:r>
      <w:r w:rsidR="00606FF4">
        <w:t xml:space="preserve">create </w:t>
      </w:r>
      <w:r w:rsidR="00D43C8F">
        <w:t>3 models which are “linked” together:</w:t>
      </w:r>
    </w:p>
    <w:p w14:paraId="720AEB58" w14:textId="320CDE52" w:rsidR="009273D1" w:rsidRDefault="00D92AE1" w:rsidP="001118FF">
      <w:pPr>
        <w:pStyle w:val="ListParagraph"/>
        <w:numPr>
          <w:ilvl w:val="1"/>
          <w:numId w:val="20"/>
        </w:numPr>
      </w:pPr>
      <w:r>
        <w:t xml:space="preserve">The </w:t>
      </w:r>
      <w:r w:rsidR="00F2058A">
        <w:t xml:space="preserve">available </w:t>
      </w:r>
      <w:r>
        <w:t>features</w:t>
      </w:r>
      <w:r w:rsidR="00F2058A">
        <w:t xml:space="preserve"> should not be </w:t>
      </w:r>
      <w:r w:rsidR="009273D1">
        <w:t xml:space="preserve">able to </w:t>
      </w:r>
      <w:r w:rsidR="00D13149">
        <w:t>well</w:t>
      </w:r>
      <w:r w:rsidR="009273D1">
        <w:t xml:space="preserve"> explain Y0.</w:t>
      </w:r>
    </w:p>
    <w:p w14:paraId="7D61BEEB" w14:textId="7F8921C3" w:rsidR="00121746" w:rsidRDefault="00990AE6" w:rsidP="001118FF">
      <w:pPr>
        <w:pStyle w:val="ListParagraph"/>
        <w:numPr>
          <w:ilvl w:val="1"/>
          <w:numId w:val="20"/>
        </w:numPr>
      </w:pPr>
      <w:r>
        <w:t>So, rather than predicting Y0 directly from X, i</w:t>
      </w:r>
      <w:r w:rsidR="003A3BDD">
        <w:t xml:space="preserve">t </w:t>
      </w:r>
      <w:r w:rsidR="00FA6420">
        <w:t>could</w:t>
      </w:r>
      <w:r w:rsidR="003A3BDD">
        <w:t xml:space="preserve"> be easier to predict</w:t>
      </w:r>
      <w:r>
        <w:t xml:space="preserve"> first</w:t>
      </w:r>
      <w:r w:rsidR="003A3BDD">
        <w:t xml:space="preserve"> Y2 (= Y0 + Y1)</w:t>
      </w:r>
      <w:r w:rsidR="00D2060B">
        <w:t xml:space="preserve"> by reusing </w:t>
      </w:r>
      <w:r w:rsidR="00E17FC0">
        <w: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 xml:space="preserve"> </m:t>
        </m:r>
      </m:oMath>
      <w:r w:rsidR="00C87F5D">
        <w:rPr>
          <w:rFonts w:eastAsiaTheme="minorEastAsia"/>
        </w:rPr>
        <w:t xml:space="preserve">and X </w:t>
      </w:r>
      <w:r w:rsidR="001F78DB">
        <w:t>as input.</w:t>
      </w:r>
    </w:p>
    <w:p w14:paraId="1DAA7EB2" w14:textId="74271C15" w:rsidR="00FA6420" w:rsidRDefault="00DA6B44" w:rsidP="001118FF">
      <w:pPr>
        <w:pStyle w:val="ListParagraph"/>
        <w:numPr>
          <w:ilvl w:val="1"/>
          <w:numId w:val="20"/>
        </w:numPr>
      </w:pPr>
      <w:r>
        <w:t>Finally</w:t>
      </w:r>
      <w:r w:rsidR="009879A1">
        <w:t>,</w:t>
      </w:r>
      <w:r w:rsidR="001B2EF1">
        <w:t xml:space="preserve"> </w:t>
      </w:r>
      <w:r w:rsidR="009B0873">
        <w:t xml:space="preserve">we can </w:t>
      </w:r>
      <w:r w:rsidR="002C6C30">
        <w:t xml:space="preserve">“predict” </w:t>
      </w:r>
      <m:oMath>
        <m:sSub>
          <m:sSubPr>
            <m:ctrlPr>
              <w:rPr>
                <w:rFonts w:ascii="Cambria Math" w:hAnsi="Cambria Math"/>
                <w:i/>
              </w:rPr>
            </m:ctrlPr>
          </m:sSubPr>
          <m:e>
            <m:r>
              <w:rPr>
                <w:rFonts w:ascii="Cambria Math" w:hAnsi="Cambria Math"/>
              </w:rPr>
              <m:t>Y</m:t>
            </m:r>
          </m:e>
          <m:sub>
            <m:r>
              <w:rPr>
                <w:rFonts w:ascii="Cambria Math" w:hAnsi="Cambria Math"/>
              </w:rPr>
              <m:t>0</m:t>
            </m:r>
          </m:sub>
        </m:sSub>
      </m:oMath>
      <w:r w:rsidR="002C6C30">
        <w:t xml:space="preserve"> by reusing</w:t>
      </w:r>
      <w:r w:rsidR="00837645">
        <w:t xml:space="preserve"> X,</w:t>
      </w:r>
      <w:r w:rsidR="002C6C30">
        <w:t xml:space="preserve"> </w:t>
      </w:r>
      <w:r w:rsidR="009879A1">
        <w: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 xml:space="preserve"> </m:t>
        </m:r>
      </m:oMath>
      <w:r w:rsidR="002C6C30">
        <w:t>and</w:t>
      </w:r>
      <w:r w:rsidR="00976701">
        <w:t> </w:t>
      </w:r>
      <m:oMath>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2</m:t>
                </m:r>
              </m:sub>
            </m:sSub>
          </m:e>
        </m:acc>
      </m:oMath>
      <w:r w:rsidR="002C6C30">
        <w:t xml:space="preserve"> as input</w:t>
      </w:r>
      <w:r w:rsidR="008D6720">
        <w:t>s</w:t>
      </w:r>
      <w:r w:rsidR="002C6C30">
        <w:t>.</w:t>
      </w:r>
      <w:r w:rsidR="005C79E3">
        <w:br/>
      </w:r>
    </w:p>
    <w:p w14:paraId="2DA76B29" w14:textId="77777777" w:rsidR="005C79E3" w:rsidRDefault="00122660" w:rsidP="00BB7314">
      <w:pPr>
        <w:pStyle w:val="ListParagraph"/>
      </w:pPr>
      <w:r>
        <w:t xml:space="preserve">The </w:t>
      </w:r>
      <w:r w:rsidR="005C79E3">
        <w:t>idea could be presented by the following graphical model:</w:t>
      </w:r>
    </w:p>
    <w:p w14:paraId="05EE183F" w14:textId="5C5A80B4" w:rsidR="005C79E3" w:rsidRDefault="005C79E3" w:rsidP="00BB7314">
      <w:pPr>
        <w:pStyle w:val="ListParagraph"/>
      </w:pPr>
    </w:p>
    <w:p w14:paraId="17085D33" w14:textId="655D597A" w:rsidR="009E1540" w:rsidRDefault="00401E23" w:rsidP="00BB7314">
      <w:pPr>
        <w:pStyle w:val="ListParagraph"/>
      </w:pPr>
      <w:r>
        <w:rPr>
          <w:noProof/>
        </w:rPr>
        <mc:AlternateContent>
          <mc:Choice Requires="wpg">
            <w:drawing>
              <wp:anchor distT="0" distB="0" distL="114300" distR="114300" simplePos="0" relativeHeight="251658251" behindDoc="0" locked="0" layoutInCell="1" allowOverlap="1" wp14:anchorId="619B329A" wp14:editId="7C30C940">
                <wp:simplePos x="0" y="0"/>
                <wp:positionH relativeFrom="column">
                  <wp:posOffset>892810</wp:posOffset>
                </wp:positionH>
                <wp:positionV relativeFrom="paragraph">
                  <wp:posOffset>5080</wp:posOffset>
                </wp:positionV>
                <wp:extent cx="2066925" cy="1628775"/>
                <wp:effectExtent l="0" t="0" r="28575" b="28575"/>
                <wp:wrapNone/>
                <wp:docPr id="103" name="Group 103"/>
                <wp:cNvGraphicFramePr/>
                <a:graphic xmlns:a="http://schemas.openxmlformats.org/drawingml/2006/main">
                  <a:graphicData uri="http://schemas.microsoft.com/office/word/2010/wordprocessingGroup">
                    <wpg:wgp>
                      <wpg:cNvGrpSpPr/>
                      <wpg:grpSpPr>
                        <a:xfrm>
                          <a:off x="0" y="0"/>
                          <a:ext cx="2066925" cy="1628775"/>
                          <a:chOff x="0" y="0"/>
                          <a:chExt cx="2066925" cy="1628775"/>
                        </a:xfrm>
                      </wpg:grpSpPr>
                      <wps:wsp>
                        <wps:cNvPr id="42" name="Flowchart: Connector 42"/>
                        <wps:cNvSpPr/>
                        <wps:spPr>
                          <a:xfrm>
                            <a:off x="0" y="352425"/>
                            <a:ext cx="523875" cy="4667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ACF042" w14:textId="34624E13" w:rsidR="005E3B6B" w:rsidRPr="009A0693" w:rsidRDefault="005E3B6B" w:rsidP="00DD4590">
                              <w:pPr>
                                <w:jc w:val="center"/>
                                <w:rPr>
                                  <w:b/>
                                  <w:bCs/>
                                  <w:lang w:val="fr-FR"/>
                                </w:rPr>
                              </w:pPr>
                              <w:r w:rsidRPr="009A0693">
                                <w:rPr>
                                  <w:b/>
                                  <w:bCs/>
                                  <w:lang w:val="fr-FR"/>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lowchart: Connector 43"/>
                        <wps:cNvSpPr/>
                        <wps:spPr>
                          <a:xfrm>
                            <a:off x="971550" y="1162050"/>
                            <a:ext cx="552450" cy="4667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7182E" w14:textId="2D299E05" w:rsidR="005E3B6B" w:rsidRPr="009A0693" w:rsidRDefault="005E3B6B" w:rsidP="00AB72FD">
                              <w:pPr>
                                <w:jc w:val="center"/>
                                <w:rPr>
                                  <w:b/>
                                  <w:bCs/>
                                  <w:lang w:val="fr-FR"/>
                                </w:rPr>
                              </w:pPr>
                              <w:r w:rsidRPr="009A0693">
                                <w:rPr>
                                  <w:b/>
                                  <w:bCs/>
                                  <w:lang w:val="fr-FR"/>
                                </w:rPr>
                                <w:t>Y</w:t>
                              </w:r>
                              <w:r>
                                <w:rPr>
                                  <w:b/>
                                  <w:bCs/>
                                  <w:lang w:val="fr-FR"/>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owchart: Connector 44"/>
                        <wps:cNvSpPr/>
                        <wps:spPr>
                          <a:xfrm>
                            <a:off x="971550" y="0"/>
                            <a:ext cx="552450" cy="4667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19501" w14:textId="77777777" w:rsidR="005E3B6B" w:rsidRPr="009A0693" w:rsidRDefault="005E3B6B" w:rsidP="005A0CBC">
                              <w:pPr>
                                <w:jc w:val="center"/>
                                <w:rPr>
                                  <w:b/>
                                  <w:bCs/>
                                  <w:lang w:val="fr-FR"/>
                                </w:rPr>
                              </w:pPr>
                              <w:r w:rsidRPr="009A0693">
                                <w:rPr>
                                  <w:b/>
                                  <w:bCs/>
                                  <w:lang w:val="fr-FR"/>
                                </w:rPr>
                                <w:t>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Connector 45"/>
                        <wps:cNvSpPr/>
                        <wps:spPr>
                          <a:xfrm>
                            <a:off x="1514475" y="561975"/>
                            <a:ext cx="552450" cy="466725"/>
                          </a:xfrm>
                          <a:prstGeom prst="flowChartConnector">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AAA5E" w14:textId="6C19FE64" w:rsidR="005E3B6B" w:rsidRPr="009A0693" w:rsidRDefault="005E3B6B" w:rsidP="005A0CBC">
                              <w:pPr>
                                <w:jc w:val="center"/>
                                <w:rPr>
                                  <w:b/>
                                  <w:bCs/>
                                  <w:lang w:val="fr-FR"/>
                                </w:rPr>
                              </w:pPr>
                              <w:r w:rsidRPr="009A0693">
                                <w:rPr>
                                  <w:b/>
                                  <w:bCs/>
                                  <w:lang w:val="fr-FR"/>
                                </w:rPr>
                                <w:t>Y</w:t>
                              </w:r>
                              <w:r>
                                <w:rPr>
                                  <w:b/>
                                  <w:bCs/>
                                  <w:lang w:val="fr-FR"/>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V="1">
                            <a:off x="514350" y="219075"/>
                            <a:ext cx="47625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47"/>
                        <wps:cNvCnPr/>
                        <wps:spPr>
                          <a:xfrm>
                            <a:off x="523875" y="514350"/>
                            <a:ext cx="10001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504950" y="400050"/>
                            <a:ext cx="16192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flipH="1">
                            <a:off x="1476375" y="1028700"/>
                            <a:ext cx="22860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a:off x="514350" y="542925"/>
                            <a:ext cx="51435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9B329A" id="Group 103" o:spid="_x0000_s1035" style="position:absolute;left:0;text-align:left;margin-left:70.3pt;margin-top:.4pt;width:162.75pt;height:128.25pt;z-index:251658251" coordsize="20669,16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2" o:spid="_x0000_s1036" type="#_x0000_t120" style="position:absolute;top:3524;width:523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" fillcolor="white [3212]" strokecolor="#293b3c [1604]" strokeweight="1pt">
                  <v:stroke joinstyle="miter"/>
                  <v:textbox>
                    <w:txbxContent>
                      <w:p w14:paraId="04ACF042" w14:textId="34624E13" w:rsidR="005E3B6B" w:rsidRPr="009A0693" w:rsidRDefault="005E3B6B" w:rsidP="00DD4590">
                        <w:pPr>
                          <w:jc w:val="center"/>
                          <w:rPr>
                            <w:b/>
                            <w:bCs/>
                            <w:lang w:val="fr-FR"/>
                          </w:rPr>
                        </w:pPr>
                        <w:r w:rsidRPr="009A0693">
                          <w:rPr>
                            <w:b/>
                            <w:bCs/>
                            <w:lang w:val="fr-FR"/>
                          </w:rPr>
                          <w:t>X</w:t>
                        </w:r>
                      </w:p>
                    </w:txbxContent>
                  </v:textbox>
                </v:shape>
                <v:shape id="Flowchart: Connector 43" o:spid="_x0000_s1037" type="#_x0000_t120" style="position:absolute;left:9715;top:11620;width:552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" fillcolor="white [3212]" strokecolor="#293b3c [1604]" strokeweight="1pt">
                  <v:stroke joinstyle="miter"/>
                  <v:textbox>
                    <w:txbxContent>
                      <w:p w14:paraId="5F77182E" w14:textId="2D299E05" w:rsidR="005E3B6B" w:rsidRPr="009A0693" w:rsidRDefault="005E3B6B" w:rsidP="00AB72FD">
                        <w:pPr>
                          <w:jc w:val="center"/>
                          <w:rPr>
                            <w:b/>
                            <w:bCs/>
                            <w:lang w:val="fr-FR"/>
                          </w:rPr>
                        </w:pPr>
                        <w:r w:rsidRPr="009A0693">
                          <w:rPr>
                            <w:b/>
                            <w:bCs/>
                            <w:lang w:val="fr-FR"/>
                          </w:rPr>
                          <w:t>Y</w:t>
                        </w:r>
                        <w:r>
                          <w:rPr>
                            <w:b/>
                            <w:bCs/>
                            <w:lang w:val="fr-FR"/>
                          </w:rPr>
                          <w:t>0</w:t>
                        </w:r>
                      </w:p>
                    </w:txbxContent>
                  </v:textbox>
                </v:shape>
                <v:shape id="Flowchart: Connector 44" o:spid="_x0000_s1038" type="#_x0000_t120" style="position:absolute;left:9715;width:552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" fillcolor="white [3212]" strokecolor="#293b3c [1604]" strokeweight="1pt">
                  <v:stroke joinstyle="miter"/>
                  <v:textbox>
                    <w:txbxContent>
                      <w:p w14:paraId="02319501" w14:textId="77777777" w:rsidR="005E3B6B" w:rsidRPr="009A0693" w:rsidRDefault="005E3B6B" w:rsidP="005A0CBC">
                        <w:pPr>
                          <w:jc w:val="center"/>
                          <w:rPr>
                            <w:b/>
                            <w:bCs/>
                            <w:lang w:val="fr-FR"/>
                          </w:rPr>
                        </w:pPr>
                        <w:r w:rsidRPr="009A0693">
                          <w:rPr>
                            <w:b/>
                            <w:bCs/>
                            <w:lang w:val="fr-FR"/>
                          </w:rPr>
                          <w:t>Y1</w:t>
                        </w:r>
                      </w:p>
                    </w:txbxContent>
                  </v:textbox>
                </v:shape>
                <v:shape id="Flowchart: Connector 45" o:spid="_x0000_s1039" type="#_x0000_t120" style="position:absolute;left:15144;top:5619;width:5525;height:4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" fillcolor="white [3212]" strokecolor="#293b3c [1604]" strokeweight="1pt">
                  <v:stroke joinstyle="miter"/>
                  <v:textbox>
                    <w:txbxContent>
                      <w:p w14:paraId="43EAAA5E" w14:textId="6C19FE64" w:rsidR="005E3B6B" w:rsidRPr="009A0693" w:rsidRDefault="005E3B6B" w:rsidP="005A0CBC">
                        <w:pPr>
                          <w:jc w:val="center"/>
                          <w:rPr>
                            <w:b/>
                            <w:bCs/>
                            <w:lang w:val="fr-FR"/>
                          </w:rPr>
                        </w:pPr>
                        <w:r w:rsidRPr="009A0693">
                          <w:rPr>
                            <w:b/>
                            <w:bCs/>
                            <w:lang w:val="fr-FR"/>
                          </w:rPr>
                          <w:t>Y</w:t>
                        </w:r>
                        <w:r>
                          <w:rPr>
                            <w:b/>
                            <w:bCs/>
                            <w:lang w:val="fr-FR"/>
                          </w:rPr>
                          <w:t>2</w:t>
                        </w:r>
                      </w:p>
                    </w:txbxContent>
                  </v:textbox>
                </v:shape>
                <v:shapetype id="_x0000_t32" coordsize="21600,21600" o:spt="32" o:oned="t" path="m,l21600,21600e" filled="f">
                  <v:path arrowok="t" fillok="f" o:connecttype="none"/>
                  <o:lock v:ext="edit" shapetype="t"/>
                </v:shapetype>
                <v:shape id="Straight Arrow Connector 46" o:spid="_x0000_s1040" type="#_x0000_t32" style="position:absolute;left:5143;top:2190;width:4763;height:37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" strokecolor="#53777a [3204]" strokeweight=".5pt">
                  <v:stroke endarrow="block" joinstyle="miter"/>
                </v:shape>
                <v:shape id="Straight Arrow Connector 47" o:spid="_x0000_s1041" type="#_x0000_t32" style="position:absolute;left:5238;top:5143;width:10002;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" strokecolor="#53777a [3204]" strokeweight=".5pt">
                  <v:stroke endarrow="block" joinstyle="miter"/>
                </v:shape>
                <v:shape id="Straight Arrow Connector 48" o:spid="_x0000_s1042" type="#_x0000_t32" style="position:absolute;left:15049;top:4000;width:1619;height:1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" strokecolor="#53777a [3204]" strokeweight=".5pt">
                  <v:stroke endarrow="block" joinstyle="miter"/>
                </v:shape>
                <v:shape id="Straight Arrow Connector 49" o:spid="_x0000_s1043" type="#_x0000_t32" style="position:absolute;left:14763;top:10287;width:2286;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" strokecolor="#53777a [3204]" strokeweight=".5pt">
                  <v:stroke endarrow="block" joinstyle="miter"/>
                </v:shape>
                <v:shape id="Straight Arrow Connector 50" o:spid="_x0000_s1044" type="#_x0000_t32" style="position:absolute;left:5143;top:5429;width:5144;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53777a [3204]" strokeweight=".5pt">
                  <v:stroke endarrow="block" joinstyle="miter"/>
                </v:shape>
              </v:group>
            </w:pict>
          </mc:Fallback>
        </mc:AlternateContent>
      </w:r>
    </w:p>
    <w:p w14:paraId="1B6A78A9" w14:textId="7F547019" w:rsidR="009E1540" w:rsidRDefault="009E1540" w:rsidP="00BB7314">
      <w:pPr>
        <w:pStyle w:val="ListParagraph"/>
      </w:pPr>
    </w:p>
    <w:p w14:paraId="460CE2F1" w14:textId="024B932C" w:rsidR="009E1540" w:rsidRDefault="009E1540" w:rsidP="00BB7314">
      <w:pPr>
        <w:pStyle w:val="ListParagraph"/>
      </w:pPr>
    </w:p>
    <w:p w14:paraId="0AF13963" w14:textId="7FDF0871" w:rsidR="0018030F" w:rsidRDefault="005C79E3" w:rsidP="00BB7314">
      <w:pPr>
        <w:pStyle w:val="ListParagraph"/>
      </w:pPr>
      <w:r>
        <w:t xml:space="preserve"> </w:t>
      </w:r>
    </w:p>
    <w:p w14:paraId="71ADCAE8" w14:textId="7A3706A9" w:rsidR="0058360E" w:rsidRDefault="0058360E" w:rsidP="00BB7314">
      <w:pPr>
        <w:pStyle w:val="ListParagraph"/>
      </w:pPr>
    </w:p>
    <w:p w14:paraId="28D4CA29" w14:textId="2959119A" w:rsidR="005A0CBC" w:rsidRDefault="005A0CBC" w:rsidP="00BB7314">
      <w:pPr>
        <w:pStyle w:val="ListParagraph"/>
      </w:pPr>
    </w:p>
    <w:p w14:paraId="6B2381C0" w14:textId="4CD20BC9" w:rsidR="005A0CBC" w:rsidRDefault="005A0CBC" w:rsidP="00BB7314">
      <w:pPr>
        <w:pStyle w:val="ListParagraph"/>
      </w:pPr>
    </w:p>
    <w:p w14:paraId="3DFBDBF1" w14:textId="5ED6E4FF" w:rsidR="005A0CBC" w:rsidRDefault="005A0CBC" w:rsidP="00BB7314">
      <w:pPr>
        <w:pStyle w:val="ListParagraph"/>
      </w:pPr>
    </w:p>
    <w:p w14:paraId="13E3F203" w14:textId="5A8D2F90" w:rsidR="005A0CBC" w:rsidRDefault="005A0CBC" w:rsidP="00BB7314">
      <w:pPr>
        <w:pStyle w:val="ListParagraph"/>
      </w:pPr>
    </w:p>
    <w:p w14:paraId="3F5086F3" w14:textId="77777777" w:rsidR="005A0CBC" w:rsidRDefault="005A0CBC" w:rsidP="00BB7314">
      <w:pPr>
        <w:pStyle w:val="ListParagraph"/>
      </w:pPr>
    </w:p>
    <w:p w14:paraId="585AFE01" w14:textId="77777777" w:rsidR="0058360E" w:rsidRDefault="0058360E" w:rsidP="00BB7314">
      <w:pPr>
        <w:pStyle w:val="ListParagraph"/>
      </w:pPr>
    </w:p>
    <w:p w14:paraId="47618DA7" w14:textId="352101A8" w:rsidR="00390BE1" w:rsidRPr="00257A69" w:rsidRDefault="00BB7314" w:rsidP="00257A69">
      <w:pPr>
        <w:pStyle w:val="ListParagraph"/>
        <w:rPr>
          <w:i/>
          <w:iCs/>
        </w:rPr>
      </w:pPr>
      <w:r>
        <w:t>The results are:</w:t>
      </w:r>
      <w:r w:rsidR="00257A69">
        <w:t xml:space="preserve"> </w:t>
      </w:r>
      <w:r w:rsidR="00257A69" w:rsidRPr="00257A69">
        <w:rPr>
          <w:i/>
          <w:iCs/>
        </w:rPr>
        <w:t xml:space="preserve">R2 with Nested models - </w:t>
      </w:r>
      <w:r w:rsidR="00390BE1" w:rsidRPr="00257A69">
        <w:rPr>
          <w:i/>
          <w:iCs/>
        </w:rPr>
        <w:t xml:space="preserve">Table </w:t>
      </w:r>
      <w:r w:rsidR="00A84D42">
        <w:rPr>
          <w:i/>
          <w:iCs/>
        </w:rPr>
        <w:fldChar w:fldCharType="begin"/>
      </w:r>
      <w:r w:rsidR="00A84D42">
        <w:rPr>
          <w:i/>
          <w:iCs/>
        </w:rPr>
        <w:instrText xml:space="preserve"> STYLEREF 1 \s </w:instrText>
      </w:r>
      <w:r w:rsidR="00A84D42">
        <w:rPr>
          <w:i/>
          <w:iCs/>
        </w:rPr>
        <w:fldChar w:fldCharType="separate"/>
      </w:r>
      <w:r w:rsidR="000002B9">
        <w:rPr>
          <w:i/>
          <w:iCs/>
          <w:noProof/>
        </w:rPr>
        <w:t>5</w:t>
      </w:r>
      <w:r w:rsidR="00A84D42">
        <w:rPr>
          <w:i/>
          <w:iCs/>
        </w:rPr>
        <w:fldChar w:fldCharType="end"/>
      </w:r>
      <w:r w:rsidR="00A84D42">
        <w:rPr>
          <w:i/>
          <w:iCs/>
        </w:rPr>
        <w:noBreakHyphen/>
      </w:r>
      <w:r w:rsidR="00A84D42">
        <w:rPr>
          <w:i/>
          <w:iCs/>
        </w:rPr>
        <w:fldChar w:fldCharType="begin"/>
      </w:r>
      <w:r w:rsidR="00A84D42">
        <w:rPr>
          <w:i/>
          <w:iCs/>
        </w:rPr>
        <w:instrText xml:space="preserve"> SEQ Table \* ARABIC \s 1 </w:instrText>
      </w:r>
      <w:r w:rsidR="00A84D42">
        <w:rPr>
          <w:i/>
          <w:iCs/>
        </w:rPr>
        <w:fldChar w:fldCharType="separate"/>
      </w:r>
      <w:r w:rsidR="000002B9">
        <w:rPr>
          <w:i/>
          <w:iCs/>
          <w:noProof/>
        </w:rPr>
        <w:t>2</w:t>
      </w:r>
      <w:r w:rsidR="00A84D42">
        <w:rPr>
          <w:i/>
          <w:iCs/>
        </w:rPr>
        <w:fldChar w:fldCharType="end"/>
      </w:r>
    </w:p>
    <w:tbl>
      <w:tblPr>
        <w:tblStyle w:val="TableGrid"/>
        <w:tblW w:w="5954" w:type="dxa"/>
        <w:tblInd w:w="704" w:type="dxa"/>
        <w:tblLook w:val="04A0" w:firstRow="1" w:lastRow="0" w:firstColumn="1" w:lastColumn="0" w:noHBand="0" w:noVBand="1"/>
      </w:tblPr>
      <w:tblGrid>
        <w:gridCol w:w="4072"/>
        <w:gridCol w:w="1882"/>
      </w:tblGrid>
      <w:tr w:rsidR="00BB7314" w14:paraId="79752A61" w14:textId="77777777" w:rsidTr="001F76D2">
        <w:tc>
          <w:tcPr>
            <w:tcW w:w="4072" w:type="dxa"/>
          </w:tcPr>
          <w:p w14:paraId="26440012" w14:textId="77777777" w:rsidR="00BB7314" w:rsidRDefault="00BB7314" w:rsidP="001F76D2">
            <w:pPr>
              <w:pStyle w:val="ListParagraph"/>
              <w:ind w:left="0"/>
            </w:pPr>
            <w:r>
              <w:t>Response variable</w:t>
            </w:r>
          </w:p>
        </w:tc>
        <w:tc>
          <w:tcPr>
            <w:tcW w:w="1882" w:type="dxa"/>
          </w:tcPr>
          <w:p w14:paraId="19C36E8F" w14:textId="77777777" w:rsidR="00BB7314" w:rsidRDefault="00BB7314" w:rsidP="001F76D2">
            <w:pPr>
              <w:pStyle w:val="ListParagraph"/>
              <w:ind w:left="0"/>
            </w:pPr>
            <w:r>
              <w:t>R2 on test set</w:t>
            </w:r>
          </w:p>
        </w:tc>
      </w:tr>
      <w:tr w:rsidR="00BB7314" w14:paraId="5D08FBE6" w14:textId="77777777" w:rsidTr="001F76D2">
        <w:tc>
          <w:tcPr>
            <w:tcW w:w="4072" w:type="dxa"/>
          </w:tcPr>
          <w:p w14:paraId="1EE7C18D" w14:textId="77777777" w:rsidR="00BB7314" w:rsidRDefault="00BB7314" w:rsidP="001F76D2">
            <w:pPr>
              <w:pStyle w:val="ListParagraph"/>
              <w:ind w:left="0"/>
            </w:pPr>
            <w:r>
              <w:t>Y0 (</w:t>
            </w:r>
            <w:r w:rsidRPr="00270A96">
              <w:t>delta selection-departure</w:t>
            </w:r>
            <w:r>
              <w:t>)</w:t>
            </w:r>
          </w:p>
        </w:tc>
        <w:tc>
          <w:tcPr>
            <w:tcW w:w="1882" w:type="dxa"/>
          </w:tcPr>
          <w:p w14:paraId="3BF910DE" w14:textId="4D368B4B" w:rsidR="00BB7314" w:rsidRPr="00CF23A4" w:rsidRDefault="00E80B81" w:rsidP="001F76D2">
            <w:pPr>
              <w:pStyle w:val="ListParagraph"/>
              <w:ind w:left="0"/>
              <w:rPr>
                <w:b/>
                <w:bCs/>
              </w:rPr>
            </w:pPr>
            <w:r w:rsidRPr="009D0822">
              <w:rPr>
                <w:b/>
                <w:bCs/>
                <w:highlight w:val="yellow"/>
              </w:rPr>
              <w:t>0.234</w:t>
            </w:r>
          </w:p>
        </w:tc>
      </w:tr>
      <w:tr w:rsidR="00BB7314" w14:paraId="5D0EA056" w14:textId="77777777" w:rsidTr="001F76D2">
        <w:tc>
          <w:tcPr>
            <w:tcW w:w="4072" w:type="dxa"/>
          </w:tcPr>
          <w:p w14:paraId="3CB48BEF" w14:textId="77777777" w:rsidR="00BB7314" w:rsidRDefault="00BB7314" w:rsidP="001F76D2">
            <w:pPr>
              <w:pStyle w:val="ListParagraph"/>
              <w:ind w:left="0"/>
            </w:pPr>
            <w:r>
              <w:t>Y1 (</w:t>
            </w:r>
            <w:r w:rsidRPr="007D2552">
              <w:t>delta departure-presentation</w:t>
            </w:r>
            <w:r>
              <w:t>)</w:t>
            </w:r>
          </w:p>
        </w:tc>
        <w:tc>
          <w:tcPr>
            <w:tcW w:w="1882" w:type="dxa"/>
          </w:tcPr>
          <w:p w14:paraId="75692072" w14:textId="589380AD" w:rsidR="00BB7314" w:rsidRDefault="00BB7314" w:rsidP="001F76D2">
            <w:pPr>
              <w:pStyle w:val="ListParagraph"/>
              <w:ind w:left="0"/>
            </w:pPr>
            <w:r>
              <w:t>0.</w:t>
            </w:r>
            <w:r w:rsidR="0090565F">
              <w:t>425</w:t>
            </w:r>
          </w:p>
        </w:tc>
      </w:tr>
      <w:tr w:rsidR="00BB7314" w14:paraId="0431A7FF" w14:textId="77777777" w:rsidTr="001F76D2">
        <w:tc>
          <w:tcPr>
            <w:tcW w:w="4072" w:type="dxa"/>
          </w:tcPr>
          <w:p w14:paraId="1529E4E0" w14:textId="7906A37F" w:rsidR="00BB7314" w:rsidRDefault="00BB7314" w:rsidP="001F76D2">
            <w:pPr>
              <w:pStyle w:val="ListParagraph"/>
              <w:ind w:left="0"/>
            </w:pPr>
            <w:r>
              <w:t>Y</w:t>
            </w:r>
            <w:r w:rsidR="00736905">
              <w:t>2</w:t>
            </w:r>
            <w:r>
              <w:t>(</w:t>
            </w:r>
            <w:r w:rsidRPr="007D2552">
              <w:t>delta selection-presentation</w:t>
            </w:r>
            <w:r>
              <w:t>)</w:t>
            </w:r>
          </w:p>
        </w:tc>
        <w:tc>
          <w:tcPr>
            <w:tcW w:w="1882" w:type="dxa"/>
          </w:tcPr>
          <w:p w14:paraId="033E32DB" w14:textId="4D791FCA" w:rsidR="00BB7314" w:rsidRDefault="00BB7314" w:rsidP="001F76D2">
            <w:pPr>
              <w:pStyle w:val="ListParagraph"/>
              <w:ind w:left="0"/>
            </w:pPr>
            <w:r>
              <w:t>0.</w:t>
            </w:r>
            <w:r w:rsidR="0067067B">
              <w:t>429</w:t>
            </w:r>
          </w:p>
        </w:tc>
      </w:tr>
    </w:tbl>
    <w:p w14:paraId="0409E989" w14:textId="3177C16D" w:rsidR="000861EC" w:rsidRDefault="00701911" w:rsidP="009D0822">
      <w:r>
        <w:t>The 2</w:t>
      </w:r>
      <w:r w:rsidRPr="00701911">
        <w:rPr>
          <w:vertAlign w:val="superscript"/>
        </w:rPr>
        <w:t>nd</w:t>
      </w:r>
      <w:r>
        <w:t xml:space="preserve"> solution </w:t>
      </w:r>
      <w:r w:rsidR="00EC165B">
        <w:t xml:space="preserve">seems to improve </w:t>
      </w:r>
      <w:r w:rsidR="00722E1E">
        <w:t xml:space="preserve">slightly </w:t>
      </w:r>
      <w:r w:rsidR="00EC165B">
        <w:t>the performance for Y0</w:t>
      </w:r>
      <w:r w:rsidR="007152B1">
        <w:t xml:space="preserve"> </w:t>
      </w:r>
      <w:r w:rsidR="00221543">
        <w:t>(</w:t>
      </w:r>
      <w:r w:rsidR="007152B1" w:rsidRPr="00221543">
        <w:rPr>
          <w:sz w:val="20"/>
          <w:szCs w:val="20"/>
        </w:rPr>
        <w:fldChar w:fldCharType="begin"/>
      </w:r>
      <w:r w:rsidR="007152B1" w:rsidRPr="00221543">
        <w:rPr>
          <w:sz w:val="20"/>
          <w:szCs w:val="20"/>
        </w:rPr>
        <w:instrText xml:space="preserve"> REF _Ref54524385 \h </w:instrText>
      </w:r>
      <w:r w:rsidR="00221543">
        <w:rPr>
          <w:sz w:val="20"/>
          <w:szCs w:val="20"/>
        </w:rPr>
        <w:instrText xml:space="preserve"> \* MERGEFORMAT </w:instrText>
      </w:r>
      <w:r w:rsidR="007152B1" w:rsidRPr="00221543">
        <w:rPr>
          <w:sz w:val="20"/>
          <w:szCs w:val="20"/>
        </w:rPr>
      </w:r>
      <w:r w:rsidR="007152B1" w:rsidRPr="00221543">
        <w:rPr>
          <w:sz w:val="20"/>
          <w:szCs w:val="20"/>
        </w:rPr>
        <w:fldChar w:fldCharType="separate"/>
      </w:r>
      <w:r w:rsidR="000002B9" w:rsidRPr="000002B9">
        <w:rPr>
          <w:sz w:val="20"/>
          <w:szCs w:val="20"/>
        </w:rPr>
        <w:t xml:space="preserve">Before using nested models - Table </w:t>
      </w:r>
      <w:r w:rsidR="000002B9" w:rsidRPr="000002B9">
        <w:rPr>
          <w:noProof/>
          <w:sz w:val="20"/>
          <w:szCs w:val="20"/>
        </w:rPr>
        <w:t>5</w:t>
      </w:r>
      <w:r w:rsidR="000002B9" w:rsidRPr="000002B9">
        <w:rPr>
          <w:noProof/>
          <w:sz w:val="20"/>
          <w:szCs w:val="20"/>
        </w:rPr>
        <w:noBreakHyphen/>
        <w:t>1</w:t>
      </w:r>
      <w:r w:rsidR="007152B1" w:rsidRPr="00221543">
        <w:rPr>
          <w:sz w:val="20"/>
          <w:szCs w:val="20"/>
        </w:rPr>
        <w:fldChar w:fldCharType="end"/>
      </w:r>
      <w:r w:rsidR="00221543">
        <w:t>)</w:t>
      </w:r>
      <w:r w:rsidR="00EC165B">
        <w:t xml:space="preserve">. </w:t>
      </w:r>
    </w:p>
    <w:p w14:paraId="618C455C" w14:textId="3C77863B" w:rsidR="0007161C" w:rsidRDefault="00E52445" w:rsidP="000B250E">
      <w:pPr>
        <w:pStyle w:val="Heading2"/>
      </w:pPr>
      <w:bookmarkStart w:id="64" w:name="_Toc50972567"/>
      <w:r>
        <w:t>Train</w:t>
      </w:r>
      <w:r w:rsidR="0007161C">
        <w:t xml:space="preserve"> models</w:t>
      </w:r>
      <w:bookmarkEnd w:id="64"/>
    </w:p>
    <w:p w14:paraId="494EC12A" w14:textId="2ADE8470" w:rsidR="00D8089A" w:rsidRDefault="000B250E" w:rsidP="00851E47">
      <w:r>
        <w:t xml:space="preserve">Using the settings described above, </w:t>
      </w:r>
      <w:r w:rsidR="00840318">
        <w:t>three Catboost regression models are trained</w:t>
      </w:r>
      <w:r w:rsidR="00F4308D">
        <w:t>, one per response variable (target)</w:t>
      </w:r>
      <w:r w:rsidR="00840318">
        <w:t>.</w:t>
      </w:r>
      <w:r w:rsidR="00851E47">
        <w:t xml:space="preserve"> The results are below - </w:t>
      </w:r>
      <w:r w:rsidR="00D8089A">
        <w:t xml:space="preserve">Table </w:t>
      </w:r>
      <w:fldSimple w:instr=" STYLEREF 1 \s ">
        <w:r w:rsidR="000002B9">
          <w:rPr>
            <w:noProof/>
          </w:rPr>
          <w:t>5</w:t>
        </w:r>
      </w:fldSimple>
      <w:r w:rsidR="00A84D42">
        <w:noBreakHyphen/>
      </w:r>
      <w:fldSimple w:instr=" SEQ Table \* ARABIC \s 1 ">
        <w:r w:rsidR="000002B9">
          <w:rPr>
            <w:noProof/>
          </w:rPr>
          <w:t>3</w:t>
        </w:r>
      </w:fldSimple>
    </w:p>
    <w:tbl>
      <w:tblPr>
        <w:tblStyle w:val="ReportTabl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2"/>
        <w:gridCol w:w="1701"/>
        <w:gridCol w:w="2552"/>
        <w:gridCol w:w="1902"/>
      </w:tblGrid>
      <w:tr w:rsidR="00CF17DB" w:rsidRPr="00410A66" w14:paraId="070BEE7F" w14:textId="2DC33F0C" w:rsidTr="00D8089A">
        <w:trPr>
          <w:cnfStyle w:val="100000000000" w:firstRow="1" w:lastRow="0" w:firstColumn="0" w:lastColumn="0" w:oddVBand="0" w:evenVBand="0" w:oddHBand="0" w:evenHBand="0" w:firstRowFirstColumn="0" w:firstRowLastColumn="0" w:lastRowFirstColumn="0" w:lastRowLastColumn="0"/>
          <w:tblHeader w:val="0"/>
          <w:jc w:val="center"/>
        </w:trPr>
        <w:tc>
          <w:tcPr>
            <w:cnfStyle w:val="001000000000" w:firstRow="0" w:lastRow="0" w:firstColumn="1" w:lastColumn="0" w:oddVBand="0" w:evenVBand="0" w:oddHBand="0" w:evenHBand="0" w:firstRowFirstColumn="0" w:firstRowLastColumn="0" w:lastRowFirstColumn="0" w:lastRowLastColumn="0"/>
            <w:tcW w:w="339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FD1CBE" w14:textId="77777777" w:rsidR="00CF17DB" w:rsidRPr="00410A66" w:rsidRDefault="00CF17DB" w:rsidP="000B40CD">
            <w:pPr>
              <w:jc w:val="center"/>
              <w:rPr>
                <w:sz w:val="22"/>
                <w:szCs w:val="22"/>
              </w:rPr>
            </w:pPr>
            <w:r w:rsidRPr="00410A66">
              <w:rPr>
                <w:sz w:val="22"/>
                <w:szCs w:val="22"/>
              </w:rPr>
              <w:t>Target</w:t>
            </w:r>
          </w:p>
        </w:tc>
        <w:tc>
          <w:tcPr>
            <w:tcW w:w="170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4492B7" w14:textId="77777777" w:rsidR="00CF17DB" w:rsidRPr="00410A66" w:rsidRDefault="00CF17DB" w:rsidP="001414AB">
            <w:pPr>
              <w:cnfStyle w:val="100000000000" w:firstRow="1" w:lastRow="0" w:firstColumn="0" w:lastColumn="0" w:oddVBand="0" w:evenVBand="0" w:oddHBand="0" w:evenHBand="0" w:firstRowFirstColumn="0" w:firstRowLastColumn="0" w:lastRowFirstColumn="0" w:lastRowLastColumn="0"/>
              <w:rPr>
                <w:sz w:val="22"/>
                <w:szCs w:val="22"/>
              </w:rPr>
            </w:pPr>
            <w:r w:rsidRPr="00410A66">
              <w:rPr>
                <w:sz w:val="22"/>
                <w:szCs w:val="22"/>
              </w:rPr>
              <w:t>Fit time [hour]</w:t>
            </w:r>
          </w:p>
        </w:tc>
        <w:tc>
          <w:tcPr>
            <w:tcW w:w="255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BD73B0" w14:textId="70339CDF" w:rsidR="00CF17DB" w:rsidRPr="00410A66" w:rsidRDefault="00CF17DB" w:rsidP="001414AB">
            <w:pPr>
              <w:cnfStyle w:val="100000000000" w:firstRow="1" w:lastRow="0" w:firstColumn="0" w:lastColumn="0" w:oddVBand="0" w:evenVBand="0" w:oddHBand="0" w:evenHBand="0" w:firstRowFirstColumn="0" w:firstRowLastColumn="0" w:lastRowFirstColumn="0" w:lastRowLastColumn="0"/>
              <w:rPr>
                <w:sz w:val="22"/>
                <w:szCs w:val="22"/>
              </w:rPr>
            </w:pPr>
            <w:r w:rsidRPr="00410A66">
              <w:rPr>
                <w:sz w:val="22"/>
                <w:szCs w:val="22"/>
              </w:rPr>
              <w:t xml:space="preserve">Number of trees </w:t>
            </w:r>
            <w:r>
              <w:rPr>
                <w:sz w:val="22"/>
                <w:szCs w:val="22"/>
              </w:rPr>
              <w:t>(best iteration)</w:t>
            </w:r>
          </w:p>
        </w:tc>
        <w:tc>
          <w:tcPr>
            <w:tcW w:w="1902"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566F6D" w14:textId="1E12A543" w:rsidR="00CF17DB" w:rsidRPr="00410A66" w:rsidRDefault="00CF17DB" w:rsidP="001414AB">
            <w:pP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R2 / Test</w:t>
            </w:r>
          </w:p>
        </w:tc>
      </w:tr>
      <w:tr w:rsidR="00CF17DB" w:rsidRPr="00410A66" w14:paraId="6B4965D0" w14:textId="0B8AFBD9" w:rsidTr="00D8089A">
        <w:trPr>
          <w:jc w:val="center"/>
        </w:trPr>
        <w:tc>
          <w:tcPr>
            <w:cnfStyle w:val="001000000000" w:firstRow="0" w:lastRow="0" w:firstColumn="1" w:lastColumn="0" w:oddVBand="0" w:evenVBand="0" w:oddHBand="0" w:evenHBand="0" w:firstRowFirstColumn="0" w:firstRowLastColumn="0" w:lastRowFirstColumn="0" w:lastRowLastColumn="0"/>
            <w:tcW w:w="3392" w:type="dxa"/>
            <w:tcBorders>
              <w:top w:val="single" w:sz="24" w:space="0" w:color="000000" w:themeColor="text1"/>
              <w:bottom w:val="nil"/>
              <w:right w:val="nil"/>
            </w:tcBorders>
          </w:tcPr>
          <w:p w14:paraId="2F1B75F5" w14:textId="36E3BB2D" w:rsidR="00CF17DB" w:rsidRPr="00410A66" w:rsidRDefault="00CF17DB" w:rsidP="00BA1878">
            <w:pPr>
              <w:jc w:val="left"/>
              <w:rPr>
                <w:sz w:val="22"/>
                <w:szCs w:val="22"/>
              </w:rPr>
            </w:pPr>
            <w:r>
              <w:t>Y0 (</w:t>
            </w:r>
            <w:r w:rsidRPr="00270A96">
              <w:t>delta selection-departure</w:t>
            </w:r>
            <w:r>
              <w:t>)</w:t>
            </w:r>
          </w:p>
        </w:tc>
        <w:tc>
          <w:tcPr>
            <w:tcW w:w="1701" w:type="dxa"/>
            <w:tcBorders>
              <w:top w:val="single" w:sz="24" w:space="0" w:color="000000" w:themeColor="text1"/>
              <w:left w:val="nil"/>
              <w:bottom w:val="nil"/>
              <w:right w:val="nil"/>
            </w:tcBorders>
          </w:tcPr>
          <w:p w14:paraId="4B88F632" w14:textId="60BDBD75" w:rsidR="00CF17DB" w:rsidRPr="00410A66" w:rsidRDefault="00CF17DB"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w:t>
            </w:r>
            <w:r w:rsidR="008712C1">
              <w:rPr>
                <w:sz w:val="22"/>
                <w:szCs w:val="22"/>
              </w:rPr>
              <w:t>53</w:t>
            </w:r>
          </w:p>
        </w:tc>
        <w:tc>
          <w:tcPr>
            <w:tcW w:w="2552" w:type="dxa"/>
            <w:tcBorders>
              <w:top w:val="single" w:sz="24" w:space="0" w:color="000000" w:themeColor="text1"/>
              <w:left w:val="nil"/>
              <w:bottom w:val="nil"/>
              <w:right w:val="nil"/>
            </w:tcBorders>
          </w:tcPr>
          <w:p w14:paraId="6059ACDC" w14:textId="60F4C628" w:rsidR="00CF17DB" w:rsidRPr="00CF17DB" w:rsidRDefault="00D30599"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w:t>
            </w:r>
          </w:p>
        </w:tc>
        <w:tc>
          <w:tcPr>
            <w:tcW w:w="1902" w:type="dxa"/>
            <w:tcBorders>
              <w:top w:val="single" w:sz="24" w:space="0" w:color="000000" w:themeColor="text1"/>
              <w:left w:val="nil"/>
              <w:bottom w:val="nil"/>
            </w:tcBorders>
          </w:tcPr>
          <w:p w14:paraId="6DEC6F66" w14:textId="0FA243CC" w:rsidR="00CF17DB" w:rsidRPr="00CF17DB" w:rsidRDefault="00FC4351"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0.234</w:t>
            </w:r>
          </w:p>
        </w:tc>
      </w:tr>
      <w:tr w:rsidR="00CF17DB" w:rsidRPr="00410A66" w14:paraId="4065249B" w14:textId="6AD58DC8" w:rsidTr="00D8089A">
        <w:trPr>
          <w:jc w:val="center"/>
        </w:trPr>
        <w:tc>
          <w:tcPr>
            <w:cnfStyle w:val="001000000000" w:firstRow="0" w:lastRow="0" w:firstColumn="1" w:lastColumn="0" w:oddVBand="0" w:evenVBand="0" w:oddHBand="0" w:evenHBand="0" w:firstRowFirstColumn="0" w:firstRowLastColumn="0" w:lastRowFirstColumn="0" w:lastRowLastColumn="0"/>
            <w:tcW w:w="3392" w:type="dxa"/>
            <w:tcBorders>
              <w:top w:val="nil"/>
              <w:bottom w:val="nil"/>
              <w:right w:val="nil"/>
            </w:tcBorders>
          </w:tcPr>
          <w:p w14:paraId="36DDC0B8" w14:textId="033A27C7" w:rsidR="00CF17DB" w:rsidRDefault="00CF17DB" w:rsidP="00BA1878">
            <w:pPr>
              <w:jc w:val="left"/>
            </w:pPr>
            <w:r>
              <w:t>Y1 (</w:t>
            </w:r>
            <w:r w:rsidRPr="007D2552">
              <w:t>delta departure-presentation</w:t>
            </w:r>
            <w:r>
              <w:t>)</w:t>
            </w:r>
          </w:p>
        </w:tc>
        <w:tc>
          <w:tcPr>
            <w:tcW w:w="1701" w:type="dxa"/>
            <w:tcBorders>
              <w:top w:val="nil"/>
              <w:left w:val="nil"/>
              <w:bottom w:val="nil"/>
              <w:right w:val="nil"/>
            </w:tcBorders>
          </w:tcPr>
          <w:p w14:paraId="74371CCC" w14:textId="790792FF" w:rsidR="00CF17DB" w:rsidRPr="00410A66" w:rsidRDefault="00CF17DB"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2.10</w:t>
            </w:r>
          </w:p>
        </w:tc>
        <w:tc>
          <w:tcPr>
            <w:tcW w:w="2552" w:type="dxa"/>
            <w:tcBorders>
              <w:top w:val="nil"/>
              <w:left w:val="nil"/>
              <w:bottom w:val="nil"/>
              <w:right w:val="nil"/>
            </w:tcBorders>
          </w:tcPr>
          <w:p w14:paraId="0158A2AB" w14:textId="01987626" w:rsidR="00CF17DB" w:rsidRPr="00CF17DB" w:rsidRDefault="00CF17DB" w:rsidP="00AF78E1">
            <w:pPr>
              <w:jc w:val="center"/>
              <w:cnfStyle w:val="000000000000" w:firstRow="0" w:lastRow="0" w:firstColumn="0" w:lastColumn="0" w:oddVBand="0" w:evenVBand="0" w:oddHBand="0" w:evenHBand="0" w:firstRowFirstColumn="0" w:firstRowLastColumn="0" w:lastRowFirstColumn="0" w:lastRowLastColumn="0"/>
              <w:rPr>
                <w:b/>
                <w:bCs/>
                <w:sz w:val="22"/>
                <w:szCs w:val="22"/>
              </w:rPr>
            </w:pPr>
            <w:r w:rsidRPr="00CF17DB">
              <w:rPr>
                <w:b/>
                <w:bCs/>
                <w:sz w:val="22"/>
                <w:szCs w:val="22"/>
              </w:rPr>
              <w:t>13673</w:t>
            </w:r>
          </w:p>
        </w:tc>
        <w:tc>
          <w:tcPr>
            <w:tcW w:w="1902" w:type="dxa"/>
            <w:tcBorders>
              <w:top w:val="nil"/>
              <w:left w:val="nil"/>
              <w:bottom w:val="nil"/>
            </w:tcBorders>
          </w:tcPr>
          <w:p w14:paraId="1DAD1ED4" w14:textId="68181C83" w:rsidR="00CF17DB" w:rsidRPr="00CF17DB" w:rsidRDefault="0078570E" w:rsidP="00AF78E1">
            <w:pPr>
              <w:jc w:val="center"/>
              <w:cnfStyle w:val="000000000000" w:firstRow="0" w:lastRow="0" w:firstColumn="0" w:lastColumn="0" w:oddVBand="0" w:evenVBand="0" w:oddHBand="0" w:evenHBand="0" w:firstRowFirstColumn="0" w:firstRowLastColumn="0" w:lastRowFirstColumn="0" w:lastRowLastColumn="0"/>
              <w:rPr>
                <w:b/>
                <w:bCs/>
                <w:sz w:val="22"/>
                <w:szCs w:val="22"/>
              </w:rPr>
            </w:pPr>
            <w:r>
              <w:rPr>
                <w:b/>
                <w:bCs/>
                <w:sz w:val="22"/>
                <w:szCs w:val="22"/>
              </w:rPr>
              <w:t>0.425</w:t>
            </w:r>
          </w:p>
        </w:tc>
      </w:tr>
      <w:tr w:rsidR="00CF17DB" w:rsidRPr="00410A66" w14:paraId="4413EFD2" w14:textId="4A65EB49" w:rsidTr="00D8089A">
        <w:trPr>
          <w:jc w:val="center"/>
        </w:trPr>
        <w:tc>
          <w:tcPr>
            <w:cnfStyle w:val="001000000000" w:firstRow="0" w:lastRow="0" w:firstColumn="1" w:lastColumn="0" w:oddVBand="0" w:evenVBand="0" w:oddHBand="0" w:evenHBand="0" w:firstRowFirstColumn="0" w:firstRowLastColumn="0" w:lastRowFirstColumn="0" w:lastRowLastColumn="0"/>
            <w:tcW w:w="3392" w:type="dxa"/>
            <w:tcBorders>
              <w:top w:val="nil"/>
              <w:right w:val="nil"/>
            </w:tcBorders>
          </w:tcPr>
          <w:p w14:paraId="2BA09233" w14:textId="4BE42CD8" w:rsidR="00CF17DB" w:rsidRDefault="00CF17DB" w:rsidP="00BA1878">
            <w:pPr>
              <w:jc w:val="left"/>
            </w:pPr>
            <w:r>
              <w:t>Y2(</w:t>
            </w:r>
            <w:r w:rsidRPr="007D2552">
              <w:t>delta selection-presentation</w:t>
            </w:r>
            <w:r>
              <w:t>)</w:t>
            </w:r>
          </w:p>
        </w:tc>
        <w:tc>
          <w:tcPr>
            <w:tcW w:w="1701" w:type="dxa"/>
            <w:tcBorders>
              <w:top w:val="nil"/>
              <w:left w:val="nil"/>
              <w:right w:val="nil"/>
            </w:tcBorders>
          </w:tcPr>
          <w:p w14:paraId="4A156D8B" w14:textId="3526456E" w:rsidR="00CF17DB" w:rsidRPr="00410A66" w:rsidRDefault="00CF17DB"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0.47</w:t>
            </w:r>
          </w:p>
        </w:tc>
        <w:tc>
          <w:tcPr>
            <w:tcW w:w="2552" w:type="dxa"/>
            <w:tcBorders>
              <w:top w:val="nil"/>
              <w:left w:val="nil"/>
              <w:right w:val="nil"/>
            </w:tcBorders>
          </w:tcPr>
          <w:p w14:paraId="33183E1F" w14:textId="63B96330" w:rsidR="00CF17DB" w:rsidRPr="00410A66" w:rsidRDefault="00CF17DB"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3056</w:t>
            </w:r>
          </w:p>
        </w:tc>
        <w:tc>
          <w:tcPr>
            <w:tcW w:w="1902" w:type="dxa"/>
            <w:tcBorders>
              <w:top w:val="nil"/>
              <w:left w:val="nil"/>
            </w:tcBorders>
          </w:tcPr>
          <w:p w14:paraId="430027C9" w14:textId="000AC63B" w:rsidR="00CF17DB" w:rsidRDefault="001C2F48" w:rsidP="00AF78E1">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0.42</w:t>
            </w:r>
            <w:r w:rsidR="0078570E">
              <w:rPr>
                <w:sz w:val="22"/>
                <w:szCs w:val="22"/>
              </w:rPr>
              <w:t>9</w:t>
            </w:r>
          </w:p>
        </w:tc>
      </w:tr>
    </w:tbl>
    <w:p w14:paraId="13AB94D2" w14:textId="77777777" w:rsidR="00FF4408" w:rsidRDefault="00FF4408" w:rsidP="00D7514F"/>
    <w:p w14:paraId="10266FBC" w14:textId="1F566DBE" w:rsidR="000861EC" w:rsidRDefault="00C629D8" w:rsidP="00D7514F">
      <w:r>
        <w:t xml:space="preserve">We can notice the large number of trees in </w:t>
      </w:r>
      <w:r w:rsidR="00487CD2">
        <w:t xml:space="preserve">the model for Y1: </w:t>
      </w:r>
      <w:r w:rsidR="00487CD2" w:rsidRPr="00D21CAA">
        <w:rPr>
          <w:b/>
          <w:bCs/>
        </w:rPr>
        <w:t>13673</w:t>
      </w:r>
      <w:r w:rsidR="00487CD2">
        <w:t>.</w:t>
      </w:r>
      <w:r w:rsidR="00932467">
        <w:t xml:space="preserve"> </w:t>
      </w:r>
      <w:r w:rsidR="00901598">
        <w:t xml:space="preserve">It </w:t>
      </w:r>
      <w:r w:rsidR="00441CA4">
        <w:t>results</w:t>
      </w:r>
      <w:r w:rsidR="00A53D7A">
        <w:t xml:space="preserve"> from t</w:t>
      </w:r>
      <w:r w:rsidR="00932467">
        <w:t>he intention</w:t>
      </w:r>
      <w:r w:rsidR="00EB4416">
        <w:t xml:space="preserve"> </w:t>
      </w:r>
      <w:r w:rsidR="003271BE">
        <w:t>of</w:t>
      </w:r>
      <w:r w:rsidR="00EB4416">
        <w:t xml:space="preserve"> </w:t>
      </w:r>
      <w:r w:rsidR="00847395">
        <w:t>minimiz</w:t>
      </w:r>
      <w:r w:rsidR="003271BE">
        <w:t>ing</w:t>
      </w:r>
      <w:r w:rsidR="000D230D">
        <w:t xml:space="preserve"> the bias and </w:t>
      </w:r>
      <w:r w:rsidR="00675E82">
        <w:t xml:space="preserve">the </w:t>
      </w:r>
      <w:r w:rsidR="000D230D">
        <w:t>variance</w:t>
      </w:r>
      <w:r w:rsidR="00675E82">
        <w:t xml:space="preserve"> </w:t>
      </w:r>
      <w:r w:rsidR="00847395">
        <w:t>of the model</w:t>
      </w:r>
      <w:r w:rsidR="000D230D">
        <w:t>.</w:t>
      </w:r>
      <w:r w:rsidR="0012106F">
        <w:t xml:space="preserve"> </w:t>
      </w:r>
      <w:r w:rsidR="00084D98">
        <w:t>But t</w:t>
      </w:r>
      <w:r w:rsidR="0012106F">
        <w:t xml:space="preserve">hat </w:t>
      </w:r>
      <w:r w:rsidR="00E52445">
        <w:t>comes with a</w:t>
      </w:r>
      <w:r w:rsidR="0012106F">
        <w:t xml:space="preserve"> price</w:t>
      </w:r>
      <w:r w:rsidR="00232643">
        <w:t>: more than 2 hours</w:t>
      </w:r>
      <w:r w:rsidR="00C82682">
        <w:t xml:space="preserve"> are needed</w:t>
      </w:r>
      <w:r w:rsidR="00232643">
        <w:t>.</w:t>
      </w:r>
      <w:r w:rsidR="006E2D56">
        <w:t xml:space="preserve"> </w:t>
      </w:r>
      <w:r w:rsidR="00D875B4">
        <w:t xml:space="preserve">The performance </w:t>
      </w:r>
      <w:r w:rsidR="00F44AAF">
        <w:t>in R2-test</w:t>
      </w:r>
      <w:r w:rsidR="00271E07">
        <w:t xml:space="preserve"> </w:t>
      </w:r>
      <w:r w:rsidR="00C4463D">
        <w:t xml:space="preserve">is </w:t>
      </w:r>
      <w:r w:rsidR="00271E07">
        <w:t>0.425</w:t>
      </w:r>
      <w:r w:rsidR="00E236FA">
        <w:t xml:space="preserve"> for Y1. It</w:t>
      </w:r>
      <w:r w:rsidR="00F44AAF">
        <w:t xml:space="preserve"> does outperform</w:t>
      </w:r>
      <w:r w:rsidR="0062465A">
        <w:t xml:space="preserve"> all</w:t>
      </w:r>
      <w:r w:rsidR="00F44AAF">
        <w:t xml:space="preserve"> </w:t>
      </w:r>
      <w:r w:rsidR="00CB3D17">
        <w:t>those we had seen in the first comparison</w:t>
      </w:r>
      <w:r w:rsidR="00271E07">
        <w:t xml:space="preserve"> (the best one was 0.39)</w:t>
      </w:r>
      <w:r w:rsidR="00CB3D17">
        <w:t>.</w:t>
      </w:r>
      <w:r w:rsidR="00271E07">
        <w:t xml:space="preserve"> </w:t>
      </w:r>
      <w:r w:rsidR="006E2D56">
        <w:t xml:space="preserve">We will </w:t>
      </w:r>
      <w:r w:rsidR="00ED67C1">
        <w:t xml:space="preserve">analyze </w:t>
      </w:r>
      <w:r w:rsidR="00D875B4">
        <w:t>in</w:t>
      </w:r>
      <w:r w:rsidR="006E2D56">
        <w:t xml:space="preserve"> the next section if </w:t>
      </w:r>
      <w:r w:rsidR="0032112E">
        <w:t>all</w:t>
      </w:r>
      <w:r w:rsidR="004D1DDA">
        <w:t xml:space="preserve"> </w:t>
      </w:r>
      <w:r w:rsidR="00CE30D9">
        <w:t>this job</w:t>
      </w:r>
      <w:r w:rsidR="006E2D56">
        <w:t xml:space="preserve"> </w:t>
      </w:r>
      <w:r w:rsidR="00914CED">
        <w:t>is worth</w:t>
      </w:r>
      <w:r w:rsidR="00441CA4">
        <w:t xml:space="preserve"> it</w:t>
      </w:r>
      <w:r w:rsidR="00914CED">
        <w:t>.</w:t>
      </w:r>
      <w:r w:rsidR="00410A66">
        <w:tab/>
      </w:r>
    </w:p>
    <w:p w14:paraId="2D2F852A" w14:textId="02813866" w:rsidR="00BD7295" w:rsidRDefault="00BD7295">
      <w:r>
        <w:br w:type="page"/>
      </w:r>
    </w:p>
    <w:p w14:paraId="325D4DA3" w14:textId="77777777" w:rsidR="006D65EB" w:rsidRPr="009D0822" w:rsidRDefault="006D65EB" w:rsidP="009D0822"/>
    <w:p w14:paraId="2AABE63B" w14:textId="68E5D682" w:rsidR="00B72691" w:rsidRDefault="00B72691" w:rsidP="006D4EB8">
      <w:pPr>
        <w:pStyle w:val="Heading1"/>
      </w:pPr>
      <w:bookmarkStart w:id="65" w:name="_Toc50972568"/>
      <w:r>
        <w:t>Result</w:t>
      </w:r>
      <w:r w:rsidR="000420F5">
        <w:t>s</w:t>
      </w:r>
      <w:r w:rsidR="00126745">
        <w:t xml:space="preserve"> with Catboost</w:t>
      </w:r>
      <w:bookmarkEnd w:id="65"/>
    </w:p>
    <w:p w14:paraId="3F25B354" w14:textId="67FD7968" w:rsidR="000420F5" w:rsidRDefault="008D62E2" w:rsidP="000420F5">
      <w:pPr>
        <w:pStyle w:val="Heading2"/>
      </w:pPr>
      <w:bookmarkStart w:id="66" w:name="_Toc50972569"/>
      <w:r>
        <w:t>L</w:t>
      </w:r>
      <w:r w:rsidR="00B71B4D">
        <w:t>eaderboard</w:t>
      </w:r>
      <w:bookmarkEnd w:id="66"/>
    </w:p>
    <w:p w14:paraId="5DE7152C" w14:textId="77777777" w:rsidR="00394E10" w:rsidRDefault="001B4B06" w:rsidP="000420F5">
      <w:r>
        <w:t>The</w:t>
      </w:r>
      <w:r w:rsidR="00331296">
        <w:t xml:space="preserve"> </w:t>
      </w:r>
      <w:r w:rsidR="00055E00">
        <w:t>submission</w:t>
      </w:r>
      <w:r w:rsidR="000E6037">
        <w:t xml:space="preserve"> </w:t>
      </w:r>
      <w:r w:rsidR="003439F8">
        <w:t xml:space="preserve">has been ranked </w:t>
      </w:r>
      <w:r w:rsidR="00E109BA" w:rsidRPr="000D1BFC">
        <w:rPr>
          <w:b/>
          <w:bCs/>
        </w:rPr>
        <w:t>fi</w:t>
      </w:r>
      <w:r w:rsidR="00055E00" w:rsidRPr="000D1BFC">
        <w:rPr>
          <w:b/>
          <w:bCs/>
        </w:rPr>
        <w:t>rst out</w:t>
      </w:r>
      <w:r w:rsidR="002D35EC" w:rsidRPr="000D1BFC">
        <w:rPr>
          <w:b/>
          <w:bCs/>
        </w:rPr>
        <w:t xml:space="preserve"> of 196</w:t>
      </w:r>
      <w:r w:rsidR="00EA304B">
        <w:t xml:space="preserve"> </w:t>
      </w:r>
      <w:r w:rsidR="00DE2BA7">
        <w:t>on</w:t>
      </w:r>
      <w:r w:rsidR="00BE329E">
        <w:t xml:space="preserve"> the</w:t>
      </w:r>
      <w:r>
        <w:t xml:space="preserve"> </w:t>
      </w:r>
      <w:hyperlink r:id="rId51" w:history="1">
        <w:r w:rsidR="000420F5" w:rsidRPr="00C83982">
          <w:rPr>
            <w:rStyle w:val="Hyperlink"/>
          </w:rPr>
          <w:t>Leaderboard</w:t>
        </w:r>
      </w:hyperlink>
      <w:r w:rsidR="000420F5">
        <w:t xml:space="preserve"> </w:t>
      </w:r>
      <w:r w:rsidR="00FC1B01">
        <w:t xml:space="preserve">which was </w:t>
      </w:r>
      <w:r w:rsidR="000841B4">
        <w:t xml:space="preserve">opened </w:t>
      </w:r>
      <w:r w:rsidR="005B5829">
        <w:t xml:space="preserve">since </w:t>
      </w:r>
      <w:r w:rsidR="0086715C">
        <w:t>January of</w:t>
      </w:r>
      <w:r w:rsidR="008231FB">
        <w:t xml:space="preserve"> 2020</w:t>
      </w:r>
      <w:r w:rsidR="005554FC">
        <w:t xml:space="preserve">. </w:t>
      </w:r>
    </w:p>
    <w:p w14:paraId="3105D4C0" w14:textId="1B807ADA" w:rsidR="00851E47" w:rsidRDefault="00394E10" w:rsidP="00851E47">
      <w:pPr>
        <w:jc w:val="center"/>
      </w:pPr>
      <w:r>
        <w:t>Public Leader board</w:t>
      </w:r>
      <w:r w:rsidR="005554FC">
        <w:t xml:space="preserve"> </w:t>
      </w:r>
      <w:r w:rsidR="003C581D">
        <w:t>– screenshot on</w:t>
      </w:r>
      <w:r w:rsidR="000420F5">
        <w:t xml:space="preserve"> </w:t>
      </w:r>
      <w:r w:rsidR="00A0343B">
        <w:t>October 04</w:t>
      </w:r>
      <w:r w:rsidR="000420F5">
        <w:t>, 2020</w:t>
      </w:r>
      <w:r w:rsidR="00FA1619">
        <w:t xml:space="preserve"> (</w:t>
      </w:r>
      <w:r w:rsidR="00B1631D">
        <w:t xml:space="preserve">ranking among </w:t>
      </w:r>
      <w:r w:rsidR="00AC7A91">
        <w:t>198</w:t>
      </w:r>
      <w:r w:rsidR="00FA1619">
        <w:t xml:space="preserve"> submissions)</w:t>
      </w:r>
      <w:r w:rsidR="00851E47">
        <w:t xml:space="preserve"> Table </w:t>
      </w:r>
      <w:fldSimple w:instr=" STYLEREF 1 \s ">
        <w:r w:rsidR="000002B9">
          <w:rPr>
            <w:noProof/>
          </w:rPr>
          <w:t>6</w:t>
        </w:r>
      </w:fldSimple>
      <w:r w:rsidR="00A84D42">
        <w:noBreakHyphen/>
      </w:r>
      <w:fldSimple w:instr=" SEQ Table \* ARABIC \s 1 ">
        <w:r w:rsidR="000002B9">
          <w:rPr>
            <w:noProof/>
          </w:rPr>
          <w:t>1</w:t>
        </w:r>
      </w:fldSimple>
    </w:p>
    <w:p w14:paraId="32735BD1" w14:textId="123771AA" w:rsidR="000420F5" w:rsidRDefault="000420F5" w:rsidP="000420F5">
      <w:r>
        <w:rPr>
          <w:noProof/>
        </w:rPr>
        <w:drawing>
          <wp:inline distT="0" distB="0" distL="0" distR="0" wp14:anchorId="0E96257D" wp14:editId="6154FE15">
            <wp:extent cx="5630288" cy="5745192"/>
            <wp:effectExtent l="0" t="0" r="889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1632" cy="5756767"/>
                    </a:xfrm>
                    <a:prstGeom prst="rect">
                      <a:avLst/>
                    </a:prstGeom>
                    <a:noFill/>
                    <a:ln>
                      <a:noFill/>
                    </a:ln>
                  </pic:spPr>
                </pic:pic>
              </a:graphicData>
            </a:graphic>
          </wp:inline>
        </w:drawing>
      </w:r>
    </w:p>
    <w:p w14:paraId="23F28851" w14:textId="4CEB9EA8" w:rsidR="00A32A70" w:rsidRDefault="00FC5EA8" w:rsidP="00FB7A9B">
      <w:r>
        <w:t xml:space="preserve">One can notice that the achieved performance, </w:t>
      </w:r>
      <w:r w:rsidRPr="00A26BFA">
        <w:rPr>
          <w:b/>
          <w:bCs/>
        </w:rPr>
        <w:t>R2 = 0.3078</w:t>
      </w:r>
      <w:r>
        <w:t xml:space="preserve">, is still very far from 1.0. In another word, only 30% of </w:t>
      </w:r>
      <w:r w:rsidR="002903EA">
        <w:t xml:space="preserve">the </w:t>
      </w:r>
      <w:r>
        <w:t xml:space="preserve">variance of the prediction can be explained. </w:t>
      </w:r>
      <w:r w:rsidR="00697F79">
        <w:t>Later</w:t>
      </w:r>
      <w:r w:rsidR="00BA7C38">
        <w:t xml:space="preserve"> in the document</w:t>
      </w:r>
      <w:r>
        <w:t>, we</w:t>
      </w:r>
      <w:r w:rsidR="00BA7C38">
        <w:t xml:space="preserve"> will</w:t>
      </w:r>
      <w:r>
        <w:t xml:space="preserve"> </w:t>
      </w:r>
      <w:r w:rsidR="00C4753E">
        <w:t>see how to interpret</w:t>
      </w:r>
      <w:r>
        <w:t xml:space="preserve"> this number.</w:t>
      </w:r>
    </w:p>
    <w:p w14:paraId="74BDF95A" w14:textId="79C9BE13" w:rsidR="00712AB6" w:rsidRDefault="00712AB6" w:rsidP="00147A20">
      <w:pPr>
        <w:pStyle w:val="Heading2"/>
      </w:pPr>
      <w:bookmarkStart w:id="67" w:name="_General_view_on"/>
      <w:bookmarkStart w:id="68" w:name="_Toc50972570"/>
      <w:bookmarkEnd w:id="67"/>
      <w:r>
        <w:lastRenderedPageBreak/>
        <w:t xml:space="preserve">General view </w:t>
      </w:r>
      <w:r w:rsidR="00147A20">
        <w:t>on the model</w:t>
      </w:r>
      <w:r w:rsidR="00B37877">
        <w:t xml:space="preserve"> performance</w:t>
      </w:r>
      <w:bookmarkEnd w:id="68"/>
    </w:p>
    <w:p w14:paraId="6B38013C" w14:textId="6EC21825" w:rsidR="00071F3D" w:rsidRDefault="00385D2F" w:rsidP="00FB7A9B">
      <w:r>
        <w:t>A</w:t>
      </w:r>
      <w:r w:rsidR="00147A20">
        <w:t xml:space="preserve"> </w:t>
      </w:r>
      <w:r w:rsidR="00AE22A1">
        <w:t>first</w:t>
      </w:r>
      <w:r>
        <w:t xml:space="preserve"> appreciation could be done by plotting the predictions</w:t>
      </w:r>
      <w:r w:rsidR="00E810B2">
        <w:t xml:space="preserve"> (y_pred)</w:t>
      </w:r>
      <w:r>
        <w:t xml:space="preserve"> against the </w:t>
      </w:r>
      <w:r w:rsidR="001A305F">
        <w:t>actual values</w:t>
      </w:r>
      <w:r w:rsidR="00E810B2">
        <w:t xml:space="preserve"> (y_true)</w:t>
      </w:r>
      <w:r w:rsidR="001A305F">
        <w:t xml:space="preserve">. The following chart is about Y1 (“Delta </w:t>
      </w:r>
      <w:r w:rsidR="00351F61">
        <w:t>departure-presentation”)</w:t>
      </w:r>
      <w:r w:rsidR="00BB5CBA">
        <w:t xml:space="preserve"> with the test dataset</w:t>
      </w:r>
      <w:r w:rsidR="00351F61">
        <w:t>:</w:t>
      </w:r>
    </w:p>
    <w:p w14:paraId="2D10762E" w14:textId="664782EE" w:rsidR="00F66196" w:rsidRDefault="00001B45" w:rsidP="00F66196">
      <w:pPr>
        <w:jc w:val="center"/>
      </w:pPr>
      <w:bookmarkStart w:id="69" w:name="_Toc54525543"/>
      <w:r>
        <w:t xml:space="preserve">Predicted Y1 (“Delta departure-presentation”) vs </w:t>
      </w:r>
      <w:r w:rsidR="00946790">
        <w:t>Actual</w:t>
      </w:r>
      <w:r w:rsidR="00F66196">
        <w:t xml:space="preserve"> - Figure </w:t>
      </w:r>
      <w:fldSimple w:instr=" STYLEREF 1 \s ">
        <w:r w:rsidR="000002B9">
          <w:rPr>
            <w:noProof/>
          </w:rPr>
          <w:t>6</w:t>
        </w:r>
      </w:fldSimple>
      <w:r w:rsidR="001541A7">
        <w:noBreakHyphen/>
      </w:r>
      <w:fldSimple w:instr=" SEQ Figure \* ARABIC \s 1 ">
        <w:r w:rsidR="000002B9">
          <w:rPr>
            <w:noProof/>
          </w:rPr>
          <w:t>1</w:t>
        </w:r>
        <w:bookmarkEnd w:id="69"/>
      </w:fldSimple>
    </w:p>
    <w:p w14:paraId="5641D674" w14:textId="7F50F0C5" w:rsidR="00351F61" w:rsidRDefault="00E810B2" w:rsidP="00F66196">
      <w:pPr>
        <w:jc w:val="center"/>
      </w:pPr>
      <w:r>
        <w:rPr>
          <w:noProof/>
        </w:rPr>
        <w:drawing>
          <wp:inline distT="0" distB="0" distL="0" distR="0" wp14:anchorId="55BB4244" wp14:editId="745D5CCA">
            <wp:extent cx="4533900" cy="4037931"/>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3545" cy="4055427"/>
                    </a:xfrm>
                    <a:prstGeom prst="rect">
                      <a:avLst/>
                    </a:prstGeom>
                  </pic:spPr>
                </pic:pic>
              </a:graphicData>
            </a:graphic>
          </wp:inline>
        </w:drawing>
      </w:r>
    </w:p>
    <w:p w14:paraId="10F8A932" w14:textId="632099F7" w:rsidR="0006379C" w:rsidRDefault="00720896" w:rsidP="00FB7A9B">
      <w:r>
        <w:t>At</w:t>
      </w:r>
      <w:r w:rsidR="00473E28">
        <w:t xml:space="preserve"> the</w:t>
      </w:r>
      <w:r>
        <w:t xml:space="preserve"> first glance, i</w:t>
      </w:r>
      <w:r w:rsidR="00744E86">
        <w:t xml:space="preserve">t looks </w:t>
      </w:r>
      <w:r w:rsidR="00AE1355">
        <w:t xml:space="preserve">like </w:t>
      </w:r>
      <w:r w:rsidR="00744E86">
        <w:t xml:space="preserve">the predictions are </w:t>
      </w:r>
      <w:r w:rsidR="003A4722">
        <w:t>very dispersed far from the diagonal</w:t>
      </w:r>
      <w:r w:rsidR="00A24763">
        <w:t xml:space="preserve">. </w:t>
      </w:r>
      <w:r w:rsidR="00AE1355">
        <w:t>Many</w:t>
      </w:r>
      <w:r w:rsidR="00A24763">
        <w:t xml:space="preserve"> predictions are </w:t>
      </w:r>
      <w:r w:rsidR="00E65981">
        <w:t>extremely</w:t>
      </w:r>
      <w:r w:rsidR="00A24763">
        <w:t xml:space="preserve"> </w:t>
      </w:r>
      <w:r w:rsidR="00E65981">
        <w:t>under-estimated.</w:t>
      </w:r>
      <w:r w:rsidR="009D5884">
        <w:t xml:space="preserve"> B</w:t>
      </w:r>
      <w:r w:rsidR="00BC4BD0">
        <w:t xml:space="preserve">ut in fact, </w:t>
      </w:r>
      <w:r w:rsidR="00D1760B">
        <w:t>a large majority of</w:t>
      </w:r>
      <w:r w:rsidR="002267BD">
        <w:t xml:space="preserve"> the datapoints </w:t>
      </w:r>
      <w:r w:rsidR="00D1760B">
        <w:t>are well estimated</w:t>
      </w:r>
      <w:r w:rsidR="009C5F9E">
        <w:t>.</w:t>
      </w:r>
    </w:p>
    <w:p w14:paraId="5F31A103" w14:textId="6E6A9020" w:rsidR="00744E86" w:rsidRDefault="00C53FCD" w:rsidP="00FB7A9B">
      <w:r>
        <w:t>The</w:t>
      </w:r>
      <w:r w:rsidR="009C5F9E">
        <w:t xml:space="preserve"> charts below</w:t>
      </w:r>
      <w:r>
        <w:t xml:space="preserve"> </w:t>
      </w:r>
      <w:r w:rsidR="00982BED">
        <w:t xml:space="preserve">show respectively the </w:t>
      </w:r>
      <w:r>
        <w:t>distribution</w:t>
      </w:r>
      <w:r w:rsidR="009C5F9E">
        <w:t>s</w:t>
      </w:r>
      <w:r>
        <w:t xml:space="preserve"> of</w:t>
      </w:r>
      <w:r w:rsidR="00D274AB">
        <w:t xml:space="preserve"> the</w:t>
      </w:r>
      <w:r>
        <w:t xml:space="preserve"> residuals (</w:t>
      </w:r>
      <m:oMath>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eastAsiaTheme="minorEastAsia" w:hAnsi="Cambria Math"/>
                <w:i/>
              </w:rPr>
            </m:ctrlPr>
          </m:sSubPr>
          <m:e>
            <m:r>
              <w:rPr>
                <w:rFonts w:ascii="Cambria Math" w:hAnsi="Cambria Math"/>
              </w:rPr>
              <m:t>y</m:t>
            </m:r>
            <m:ctrlPr>
              <w:rPr>
                <w:rFonts w:ascii="Cambria Math" w:hAnsi="Cambria Math"/>
                <w:i/>
              </w:rPr>
            </m:ctrlPr>
          </m:e>
          <m:sub>
            <m:r>
              <w:rPr>
                <w:rFonts w:ascii="Cambria Math" w:eastAsiaTheme="minorEastAsia" w:hAnsi="Cambria Math"/>
              </w:rPr>
              <m:t>i</m:t>
            </m:r>
          </m:sub>
        </m:sSub>
      </m:oMath>
      <w:r>
        <w:t>)</w:t>
      </w:r>
      <w:r w:rsidR="00982BED">
        <w:t xml:space="preserve"> and the standardized residuals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ϵ</m:t>
                </m:r>
              </m:e>
              <m:sub>
                <m:r>
                  <w:rPr>
                    <w:rFonts w:ascii="Cambria Math" w:hAnsi="Cambria Math"/>
                    <w:sz w:val="28"/>
                    <w:szCs w:val="28"/>
                  </w:rPr>
                  <m:t>i</m:t>
                </m:r>
              </m:sub>
            </m:sSub>
          </m:num>
          <m:den>
            <m:r>
              <w:rPr>
                <w:rFonts w:ascii="Cambria Math" w:hAnsi="Cambria Math"/>
                <w:sz w:val="28"/>
                <w:szCs w:val="28"/>
              </w:rPr>
              <m:t>std(ϵ)</m:t>
            </m:r>
          </m:den>
        </m:f>
      </m:oMath>
      <w:r w:rsidR="00982BED">
        <w:t>)</w:t>
      </w:r>
      <w:r w:rsidR="000159AF">
        <w:t>.</w:t>
      </w:r>
      <w:r w:rsidR="005E04FF">
        <w:t xml:space="preserve"> </w:t>
      </w:r>
    </w:p>
    <w:p w14:paraId="09280D25" w14:textId="608CFF1C" w:rsidR="0060482C" w:rsidRDefault="0060482C">
      <w:r>
        <w:br w:type="page"/>
      </w:r>
    </w:p>
    <w:p w14:paraId="1C23B7A1" w14:textId="77777777" w:rsidR="0060482C" w:rsidRDefault="0060482C" w:rsidP="00FB7A9B"/>
    <w:p w14:paraId="3ACF2DCE" w14:textId="48803B7B" w:rsidR="00F66196" w:rsidRDefault="0060482C" w:rsidP="00F66196">
      <w:pPr>
        <w:jc w:val="center"/>
      </w:pPr>
      <w:bookmarkStart w:id="70" w:name="_Toc54525544"/>
      <w:r>
        <w:t>Y1 Standardized Residuals distribution</w:t>
      </w:r>
      <w:r w:rsidR="00F66196">
        <w:t xml:space="preserve"> - Figure </w:t>
      </w:r>
      <w:fldSimple w:instr=" STYLEREF 1 \s ">
        <w:r w:rsidR="000002B9">
          <w:rPr>
            <w:noProof/>
          </w:rPr>
          <w:t>6</w:t>
        </w:r>
      </w:fldSimple>
      <w:r w:rsidR="001541A7">
        <w:noBreakHyphen/>
      </w:r>
      <w:fldSimple w:instr=" SEQ Figure \* ARABIC \s 1 ">
        <w:r w:rsidR="000002B9">
          <w:rPr>
            <w:noProof/>
          </w:rPr>
          <w:t>2</w:t>
        </w:r>
        <w:bookmarkEnd w:id="70"/>
      </w:fldSimple>
    </w:p>
    <w:p w14:paraId="453CE2B1" w14:textId="29F855C7" w:rsidR="000159AF" w:rsidRDefault="0029445D" w:rsidP="00946790">
      <w:pPr>
        <w:jc w:val="center"/>
      </w:pPr>
      <w:r>
        <w:rPr>
          <w:noProof/>
        </w:rPr>
        <w:drawing>
          <wp:inline distT="0" distB="0" distL="0" distR="0" wp14:anchorId="166270D6" wp14:editId="6AFA8153">
            <wp:extent cx="3800475" cy="37040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0383" cy="3723460"/>
                    </a:xfrm>
                    <a:prstGeom prst="rect">
                      <a:avLst/>
                    </a:prstGeom>
                  </pic:spPr>
                </pic:pic>
              </a:graphicData>
            </a:graphic>
          </wp:inline>
        </w:drawing>
      </w:r>
    </w:p>
    <w:p w14:paraId="36FF73BB" w14:textId="44EC9613" w:rsidR="0006379C" w:rsidRDefault="0006379C" w:rsidP="00FB7A9B">
      <w:r>
        <w:t xml:space="preserve">Most of </w:t>
      </w:r>
      <w:r w:rsidR="001E5FCE">
        <w:t xml:space="preserve">the </w:t>
      </w:r>
      <w:r>
        <w:t xml:space="preserve">residuals in absolute value are below 300s (5 minutes), i.e. under 3 times </w:t>
      </w:r>
      <w:r w:rsidR="001E5FCE">
        <w:t xml:space="preserve">the </w:t>
      </w:r>
      <w:r>
        <w:t xml:space="preserve">standard deviation. </w:t>
      </w:r>
      <w:r w:rsidR="00791C7D">
        <w:t>However, this distribution</w:t>
      </w:r>
      <w:r w:rsidR="00DB2778">
        <w:t xml:space="preserve"> is skewed</w:t>
      </w:r>
      <w:r w:rsidR="00424F98">
        <w:t>: the predictions tend to under-estima</w:t>
      </w:r>
      <w:r w:rsidR="003C228F">
        <w:t xml:space="preserve">te </w:t>
      </w:r>
      <w:r w:rsidR="009E1CD4">
        <w:t>for very few examples.</w:t>
      </w:r>
    </w:p>
    <w:p w14:paraId="43462846" w14:textId="7583E94E" w:rsidR="005A10B3" w:rsidRDefault="005A10B3">
      <w:r>
        <w:br w:type="page"/>
      </w:r>
    </w:p>
    <w:p w14:paraId="609A5A68" w14:textId="77777777" w:rsidR="005A10B3" w:rsidRDefault="005A10B3" w:rsidP="00FB7A9B"/>
    <w:p w14:paraId="788AAD33" w14:textId="214868E4" w:rsidR="00E810B2" w:rsidRDefault="00860488" w:rsidP="00FB7A9B">
      <w:r>
        <w:t>If we compare the distributions of the true values and the pred</w:t>
      </w:r>
      <w:r w:rsidR="0059698F">
        <w:t>ictions, we</w:t>
      </w:r>
      <w:r w:rsidR="001F2BFF">
        <w:t xml:space="preserve"> can notice </w:t>
      </w:r>
      <w:r w:rsidR="008F42EC">
        <w:t>some divergence:</w:t>
      </w:r>
      <w:r w:rsidR="002A4A75">
        <w:t xml:space="preserve"> the model tends to </w:t>
      </w:r>
      <w:r w:rsidR="006C7181">
        <w:t xml:space="preserve">concentrate </w:t>
      </w:r>
      <w:r w:rsidR="00721EC9">
        <w:t xml:space="preserve">more </w:t>
      </w:r>
      <w:r w:rsidR="006C7181">
        <w:t xml:space="preserve">mass </w:t>
      </w:r>
      <w:r w:rsidR="00721EC9">
        <w:t>around</w:t>
      </w:r>
      <w:r w:rsidR="006C7181">
        <w:t xml:space="preserve"> the mode value (</w:t>
      </w:r>
      <w:r w:rsidR="00721EC9">
        <w:t>~300s).</w:t>
      </w:r>
      <w:r w:rsidR="005028D1">
        <w:t xml:space="preserve"> </w:t>
      </w:r>
      <w:r w:rsidR="00F738B2">
        <w:t xml:space="preserve">It did not manage to </w:t>
      </w:r>
      <w:r w:rsidR="00741C61">
        <w:t>predict</w:t>
      </w:r>
      <w:r w:rsidR="00F51990">
        <w:t xml:space="preserve"> </w:t>
      </w:r>
      <w:r w:rsidR="00846F11">
        <w:t xml:space="preserve">the </w:t>
      </w:r>
      <w:r w:rsidR="00C25DAD">
        <w:t xml:space="preserve">long stretched </w:t>
      </w:r>
      <w:r w:rsidR="00846F11">
        <w:t>right tail</w:t>
      </w:r>
      <w:r w:rsidR="00BA69F0">
        <w:t>.</w:t>
      </w:r>
    </w:p>
    <w:p w14:paraId="134D2486" w14:textId="35FA9CCF" w:rsidR="00F66196" w:rsidRDefault="002E072D" w:rsidP="00F66196">
      <w:pPr>
        <w:jc w:val="center"/>
      </w:pPr>
      <w:bookmarkStart w:id="71" w:name="_Toc54525545"/>
      <w:r>
        <w:t>Y1 actual values distribution</w:t>
      </w:r>
      <w:r w:rsidR="00F66196">
        <w:t xml:space="preserve"> - Figure </w:t>
      </w:r>
      <w:fldSimple w:instr=" STYLEREF 1 \s ">
        <w:r w:rsidR="000002B9">
          <w:rPr>
            <w:noProof/>
          </w:rPr>
          <w:t>6</w:t>
        </w:r>
      </w:fldSimple>
      <w:r w:rsidR="001541A7">
        <w:noBreakHyphen/>
      </w:r>
      <w:fldSimple w:instr=" SEQ Figure \* ARABIC \s 1 ">
        <w:r w:rsidR="000002B9">
          <w:rPr>
            <w:noProof/>
          </w:rPr>
          <w:t>3</w:t>
        </w:r>
        <w:bookmarkEnd w:id="71"/>
      </w:fldSimple>
    </w:p>
    <w:p w14:paraId="1A923C5E" w14:textId="22AD828F" w:rsidR="008F42EC" w:rsidRDefault="00A46D80" w:rsidP="0060482C">
      <w:pPr>
        <w:jc w:val="center"/>
      </w:pPr>
      <w:r>
        <w:rPr>
          <w:noProof/>
        </w:rPr>
        <w:drawing>
          <wp:inline distT="0" distB="0" distL="0" distR="0" wp14:anchorId="75766B4F" wp14:editId="057110CC">
            <wp:extent cx="3605562" cy="16478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722" cy="1652011"/>
                    </a:xfrm>
                    <a:prstGeom prst="rect">
                      <a:avLst/>
                    </a:prstGeom>
                  </pic:spPr>
                </pic:pic>
              </a:graphicData>
            </a:graphic>
          </wp:inline>
        </w:drawing>
      </w:r>
    </w:p>
    <w:p w14:paraId="779FA258" w14:textId="20441977" w:rsidR="002E072D" w:rsidRDefault="002E072D" w:rsidP="005A10B3">
      <w:pPr>
        <w:jc w:val="center"/>
      </w:pPr>
      <w:r>
        <w:t>Y1 predicted values distribution</w:t>
      </w:r>
    </w:p>
    <w:p w14:paraId="7B1B633F" w14:textId="6F1AF115" w:rsidR="00DD7585" w:rsidRDefault="00A46D80" w:rsidP="005A10B3">
      <w:pPr>
        <w:jc w:val="center"/>
      </w:pPr>
      <w:r>
        <w:rPr>
          <w:noProof/>
        </w:rPr>
        <w:drawing>
          <wp:inline distT="0" distB="0" distL="0" distR="0" wp14:anchorId="5404A690" wp14:editId="60CBE1CE">
            <wp:extent cx="3611447" cy="170497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3214" cy="1715251"/>
                    </a:xfrm>
                    <a:prstGeom prst="rect">
                      <a:avLst/>
                    </a:prstGeom>
                  </pic:spPr>
                </pic:pic>
              </a:graphicData>
            </a:graphic>
          </wp:inline>
        </w:drawing>
      </w:r>
    </w:p>
    <w:p w14:paraId="16B67CA4" w14:textId="12641126" w:rsidR="001035C2" w:rsidRDefault="003E262F" w:rsidP="006369D0">
      <w:pPr>
        <w:pStyle w:val="Heading2"/>
      </w:pPr>
      <w:bookmarkStart w:id="72" w:name="_Analyzing_the_R2"/>
      <w:bookmarkStart w:id="73" w:name="_Toc50972571"/>
      <w:bookmarkEnd w:id="72"/>
      <w:r>
        <w:t xml:space="preserve">Analyzing the </w:t>
      </w:r>
      <w:r w:rsidR="00050875">
        <w:t>R2 metric</w:t>
      </w:r>
      <w:bookmarkEnd w:id="73"/>
    </w:p>
    <w:p w14:paraId="6A212840" w14:textId="1940871B" w:rsidR="000A1504" w:rsidRDefault="00233C65" w:rsidP="00B15E14">
      <w:r>
        <w:t xml:space="preserve">R2 is </w:t>
      </w:r>
      <w:r w:rsidR="009831F9">
        <w:t>a measurement of goodness of fit</w:t>
      </w:r>
      <w:r>
        <w:t>:</w:t>
      </w:r>
      <w:r w:rsidR="0081092E">
        <w:t xml:space="preserve"> </w:t>
      </w:r>
    </w:p>
    <w:p w14:paraId="183C7973" w14:textId="466AB885" w:rsidR="00900178" w:rsidRPr="00567D61" w:rsidRDefault="00DB00B3" w:rsidP="00B15E14">
      <w:pPr>
        <w:rPr>
          <w:rFonts w:eastAsiaTheme="minorEastAsia"/>
          <w:sz w:val="32"/>
          <w:szCs w:val="32"/>
        </w:rPr>
      </w:pPr>
      <m:oMath>
        <m:sSup>
          <m:sSupPr>
            <m:ctrlPr>
              <w:rPr>
                <w:rFonts w:ascii="Cambria Math" w:hAnsi="Cambria Math"/>
                <w:i/>
                <w:sz w:val="32"/>
                <w:szCs w:val="32"/>
              </w:rPr>
            </m:ctrlPr>
          </m:sSupPr>
          <m:e>
            <m:r>
              <w:rPr>
                <w:rFonts w:ascii="Cambria Math" w:hAnsi="Cambria Math"/>
                <w:sz w:val="32"/>
                <w:szCs w:val="32"/>
              </w:rPr>
              <m:t>R</m:t>
            </m:r>
          </m:e>
          <m:sup>
            <m:r>
              <w:rPr>
                <w:rFonts w:ascii="Cambria Math" w:hAnsi="Cambria Math"/>
                <w:sz w:val="32"/>
                <w:szCs w:val="32"/>
              </w:rPr>
              <m:t>2</m:t>
            </m:r>
          </m:sup>
        </m:sSup>
        <m:r>
          <w:rPr>
            <w:rFonts w:ascii="Cambria Math" w:hAnsi="Cambria Math"/>
            <w:sz w:val="32"/>
            <w:szCs w:val="32"/>
          </w:rPr>
          <m:t>=1-</m:t>
        </m:r>
        <m:f>
          <m:fPr>
            <m:ctrlPr>
              <w:rPr>
                <w:rFonts w:ascii="Cambria Math" w:hAnsi="Cambria Math"/>
                <w:i/>
                <w:sz w:val="32"/>
                <w:szCs w:val="32"/>
              </w:rPr>
            </m:ctrlPr>
          </m:fPr>
          <m:num>
            <m:r>
              <w:rPr>
                <w:rFonts w:ascii="Cambria Math" w:hAnsi="Cambria Math"/>
                <w:sz w:val="32"/>
                <w:szCs w:val="32"/>
              </w:rPr>
              <m:t>Unexplained variance</m:t>
            </m:r>
          </m:num>
          <m:den>
            <m:r>
              <w:rPr>
                <w:rFonts w:ascii="Cambria Math" w:hAnsi="Cambria Math"/>
                <w:sz w:val="32"/>
                <w:szCs w:val="32"/>
              </w:rPr>
              <m:t>Total variance</m:t>
            </m:r>
          </m:den>
        </m:f>
      </m:oMath>
      <w:r w:rsidR="00E85300" w:rsidRPr="00592050">
        <w:rPr>
          <w:rFonts w:eastAsiaTheme="minorEastAsia"/>
          <w:sz w:val="32"/>
          <w:szCs w:val="32"/>
        </w:rPr>
        <w:t xml:space="preserve"> = </w:t>
      </w:r>
      <m:oMath>
        <m:r>
          <w:rPr>
            <w:rFonts w:ascii="Cambria Math" w:eastAsiaTheme="minorEastAsia" w:hAnsi="Cambria Math"/>
            <w:sz w:val="32"/>
            <w:szCs w:val="32"/>
          </w:rPr>
          <m:t>1-</m:t>
        </m:r>
        <m:f>
          <m:fPr>
            <m:ctrlPr>
              <w:rPr>
                <w:rFonts w:ascii="Cambria Math" w:eastAsiaTheme="minorEastAsia" w:hAnsi="Cambria Math"/>
                <w:i/>
                <w:sz w:val="32"/>
                <w:szCs w:val="32"/>
              </w:rPr>
            </m:ctrlPr>
          </m:fPr>
          <m:num>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acc>
                      <m:accPr>
                        <m:ctrlPr>
                          <w:rPr>
                            <w:rFonts w:ascii="Cambria Math" w:eastAsiaTheme="minorEastAsia" w:hAnsi="Cambria Math"/>
                            <w:i/>
                            <w:sz w:val="32"/>
                            <w:szCs w:val="32"/>
                          </w:rPr>
                        </m:ctrlPr>
                      </m:accPr>
                      <m:e>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i</m:t>
                            </m:r>
                          </m:sub>
                        </m:sSub>
                      </m:e>
                    </m:acc>
                    <m:r>
                      <w:rPr>
                        <w:rFonts w:ascii="Cambria Math" w:eastAsiaTheme="minorEastAsia" w:hAnsi="Cambria Math"/>
                        <w:sz w:val="32"/>
                        <w:szCs w:val="32"/>
                      </w:rPr>
                      <m:t>-</m:t>
                    </m:r>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i</m:t>
                        </m:r>
                      </m:sub>
                    </m:sSub>
                  </m:e>
                </m:d>
              </m:e>
              <m:sup>
                <m:r>
                  <w:rPr>
                    <w:rFonts w:ascii="Cambria Math" w:eastAsiaTheme="minorEastAsia" w:hAnsi="Cambria Math"/>
                    <w:sz w:val="32"/>
                    <w:szCs w:val="32"/>
                  </w:rPr>
                  <m:t>2</m:t>
                </m:r>
              </m:sup>
            </m:sSup>
          </m:num>
          <m:den>
            <m:r>
              <w:rPr>
                <w:rFonts w:ascii="Cambria Math" w:eastAsiaTheme="minorEastAsia" w:hAnsi="Cambria Math"/>
                <w:sz w:val="32"/>
                <w:szCs w:val="32"/>
              </w:rPr>
              <m:t>∑</m:t>
            </m:r>
            <m:sSup>
              <m:sSupPr>
                <m:ctrlPr>
                  <w:rPr>
                    <w:rFonts w:ascii="Cambria Math" w:eastAsiaTheme="minorEastAsia" w:hAnsi="Cambria Math"/>
                    <w:i/>
                    <w:sz w:val="32"/>
                    <w:szCs w:val="32"/>
                  </w:rPr>
                </m:ctrlPr>
              </m:sSupPr>
              <m:e>
                <m:d>
                  <m:dPr>
                    <m:ctrlPr>
                      <w:rPr>
                        <w:rFonts w:ascii="Cambria Math" w:eastAsiaTheme="minorEastAsia" w:hAnsi="Cambria Math"/>
                        <w:i/>
                        <w:sz w:val="32"/>
                        <w:szCs w:val="32"/>
                      </w:rPr>
                    </m:ctrlPr>
                  </m:dPr>
                  <m:e>
                    <m:sSub>
                      <m:sSubPr>
                        <m:ctrlPr>
                          <w:rPr>
                            <w:rFonts w:ascii="Cambria Math" w:eastAsiaTheme="minorEastAsia" w:hAnsi="Cambria Math"/>
                            <w:i/>
                            <w:sz w:val="32"/>
                            <w:szCs w:val="32"/>
                          </w:rPr>
                        </m:ctrlPr>
                      </m:sSubPr>
                      <m:e>
                        <m:r>
                          <w:rPr>
                            <w:rFonts w:ascii="Cambria Math" w:eastAsiaTheme="minorEastAsia" w:hAnsi="Cambria Math"/>
                            <w:sz w:val="32"/>
                            <w:szCs w:val="32"/>
                          </w:rPr>
                          <m:t>y</m:t>
                        </m:r>
                      </m:e>
                      <m:sub>
                        <m:r>
                          <w:rPr>
                            <w:rFonts w:ascii="Cambria Math" w:eastAsiaTheme="minorEastAsia" w:hAnsi="Cambria Math"/>
                            <w:sz w:val="32"/>
                            <w:szCs w:val="32"/>
                          </w:rPr>
                          <m:t>i</m:t>
                        </m:r>
                      </m:sub>
                    </m:sSub>
                    <m:r>
                      <w:rPr>
                        <w:rFonts w:ascii="Cambria Math" w:eastAsiaTheme="minorEastAsia" w:hAnsi="Cambria Math"/>
                        <w:sz w:val="32"/>
                        <w:szCs w:val="32"/>
                      </w:rPr>
                      <m:t>- </m:t>
                    </m:r>
                    <m:acc>
                      <m:accPr>
                        <m:chr m:val="̅"/>
                        <m:ctrlPr>
                          <w:rPr>
                            <w:rFonts w:ascii="Cambria Math" w:eastAsiaTheme="minorEastAsia" w:hAnsi="Cambria Math"/>
                            <w:i/>
                            <w:sz w:val="32"/>
                            <w:szCs w:val="32"/>
                          </w:rPr>
                        </m:ctrlPr>
                      </m:accPr>
                      <m:e>
                        <m:r>
                          <w:rPr>
                            <w:rFonts w:ascii="Cambria Math" w:eastAsiaTheme="minorEastAsia" w:hAnsi="Cambria Math"/>
                            <w:sz w:val="32"/>
                            <w:szCs w:val="32"/>
                          </w:rPr>
                          <m:t>y</m:t>
                        </m:r>
                      </m:e>
                    </m:acc>
                  </m:e>
                </m:d>
              </m:e>
              <m:sup>
                <m:r>
                  <w:rPr>
                    <w:rFonts w:ascii="Cambria Math" w:eastAsiaTheme="minorEastAsia" w:hAnsi="Cambria Math"/>
                    <w:sz w:val="32"/>
                    <w:szCs w:val="32"/>
                  </w:rPr>
                  <m:t>2</m:t>
                </m:r>
              </m:sup>
            </m:sSup>
          </m:den>
        </m:f>
      </m:oMath>
      <w:r w:rsidR="00BD0904" w:rsidRPr="00592050">
        <w:rPr>
          <w:rFonts w:eastAsiaTheme="minorEastAsia"/>
          <w:sz w:val="32"/>
          <w:szCs w:val="32"/>
        </w:rPr>
        <w:t xml:space="preserve"> </w:t>
      </w:r>
    </w:p>
    <w:p w14:paraId="2D318885" w14:textId="793ED3E8" w:rsidR="00567D61" w:rsidRPr="00E85300" w:rsidRDefault="0034182E" w:rsidP="00B15E14">
      <w:r>
        <w:t xml:space="preserve">We try </w:t>
      </w:r>
      <w:r w:rsidR="00596312">
        <w:t xml:space="preserve">now </w:t>
      </w:r>
      <w:r w:rsidR="00BD3B43">
        <w:t xml:space="preserve">to understand how </w:t>
      </w:r>
      <w:r w:rsidR="001560F5">
        <w:t>this number is composed</w:t>
      </w:r>
      <w:r w:rsidR="00596312">
        <w:t>.</w:t>
      </w:r>
      <w:r w:rsidR="009A67D2">
        <w:t xml:space="preserve"> </w:t>
      </w:r>
    </w:p>
    <w:p w14:paraId="060F331C" w14:textId="5D6BC46D" w:rsidR="007D66F3" w:rsidRDefault="00D65BE0" w:rsidP="007F1CA8">
      <w:r>
        <w:t xml:space="preserve">By </w:t>
      </w:r>
      <w:r w:rsidR="001B5418">
        <w:t xml:space="preserve">taking inspiration from the </w:t>
      </w:r>
      <w:hyperlink r:id="rId57" w:history="1">
        <w:r w:rsidR="001B5418" w:rsidRPr="001E2652">
          <w:rPr>
            <w:rStyle w:val="Hyperlink"/>
          </w:rPr>
          <w:t>ROC curves</w:t>
        </w:r>
      </w:hyperlink>
      <w:r w:rsidR="001B5418">
        <w:t xml:space="preserve"> </w:t>
      </w:r>
      <w:r w:rsidR="00B82EA9">
        <w:t xml:space="preserve">or AUC (Area Under Curve) </w:t>
      </w:r>
      <w:r w:rsidR="001B5418">
        <w:t>in binary classification,</w:t>
      </w:r>
      <w:r w:rsidR="00FB0AA7">
        <w:t xml:space="preserve"> we can </w:t>
      </w:r>
      <w:r w:rsidR="00490C3A">
        <w:t>create a similar chart for our regression model.</w:t>
      </w:r>
      <w:r w:rsidR="005E6040">
        <w:t xml:space="preserve"> </w:t>
      </w:r>
      <w:r w:rsidR="00452329">
        <w:t xml:space="preserve">The idea is </w:t>
      </w:r>
      <w:r w:rsidR="001E5FCE">
        <w:t xml:space="preserve">to </w:t>
      </w:r>
      <w:r w:rsidR="007F1CA8">
        <w:t>see how R2 is distributed</w:t>
      </w:r>
      <w:r w:rsidR="00A3283A">
        <w:t xml:space="preserve"> over the amplitude of residuals</w:t>
      </w:r>
      <w:r w:rsidR="009C6CD0">
        <w:t xml:space="preserve">: what </w:t>
      </w:r>
      <w:r w:rsidR="00A52D5F">
        <w:t>are</w:t>
      </w:r>
      <w:r w:rsidR="00581503">
        <w:t xml:space="preserve"> the</w:t>
      </w:r>
      <w:r w:rsidR="00A52D5F">
        <w:t xml:space="preserve"> </w:t>
      </w:r>
      <w:r w:rsidR="008E0656">
        <w:t>subset</w:t>
      </w:r>
      <w:r w:rsidR="00581503">
        <w:t>s</w:t>
      </w:r>
      <w:r w:rsidR="008E0656">
        <w:t xml:space="preserve"> of </w:t>
      </w:r>
      <w:r w:rsidR="002D0865">
        <w:t>the population</w:t>
      </w:r>
      <w:r w:rsidR="008E0656">
        <w:t xml:space="preserve"> </w:t>
      </w:r>
      <w:r w:rsidR="00054CF6">
        <w:t xml:space="preserve">that are the most responsible for </w:t>
      </w:r>
      <w:r w:rsidR="009F3EB8">
        <w:t>R2 drop?</w:t>
      </w:r>
    </w:p>
    <w:p w14:paraId="3BF84575" w14:textId="1E701235" w:rsidR="00DB6AAD" w:rsidRDefault="00F46A71" w:rsidP="00DB6AAD">
      <w:r>
        <w:t xml:space="preserve">Concretely, </w:t>
      </w:r>
      <w:r w:rsidR="00B64B9B">
        <w:t>we apply first</w:t>
      </w:r>
      <w:r w:rsidR="00C624BA">
        <w:t xml:space="preserve"> the model</w:t>
      </w:r>
      <w:r w:rsidR="000514A6">
        <w:t xml:space="preserve"> on</w:t>
      </w:r>
      <w:r w:rsidR="005F584C">
        <w:t xml:space="preserve"> the </w:t>
      </w:r>
      <w:r w:rsidR="00B87A2B">
        <w:t>validation</w:t>
      </w:r>
      <w:r w:rsidR="00F844BC">
        <w:t xml:space="preserve"> </w:t>
      </w:r>
      <w:r w:rsidR="005F584C">
        <w:t>set</w:t>
      </w:r>
      <w:r w:rsidR="000514A6">
        <w:t xml:space="preserve">, i.e. 1/3 </w:t>
      </w:r>
      <w:r w:rsidR="005240C1">
        <w:t xml:space="preserve">of the train data that was </w:t>
      </w:r>
      <w:r w:rsidR="002252A8">
        <w:t xml:space="preserve">not used for </w:t>
      </w:r>
      <w:r w:rsidR="00B30B57">
        <w:t>the model training</w:t>
      </w:r>
      <w:r w:rsidR="001C395A">
        <w:t xml:space="preserve">. The resulting predictions are then </w:t>
      </w:r>
      <w:r w:rsidR="00552BE8">
        <w:t>sorted</w:t>
      </w:r>
      <w:r w:rsidR="00170F8B">
        <w:t xml:space="preserve"> by the </w:t>
      </w:r>
      <w:r w:rsidR="00A95FB0">
        <w:t xml:space="preserve">absolute value of </w:t>
      </w:r>
      <w:r w:rsidR="008938D0">
        <w:t xml:space="preserve">the </w:t>
      </w:r>
      <w:r w:rsidR="00170F8B">
        <w:t>residua</w:t>
      </w:r>
      <w:r w:rsidR="00552BE8">
        <w:t>l</w:t>
      </w:r>
      <w:r w:rsidR="008938D0">
        <w:t>s</w:t>
      </w:r>
      <w:r w:rsidR="00552BE8">
        <w:t xml:space="preserve"> in ascending order.</w:t>
      </w:r>
      <w:r w:rsidR="00E47142">
        <w:t xml:space="preserve"> </w:t>
      </w:r>
      <w:r w:rsidR="000630FD">
        <w:t xml:space="preserve">We </w:t>
      </w:r>
      <w:r w:rsidR="00ED34B7">
        <w:t xml:space="preserve">then </w:t>
      </w:r>
      <w:r w:rsidR="0014380B">
        <w:t xml:space="preserve">create a cumulative chart </w:t>
      </w:r>
      <w:r w:rsidR="00F735C5">
        <w:t>with</w:t>
      </w:r>
      <w:r w:rsidR="00B27B02">
        <w:t>:</w:t>
      </w:r>
    </w:p>
    <w:p w14:paraId="683A466D" w14:textId="1F8D96D2" w:rsidR="00B27B02" w:rsidRDefault="00B27B02" w:rsidP="001118FF">
      <w:pPr>
        <w:pStyle w:val="ListParagraph"/>
        <w:numPr>
          <w:ilvl w:val="0"/>
          <w:numId w:val="23"/>
        </w:numPr>
      </w:pPr>
      <w:r>
        <w:t>X</w:t>
      </w:r>
      <w:r w:rsidR="00970EB2">
        <w:t>-</w:t>
      </w:r>
      <w:r w:rsidR="00B06367">
        <w:t xml:space="preserve">axis: the </w:t>
      </w:r>
      <w:r w:rsidR="00E039F6">
        <w:t xml:space="preserve">higher </w:t>
      </w:r>
      <w:r w:rsidR="00A96402">
        <w:t>bound of</w:t>
      </w:r>
      <w:r w:rsidR="00425559">
        <w:t xml:space="preserve"> absolute</w:t>
      </w:r>
      <w:r w:rsidR="00A96402">
        <w:t xml:space="preserve"> </w:t>
      </w:r>
      <w:r w:rsidR="005B55F3">
        <w:t>residuals</w:t>
      </w:r>
      <w:r w:rsidR="00970EB2">
        <w:t>.</w:t>
      </w:r>
    </w:p>
    <w:p w14:paraId="680C5B24" w14:textId="1AD5AD3F" w:rsidR="00DF5650" w:rsidRDefault="00970EB2" w:rsidP="00DF5650">
      <w:pPr>
        <w:pStyle w:val="ListParagraph"/>
        <w:numPr>
          <w:ilvl w:val="0"/>
          <w:numId w:val="23"/>
        </w:numPr>
      </w:pPr>
      <w:r>
        <w:t xml:space="preserve">Y-axis: the R2 metric measured on the subset </w:t>
      </w:r>
      <w:r w:rsidR="00717026">
        <w:t xml:space="preserve">of </w:t>
      </w:r>
      <w:r w:rsidR="00933DD9">
        <w:t xml:space="preserve">data </w:t>
      </w:r>
      <w:r w:rsidR="009E021D">
        <w:t xml:space="preserve">which </w:t>
      </w:r>
      <w:r w:rsidR="00717026">
        <w:t>residual</w:t>
      </w:r>
      <w:r w:rsidR="00933DD9">
        <w:t>s are under the X-value</w:t>
      </w:r>
      <w:r>
        <w:t>.</w:t>
      </w:r>
    </w:p>
    <w:p w14:paraId="4727057D" w14:textId="37B69B22" w:rsidR="00F3061D" w:rsidRDefault="0012099A" w:rsidP="00DB6AAD">
      <w:r>
        <w:t xml:space="preserve">We </w:t>
      </w:r>
      <w:r w:rsidR="009508B7">
        <w:t xml:space="preserve">can then display a chart showing how R2 evolves </w:t>
      </w:r>
      <w:r w:rsidR="009B7CB6">
        <w:t xml:space="preserve">when </w:t>
      </w:r>
      <w:r w:rsidR="009B7CB6" w:rsidRPr="009B7CB6">
        <w:t>we evaluate</w:t>
      </w:r>
      <w:r w:rsidR="009B7CB6">
        <w:t>d</w:t>
      </w:r>
      <w:r w:rsidR="009B7CB6" w:rsidRPr="009B7CB6">
        <w:t xml:space="preserve"> the test dataset by </w:t>
      </w:r>
      <w:r w:rsidR="002E7FBE">
        <w:t>accumulating</w:t>
      </w:r>
      <w:r w:rsidR="009B7CB6" w:rsidRPr="009B7CB6">
        <w:t xml:space="preserve"> the samples </w:t>
      </w:r>
      <w:r w:rsidR="002E7FBE">
        <w:t xml:space="preserve">ordered </w:t>
      </w:r>
      <w:r w:rsidR="009B7CB6" w:rsidRPr="009B7CB6">
        <w:t>by their residual values</w:t>
      </w:r>
      <w:r w:rsidR="006A4B69">
        <w:t xml:space="preserve">. </w:t>
      </w:r>
    </w:p>
    <w:p w14:paraId="736A30C7" w14:textId="2BD55959" w:rsidR="00CD1239" w:rsidRDefault="00CD1239" w:rsidP="00DB6AAD">
      <w:r>
        <w:lastRenderedPageBreak/>
        <w:t>The chart below</w:t>
      </w:r>
      <w:r w:rsidR="00F56AD4">
        <w:t xml:space="preserve"> is about Y1</w:t>
      </w:r>
      <w:r w:rsidR="002A1792">
        <w:t xml:space="preserve"> (“</w:t>
      </w:r>
      <w:r w:rsidR="00111EDC" w:rsidRPr="00111EDC">
        <w:t>delta departure-presentation</w:t>
      </w:r>
      <w:r w:rsidR="002A1792">
        <w:t>”)</w:t>
      </w:r>
      <w:r w:rsidR="005A10B3">
        <w:t>.</w:t>
      </w:r>
    </w:p>
    <w:p w14:paraId="7F7CB6FE" w14:textId="4189E316" w:rsidR="00F3361B" w:rsidRDefault="005A10B3" w:rsidP="00F3361B">
      <w:pPr>
        <w:jc w:val="center"/>
      </w:pPr>
      <w:bookmarkStart w:id="74" w:name="_Toc54525546"/>
      <w:r>
        <w:t>R-squared</w:t>
      </w:r>
      <w:r w:rsidR="00CB755B">
        <w:t xml:space="preserve"> </w:t>
      </w:r>
      <w:r w:rsidR="00B75C55">
        <w:t>breakdown per residual</w:t>
      </w:r>
      <w:r w:rsidR="007B7575">
        <w:t xml:space="preserve"> upper bound</w:t>
      </w:r>
      <w:r w:rsidR="00F3361B">
        <w:t xml:space="preserve"> - Figure </w:t>
      </w:r>
      <w:fldSimple w:instr=" STYLEREF 1 \s ">
        <w:r w:rsidR="000002B9">
          <w:rPr>
            <w:noProof/>
          </w:rPr>
          <w:t>6</w:t>
        </w:r>
      </w:fldSimple>
      <w:r w:rsidR="001541A7">
        <w:noBreakHyphen/>
      </w:r>
      <w:fldSimple w:instr=" SEQ Figure \* ARABIC \s 1 ">
        <w:r w:rsidR="000002B9">
          <w:rPr>
            <w:noProof/>
          </w:rPr>
          <w:t>4</w:t>
        </w:r>
        <w:bookmarkEnd w:id="74"/>
      </w:fldSimple>
    </w:p>
    <w:p w14:paraId="0A74F448" w14:textId="14C04FC2" w:rsidR="00F3061D" w:rsidRDefault="00E12605" w:rsidP="00DB6AAD">
      <w:r>
        <w:rPr>
          <w:noProof/>
        </w:rPr>
        <w:drawing>
          <wp:inline distT="0" distB="0" distL="0" distR="0" wp14:anchorId="30C08611" wp14:editId="035CC894">
            <wp:extent cx="6738355" cy="261937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1917" cy="2624647"/>
                    </a:xfrm>
                    <a:prstGeom prst="rect">
                      <a:avLst/>
                    </a:prstGeom>
                  </pic:spPr>
                </pic:pic>
              </a:graphicData>
            </a:graphic>
          </wp:inline>
        </w:drawing>
      </w:r>
    </w:p>
    <w:p w14:paraId="0B581CD3" w14:textId="7DED482A" w:rsidR="00F3061D" w:rsidRDefault="00487C93" w:rsidP="00DB6AAD">
      <w:r w:rsidRPr="00487C93">
        <w:t xml:space="preserve">The colored bars represent the R2 values by cumulative bins of test data ordered by </w:t>
      </w:r>
      <w:r w:rsidR="00581503">
        <w:t xml:space="preserve">the </w:t>
      </w:r>
      <w:r w:rsidRPr="00487C93">
        <w:t xml:space="preserve">absolute value of residuals. </w:t>
      </w:r>
      <w:r w:rsidR="006D615D">
        <w:t>For example, t</w:t>
      </w:r>
      <w:r w:rsidRPr="00487C93">
        <w:t>he first bar (blue) indicated the R2 on the test set if we only took samples having residuals under 0.5 minute</w:t>
      </w:r>
      <w:r w:rsidR="00581503">
        <w:t>s</w:t>
      </w:r>
      <w:r w:rsidRPr="00487C93">
        <w:t>. The 2nd bar (orange) indicated the R2 on the test set if we only took samples having residuals under 1 minute.</w:t>
      </w:r>
    </w:p>
    <w:p w14:paraId="078FC439" w14:textId="11F07DE9" w:rsidR="00B90E5C" w:rsidRDefault="00B90E5C" w:rsidP="00B90E5C">
      <w:r>
        <w:t xml:space="preserve">The blue line indicates the corresponding </w:t>
      </w:r>
      <w:r w:rsidR="00AE0FA6">
        <w:t>cumulative percentage</w:t>
      </w:r>
      <w:r>
        <w:t xml:space="preserve"> in the dataset.</w:t>
      </w:r>
      <w:r w:rsidR="005C5E73">
        <w:t xml:space="preserve"> </w:t>
      </w:r>
      <w:r>
        <w:t>So,</w:t>
      </w:r>
      <w:r w:rsidR="0039793D">
        <w:t xml:space="preserve"> for example,</w:t>
      </w:r>
      <w:r>
        <w:t xml:space="preserve"> if we take only</w:t>
      </w:r>
      <w:r w:rsidR="003261FD">
        <w:t xml:space="preserve"> the</w:t>
      </w:r>
      <w:r>
        <w:t xml:space="preserve"> samples having residuals below 2 minutes (green bar), </w:t>
      </w:r>
      <w:r w:rsidR="003261FD">
        <w:t>they</w:t>
      </w:r>
      <w:r>
        <w:t xml:space="preserve"> represent 83.11% of the test dataset. </w:t>
      </w:r>
      <w:r w:rsidR="003261FD">
        <w:t>That</w:t>
      </w:r>
      <w:r>
        <w:t xml:space="preserve"> corresponds to R2=0.86.</w:t>
      </w:r>
    </w:p>
    <w:p w14:paraId="7584B73E" w14:textId="1DC14ADF" w:rsidR="00B90E5C" w:rsidRDefault="00B90E5C" w:rsidP="00B90E5C">
      <w:r>
        <w:t xml:space="preserve">That means the global R2 (0.42) is </w:t>
      </w:r>
      <w:r w:rsidR="00146925">
        <w:t>essentially</w:t>
      </w:r>
      <w:r w:rsidR="00B96F83">
        <w:t xml:space="preserve"> </w:t>
      </w:r>
      <w:r>
        <w:t xml:space="preserve">degraded by </w:t>
      </w:r>
      <w:r w:rsidR="0093602D">
        <w:t xml:space="preserve">the </w:t>
      </w:r>
      <w:r w:rsidR="00DB5058">
        <w:t xml:space="preserve">very </w:t>
      </w:r>
      <w:r w:rsidR="00146925">
        <w:t>few last</w:t>
      </w:r>
      <w:r>
        <w:t xml:space="preserve"> </w:t>
      </w:r>
      <w:r w:rsidR="00223CF4">
        <w:t>portions</w:t>
      </w:r>
      <w:r>
        <w:t xml:space="preserve"> of data</w:t>
      </w:r>
      <w:r w:rsidR="00840A29">
        <w:t xml:space="preserve">. </w:t>
      </w:r>
      <w:r w:rsidR="00570257" w:rsidRPr="00F24F87">
        <w:rPr>
          <w:b/>
          <w:bCs/>
        </w:rPr>
        <w:t xml:space="preserve">The last </w:t>
      </w:r>
      <w:r w:rsidR="00FD46C3" w:rsidRPr="00F24F87">
        <w:rPr>
          <w:b/>
          <w:bCs/>
        </w:rPr>
        <w:t>8</w:t>
      </w:r>
      <w:r w:rsidR="00A947AF" w:rsidRPr="00F24F87">
        <w:rPr>
          <w:b/>
          <w:bCs/>
        </w:rPr>
        <w:t>%</w:t>
      </w:r>
      <w:r w:rsidR="006B13DF" w:rsidRPr="00F24F87">
        <w:rPr>
          <w:b/>
          <w:bCs/>
        </w:rPr>
        <w:t xml:space="preserve"> of data</w:t>
      </w:r>
      <w:r w:rsidR="00A947AF" w:rsidRPr="00F24F87">
        <w:rPr>
          <w:b/>
          <w:bCs/>
        </w:rPr>
        <w:t xml:space="preserve"> (</w:t>
      </w:r>
      <w:r w:rsidR="006B13DF" w:rsidRPr="00F24F87">
        <w:rPr>
          <w:b/>
          <w:bCs/>
        </w:rPr>
        <w:t>after the green bar</w:t>
      </w:r>
      <w:r w:rsidR="00A947AF" w:rsidRPr="00F24F87">
        <w:rPr>
          <w:b/>
          <w:bCs/>
        </w:rPr>
        <w:t>)</w:t>
      </w:r>
      <w:r w:rsidR="00E92733" w:rsidRPr="00F24F87">
        <w:rPr>
          <w:b/>
          <w:bCs/>
        </w:rPr>
        <w:t xml:space="preserve"> is responsible for decreasing the R2 </w:t>
      </w:r>
      <w:r w:rsidR="001C1EC1" w:rsidRPr="00F24F87">
        <w:rPr>
          <w:b/>
          <w:bCs/>
        </w:rPr>
        <w:t>by 50%</w:t>
      </w:r>
      <w:r w:rsidR="001C1EC1">
        <w:t xml:space="preserve"> (from 0.86 to 0.41)</w:t>
      </w:r>
      <w:r w:rsidR="00320D3F">
        <w:t>.</w:t>
      </w:r>
      <w:r w:rsidR="005217D9">
        <w:t xml:space="preserve"> There are few outliers </w:t>
      </w:r>
      <w:r w:rsidR="006776BA">
        <w:t xml:space="preserve">in the dataset </w:t>
      </w:r>
      <w:r w:rsidR="009B403E">
        <w:t>responsible for the high discrepancy</w:t>
      </w:r>
      <w:r w:rsidR="007107DB">
        <w:t>.</w:t>
      </w:r>
    </w:p>
    <w:p w14:paraId="1B6208A8" w14:textId="14F59167" w:rsidR="00577267" w:rsidRDefault="00577267" w:rsidP="00B90E5C"/>
    <w:p w14:paraId="2BD7DF2E" w14:textId="621D1578" w:rsidR="00577267" w:rsidRDefault="00577267" w:rsidP="00B90E5C">
      <w:r>
        <w:t xml:space="preserve">Another way to </w:t>
      </w:r>
      <w:r w:rsidR="008E3DE4">
        <w:t xml:space="preserve">see </w:t>
      </w:r>
      <w:r w:rsidR="00CA5409">
        <w:t>these outliers</w:t>
      </w:r>
      <w:r w:rsidR="00F61CFD">
        <w:t xml:space="preserve"> is to plot th</w:t>
      </w:r>
      <w:r w:rsidR="00511173">
        <w:t>e true response variable (X-axis) against the prediction (Y-axis). We can see</w:t>
      </w:r>
      <w:r w:rsidR="0035361F">
        <w:t>, even though the majority of points l</w:t>
      </w:r>
      <w:r w:rsidR="00FB32C1">
        <w:t xml:space="preserve">ie </w:t>
      </w:r>
      <w:r w:rsidR="00211F44">
        <w:t xml:space="preserve">on </w:t>
      </w:r>
      <w:r w:rsidR="00FB32C1">
        <w:t xml:space="preserve">the proximity of the diagonal </w:t>
      </w:r>
      <w:r w:rsidR="009802F7">
        <w:t xml:space="preserve">line, </w:t>
      </w:r>
      <w:r w:rsidR="006A5B88">
        <w:t>few ones</w:t>
      </w:r>
      <w:r w:rsidR="009802F7">
        <w:t xml:space="preserve"> were far in the bottom</w:t>
      </w:r>
      <w:r w:rsidR="003E18C5">
        <w:t>-right</w:t>
      </w:r>
      <w:r w:rsidR="00957834">
        <w:t xml:space="preserve"> </w:t>
      </w:r>
      <w:r w:rsidR="009C37ED">
        <w:t>side</w:t>
      </w:r>
      <w:r w:rsidR="00957834">
        <w:t xml:space="preserve">. </w:t>
      </w:r>
      <w:r w:rsidR="003E37E7">
        <w:t xml:space="preserve">For instance, </w:t>
      </w:r>
      <w:r w:rsidR="008D7834">
        <w:t xml:space="preserve">in </w:t>
      </w:r>
      <w:r w:rsidR="003E37E7">
        <w:t>the red</w:t>
      </w:r>
      <w:r w:rsidR="008D7834">
        <w:t xml:space="preserve"> circle, the model has predicted </w:t>
      </w:r>
      <w:r w:rsidR="00F23296">
        <w:t xml:space="preserve">around 300s, but the true values range </w:t>
      </w:r>
      <w:r w:rsidR="004A5FFE">
        <w:t>around 1700</w:t>
      </w:r>
      <w:r w:rsidR="006A5B88">
        <w:t xml:space="preserve"> </w:t>
      </w:r>
      <w:r w:rsidR="004A5FFE">
        <w:t>s</w:t>
      </w:r>
      <w:r w:rsidR="006A5B88">
        <w:t>econds</w:t>
      </w:r>
      <w:r w:rsidR="004A5FFE">
        <w:t>.</w:t>
      </w:r>
    </w:p>
    <w:p w14:paraId="371E724D" w14:textId="2613C280" w:rsidR="00A05A1F" w:rsidRDefault="00A05A1F">
      <w:r>
        <w:br w:type="page"/>
      </w:r>
    </w:p>
    <w:p w14:paraId="5F1969C3" w14:textId="77777777" w:rsidR="00A05A1F" w:rsidRDefault="00A05A1F" w:rsidP="00B90E5C"/>
    <w:p w14:paraId="5E084BEF" w14:textId="731FC81E" w:rsidR="00846D45" w:rsidRDefault="005E5323" w:rsidP="00846D45">
      <w:pPr>
        <w:jc w:val="center"/>
      </w:pPr>
      <w:bookmarkStart w:id="75" w:name="_Toc54525547"/>
      <w:r w:rsidRPr="00A05A1F">
        <w:t xml:space="preserve">Y1, actual </w:t>
      </w:r>
      <w:r w:rsidR="00A05A1F" w:rsidRPr="00A05A1F">
        <w:t>vs predicted values</w:t>
      </w:r>
      <w:r w:rsidR="00846D45">
        <w:t xml:space="preserve"> - Figure </w:t>
      </w:r>
      <w:fldSimple w:instr=" STYLEREF 1 \s ">
        <w:r w:rsidR="000002B9">
          <w:rPr>
            <w:noProof/>
          </w:rPr>
          <w:t>6</w:t>
        </w:r>
      </w:fldSimple>
      <w:r w:rsidR="001541A7">
        <w:noBreakHyphen/>
      </w:r>
      <w:fldSimple w:instr=" SEQ Figure \* ARABIC \s 1 ">
        <w:r w:rsidR="000002B9">
          <w:rPr>
            <w:noProof/>
          </w:rPr>
          <w:t>5</w:t>
        </w:r>
        <w:bookmarkEnd w:id="75"/>
      </w:fldSimple>
    </w:p>
    <w:p w14:paraId="0B9E8270" w14:textId="0ED4F0DB" w:rsidR="00511173" w:rsidRDefault="00957834" w:rsidP="00846D45">
      <w:pPr>
        <w:jc w:val="center"/>
      </w:pPr>
      <w:r>
        <w:rPr>
          <w:noProof/>
        </w:rPr>
        <w:drawing>
          <wp:inline distT="0" distB="0" distL="0" distR="0" wp14:anchorId="6384D66C" wp14:editId="1CDE4792">
            <wp:extent cx="4381500" cy="4049567"/>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8274" cy="4074313"/>
                    </a:xfrm>
                    <a:prstGeom prst="rect">
                      <a:avLst/>
                    </a:prstGeom>
                    <a:noFill/>
                    <a:ln>
                      <a:noFill/>
                    </a:ln>
                  </pic:spPr>
                </pic:pic>
              </a:graphicData>
            </a:graphic>
          </wp:inline>
        </w:drawing>
      </w:r>
    </w:p>
    <w:p w14:paraId="38F137D1" w14:textId="77777777" w:rsidR="00511173" w:rsidRPr="00BF37D6" w:rsidRDefault="00511173" w:rsidP="00B90E5C">
      <w:pPr>
        <w:rPr>
          <w:lang w:val="fr-FR"/>
        </w:rPr>
      </w:pPr>
    </w:p>
    <w:p w14:paraId="661479CB" w14:textId="02F0A6ED" w:rsidR="00FB7A9B" w:rsidRPr="00FB7A9B" w:rsidRDefault="00840275" w:rsidP="00FB7A9B">
      <w:r>
        <w:t>In the following section, we try</w:t>
      </w:r>
      <w:r w:rsidR="000666B4">
        <w:t xml:space="preserve"> to</w:t>
      </w:r>
      <w:r>
        <w:t xml:space="preserve"> s</w:t>
      </w:r>
      <w:r w:rsidR="002C4695">
        <w:t>h</w:t>
      </w:r>
      <w:r>
        <w:t xml:space="preserve">ed light </w:t>
      </w:r>
      <w:r w:rsidR="000666B4">
        <w:t>on those outliers.</w:t>
      </w:r>
    </w:p>
    <w:p w14:paraId="19BBC94B" w14:textId="79068860" w:rsidR="00B72691" w:rsidRDefault="00EC27E7" w:rsidP="006369D0">
      <w:pPr>
        <w:pStyle w:val="Heading2"/>
      </w:pPr>
      <w:bookmarkStart w:id="76" w:name="_Toc50972572"/>
      <w:r>
        <w:t>Outlier</w:t>
      </w:r>
      <w:r w:rsidR="00733801">
        <w:t>s</w:t>
      </w:r>
      <w:r w:rsidR="004F4D9C">
        <w:t xml:space="preserve"> analysis</w:t>
      </w:r>
      <w:bookmarkEnd w:id="76"/>
    </w:p>
    <w:p w14:paraId="6C052DB6" w14:textId="25734C65" w:rsidR="008E36AF" w:rsidRDefault="003674DF" w:rsidP="00D50F03">
      <w:r>
        <w:t xml:space="preserve">Let’s see some worse </w:t>
      </w:r>
      <w:r w:rsidR="007A0C53">
        <w:t>predictions</w:t>
      </w:r>
      <w:r>
        <w:t>.</w:t>
      </w:r>
      <w:r w:rsidR="00C74216">
        <w:t xml:space="preserve"> </w:t>
      </w:r>
      <w:r w:rsidR="00222A80">
        <w:t>Given</w:t>
      </w:r>
      <w:r w:rsidR="00C74216">
        <w:t xml:space="preserve"> the GPS coordinates, we can </w:t>
      </w:r>
      <w:r w:rsidR="00FA70CE">
        <w:t xml:space="preserve">use Google </w:t>
      </w:r>
      <w:r w:rsidR="007229D8">
        <w:t>M</w:t>
      </w:r>
      <w:r w:rsidR="00FA70CE">
        <w:t xml:space="preserve">aps </w:t>
      </w:r>
      <w:r w:rsidR="00186775">
        <w:t xml:space="preserve">URL </w:t>
      </w:r>
      <w:r w:rsidR="00A718A5">
        <w:t xml:space="preserve">to </w:t>
      </w:r>
      <w:r w:rsidR="0003744C">
        <w:t>estimate</w:t>
      </w:r>
      <w:r w:rsidR="00A718A5">
        <w:t xml:space="preserve"> the path</w:t>
      </w:r>
      <w:r w:rsidR="0003744C">
        <w:t xml:space="preserve"> and time.</w:t>
      </w:r>
    </w:p>
    <w:p w14:paraId="53468233" w14:textId="77777777" w:rsidR="008E36AF" w:rsidRDefault="008E36AF">
      <w:r>
        <w:br w:type="page"/>
      </w:r>
    </w:p>
    <w:p w14:paraId="27C75778" w14:textId="77777777" w:rsidR="00D50F03" w:rsidRDefault="00D50F03" w:rsidP="00D50F03"/>
    <w:p w14:paraId="0F62889E" w14:textId="0FE2ED6B" w:rsidR="003674DF" w:rsidRDefault="00A96D3C" w:rsidP="003B3E1B">
      <w:pPr>
        <w:pStyle w:val="Heading3"/>
      </w:pPr>
      <w:bookmarkStart w:id="77" w:name="_Toc50972573"/>
      <w:r>
        <w:t>Example1</w:t>
      </w:r>
      <w:r w:rsidR="00551E77">
        <w:t xml:space="preserve">: </w:t>
      </w:r>
      <w:r w:rsidR="00551E77" w:rsidRPr="00551E77">
        <w:t>6 hours for 14 km</w:t>
      </w:r>
      <w:bookmarkEnd w:id="77"/>
    </w:p>
    <w:p w14:paraId="5D50D612" w14:textId="33B81A69" w:rsidR="00A27FCB" w:rsidRDefault="00591F8C">
      <w:r>
        <w:t>Line #208</w:t>
      </w:r>
      <w:r w:rsidR="00B951A2">
        <w:t>599</w:t>
      </w:r>
      <w:r w:rsidR="00216F35">
        <w:t xml:space="preserve"> in the train</w:t>
      </w:r>
      <w:r w:rsidR="002C4695">
        <w:t>ing</w:t>
      </w:r>
      <w:r w:rsidR="00216F35">
        <w:t xml:space="preserve"> dataset</w:t>
      </w:r>
      <w:r w:rsidR="00B951A2">
        <w:t xml:space="preserve">. </w:t>
      </w:r>
      <w:r w:rsidR="00CD456E" w:rsidRPr="00551E77">
        <w:rPr>
          <w:b/>
          <w:bCs/>
        </w:rPr>
        <w:t xml:space="preserve">6 hours </w:t>
      </w:r>
      <w:r w:rsidR="00FD5CA0" w:rsidRPr="00551E77">
        <w:rPr>
          <w:b/>
          <w:bCs/>
        </w:rPr>
        <w:t>w</w:t>
      </w:r>
      <w:r w:rsidR="004614B5" w:rsidRPr="00551E77">
        <w:rPr>
          <w:b/>
          <w:bCs/>
        </w:rPr>
        <w:t>ere</w:t>
      </w:r>
      <w:r w:rsidR="00FD5CA0" w:rsidRPr="00551E77">
        <w:rPr>
          <w:b/>
          <w:bCs/>
        </w:rPr>
        <w:t xml:space="preserve"> needed </w:t>
      </w:r>
      <w:r w:rsidR="00CD456E" w:rsidRPr="00551E77">
        <w:rPr>
          <w:b/>
          <w:bCs/>
        </w:rPr>
        <w:t>for 14 km</w:t>
      </w:r>
      <w:r w:rsidR="001F7317">
        <w:t xml:space="preserve">. </w:t>
      </w:r>
      <w:r w:rsidR="00216F35">
        <w:t>This</w:t>
      </w:r>
      <w:r w:rsidR="002216B2">
        <w:t xml:space="preserve"> is </w:t>
      </w:r>
      <w:r w:rsidR="00551E77">
        <w:t xml:space="preserve">just </w:t>
      </w:r>
      <w:r w:rsidR="002216B2">
        <w:t>unexplainable.</w:t>
      </w:r>
      <w:r w:rsidR="00216F35">
        <w:t xml:space="preserve"> </w:t>
      </w:r>
      <w:r w:rsidR="00603615">
        <w:t xml:space="preserve">The </w:t>
      </w:r>
      <w:r w:rsidR="00F3024F">
        <w:t xml:space="preserve">model </w:t>
      </w:r>
      <w:r w:rsidR="008048D9">
        <w:t>predicted 17minutes</w:t>
      </w:r>
      <w:r w:rsidR="00AC2D1C">
        <w:t>, Google</w:t>
      </w:r>
      <w:r w:rsidR="00733801">
        <w:t>-</w:t>
      </w:r>
      <w:r w:rsidR="00AC2D1C">
        <w:t>maps 20 minutes.</w:t>
      </w:r>
    </w:p>
    <w:p w14:paraId="5BD3F357" w14:textId="77777777" w:rsidR="00A27FCB" w:rsidRDefault="00A27FCB" w:rsidP="00A712D8"/>
    <w:p w14:paraId="7BAB17AE" w14:textId="4968BD58" w:rsidR="00846D45" w:rsidRDefault="00A27FCB" w:rsidP="00846D45">
      <w:pPr>
        <w:jc w:val="center"/>
      </w:pPr>
      <w:bookmarkStart w:id="78" w:name="_Toc54525548"/>
      <w:r>
        <w:t>Unexplainable</w:t>
      </w:r>
      <w:r w:rsidR="00A05A1F">
        <w:t xml:space="preserve"> </w:t>
      </w:r>
      <w:r w:rsidR="00E608EA">
        <w:t xml:space="preserve">extreme value in response time </w:t>
      </w:r>
      <w:r w:rsidR="004C04A8">
        <w:t>(</w:t>
      </w:r>
      <w:r w:rsidR="00FA5A6F" w:rsidRPr="00551E77">
        <w:rPr>
          <w:b/>
          <w:bCs/>
        </w:rPr>
        <w:t>6 hours were needed for 14 km</w:t>
      </w:r>
      <w:r w:rsidR="00FA5A6F" w:rsidRPr="00FA5A6F">
        <w:t>)</w:t>
      </w:r>
      <w:r w:rsidR="00846D45">
        <w:t xml:space="preserve"> - Figure </w:t>
      </w:r>
      <w:fldSimple w:instr=" STYLEREF 1 \s ">
        <w:r w:rsidR="000002B9">
          <w:rPr>
            <w:noProof/>
          </w:rPr>
          <w:t>6</w:t>
        </w:r>
      </w:fldSimple>
      <w:r w:rsidR="001541A7">
        <w:noBreakHyphen/>
      </w:r>
      <w:fldSimple w:instr=" SEQ Figure \* ARABIC \s 1 ">
        <w:r w:rsidR="000002B9">
          <w:rPr>
            <w:noProof/>
          </w:rPr>
          <w:t>6</w:t>
        </w:r>
        <w:bookmarkEnd w:id="78"/>
      </w:fldSimple>
    </w:p>
    <w:p w14:paraId="4601CB3C" w14:textId="38D9FB65" w:rsidR="003B3E1B" w:rsidRDefault="008F3B09" w:rsidP="001E455A">
      <w:pPr>
        <w:jc w:val="center"/>
      </w:pPr>
      <w:r>
        <w:rPr>
          <w:noProof/>
        </w:rPr>
        <w:drawing>
          <wp:inline distT="0" distB="0" distL="0" distR="0" wp14:anchorId="75145110" wp14:editId="1987973D">
            <wp:extent cx="5153025" cy="3486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3025" cy="3486150"/>
                    </a:xfrm>
                    <a:prstGeom prst="rect">
                      <a:avLst/>
                    </a:prstGeom>
                  </pic:spPr>
                </pic:pic>
              </a:graphicData>
            </a:graphic>
          </wp:inline>
        </w:drawing>
      </w:r>
    </w:p>
    <w:p w14:paraId="1D8E35F3" w14:textId="73B86019" w:rsidR="008E36AF" w:rsidRDefault="008E36AF">
      <w:r>
        <w:br w:type="page"/>
      </w:r>
    </w:p>
    <w:p w14:paraId="034BA176" w14:textId="77777777" w:rsidR="008E36AF" w:rsidRPr="003B3E1B" w:rsidRDefault="008E36AF" w:rsidP="001E455A">
      <w:pPr>
        <w:jc w:val="center"/>
      </w:pPr>
    </w:p>
    <w:p w14:paraId="4D74DC1C" w14:textId="2A5B6935" w:rsidR="008048D9" w:rsidRDefault="00A96D3C" w:rsidP="008048D9">
      <w:pPr>
        <w:pStyle w:val="Heading3"/>
      </w:pPr>
      <w:bookmarkStart w:id="79" w:name="_Toc50972574"/>
      <w:r>
        <w:t>Example2</w:t>
      </w:r>
      <w:r w:rsidR="008048D9">
        <w:t xml:space="preserve">: </w:t>
      </w:r>
      <w:r w:rsidR="005B1890">
        <w:t>2.5</w:t>
      </w:r>
      <w:r w:rsidR="008048D9" w:rsidRPr="00551E77">
        <w:t xml:space="preserve"> hour</w:t>
      </w:r>
      <w:r w:rsidR="00490AB6">
        <w:t>s</w:t>
      </w:r>
      <w:r w:rsidR="008048D9" w:rsidRPr="00551E77">
        <w:t xml:space="preserve"> for </w:t>
      </w:r>
      <w:r w:rsidR="005B1890">
        <w:t>3.1</w:t>
      </w:r>
      <w:r w:rsidR="008048D9" w:rsidRPr="00551E77">
        <w:t xml:space="preserve"> km</w:t>
      </w:r>
      <w:bookmarkEnd w:id="79"/>
    </w:p>
    <w:p w14:paraId="1FC076C9" w14:textId="6F551C7B" w:rsidR="00D17FF1" w:rsidRDefault="00571663" w:rsidP="00D17FF1">
      <w:r>
        <w:t xml:space="preserve">Line #183804. </w:t>
      </w:r>
      <w:r w:rsidR="00D17FF1">
        <w:rPr>
          <w:b/>
          <w:bCs/>
        </w:rPr>
        <w:t>2.5</w:t>
      </w:r>
      <w:r w:rsidR="00D17FF1" w:rsidRPr="00551E77">
        <w:rPr>
          <w:b/>
          <w:bCs/>
        </w:rPr>
        <w:t xml:space="preserve"> hour</w:t>
      </w:r>
      <w:r w:rsidR="00490AB6">
        <w:rPr>
          <w:b/>
          <w:bCs/>
        </w:rPr>
        <w:t>s</w:t>
      </w:r>
      <w:r w:rsidR="00D17FF1" w:rsidRPr="00551E77">
        <w:rPr>
          <w:b/>
          <w:bCs/>
        </w:rPr>
        <w:t xml:space="preserve"> </w:t>
      </w:r>
      <w:r w:rsidR="00D17FF1">
        <w:rPr>
          <w:b/>
          <w:bCs/>
        </w:rPr>
        <w:t>was</w:t>
      </w:r>
      <w:r w:rsidR="00D17FF1" w:rsidRPr="00551E77">
        <w:rPr>
          <w:b/>
          <w:bCs/>
        </w:rPr>
        <w:t xml:space="preserve"> needed for </w:t>
      </w:r>
      <w:r w:rsidR="00D17FF1">
        <w:rPr>
          <w:b/>
          <w:bCs/>
        </w:rPr>
        <w:t>3.1</w:t>
      </w:r>
      <w:r w:rsidR="00D17FF1" w:rsidRPr="00551E77">
        <w:rPr>
          <w:b/>
          <w:bCs/>
        </w:rPr>
        <w:t xml:space="preserve"> km</w:t>
      </w:r>
      <w:r w:rsidR="00D17FF1">
        <w:t xml:space="preserve">. The model predicted </w:t>
      </w:r>
      <w:r w:rsidR="001118FF">
        <w:t xml:space="preserve">10 </w:t>
      </w:r>
      <w:r w:rsidR="00D17FF1">
        <w:t>minutes, Google</w:t>
      </w:r>
      <w:r w:rsidR="00733801">
        <w:t>-</w:t>
      </w:r>
      <w:r w:rsidR="00D17FF1">
        <w:t>maps 9 minutes.</w:t>
      </w:r>
    </w:p>
    <w:p w14:paraId="74117692" w14:textId="092DBFDB" w:rsidR="00846D45" w:rsidRDefault="001E455A" w:rsidP="00846D45">
      <w:pPr>
        <w:jc w:val="center"/>
      </w:pPr>
      <w:bookmarkStart w:id="80" w:name="_Toc54525549"/>
      <w:r>
        <w:t xml:space="preserve">Unexplainable extreme value in response time </w:t>
      </w:r>
      <w:r w:rsidR="00A27FCB">
        <w:t>(</w:t>
      </w:r>
      <w:r w:rsidR="00A27FCB">
        <w:rPr>
          <w:b/>
          <w:bCs/>
        </w:rPr>
        <w:t>2.5</w:t>
      </w:r>
      <w:r w:rsidR="00A27FCB" w:rsidRPr="00551E77">
        <w:rPr>
          <w:b/>
          <w:bCs/>
        </w:rPr>
        <w:t xml:space="preserve"> hour</w:t>
      </w:r>
      <w:r w:rsidR="00A27FCB">
        <w:rPr>
          <w:b/>
          <w:bCs/>
        </w:rPr>
        <w:t>s</w:t>
      </w:r>
      <w:r w:rsidR="00A27FCB" w:rsidRPr="00551E77">
        <w:rPr>
          <w:b/>
          <w:bCs/>
        </w:rPr>
        <w:t xml:space="preserve"> </w:t>
      </w:r>
      <w:r w:rsidR="00A27FCB">
        <w:rPr>
          <w:b/>
          <w:bCs/>
        </w:rPr>
        <w:t>was</w:t>
      </w:r>
      <w:r w:rsidR="00A27FCB" w:rsidRPr="00551E77">
        <w:rPr>
          <w:b/>
          <w:bCs/>
        </w:rPr>
        <w:t xml:space="preserve"> needed for </w:t>
      </w:r>
      <w:r w:rsidR="00A27FCB">
        <w:rPr>
          <w:b/>
          <w:bCs/>
        </w:rPr>
        <w:t>3.1</w:t>
      </w:r>
      <w:r w:rsidR="00A27FCB" w:rsidRPr="00551E77">
        <w:rPr>
          <w:b/>
          <w:bCs/>
        </w:rPr>
        <w:t xml:space="preserve"> km</w:t>
      </w:r>
      <w:r w:rsidR="00A27FCB" w:rsidRPr="00FA5A6F">
        <w:t>)</w:t>
      </w:r>
      <w:r w:rsidR="00846D45">
        <w:t xml:space="preserve"> - Figure </w:t>
      </w:r>
      <w:fldSimple w:instr=" STYLEREF 1 \s ">
        <w:r w:rsidR="000002B9">
          <w:rPr>
            <w:noProof/>
          </w:rPr>
          <w:t>6</w:t>
        </w:r>
      </w:fldSimple>
      <w:r w:rsidR="001541A7">
        <w:noBreakHyphen/>
      </w:r>
      <w:fldSimple w:instr=" SEQ Figure \* ARABIC \s 1 ">
        <w:r w:rsidR="000002B9">
          <w:rPr>
            <w:noProof/>
          </w:rPr>
          <w:t>7</w:t>
        </w:r>
        <w:bookmarkEnd w:id="80"/>
      </w:fldSimple>
    </w:p>
    <w:p w14:paraId="6FFCB9E8" w14:textId="3B7C5EE6" w:rsidR="008048D9" w:rsidRDefault="00AC2D1C" w:rsidP="001E455A">
      <w:pPr>
        <w:spacing w:after="0"/>
        <w:jc w:val="center"/>
      </w:pPr>
      <w:r>
        <w:rPr>
          <w:noProof/>
        </w:rPr>
        <w:drawing>
          <wp:inline distT="0" distB="0" distL="0" distR="0" wp14:anchorId="7FE43218" wp14:editId="01C1B10C">
            <wp:extent cx="5046243" cy="31908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3960" cy="3195755"/>
                    </a:xfrm>
                    <a:prstGeom prst="rect">
                      <a:avLst/>
                    </a:prstGeom>
                    <a:noFill/>
                    <a:ln>
                      <a:noFill/>
                    </a:ln>
                  </pic:spPr>
                </pic:pic>
              </a:graphicData>
            </a:graphic>
          </wp:inline>
        </w:drawing>
      </w:r>
    </w:p>
    <w:p w14:paraId="6F3B2AAE" w14:textId="4BE15616" w:rsidR="005B1890" w:rsidRDefault="005B1890" w:rsidP="00114ABA">
      <w:pPr>
        <w:spacing w:after="0"/>
      </w:pPr>
    </w:p>
    <w:p w14:paraId="1EB07405" w14:textId="21F8BBD8" w:rsidR="004F5549" w:rsidRDefault="004F5549">
      <w:r>
        <w:br w:type="page"/>
      </w:r>
    </w:p>
    <w:p w14:paraId="5E4B1D91" w14:textId="77777777" w:rsidR="005B1890" w:rsidRDefault="005B1890" w:rsidP="00114ABA">
      <w:pPr>
        <w:spacing w:after="0"/>
      </w:pPr>
    </w:p>
    <w:p w14:paraId="75200FDD" w14:textId="558C058D" w:rsidR="004C2186" w:rsidRDefault="001F76D2" w:rsidP="00A96D3C">
      <w:pPr>
        <w:pStyle w:val="Heading3"/>
      </w:pPr>
      <w:bookmarkStart w:id="81" w:name="_Toc50972575"/>
      <w:r>
        <w:t>How are outliers distributed</w:t>
      </w:r>
      <w:r w:rsidR="00A96D3C">
        <w:t xml:space="preserve"> in time</w:t>
      </w:r>
      <w:r>
        <w:t>?</w:t>
      </w:r>
      <w:bookmarkEnd w:id="81"/>
    </w:p>
    <w:p w14:paraId="34C3B8D1" w14:textId="4BE2C4A6" w:rsidR="00A96D3C" w:rsidRDefault="0033041A" w:rsidP="00A96D3C">
      <w:r>
        <w:t>If we</w:t>
      </w:r>
      <w:r w:rsidR="000B41FE">
        <w:t xml:space="preserve"> define</w:t>
      </w:r>
      <w:r>
        <w:t>d</w:t>
      </w:r>
      <w:r w:rsidR="000B41FE">
        <w:t xml:space="preserve"> outliers as </w:t>
      </w:r>
      <w:r w:rsidR="00F43116">
        <w:t>the datapoints which</w:t>
      </w:r>
      <w:r w:rsidR="00EF7F19">
        <w:t xml:space="preserve"> </w:t>
      </w:r>
      <w:r w:rsidR="00EF78BE">
        <w:t>residual absolute</w:t>
      </w:r>
      <w:r w:rsidR="00EF7F19">
        <w:t xml:space="preserve"> value </w:t>
      </w:r>
      <w:r w:rsidR="00B21AEB">
        <w:t>is</w:t>
      </w:r>
      <w:r w:rsidR="00F43116">
        <w:t xml:space="preserve"> 3 times above </w:t>
      </w:r>
      <w:r w:rsidR="00EF7F19">
        <w:t xml:space="preserve">the </w:t>
      </w:r>
      <w:r w:rsidR="00B21AEB">
        <w:t>standard deviation (i.e. 481</w:t>
      </w:r>
      <w:r w:rsidR="00ED63C7">
        <w:t xml:space="preserve"> </w:t>
      </w:r>
      <w:r w:rsidR="00B21AEB">
        <w:t>s</w:t>
      </w:r>
      <w:r w:rsidR="00ED63C7">
        <w:t>econds</w:t>
      </w:r>
      <w:r w:rsidR="00B21AEB">
        <w:t>)</w:t>
      </w:r>
      <w:r w:rsidR="00EF7F19">
        <w:t xml:space="preserve">. It </w:t>
      </w:r>
      <w:r w:rsidR="00926235">
        <w:t xml:space="preserve">would be </w:t>
      </w:r>
      <w:r w:rsidR="00DB3C03">
        <w:t>helpful to see how they are distributed in time.</w:t>
      </w:r>
      <w:r w:rsidR="00ED43FA">
        <w:t xml:space="preserve"> The </w:t>
      </w:r>
      <w:r w:rsidR="00F044ED">
        <w:t>table</w:t>
      </w:r>
      <w:r w:rsidR="00ED43FA">
        <w:t xml:space="preserve"> </w:t>
      </w:r>
      <w:r w:rsidR="00F044ED">
        <w:t xml:space="preserve">and </w:t>
      </w:r>
      <w:r w:rsidR="00F855EF">
        <w:t xml:space="preserve">the </w:t>
      </w:r>
      <w:r w:rsidR="00F044ED">
        <w:t xml:space="preserve">chart </w:t>
      </w:r>
      <w:r w:rsidR="00ED43FA">
        <w:t xml:space="preserve">below show how those outliers are distributed </w:t>
      </w:r>
      <w:r w:rsidR="004A1580">
        <w:t>per month.</w:t>
      </w:r>
    </w:p>
    <w:p w14:paraId="17F67E5D" w14:textId="42988FA4" w:rsidR="002C087C" w:rsidRDefault="00D90DF3" w:rsidP="002C087C">
      <w:pPr>
        <w:jc w:val="center"/>
      </w:pPr>
      <w:bookmarkStart w:id="82" w:name="_Toc54525550"/>
      <w:r>
        <w:t xml:space="preserve">Outliers distribution over </w:t>
      </w:r>
      <w:r w:rsidR="002B27CB">
        <w:t>time (month)</w:t>
      </w:r>
      <w:r w:rsidR="002C087C">
        <w:t xml:space="preserve"> - Figure </w:t>
      </w:r>
      <w:fldSimple w:instr=" STYLEREF 1 \s ">
        <w:r w:rsidR="000002B9">
          <w:rPr>
            <w:noProof/>
          </w:rPr>
          <w:t>6</w:t>
        </w:r>
      </w:fldSimple>
      <w:r w:rsidR="001541A7">
        <w:noBreakHyphen/>
      </w:r>
      <w:fldSimple w:instr=" SEQ Figure \* ARABIC \s 1 ">
        <w:r w:rsidR="000002B9">
          <w:rPr>
            <w:noProof/>
          </w:rPr>
          <w:t>8</w:t>
        </w:r>
        <w:bookmarkEnd w:id="82"/>
      </w:fldSimple>
    </w:p>
    <w:p w14:paraId="11467996" w14:textId="1AA7A8CB" w:rsidR="00EF7F19" w:rsidRDefault="009F7ED5" w:rsidP="00D90DF3">
      <w:pPr>
        <w:jc w:val="center"/>
      </w:pPr>
      <w:r>
        <w:rPr>
          <w:noProof/>
        </w:rPr>
        <w:drawing>
          <wp:inline distT="0" distB="0" distL="0" distR="0" wp14:anchorId="232FCC8F" wp14:editId="7EB1D3A2">
            <wp:extent cx="3267075" cy="25908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2065" cy="2602734"/>
                    </a:xfrm>
                    <a:prstGeom prst="rect">
                      <a:avLst/>
                    </a:prstGeom>
                  </pic:spPr>
                </pic:pic>
              </a:graphicData>
            </a:graphic>
          </wp:inline>
        </w:drawing>
      </w:r>
    </w:p>
    <w:p w14:paraId="2D0326D9" w14:textId="7B3A8A52" w:rsidR="009C396C" w:rsidRDefault="009C396C" w:rsidP="00D90DF3">
      <w:pPr>
        <w:jc w:val="center"/>
      </w:pPr>
      <w:r>
        <w:rPr>
          <w:noProof/>
        </w:rPr>
        <w:drawing>
          <wp:inline distT="0" distB="0" distL="0" distR="0" wp14:anchorId="35B632E0" wp14:editId="3E04E9D5">
            <wp:extent cx="3200400" cy="28632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073" cy="2898737"/>
                    </a:xfrm>
                    <a:prstGeom prst="rect">
                      <a:avLst/>
                    </a:prstGeom>
                  </pic:spPr>
                </pic:pic>
              </a:graphicData>
            </a:graphic>
          </wp:inline>
        </w:drawing>
      </w:r>
    </w:p>
    <w:p w14:paraId="0FD9676D" w14:textId="7CEE287D" w:rsidR="009C396C" w:rsidRDefault="00587B9E" w:rsidP="00A96D3C">
      <w:r>
        <w:t>Surprisingly, w</w:t>
      </w:r>
      <w:r w:rsidR="004E06A9">
        <w:t xml:space="preserve">e can notice outliers occur </w:t>
      </w:r>
      <w:r w:rsidR="007755F8">
        <w:t>on</w:t>
      </w:r>
      <w:r w:rsidR="004E06A9">
        <w:t xml:space="preserve"> a regular </w:t>
      </w:r>
      <w:r w:rsidR="007755F8">
        <w:t xml:space="preserve">frequency: about </w:t>
      </w:r>
      <w:r w:rsidR="00B220B0">
        <w:t>one</w:t>
      </w:r>
      <w:r w:rsidR="007755F8">
        <w:t xml:space="preserve"> </w:t>
      </w:r>
      <w:r w:rsidR="00B220B0">
        <w:t>1% per</w:t>
      </w:r>
      <w:r w:rsidR="0033041A">
        <w:t xml:space="preserve"> month. There should be some </w:t>
      </w:r>
      <w:r w:rsidR="00D538D0">
        <w:t>“regular” event</w:t>
      </w:r>
      <w:r w:rsidR="00A833F3">
        <w:t>s</w:t>
      </w:r>
      <w:r w:rsidR="00D538D0">
        <w:t xml:space="preserve"> </w:t>
      </w:r>
      <w:r w:rsidR="002C4695">
        <w:t>that</w:t>
      </w:r>
      <w:r w:rsidR="00A833F3">
        <w:t xml:space="preserve"> are not captured in the dataset</w:t>
      </w:r>
      <w:r w:rsidR="00B220B0">
        <w:t>.</w:t>
      </w:r>
    </w:p>
    <w:p w14:paraId="57944DCD" w14:textId="02BA2430" w:rsidR="004F5549" w:rsidRDefault="004F5549">
      <w:r>
        <w:br w:type="page"/>
      </w:r>
    </w:p>
    <w:p w14:paraId="3A0AF71E" w14:textId="77777777" w:rsidR="002B27CB" w:rsidRDefault="002B27CB" w:rsidP="00A96D3C"/>
    <w:p w14:paraId="0A5AE51F" w14:textId="418A9013" w:rsidR="000745B9" w:rsidRDefault="000745B9" w:rsidP="000745B9">
      <w:pPr>
        <w:pStyle w:val="Heading3"/>
      </w:pPr>
      <w:bookmarkStart w:id="83" w:name="_Toc50972576"/>
      <w:r>
        <w:t>How are outliers distributed geographically?</w:t>
      </w:r>
      <w:bookmarkEnd w:id="83"/>
    </w:p>
    <w:p w14:paraId="28009AE8" w14:textId="52DD6998" w:rsidR="002C087C" w:rsidRDefault="000D7DD0" w:rsidP="002C087C">
      <w:r>
        <w:t>The n</w:t>
      </w:r>
      <w:r w:rsidR="003B58B7">
        <w:t xml:space="preserve">umber of outliers per area </w:t>
      </w:r>
      <w:r w:rsidR="00BA4C2E">
        <w:t>(per tile of 0.1 longitude x 0.1 latitude)</w:t>
      </w:r>
      <w:r w:rsidR="002C087C">
        <w:t xml:space="preserve"> - Table </w:t>
      </w:r>
      <w:fldSimple w:instr=" STYLEREF 1 \s ">
        <w:r w:rsidR="000002B9">
          <w:rPr>
            <w:noProof/>
          </w:rPr>
          <w:t>6</w:t>
        </w:r>
      </w:fldSimple>
      <w:r w:rsidR="00A84D42">
        <w:noBreakHyphen/>
      </w:r>
      <w:fldSimple w:instr=" SEQ Table \* ARABIC \s 1 ">
        <w:r w:rsidR="000002B9">
          <w:rPr>
            <w:noProof/>
          </w:rPr>
          <w:t>2</w:t>
        </w:r>
      </w:fldSimple>
    </w:p>
    <w:p w14:paraId="3789C81B" w14:textId="3F816404" w:rsidR="00F855EF" w:rsidRDefault="00275DCF" w:rsidP="002C087C">
      <w:pPr>
        <w:jc w:val="center"/>
      </w:pPr>
      <w:r>
        <w:rPr>
          <w:noProof/>
        </w:rPr>
        <w:drawing>
          <wp:inline distT="0" distB="0" distL="0" distR="0" wp14:anchorId="1EEC8589" wp14:editId="2CC87F80">
            <wp:extent cx="4314825" cy="1562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14825" cy="1562100"/>
                    </a:xfrm>
                    <a:prstGeom prst="rect">
                      <a:avLst/>
                    </a:prstGeom>
                  </pic:spPr>
                </pic:pic>
              </a:graphicData>
            </a:graphic>
          </wp:inline>
        </w:drawing>
      </w:r>
    </w:p>
    <w:p w14:paraId="0C1A0B33" w14:textId="63CD3D73" w:rsidR="00CE7488" w:rsidRPr="003B58B7" w:rsidRDefault="000D7DD0" w:rsidP="00CE7488">
      <w:r>
        <w:t>The p</w:t>
      </w:r>
      <w:r w:rsidR="00CE7488">
        <w:t>roportion of outliers per area (percentage per tile of 0.1 longitude x 0.1 latitude):</w:t>
      </w:r>
    </w:p>
    <w:p w14:paraId="17C59233" w14:textId="6F799E31" w:rsidR="00E97DC2" w:rsidRDefault="00E97DC2" w:rsidP="002C087C">
      <w:pPr>
        <w:jc w:val="center"/>
      </w:pPr>
      <w:r>
        <w:rPr>
          <w:noProof/>
        </w:rPr>
        <w:drawing>
          <wp:inline distT="0" distB="0" distL="0" distR="0" wp14:anchorId="4DDFCA51" wp14:editId="22D00A73">
            <wp:extent cx="4438650" cy="154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8650" cy="1543050"/>
                    </a:xfrm>
                    <a:prstGeom prst="rect">
                      <a:avLst/>
                    </a:prstGeom>
                  </pic:spPr>
                </pic:pic>
              </a:graphicData>
            </a:graphic>
          </wp:inline>
        </w:drawing>
      </w:r>
    </w:p>
    <w:p w14:paraId="27B6AD25" w14:textId="1FE29391" w:rsidR="002B27CB" w:rsidRPr="00F855EF" w:rsidRDefault="0001119A" w:rsidP="0001119A">
      <w:pPr>
        <w:jc w:val="center"/>
      </w:pPr>
      <w:r>
        <w:t>Outliers distribution per segment of GPS coordinates</w:t>
      </w:r>
    </w:p>
    <w:p w14:paraId="3AEA6DC9" w14:textId="4088315C" w:rsidR="009F7ED5" w:rsidRDefault="00FF78B1" w:rsidP="0001119A">
      <w:pPr>
        <w:jc w:val="center"/>
      </w:pPr>
      <w:r>
        <w:rPr>
          <w:noProof/>
        </w:rPr>
        <w:drawing>
          <wp:inline distT="0" distB="0" distL="0" distR="0" wp14:anchorId="50C4FE65" wp14:editId="4CBE243D">
            <wp:extent cx="3429000" cy="33342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40295" cy="3345226"/>
                    </a:xfrm>
                    <a:prstGeom prst="rect">
                      <a:avLst/>
                    </a:prstGeom>
                  </pic:spPr>
                </pic:pic>
              </a:graphicData>
            </a:graphic>
          </wp:inline>
        </w:drawing>
      </w:r>
    </w:p>
    <w:p w14:paraId="43DA5BBB" w14:textId="5623AE1B" w:rsidR="00CE7488" w:rsidRDefault="00CA1A50" w:rsidP="00A96D3C">
      <w:r>
        <w:lastRenderedPageBreak/>
        <w:t xml:space="preserve">The outliers are </w:t>
      </w:r>
      <w:r w:rsidR="00480139">
        <w:t>relatively well dispatched over Ile de France</w:t>
      </w:r>
      <w:r w:rsidR="00DF5A96">
        <w:t>, except</w:t>
      </w:r>
      <w:r w:rsidR="00480139">
        <w:t xml:space="preserve"> </w:t>
      </w:r>
      <w:r w:rsidR="00DF5A96">
        <w:t>a</w:t>
      </w:r>
      <w:r w:rsidR="00480139">
        <w:t xml:space="preserve"> small </w:t>
      </w:r>
      <w:r w:rsidR="00EE2E10">
        <w:t>concentration</w:t>
      </w:r>
      <w:r w:rsidR="00480139">
        <w:t xml:space="preserve"> in Paris North-West</w:t>
      </w:r>
      <w:r w:rsidR="008A6064">
        <w:t>:</w:t>
      </w:r>
      <w:r w:rsidR="00C02179">
        <w:t xml:space="preserve"> </w:t>
      </w:r>
      <w:r w:rsidR="00150715">
        <w:t xml:space="preserve">3.618% versus 1.10% </w:t>
      </w:r>
      <w:r w:rsidR="000D7DD0">
        <w:t>o</w:t>
      </w:r>
      <w:r w:rsidR="00150715">
        <w:t>n average</w:t>
      </w:r>
      <w:r w:rsidR="00480139">
        <w:t>.</w:t>
      </w:r>
      <w:r w:rsidR="00B02194">
        <w:t xml:space="preserve"> But 3</w:t>
      </w:r>
      <w:r w:rsidR="00817898">
        <w:t>.6</w:t>
      </w:r>
      <w:r w:rsidR="00B02194">
        <w:t xml:space="preserve">% </w:t>
      </w:r>
      <w:r w:rsidR="00817898">
        <w:t>is still a small percentage. We can</w:t>
      </w:r>
      <w:r w:rsidR="00BD5484">
        <w:t>not use th</w:t>
      </w:r>
      <w:r w:rsidR="001305B4">
        <w:t>is</w:t>
      </w:r>
      <w:r w:rsidR="00BD5484">
        <w:t xml:space="preserve"> information to </w:t>
      </w:r>
      <w:r w:rsidR="00EE18E2">
        <w:t>characterize outliers.</w:t>
      </w:r>
    </w:p>
    <w:p w14:paraId="5271097B" w14:textId="0995B4CA" w:rsidR="00202B92" w:rsidRDefault="005E3B6B" w:rsidP="003736F4">
      <w:pPr>
        <w:pStyle w:val="Heading3"/>
      </w:pPr>
      <w:bookmarkStart w:id="84" w:name="_Toc50972577"/>
      <w:r>
        <w:t>Are outliers detectable</w:t>
      </w:r>
      <w:r w:rsidR="00046A8A">
        <w:t xml:space="preserve"> by machine learning</w:t>
      </w:r>
      <w:r>
        <w:t>?</w:t>
      </w:r>
      <w:bookmarkEnd w:id="84"/>
    </w:p>
    <w:p w14:paraId="39FC7B8F" w14:textId="5243F7B1" w:rsidR="007D23C2" w:rsidRDefault="00192A8F" w:rsidP="00046A8A">
      <w:r>
        <w:t>One may ask:</w:t>
      </w:r>
      <w:r w:rsidR="006C0C78">
        <w:t xml:space="preserve"> given the feat</w:t>
      </w:r>
      <w:r w:rsidR="0055646E">
        <w:t>ures</w:t>
      </w:r>
      <w:r>
        <w:t xml:space="preserve">, can we predict </w:t>
      </w:r>
      <w:r w:rsidR="007D23C2">
        <w:t>the outliers using a classification model?</w:t>
      </w:r>
      <w:r w:rsidR="00A47855">
        <w:t xml:space="preserve"> </w:t>
      </w:r>
      <w:r w:rsidR="00954084">
        <w:t xml:space="preserve">Using </w:t>
      </w:r>
      <w:r w:rsidR="00954084" w:rsidRPr="000E5B3D">
        <w:rPr>
          <w:b/>
          <w:bCs/>
        </w:rPr>
        <w:t>Catboo</w:t>
      </w:r>
      <w:r w:rsidR="000D7DD0">
        <w:rPr>
          <w:b/>
          <w:bCs/>
        </w:rPr>
        <w:t>s</w:t>
      </w:r>
      <w:r w:rsidR="00954084" w:rsidRPr="000E5B3D">
        <w:rPr>
          <w:b/>
          <w:bCs/>
        </w:rPr>
        <w:t xml:space="preserve">t </w:t>
      </w:r>
      <w:r w:rsidR="00342D5D">
        <w:rPr>
          <w:b/>
          <w:bCs/>
        </w:rPr>
        <w:t xml:space="preserve">as </w:t>
      </w:r>
      <w:r w:rsidR="000D7DD0">
        <w:rPr>
          <w:b/>
          <w:bCs/>
        </w:rPr>
        <w:t xml:space="preserve">a </w:t>
      </w:r>
      <w:r w:rsidR="00954084" w:rsidRPr="000E5B3D">
        <w:rPr>
          <w:b/>
          <w:bCs/>
        </w:rPr>
        <w:t>classifier</w:t>
      </w:r>
      <w:r w:rsidR="0096066A">
        <w:rPr>
          <w:b/>
          <w:bCs/>
        </w:rPr>
        <w:t xml:space="preserve"> </w:t>
      </w:r>
      <w:r w:rsidR="0096066A" w:rsidRPr="00E17F7E">
        <w:t>(</w:t>
      </w:r>
      <w:r w:rsidR="00EF0870" w:rsidRPr="00E17F7E">
        <w:t>to detect</w:t>
      </w:r>
      <w:r w:rsidR="0096066A" w:rsidRPr="00E17F7E">
        <w:t xml:space="preserve"> outliers)</w:t>
      </w:r>
      <w:r w:rsidR="00954084" w:rsidRPr="00E17F7E">
        <w:t>,</w:t>
      </w:r>
      <w:r w:rsidR="00954084">
        <w:t xml:space="preserve"> </w:t>
      </w:r>
      <w:r w:rsidR="00A47855">
        <w:t xml:space="preserve">we get the following </w:t>
      </w:r>
      <w:r w:rsidR="00C15525" w:rsidRPr="00D41063">
        <w:rPr>
          <w:b/>
          <w:bCs/>
        </w:rPr>
        <w:t>confusion matrix</w:t>
      </w:r>
      <w:r w:rsidR="00221527">
        <w:t>:</w:t>
      </w:r>
    </w:p>
    <w:p w14:paraId="506BDEE8" w14:textId="48BAC926" w:rsidR="00BA7E8F" w:rsidRDefault="0001119A" w:rsidP="00BA7E8F">
      <w:pPr>
        <w:jc w:val="center"/>
      </w:pPr>
      <w:r w:rsidRPr="000B35AF">
        <w:t xml:space="preserve">Confusion Matrix </w:t>
      </w:r>
      <w:r w:rsidR="000B35AF">
        <w:t>for</w:t>
      </w:r>
      <w:r w:rsidRPr="000B35AF">
        <w:t xml:space="preserve"> </w:t>
      </w:r>
      <w:r w:rsidR="000B35AF" w:rsidRPr="000B35AF">
        <w:t>outlier’s dete</w:t>
      </w:r>
      <w:r w:rsidR="000B35AF">
        <w:t>ction</w:t>
      </w:r>
      <w:r w:rsidR="00BA7E8F">
        <w:t xml:space="preserve"> - Table </w:t>
      </w:r>
      <w:fldSimple w:instr=" STYLEREF 1 \s ">
        <w:r w:rsidR="000002B9">
          <w:rPr>
            <w:noProof/>
          </w:rPr>
          <w:t>6</w:t>
        </w:r>
      </w:fldSimple>
      <w:r w:rsidR="00A84D42">
        <w:noBreakHyphen/>
      </w:r>
      <w:fldSimple w:instr=" SEQ Table \* ARABIC \s 1 ">
        <w:r w:rsidR="000002B9">
          <w:rPr>
            <w:noProof/>
          </w:rPr>
          <w:t>3</w:t>
        </w:r>
      </w:fldSimple>
    </w:p>
    <w:p w14:paraId="1E36CDB3" w14:textId="48B76850" w:rsidR="00A47855" w:rsidRDefault="00A47855" w:rsidP="00046A8A">
      <w:r>
        <w:rPr>
          <w:noProof/>
        </w:rPr>
        <w:drawing>
          <wp:inline distT="0" distB="0" distL="0" distR="0" wp14:anchorId="59DE5606" wp14:editId="496F392E">
            <wp:extent cx="4371975" cy="37990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5419" cy="3810756"/>
                    </a:xfrm>
                    <a:prstGeom prst="rect">
                      <a:avLst/>
                    </a:prstGeom>
                  </pic:spPr>
                </pic:pic>
              </a:graphicData>
            </a:graphic>
          </wp:inline>
        </w:drawing>
      </w:r>
    </w:p>
    <w:p w14:paraId="3F29A5A5" w14:textId="1B89BDB0" w:rsidR="009D2594" w:rsidRDefault="006642C9" w:rsidP="00046A8A">
      <w:r>
        <w:t xml:space="preserve">The classifier performs </w:t>
      </w:r>
      <w:r w:rsidR="00837A71">
        <w:t>very poorly</w:t>
      </w:r>
      <w:r w:rsidR="00D41063">
        <w:t xml:space="preserve"> in accuracy</w:t>
      </w:r>
      <w:r w:rsidR="00837A71">
        <w:t xml:space="preserve">: </w:t>
      </w:r>
      <w:r w:rsidR="00837A71" w:rsidRPr="00D41063">
        <w:rPr>
          <w:b/>
          <w:bCs/>
        </w:rPr>
        <w:t>only 3 out of 211 positive cases are detected</w:t>
      </w:r>
      <w:r w:rsidR="00837A71">
        <w:t>.</w:t>
      </w:r>
    </w:p>
    <w:p w14:paraId="4D404920" w14:textId="0FCFC89D" w:rsidR="00E00F4F" w:rsidRDefault="00D41063" w:rsidP="00046A8A">
      <w:r>
        <w:t xml:space="preserve">We can </w:t>
      </w:r>
      <w:r w:rsidR="00050B58">
        <w:t xml:space="preserve">also use </w:t>
      </w:r>
      <w:r w:rsidR="00A009C6">
        <w:t xml:space="preserve">a </w:t>
      </w:r>
      <w:r w:rsidR="00050B58" w:rsidRPr="00E834B9">
        <w:rPr>
          <w:b/>
          <w:bCs/>
        </w:rPr>
        <w:t xml:space="preserve">clustering </w:t>
      </w:r>
      <w:r w:rsidR="00050B58">
        <w:t>algorithm to check whether the outliers are distinguishable from the inlier points</w:t>
      </w:r>
      <w:r w:rsidR="00115E9D">
        <w:t xml:space="preserve">. </w:t>
      </w:r>
      <w:r w:rsidR="00B33514">
        <w:t>To do this</w:t>
      </w:r>
      <w:r w:rsidR="00115E9D">
        <w:t xml:space="preserve">, </w:t>
      </w:r>
      <w:r w:rsidR="00E27E8D">
        <w:t>we can study</w:t>
      </w:r>
      <w:r w:rsidR="009B5C2B">
        <w:t xml:space="preserve"> the distance </w:t>
      </w:r>
      <w:r w:rsidR="00C66E09">
        <w:t>of those outliers from the centroids</w:t>
      </w:r>
      <w:r w:rsidR="00E27E8D">
        <w:t xml:space="preserve"> of the dataset</w:t>
      </w:r>
      <w:r w:rsidR="00E00F4F">
        <w:t>.</w:t>
      </w:r>
      <w:r w:rsidR="00F35182">
        <w:t xml:space="preserve"> Using K-Means, we fit the model with 2 clusters. </w:t>
      </w:r>
      <w:r w:rsidR="00A35716">
        <w:t xml:space="preserve">We can then </w:t>
      </w:r>
      <w:r w:rsidR="007563E5">
        <w:t>compare</w:t>
      </w:r>
      <w:r w:rsidR="00A35716">
        <w:t xml:space="preserve"> the distribution of distances </w:t>
      </w:r>
      <w:r w:rsidR="00B50890">
        <w:t>to the 2 centroids</w:t>
      </w:r>
      <w:r w:rsidR="00FC237B">
        <w:t xml:space="preserve">, </w:t>
      </w:r>
      <w:r w:rsidR="007563E5">
        <w:t>between inliers and outliers.</w:t>
      </w:r>
      <w:r w:rsidR="009F048A">
        <w:t xml:space="preserve"> In the example below, </w:t>
      </w:r>
      <w:r w:rsidR="007E15E7">
        <w:t xml:space="preserve">let’s suppose </w:t>
      </w:r>
      <w:r w:rsidR="009F048A">
        <w:t xml:space="preserve">the outliers are </w:t>
      </w:r>
      <w:r w:rsidR="007E15E7">
        <w:t xml:space="preserve">the </w:t>
      </w:r>
      <w:r w:rsidR="007202B3">
        <w:t xml:space="preserve">red points, the inlier </w:t>
      </w:r>
      <w:r w:rsidR="007E15E7">
        <w:t xml:space="preserve">the </w:t>
      </w:r>
      <w:r w:rsidR="007202B3">
        <w:t>green</w:t>
      </w:r>
      <w:r w:rsidR="007E15E7">
        <w:t xml:space="preserve"> points. </w:t>
      </w:r>
      <w:r w:rsidR="007D7C4A">
        <w:t>If the</w:t>
      </w:r>
      <w:r w:rsidR="008F0384">
        <w:t xml:space="preserve">y are </w:t>
      </w:r>
      <w:r w:rsidR="00FD626A">
        <w:t>cluster</w:t>
      </w:r>
      <w:r w:rsidR="008F0384">
        <w:t xml:space="preserve">ed </w:t>
      </w:r>
      <w:r w:rsidR="00FD626A">
        <w:t>differently, we will their</w:t>
      </w:r>
      <w:r w:rsidR="00523B8D">
        <w:t xml:space="preserve"> distances to the centroids (crosses)</w:t>
      </w:r>
      <w:r w:rsidR="001829EB">
        <w:t xml:space="preserve"> are distributed differently</w:t>
      </w:r>
      <w:r w:rsidR="004B1150">
        <w:t>.</w:t>
      </w:r>
    </w:p>
    <w:p w14:paraId="3C5C37EA" w14:textId="71BE5535" w:rsidR="00193508" w:rsidRDefault="005F4F7A" w:rsidP="005F4F7A">
      <w:pPr>
        <w:pStyle w:val="Caption"/>
        <w:jc w:val="center"/>
      </w:pPr>
      <w:bookmarkStart w:id="85" w:name="_Toc54525551"/>
      <w:r>
        <w:t xml:space="preserve">Using clustering for outliers detection - </w:t>
      </w:r>
      <w:r w:rsidR="00D458F9">
        <w:t xml:space="preserve">Figure </w:t>
      </w:r>
      <w:fldSimple w:instr=" STYLEREF 1 \s ">
        <w:r w:rsidR="000002B9">
          <w:rPr>
            <w:noProof/>
          </w:rPr>
          <w:t>6</w:t>
        </w:r>
      </w:fldSimple>
      <w:r w:rsidR="001541A7">
        <w:noBreakHyphen/>
      </w:r>
      <w:fldSimple w:instr=" SEQ Figure \* ARABIC \s 1 ">
        <w:r w:rsidR="000002B9">
          <w:rPr>
            <w:noProof/>
          </w:rPr>
          <w:t>9</w:t>
        </w:r>
        <w:bookmarkEnd w:id="85"/>
      </w:fldSimple>
    </w:p>
    <w:p w14:paraId="694387EB" w14:textId="689759A9" w:rsidR="00193508" w:rsidRDefault="00193508" w:rsidP="00046A8A">
      <w:r>
        <w:rPr>
          <w:noProof/>
        </w:rPr>
        <mc:AlternateContent>
          <mc:Choice Requires="wpg">
            <w:drawing>
              <wp:anchor distT="0" distB="0" distL="114300" distR="114300" simplePos="0" relativeHeight="251658252" behindDoc="0" locked="0" layoutInCell="1" allowOverlap="1" wp14:anchorId="11579C76" wp14:editId="55020B4D">
                <wp:simplePos x="0" y="0"/>
                <wp:positionH relativeFrom="column">
                  <wp:posOffset>607060</wp:posOffset>
                </wp:positionH>
                <wp:positionV relativeFrom="paragraph">
                  <wp:posOffset>87630</wp:posOffset>
                </wp:positionV>
                <wp:extent cx="4067175" cy="1571625"/>
                <wp:effectExtent l="0" t="0" r="28575" b="28575"/>
                <wp:wrapNone/>
                <wp:docPr id="71" name="Group 71"/>
                <wp:cNvGraphicFramePr/>
                <a:graphic xmlns:a="http://schemas.openxmlformats.org/drawingml/2006/main">
                  <a:graphicData uri="http://schemas.microsoft.com/office/word/2010/wordprocessingGroup">
                    <wpg:wgp>
                      <wpg:cNvGrpSpPr/>
                      <wpg:grpSpPr>
                        <a:xfrm>
                          <a:off x="0" y="0"/>
                          <a:ext cx="4067175" cy="1571625"/>
                          <a:chOff x="0" y="0"/>
                          <a:chExt cx="4067175" cy="1571625"/>
                        </a:xfrm>
                      </wpg:grpSpPr>
                      <wps:wsp>
                        <wps:cNvPr id="57" name="Oval 57"/>
                        <wps:cNvSpPr/>
                        <wps:spPr>
                          <a:xfrm>
                            <a:off x="0" y="19050"/>
                            <a:ext cx="1657350" cy="1552575"/>
                          </a:xfrm>
                          <a:prstGeom prst="ellipse">
                            <a:avLst/>
                          </a:prstGeom>
                          <a:solidFill>
                            <a:schemeClr val="tx2">
                              <a:lumMod val="25000"/>
                              <a:lumOff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Oval 58"/>
                        <wps:cNvSpPr/>
                        <wps:spPr>
                          <a:xfrm>
                            <a:off x="2409825" y="0"/>
                            <a:ext cx="1657350" cy="1552575"/>
                          </a:xfrm>
                          <a:prstGeom prst="ellipse">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Plus Sign 59"/>
                        <wps:cNvSpPr/>
                        <wps:spPr>
                          <a:xfrm>
                            <a:off x="695325" y="676275"/>
                            <a:ext cx="257175" cy="2667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Plus Sign 60"/>
                        <wps:cNvSpPr/>
                        <wps:spPr>
                          <a:xfrm>
                            <a:off x="3181350" y="638175"/>
                            <a:ext cx="257175" cy="266700"/>
                          </a:xfrm>
                          <a:prstGeom prst="mathPlus">
                            <a:avLst/>
                          </a:prstGeom>
                          <a:solidFill>
                            <a:schemeClr val="accent6">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476250" y="438150"/>
                            <a:ext cx="114300" cy="13335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Oval 62"/>
                        <wps:cNvSpPr/>
                        <wps:spPr>
                          <a:xfrm>
                            <a:off x="533400" y="781050"/>
                            <a:ext cx="114300" cy="13335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1285875" y="609600"/>
                            <a:ext cx="114300" cy="13335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1152525" y="504825"/>
                            <a:ext cx="114300" cy="13335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2933700" y="571500"/>
                            <a:ext cx="114300" cy="133350"/>
                          </a:xfrm>
                          <a:prstGeom prst="ellipse">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952500" y="904875"/>
                            <a:ext cx="114300" cy="133350"/>
                          </a:xfrm>
                          <a:prstGeom prst="ellipse">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3457575" y="838200"/>
                            <a:ext cx="114300" cy="133350"/>
                          </a:xfrm>
                          <a:prstGeom prst="ellipse">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Oval 68"/>
                        <wps:cNvSpPr/>
                        <wps:spPr>
                          <a:xfrm>
                            <a:off x="3038475" y="923925"/>
                            <a:ext cx="114300" cy="133350"/>
                          </a:xfrm>
                          <a:prstGeom prst="ellipse">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Oval 69"/>
                        <wps:cNvSpPr/>
                        <wps:spPr>
                          <a:xfrm>
                            <a:off x="3343275" y="495300"/>
                            <a:ext cx="114300" cy="133350"/>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8DD2BB" id="Group 71" o:spid="_x0000_s1026" style="position:absolute;margin-left:47.8pt;margin-top:6.9pt;width:320.25pt;height:123.75pt;z-index:251699200" coordsize="40671,15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">
                <v:oval id="Oval 57" o:spid="_x0000_s1027" style="position:absolute;top:190;width:16573;height:15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" fillcolor="#bbcfd1 [831]" strokecolor="#293b3c [1604]" strokeweight="1pt">
                  <v:stroke joinstyle="miter"/>
                </v:oval>
                <v:oval id="Oval 58" o:spid="_x0000_s1028" style="position:absolute;left:24098;width:16573;height:1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" fillcolor="#f7ecc8 [1305]" strokecolor="#293b3c [1604]" strokeweight="1pt">
                  <v:stroke joinstyle="miter"/>
                </v:oval>
                <v:shape id="Plus Sign 59" o:spid="_x0000_s1029" style="position:absolute;left:6953;top:6762;width:2572;height:2667;visibility:visible;mso-wrap-style:square;v-text-anchor:middle" coordsize="2571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" path="m34089,103106r64255,l98344,35351r60487,l158831,103106r64255,l223086,163594r-64255,l158831,231349r-60487,l98344,163594r-64255,l34089,103106xe" fillcolor="#53777a [3204]" strokecolor="#293b3c [1604]" strokeweight="1pt">
                  <v:stroke joinstyle="miter"/>
                  <v:path arrowok="t" o:connecttype="custom" o:connectlocs="34089,103106;98344,103106;98344,35351;158831,35351;158831,103106;223086,103106;223086,163594;158831,163594;158831,231349;98344,231349;98344,163594;34089,163594;34089,103106" o:connectangles="0,0,0,0,0,0,0,0,0,0,0,0,0"/>
                </v:shape>
                <v:shape id="Plus Sign 60" o:spid="_x0000_s1030" style="position:absolute;left:31813;top:6381;width:2572;height:2667;visibility:visible;mso-wrap-style:square;v-text-anchor:middle" coordsize="257175,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" path="m34089,103106r64255,l98344,35351r60487,l158831,103106r64255,l223086,163594r-64255,l158831,231349r-60487,l98344,163594r-64255,l34089,103106xe" fillcolor="#e1b429 [2409]" strokecolor="#293b3c [1604]" strokeweight="1pt">
                  <v:stroke joinstyle="miter"/>
                  <v:path arrowok="t" o:connecttype="custom" o:connectlocs="34089,103106;98344,103106;98344,35351;158831,35351;158831,103106;223086,103106;223086,163594;158831,163594;158831,231349;98344,231349;98344,163594;34089,163594;34089,103106" o:connectangles="0,0,0,0,0,0,0,0,0,0,0,0,0"/>
                </v:shape>
                <v:oval id="Oval 61" o:spid="_x0000_s1031" style="position:absolute;left:4762;top:4381;width:1143;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" fillcolor="#00b050" strokecolor="#293b3c [1604]" strokeweight="1pt">
                  <v:stroke joinstyle="miter"/>
                </v:oval>
                <v:oval id="Oval 62" o:spid="_x0000_s1032" style="position:absolute;left:5334;top:7810;width:1143;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" fillcolor="#00b050" strokecolor="#293b3c [1604]" strokeweight="1pt">
                  <v:stroke joinstyle="miter"/>
                </v:oval>
                <v:oval id="Oval 63" o:spid="_x0000_s1033" style="position:absolute;left:12858;top:6096;width:11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" fillcolor="#00b050" strokecolor="#293b3c [1604]" strokeweight="1pt">
                  <v:stroke joinstyle="miter"/>
                </v:oval>
                <v:oval id="Oval 64" o:spid="_x0000_s1034" style="position:absolute;left:11525;top:5048;width:11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" fillcolor="#00b050" strokecolor="#293b3c [1604]" strokeweight="1pt">
                  <v:stroke joinstyle="miter"/>
                </v:oval>
                <v:oval id="Oval 65" o:spid="_x0000_s1035" style="position:absolute;left:29337;top:5715;width:11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" fillcolor="#8f1e31 [2406]" strokecolor="#293b3c [1604]" strokeweight="1pt">
                  <v:stroke joinstyle="miter"/>
                </v:oval>
                <v:oval id="Oval 66" o:spid="_x0000_s1036" style="position:absolute;left:9525;top:9048;width:1143;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" fillcolor="#8f1e31 [2406]" strokecolor="#293b3c [1604]" strokeweight="1pt">
                  <v:stroke joinstyle="miter"/>
                </v:oval>
                <v:oval id="Oval 67" o:spid="_x0000_s1037" style="position:absolute;left:34575;top:8382;width:11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" fillcolor="#8f1e31 [2406]" strokecolor="#293b3c [1604]" strokeweight="1pt">
                  <v:stroke joinstyle="miter"/>
                </v:oval>
                <v:oval id="Oval 68" o:spid="_x0000_s1038" style="position:absolute;left:30384;top:9239;width:11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" fillcolor="#8f1e31 [2406]" strokecolor="#293b3c [1604]" strokeweight="1pt">
                  <v:stroke joinstyle="miter"/>
                </v:oval>
                <v:oval id="Oval 69" o:spid="_x0000_s1039" style="position:absolute;left:33432;top:4953;width:11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" fillcolor="#00b050" strokecolor="#293b3c [1604]" strokeweight="1pt">
                  <v:stroke joinstyle="miter"/>
                </v:oval>
              </v:group>
            </w:pict>
          </mc:Fallback>
        </mc:AlternateContent>
      </w:r>
    </w:p>
    <w:p w14:paraId="26636660" w14:textId="2762E7EC" w:rsidR="00E00F4F" w:rsidRDefault="00E00F4F" w:rsidP="00046A8A"/>
    <w:p w14:paraId="1B51AE11" w14:textId="50C374A4" w:rsidR="00E00F4F" w:rsidRDefault="00E00F4F" w:rsidP="00046A8A"/>
    <w:p w14:paraId="46567131" w14:textId="63B96489" w:rsidR="00E00F4F" w:rsidRDefault="00E00F4F" w:rsidP="00046A8A"/>
    <w:p w14:paraId="4C51BCA3" w14:textId="43D05E9D" w:rsidR="00E00F4F" w:rsidRDefault="00E00F4F" w:rsidP="00046A8A"/>
    <w:p w14:paraId="2F46FE36" w14:textId="77777777" w:rsidR="005559A4" w:rsidRDefault="005559A4" w:rsidP="00046A8A"/>
    <w:p w14:paraId="13DDE20E" w14:textId="77777777" w:rsidR="005559A4" w:rsidRDefault="005559A4" w:rsidP="00046A8A"/>
    <w:p w14:paraId="0DD8C3C2" w14:textId="646FF3AC" w:rsidR="00C239B9" w:rsidRDefault="00317A9B" w:rsidP="00046A8A">
      <w:r>
        <w:t xml:space="preserve">The charts below </w:t>
      </w:r>
      <w:r w:rsidR="00CC6A58">
        <w:t xml:space="preserve">display </w:t>
      </w:r>
      <w:r w:rsidR="00257918">
        <w:t xml:space="preserve">the effective distributions. </w:t>
      </w:r>
      <w:r w:rsidR="00BB7A77">
        <w:t xml:space="preserve">We can notice </w:t>
      </w:r>
      <w:r w:rsidR="00137E2F">
        <w:t xml:space="preserve">the </w:t>
      </w:r>
      <w:r w:rsidR="00BB7A77">
        <w:t xml:space="preserve">inliers and </w:t>
      </w:r>
      <w:r w:rsidR="00137E2F">
        <w:t xml:space="preserve">the </w:t>
      </w:r>
      <w:r w:rsidR="00BB7A77">
        <w:t xml:space="preserve">outliers do have </w:t>
      </w:r>
      <w:r w:rsidR="00A66082">
        <w:t xml:space="preserve">almost </w:t>
      </w:r>
      <w:r w:rsidR="00BB7A77">
        <w:t xml:space="preserve">the same distributions </w:t>
      </w:r>
      <w:r w:rsidR="00A66082">
        <w:t>of their distances to the two centroids.</w:t>
      </w:r>
    </w:p>
    <w:p w14:paraId="05B3FD73" w14:textId="62613DC6" w:rsidR="005F4F7A" w:rsidRDefault="003C0E6B" w:rsidP="005F4F7A">
      <w:pPr>
        <w:jc w:val="center"/>
      </w:pPr>
      <w:bookmarkStart w:id="86" w:name="_Toc54525552"/>
      <w:r>
        <w:t>Distances distribution to clusters’ centroids</w:t>
      </w:r>
      <w:r w:rsidR="005F4F7A">
        <w:t xml:space="preserve"> - Figure </w:t>
      </w:r>
      <w:fldSimple w:instr=" STYLEREF 1 \s ">
        <w:r w:rsidR="000002B9">
          <w:rPr>
            <w:noProof/>
          </w:rPr>
          <w:t>6</w:t>
        </w:r>
      </w:fldSimple>
      <w:r w:rsidR="001541A7">
        <w:noBreakHyphen/>
      </w:r>
      <w:fldSimple w:instr=" SEQ Figure \* ARABIC \s 1 ">
        <w:r w:rsidR="000002B9">
          <w:rPr>
            <w:noProof/>
          </w:rPr>
          <w:t>10</w:t>
        </w:r>
        <w:bookmarkEnd w:id="86"/>
      </w:fldSimple>
    </w:p>
    <w:p w14:paraId="0741DB97" w14:textId="79C175FF" w:rsidR="00E00F4F" w:rsidRDefault="00C239B9" w:rsidP="00046A8A">
      <w:r>
        <w:rPr>
          <w:noProof/>
        </w:rPr>
        <w:drawing>
          <wp:inline distT="0" distB="0" distL="0" distR="0" wp14:anchorId="0C357C6E" wp14:editId="6960F78F">
            <wp:extent cx="6524625" cy="252196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40903" cy="2528255"/>
                    </a:xfrm>
                    <a:prstGeom prst="rect">
                      <a:avLst/>
                    </a:prstGeom>
                  </pic:spPr>
                </pic:pic>
              </a:graphicData>
            </a:graphic>
          </wp:inline>
        </w:drawing>
      </w:r>
    </w:p>
    <w:p w14:paraId="51BD25D3" w14:textId="597EC516" w:rsidR="0092166C" w:rsidRPr="00BE1523" w:rsidRDefault="000517FC" w:rsidP="00BE1523">
      <w:r>
        <w:t>Th</w:t>
      </w:r>
      <w:r w:rsidR="00D10CCA">
        <w:t>at leads us to think the outliers and the inliers</w:t>
      </w:r>
      <w:r w:rsidR="001271E2">
        <w:t xml:space="preserve"> are not distinguishable</w:t>
      </w:r>
      <w:r w:rsidR="00872DC8">
        <w:t xml:space="preserve"> in the feature space</w:t>
      </w:r>
      <w:r w:rsidR="008C70BB">
        <w:t xml:space="preserve">: if one </w:t>
      </w:r>
      <w:r w:rsidR="000C3067">
        <w:t>trie</w:t>
      </w:r>
      <w:r w:rsidR="00A900B0">
        <w:t>d</w:t>
      </w:r>
      <w:r w:rsidR="000C3067">
        <w:t xml:space="preserve"> to compare</w:t>
      </w:r>
      <w:r w:rsidR="008C70BB">
        <w:t xml:space="preserve"> </w:t>
      </w:r>
      <w:r w:rsidR="00EB2940">
        <w:t>a</w:t>
      </w:r>
      <w:r w:rsidR="008C70BB">
        <w:t xml:space="preserve">n inlier </w:t>
      </w:r>
      <w:r w:rsidR="000C3067">
        <w:t>Xi</w:t>
      </w:r>
      <w:r w:rsidR="008C70BB">
        <w:t xml:space="preserve"> </w:t>
      </w:r>
      <w:r w:rsidR="000C3067">
        <w:t xml:space="preserve">and </w:t>
      </w:r>
      <w:r w:rsidR="00EB2940">
        <w:t xml:space="preserve">an </w:t>
      </w:r>
      <w:r w:rsidR="00622D76">
        <w:t>outlier</w:t>
      </w:r>
      <w:r w:rsidR="00EB2940">
        <w:t xml:space="preserve"> Xo</w:t>
      </w:r>
      <w:r w:rsidR="004C44BD">
        <w:t xml:space="preserve"> in the features space</w:t>
      </w:r>
      <w:r w:rsidR="00EB2940">
        <w:t xml:space="preserve">, </w:t>
      </w:r>
      <w:r w:rsidR="004C44BD">
        <w:t>no</w:t>
      </w:r>
      <w:r w:rsidR="00AB3961">
        <w:t xml:space="preserve"> difference </w:t>
      </w:r>
      <w:r w:rsidR="00A900B0">
        <w:t>could</w:t>
      </w:r>
      <w:r w:rsidR="00AB3961">
        <w:t xml:space="preserve"> be </w:t>
      </w:r>
      <w:r w:rsidR="00E16CD1">
        <w:t>made</w:t>
      </w:r>
      <w:r w:rsidR="00AB3961">
        <w:t>.</w:t>
      </w:r>
    </w:p>
    <w:p w14:paraId="5717836A" w14:textId="7F223B2F" w:rsidR="00E22C85" w:rsidRDefault="00527741" w:rsidP="003B73B6">
      <w:pPr>
        <w:pStyle w:val="Heading2"/>
      </w:pPr>
      <w:bookmarkStart w:id="87" w:name="_Toc50972578"/>
      <w:r>
        <w:t>Understand the model</w:t>
      </w:r>
      <w:bookmarkEnd w:id="87"/>
    </w:p>
    <w:p w14:paraId="5F456838" w14:textId="5D73F54B" w:rsidR="00160618" w:rsidRDefault="00C62927" w:rsidP="00160618">
      <w:r>
        <w:t>We can wonder:</w:t>
      </w:r>
    </w:p>
    <w:p w14:paraId="44962606" w14:textId="1E36738B" w:rsidR="00C62927" w:rsidRDefault="00FA02A4" w:rsidP="00C62927">
      <w:pPr>
        <w:pStyle w:val="ListParagraph"/>
        <w:numPr>
          <w:ilvl w:val="0"/>
          <w:numId w:val="20"/>
        </w:numPr>
      </w:pPr>
      <w:r>
        <w:t>Did the model mostly underestimate or overestimate the response</w:t>
      </w:r>
      <w:r w:rsidR="00F0205F">
        <w:t xml:space="preserve"> times</w:t>
      </w:r>
      <w:r>
        <w:t>?</w:t>
      </w:r>
      <w:r w:rsidR="005006F0">
        <w:br/>
      </w:r>
      <w:r w:rsidR="00242501">
        <w:t xml:space="preserve">Based on the chart </w:t>
      </w:r>
      <w:hyperlink w:anchor="_General_view_on" w:history="1">
        <w:r w:rsidR="00670797" w:rsidRPr="00B61BE6">
          <w:rPr>
            <w:rStyle w:val="Hyperlink"/>
          </w:rPr>
          <w:t>actual</w:t>
        </w:r>
        <w:r w:rsidR="00757344" w:rsidRPr="00B61BE6">
          <w:rPr>
            <w:rStyle w:val="Hyperlink"/>
          </w:rPr>
          <w:t xml:space="preserve"> </w:t>
        </w:r>
        <w:r w:rsidR="00F0205F">
          <w:rPr>
            <w:rStyle w:val="Hyperlink"/>
          </w:rPr>
          <w:t xml:space="preserve">time </w:t>
        </w:r>
        <w:r w:rsidR="00242501" w:rsidRPr="00B61BE6">
          <w:rPr>
            <w:rStyle w:val="Hyperlink"/>
          </w:rPr>
          <w:t xml:space="preserve">vs </w:t>
        </w:r>
        <w:r w:rsidR="00757344" w:rsidRPr="00B61BE6">
          <w:rPr>
            <w:rStyle w:val="Hyperlink"/>
          </w:rPr>
          <w:t>prediction</w:t>
        </w:r>
      </w:hyperlink>
      <w:r w:rsidR="00B61BE6">
        <w:t xml:space="preserve">, </w:t>
      </w:r>
      <w:r w:rsidR="00D22C79">
        <w:t xml:space="preserve">one may </w:t>
      </w:r>
      <w:r w:rsidR="00B719CE">
        <w:t xml:space="preserve">wonder if </w:t>
      </w:r>
      <w:r w:rsidR="00256345">
        <w:t xml:space="preserve">the </w:t>
      </w:r>
      <w:r w:rsidR="00B719CE">
        <w:t>model tends towards underestimat</w:t>
      </w:r>
      <w:r w:rsidR="00256345">
        <w:t>ing</w:t>
      </w:r>
      <w:r w:rsidR="00B719CE">
        <w:t xml:space="preserve"> the response </w:t>
      </w:r>
      <w:r w:rsidR="00F0205F">
        <w:t>variable</w:t>
      </w:r>
      <w:r w:rsidR="00B719CE">
        <w:t>.</w:t>
      </w:r>
    </w:p>
    <w:p w14:paraId="6E6DF5D2" w14:textId="67BBD320" w:rsidR="00B719CE" w:rsidRDefault="00B82252" w:rsidP="00C62927">
      <w:pPr>
        <w:pStyle w:val="ListParagraph"/>
        <w:numPr>
          <w:ilvl w:val="0"/>
          <w:numId w:val="20"/>
        </w:numPr>
      </w:pPr>
      <w:r>
        <w:t xml:space="preserve">Did the model fail </w:t>
      </w:r>
      <w:r w:rsidR="00256345">
        <w:t>to</w:t>
      </w:r>
      <w:r>
        <w:t xml:space="preserve"> differentiate the outliers from the inliers?</w:t>
      </w:r>
    </w:p>
    <w:p w14:paraId="29697899" w14:textId="44566554" w:rsidR="00B82252" w:rsidRDefault="00B82252" w:rsidP="00B82252"/>
    <w:p w14:paraId="417A0DCC" w14:textId="23A3F6A4" w:rsidR="00783FC2" w:rsidRDefault="000D767A" w:rsidP="00B82252">
      <w:r>
        <w:t>We can</w:t>
      </w:r>
      <w:r w:rsidR="00783FC2">
        <w:t xml:space="preserve"> count the number of underestimations and overestimations, aka </w:t>
      </w:r>
      <w:r w:rsidR="00D63DF8">
        <w:t xml:space="preserve">looking at </w:t>
      </w:r>
      <w:r w:rsidR="00783FC2">
        <w:t xml:space="preserve">the </w:t>
      </w:r>
      <w:r w:rsidR="00D63DF8">
        <w:t>sign of the residuals</w:t>
      </w:r>
      <w:r w:rsidR="00F526C2">
        <w:t xml:space="preserve">, per </w:t>
      </w:r>
      <w:r w:rsidR="003047E1">
        <w:t>segment</w:t>
      </w:r>
      <w:r w:rsidR="00F526C2">
        <w:t xml:space="preserve"> of value. </w:t>
      </w:r>
      <w:r w:rsidR="003047E1">
        <w:t xml:space="preserve">We can do this per </w:t>
      </w:r>
      <w:r w:rsidR="004C56D2">
        <w:t>actual time (y_true) or per predicted time (y_pred)</w:t>
      </w:r>
      <w:r w:rsidR="00A07B09">
        <w:t>:</w:t>
      </w:r>
    </w:p>
    <w:p w14:paraId="6439BAB5" w14:textId="15BC9663" w:rsidR="00D54AFA" w:rsidRDefault="00D54AFA">
      <w:r>
        <w:br w:type="page"/>
      </w:r>
    </w:p>
    <w:p w14:paraId="7EE20544" w14:textId="77777777" w:rsidR="00D54AFA" w:rsidRDefault="00D54AFA" w:rsidP="00B82252"/>
    <w:p w14:paraId="2AA5B553" w14:textId="4121298B" w:rsidR="00A84D42" w:rsidRDefault="006047E6" w:rsidP="00A84D42">
      <w:pPr>
        <w:jc w:val="center"/>
      </w:pPr>
      <w:bookmarkStart w:id="88" w:name="_Toc54525553"/>
      <w:r>
        <w:t xml:space="preserve">Number of over/under estimations per segment of </w:t>
      </w:r>
      <w:r w:rsidRPr="00E053C4">
        <w:rPr>
          <w:u w:val="single"/>
        </w:rPr>
        <w:t>actual</w:t>
      </w:r>
      <w:r w:rsidR="00B41BFA">
        <w:t xml:space="preserve"> response time (Y1)</w:t>
      </w:r>
      <w:r w:rsidR="00A84D42">
        <w:t xml:space="preserve"> - Figure </w:t>
      </w:r>
      <w:fldSimple w:instr=" STYLEREF 1 \s ">
        <w:r w:rsidR="000002B9">
          <w:rPr>
            <w:noProof/>
          </w:rPr>
          <w:t>6</w:t>
        </w:r>
      </w:fldSimple>
      <w:r w:rsidR="001541A7">
        <w:noBreakHyphen/>
      </w:r>
      <w:fldSimple w:instr=" SEQ Figure \* ARABIC \s 1 ">
        <w:r w:rsidR="000002B9">
          <w:rPr>
            <w:noProof/>
          </w:rPr>
          <w:t>11</w:t>
        </w:r>
        <w:bookmarkEnd w:id="88"/>
      </w:fldSimple>
    </w:p>
    <w:p w14:paraId="7519DFFD" w14:textId="0F877661" w:rsidR="00A07B09" w:rsidRDefault="00A07B09" w:rsidP="00B82252">
      <w:r>
        <w:rPr>
          <w:noProof/>
        </w:rPr>
        <w:drawing>
          <wp:inline distT="0" distB="0" distL="0" distR="0" wp14:anchorId="39A311C8" wp14:editId="22C93199">
            <wp:extent cx="6714751" cy="21621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19776" cy="2163793"/>
                    </a:xfrm>
                    <a:prstGeom prst="rect">
                      <a:avLst/>
                    </a:prstGeom>
                  </pic:spPr>
                </pic:pic>
              </a:graphicData>
            </a:graphic>
          </wp:inline>
        </w:drawing>
      </w:r>
    </w:p>
    <w:p w14:paraId="298A3402" w14:textId="507BA32F" w:rsidR="00A84D42" w:rsidRDefault="00B41BFA" w:rsidP="00A84D42">
      <w:pPr>
        <w:jc w:val="center"/>
      </w:pPr>
      <w:bookmarkStart w:id="89" w:name="_Toc54525554"/>
      <w:r>
        <w:t xml:space="preserve">Number of over/under estimations per segment of </w:t>
      </w:r>
      <w:r w:rsidRPr="00E053C4">
        <w:rPr>
          <w:u w:val="single"/>
        </w:rPr>
        <w:t>predicted</w:t>
      </w:r>
      <w:r>
        <w:t xml:space="preserve"> response time (Y1)</w:t>
      </w:r>
      <w:r w:rsidR="00A84D42">
        <w:t xml:space="preserve"> - Figure </w:t>
      </w:r>
      <w:fldSimple w:instr=" STYLEREF 1 \s ">
        <w:r w:rsidR="000002B9">
          <w:rPr>
            <w:noProof/>
          </w:rPr>
          <w:t>6</w:t>
        </w:r>
      </w:fldSimple>
      <w:r w:rsidR="001541A7">
        <w:noBreakHyphen/>
      </w:r>
      <w:fldSimple w:instr=" SEQ Figure \* ARABIC \s 1 ">
        <w:r w:rsidR="000002B9">
          <w:rPr>
            <w:noProof/>
          </w:rPr>
          <w:t>12</w:t>
        </w:r>
        <w:bookmarkEnd w:id="89"/>
      </w:fldSimple>
    </w:p>
    <w:p w14:paraId="1C0CE61F" w14:textId="4D7F3A7E" w:rsidR="004C56D2" w:rsidRDefault="00A07B09" w:rsidP="00B82252">
      <w:r>
        <w:rPr>
          <w:noProof/>
        </w:rPr>
        <w:drawing>
          <wp:inline distT="0" distB="0" distL="0" distR="0" wp14:anchorId="07E3C87F" wp14:editId="7C7EA40B">
            <wp:extent cx="6696075" cy="217436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25326" cy="2183868"/>
                    </a:xfrm>
                    <a:prstGeom prst="rect">
                      <a:avLst/>
                    </a:prstGeom>
                  </pic:spPr>
                </pic:pic>
              </a:graphicData>
            </a:graphic>
          </wp:inline>
        </w:drawing>
      </w:r>
    </w:p>
    <w:p w14:paraId="24F3C7C5" w14:textId="43872CC4" w:rsidR="00B65EC1" w:rsidRDefault="00B65EC1" w:rsidP="00B82252">
      <w:r>
        <w:t xml:space="preserve">Interestingly, these two charts said the opposite things: </w:t>
      </w:r>
    </w:p>
    <w:p w14:paraId="33CD465A" w14:textId="3666F145" w:rsidR="00D43642" w:rsidRDefault="00D43642" w:rsidP="00D43642">
      <w:pPr>
        <w:pStyle w:val="ListParagraph"/>
        <w:numPr>
          <w:ilvl w:val="0"/>
          <w:numId w:val="36"/>
        </w:numPr>
      </w:pPr>
      <w:r>
        <w:t xml:space="preserve">The first chart said, for a given actual value (y_true), when it is </w:t>
      </w:r>
      <w:r w:rsidR="00B97D7F">
        <w:t>above 400 second</w:t>
      </w:r>
      <w:r w:rsidR="00256345">
        <w:t>s</w:t>
      </w:r>
      <w:r w:rsidR="00B97D7F">
        <w:t>, the model tends to underestimate</w:t>
      </w:r>
      <w:r w:rsidR="005D7EA4">
        <w:t xml:space="preserve"> (blue bars are lower after </w:t>
      </w:r>
      <w:r w:rsidR="00C033C9">
        <w:t>(400,500</w:t>
      </w:r>
      <w:r w:rsidR="00443542">
        <w:t>]</w:t>
      </w:r>
      <w:r w:rsidR="00C033C9">
        <w:t>)</w:t>
      </w:r>
      <w:r w:rsidR="00B97D7F">
        <w:t>.</w:t>
      </w:r>
    </w:p>
    <w:p w14:paraId="2421E1F9" w14:textId="084BC187" w:rsidR="00620B98" w:rsidRDefault="00620B98" w:rsidP="00D43642">
      <w:pPr>
        <w:pStyle w:val="ListParagraph"/>
        <w:numPr>
          <w:ilvl w:val="0"/>
          <w:numId w:val="36"/>
        </w:numPr>
      </w:pPr>
      <w:r>
        <w:t xml:space="preserve">The second chart said, </w:t>
      </w:r>
      <w:r w:rsidR="00444192">
        <w:t xml:space="preserve">indeed, </w:t>
      </w:r>
      <w:r>
        <w:t>for a given predicted value (y_pred), the model most</w:t>
      </w:r>
      <w:r w:rsidR="00AA7588">
        <w:t>ly tries to overestimate</w:t>
      </w:r>
      <w:r w:rsidR="005D7EA4">
        <w:t xml:space="preserve"> (blue bars are </w:t>
      </w:r>
      <w:r w:rsidR="005A5A51">
        <w:t xml:space="preserve">always </w:t>
      </w:r>
      <w:r w:rsidR="005D7EA4">
        <w:t>higher)</w:t>
      </w:r>
      <w:r w:rsidR="00AA7588">
        <w:t>.</w:t>
      </w:r>
    </w:p>
    <w:p w14:paraId="1680FB08" w14:textId="369D0247" w:rsidR="005A5A51" w:rsidRDefault="00D60A5F" w:rsidP="005A5A51">
      <w:r>
        <w:t>One</w:t>
      </w:r>
      <w:r w:rsidR="00BF6FBC">
        <w:t xml:space="preserve"> explanation could be</w:t>
      </w:r>
      <w:r>
        <w:t xml:space="preserve">: </w:t>
      </w:r>
      <w:r w:rsidR="00B3558F">
        <w:t xml:space="preserve">the model has learned </w:t>
      </w:r>
      <w:r w:rsidR="00D66C82">
        <w:t>that</w:t>
      </w:r>
      <w:r w:rsidR="00B3558F">
        <w:t xml:space="preserve"> </w:t>
      </w:r>
      <w:r w:rsidR="00A80BD7">
        <w:t xml:space="preserve">it should deal with high response </w:t>
      </w:r>
      <w:r w:rsidR="003D3708">
        <w:t>times</w:t>
      </w:r>
      <w:r w:rsidR="00D944FA">
        <w:t xml:space="preserve"> during the training</w:t>
      </w:r>
      <w:r w:rsidR="00D66C82">
        <w:t xml:space="preserve">. It tried then to </w:t>
      </w:r>
      <w:r w:rsidR="000E4AB5">
        <w:t>frequently</w:t>
      </w:r>
      <w:r w:rsidR="004D2686">
        <w:t xml:space="preserve"> overestimate</w:t>
      </w:r>
      <w:r w:rsidR="00801B56">
        <w:t>. However, t</w:t>
      </w:r>
      <w:r w:rsidR="007370FC">
        <w:t>he dispersion is so extreme</w:t>
      </w:r>
      <w:r w:rsidR="006B611A">
        <w:t xml:space="preserve">, the model </w:t>
      </w:r>
      <w:r w:rsidR="00DB3D82">
        <w:t xml:space="preserve">has to make </w:t>
      </w:r>
      <w:r w:rsidR="00256345">
        <w:t>the</w:t>
      </w:r>
      <w:r w:rsidR="00DB3D82">
        <w:t xml:space="preserve"> best trade-off </w:t>
      </w:r>
      <w:r w:rsidR="00F977D4">
        <w:t xml:space="preserve">to keep the loss minimum </w:t>
      </w:r>
      <w:r w:rsidR="008A5DB0">
        <w:t>on</w:t>
      </w:r>
      <w:r w:rsidR="00F977D4">
        <w:t xml:space="preserve"> </w:t>
      </w:r>
      <w:r w:rsidR="008A5DB0">
        <w:t>average</w:t>
      </w:r>
      <w:r w:rsidR="00F977D4">
        <w:t>.</w:t>
      </w:r>
      <w:r w:rsidR="008A5DB0">
        <w:t xml:space="preserve"> </w:t>
      </w:r>
    </w:p>
    <w:p w14:paraId="67C97B1B" w14:textId="3784AEF3" w:rsidR="0057054F" w:rsidRDefault="0057054F" w:rsidP="005A5A51"/>
    <w:p w14:paraId="73096351" w14:textId="6D639ACE" w:rsidR="00826EF0" w:rsidRDefault="00F6711B" w:rsidP="005A5A51">
      <w:r>
        <w:t xml:space="preserve">Another </w:t>
      </w:r>
      <w:r w:rsidR="00852209">
        <w:t xml:space="preserve">question is to </w:t>
      </w:r>
      <w:r w:rsidR="003A17C8">
        <w:t>check</w:t>
      </w:r>
      <w:r>
        <w:t xml:space="preserve"> whether the model </w:t>
      </w:r>
      <w:r w:rsidR="00DD5F3E">
        <w:t xml:space="preserve">can, in some way, make the difference </w:t>
      </w:r>
      <w:r w:rsidR="00B57524">
        <w:t>about</w:t>
      </w:r>
      <w:r w:rsidR="00DD5F3E">
        <w:t xml:space="preserve"> outliers</w:t>
      </w:r>
      <w:r w:rsidR="00481B82">
        <w:t xml:space="preserve"> from inliers</w:t>
      </w:r>
      <w:r w:rsidR="00B57524">
        <w:t xml:space="preserve">. </w:t>
      </w:r>
      <w:r w:rsidR="00394694">
        <w:t xml:space="preserve">For that, we can </w:t>
      </w:r>
      <w:r w:rsidR="00095FC2">
        <w:t>compare</w:t>
      </w:r>
      <w:r w:rsidR="00394694">
        <w:t xml:space="preserve"> </w:t>
      </w:r>
      <w:r w:rsidR="00B920ED">
        <w:t>the way</w:t>
      </w:r>
      <w:r w:rsidR="0045331C">
        <w:t xml:space="preserve"> </w:t>
      </w:r>
      <w:r w:rsidR="00394694">
        <w:t xml:space="preserve">the </w:t>
      </w:r>
      <w:r w:rsidR="00095FC2">
        <w:t>feature</w:t>
      </w:r>
      <w:r w:rsidR="0045331C">
        <w:t>s</w:t>
      </w:r>
      <w:r w:rsidR="00095FC2">
        <w:t xml:space="preserve"> </w:t>
      </w:r>
      <w:r w:rsidR="0045331C">
        <w:t>contribute</w:t>
      </w:r>
      <w:r w:rsidR="009A407B">
        <w:t xml:space="preserve"> between</w:t>
      </w:r>
      <w:r w:rsidR="00826EF0">
        <w:t xml:space="preserve"> two subsets of data:</w:t>
      </w:r>
    </w:p>
    <w:p w14:paraId="78386894" w14:textId="787E3365" w:rsidR="0057054F" w:rsidRDefault="00826EF0" w:rsidP="00826EF0">
      <w:pPr>
        <w:pStyle w:val="ListParagraph"/>
        <w:numPr>
          <w:ilvl w:val="0"/>
          <w:numId w:val="37"/>
        </w:numPr>
      </w:pPr>
      <w:r>
        <w:t xml:space="preserve">A </w:t>
      </w:r>
      <w:r w:rsidR="004001DF">
        <w:t xml:space="preserve">subset of datapoints having the lowest residuals: the </w:t>
      </w:r>
      <w:r w:rsidR="004001DF" w:rsidRPr="001F64B5">
        <w:rPr>
          <w:b/>
          <w:bCs/>
        </w:rPr>
        <w:t>best</w:t>
      </w:r>
      <w:r w:rsidR="00F11AA0">
        <w:rPr>
          <w:b/>
          <w:bCs/>
        </w:rPr>
        <w:t>-</w:t>
      </w:r>
      <w:r w:rsidR="004001DF" w:rsidRPr="001F64B5">
        <w:rPr>
          <w:b/>
          <w:bCs/>
        </w:rPr>
        <w:t>predicted</w:t>
      </w:r>
      <w:r w:rsidR="004001DF">
        <w:t xml:space="preserve"> points.</w:t>
      </w:r>
    </w:p>
    <w:p w14:paraId="6B8D0B73" w14:textId="699591CD" w:rsidR="004001DF" w:rsidRDefault="004001DF" w:rsidP="00826EF0">
      <w:pPr>
        <w:pStyle w:val="ListParagraph"/>
        <w:numPr>
          <w:ilvl w:val="0"/>
          <w:numId w:val="37"/>
        </w:numPr>
      </w:pPr>
      <w:r>
        <w:t>A</w:t>
      </w:r>
      <w:r w:rsidR="006C1C1A">
        <w:t xml:space="preserve">nd another with the highest residuals: the </w:t>
      </w:r>
      <w:r w:rsidR="006C1C1A" w:rsidRPr="001F64B5">
        <w:rPr>
          <w:b/>
          <w:bCs/>
        </w:rPr>
        <w:t>best</w:t>
      </w:r>
      <w:r w:rsidR="00F11AA0">
        <w:rPr>
          <w:b/>
          <w:bCs/>
        </w:rPr>
        <w:t>-</w:t>
      </w:r>
      <w:r w:rsidR="006C1C1A" w:rsidRPr="001F64B5">
        <w:rPr>
          <w:b/>
          <w:bCs/>
        </w:rPr>
        <w:t>predicted</w:t>
      </w:r>
      <w:r w:rsidR="006C1C1A">
        <w:t xml:space="preserve"> points.</w:t>
      </w:r>
    </w:p>
    <w:p w14:paraId="26BC2A48" w14:textId="40255665" w:rsidR="00F977D4" w:rsidRDefault="00B920ED" w:rsidP="005A5A51">
      <w:r>
        <w:t xml:space="preserve">We look at the </w:t>
      </w:r>
      <w:r w:rsidR="0028160D">
        <w:rPr>
          <w:b/>
          <w:bCs/>
        </w:rPr>
        <w:t>SHAP</w:t>
      </w:r>
      <w:r w:rsidRPr="00CD75CE">
        <w:rPr>
          <w:b/>
          <w:bCs/>
        </w:rPr>
        <w:t xml:space="preserve"> value</w:t>
      </w:r>
      <w:r w:rsidR="00CD481D">
        <w:t xml:space="preserve"> of each these two sets:</w:t>
      </w:r>
    </w:p>
    <w:p w14:paraId="4B686DC6" w14:textId="1135489E" w:rsidR="00CD481D" w:rsidRDefault="00431E38" w:rsidP="00431E38">
      <w:pPr>
        <w:pStyle w:val="ListParagraph"/>
        <w:numPr>
          <w:ilvl w:val="0"/>
          <w:numId w:val="38"/>
        </w:numPr>
      </w:pPr>
      <w:r>
        <w:t>Best predicted</w:t>
      </w:r>
    </w:p>
    <w:p w14:paraId="442F7ED5" w14:textId="286B04A1" w:rsidR="00147E99" w:rsidRDefault="00147E99" w:rsidP="00431E38">
      <w:pPr>
        <w:pStyle w:val="ListParagraph"/>
        <w:numPr>
          <w:ilvl w:val="0"/>
          <w:numId w:val="38"/>
        </w:numPr>
      </w:pPr>
      <w:r>
        <w:lastRenderedPageBreak/>
        <w:t>Worse predicted.</w:t>
      </w:r>
    </w:p>
    <w:p w14:paraId="00288297" w14:textId="5493CA47" w:rsidR="00A84D42" w:rsidRDefault="00921472" w:rsidP="00A84D42">
      <w:pPr>
        <w:ind w:left="360"/>
        <w:jc w:val="center"/>
      </w:pPr>
      <w:r>
        <w:t xml:space="preserve">Shap values of the </w:t>
      </w:r>
      <w:r w:rsidR="004B5A31">
        <w:t>300</w:t>
      </w:r>
      <w:r w:rsidR="00FD2038">
        <w:t>-</w:t>
      </w:r>
      <w:r w:rsidRPr="00147E99">
        <w:rPr>
          <w:b/>
          <w:bCs/>
          <w:u w:val="single"/>
        </w:rPr>
        <w:t>best</w:t>
      </w:r>
      <w:r>
        <w:t xml:space="preserve"> predicted subset</w:t>
      </w:r>
      <w:r w:rsidR="00A84D42">
        <w:t xml:space="preserve"> - Table </w:t>
      </w:r>
      <w:fldSimple w:instr=" STYLEREF 1 \s ">
        <w:r w:rsidR="000002B9">
          <w:rPr>
            <w:noProof/>
          </w:rPr>
          <w:t>6</w:t>
        </w:r>
      </w:fldSimple>
      <w:r w:rsidR="00A84D42">
        <w:noBreakHyphen/>
      </w:r>
      <w:fldSimple w:instr=" SEQ Table \* ARABIC \s 1 ">
        <w:r w:rsidR="000002B9">
          <w:rPr>
            <w:noProof/>
          </w:rPr>
          <w:t>4</w:t>
        </w:r>
      </w:fldSimple>
    </w:p>
    <w:p w14:paraId="086EEB31" w14:textId="4FA1DB9A" w:rsidR="00431E38" w:rsidRDefault="00CD75CE" w:rsidP="00431E38">
      <w:r>
        <w:rPr>
          <w:noProof/>
        </w:rPr>
        <w:drawing>
          <wp:inline distT="0" distB="0" distL="0" distR="0" wp14:anchorId="35BD08BD" wp14:editId="73CDDB91">
            <wp:extent cx="6071870" cy="232664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1870" cy="2326640"/>
                    </a:xfrm>
                    <a:prstGeom prst="rect">
                      <a:avLst/>
                    </a:prstGeom>
                  </pic:spPr>
                </pic:pic>
              </a:graphicData>
            </a:graphic>
          </wp:inline>
        </w:drawing>
      </w:r>
    </w:p>
    <w:p w14:paraId="19D94480" w14:textId="0A14EC82" w:rsidR="00A84D42" w:rsidRDefault="00E053C4" w:rsidP="00A84D42">
      <w:r>
        <w:br w:type="page"/>
      </w:r>
      <w:bookmarkStart w:id="90" w:name="_Toc54525555"/>
      <w:r w:rsidR="00827D45">
        <w:lastRenderedPageBreak/>
        <w:t xml:space="preserve">Shap values of </w:t>
      </w:r>
      <w:r w:rsidR="004E5BC9">
        <w:t xml:space="preserve">the </w:t>
      </w:r>
      <w:r w:rsidR="00921472">
        <w:t>300</w:t>
      </w:r>
      <w:r w:rsidR="00FD2038">
        <w:t>-</w:t>
      </w:r>
      <w:r w:rsidR="004E5BC9" w:rsidRPr="00147E99">
        <w:rPr>
          <w:b/>
          <w:bCs/>
          <w:u w:val="single"/>
        </w:rPr>
        <w:t>best</w:t>
      </w:r>
      <w:r w:rsidR="004E5BC9">
        <w:t xml:space="preserve"> predicted </w:t>
      </w:r>
      <w:r w:rsidR="00105369">
        <w:t>subset</w:t>
      </w:r>
      <w:r w:rsidR="00FD2038">
        <w:t xml:space="preserve"> – summary plot</w:t>
      </w:r>
      <w:r w:rsidR="00A84D42">
        <w:t xml:space="preserve"> - Figure </w:t>
      </w:r>
      <w:fldSimple w:instr=" STYLEREF 1 \s ">
        <w:r w:rsidR="000002B9">
          <w:rPr>
            <w:noProof/>
          </w:rPr>
          <w:t>6</w:t>
        </w:r>
      </w:fldSimple>
      <w:r w:rsidR="001541A7">
        <w:noBreakHyphen/>
      </w:r>
      <w:fldSimple w:instr=" SEQ Figure \* ARABIC \s 1 ">
        <w:r w:rsidR="000002B9">
          <w:rPr>
            <w:noProof/>
          </w:rPr>
          <w:t>13</w:t>
        </w:r>
        <w:bookmarkEnd w:id="90"/>
      </w:fldSimple>
    </w:p>
    <w:p w14:paraId="39F60B03" w14:textId="04880B06" w:rsidR="002C2555" w:rsidRDefault="002C2555" w:rsidP="00431E38">
      <w:r>
        <w:rPr>
          <w:noProof/>
        </w:rPr>
        <w:drawing>
          <wp:inline distT="0" distB="0" distL="0" distR="0" wp14:anchorId="12D707AA" wp14:editId="7F59E013">
            <wp:extent cx="6071870" cy="3972560"/>
            <wp:effectExtent l="0" t="0" r="508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1870" cy="3972560"/>
                    </a:xfrm>
                    <a:prstGeom prst="rect">
                      <a:avLst/>
                    </a:prstGeom>
                  </pic:spPr>
                </pic:pic>
              </a:graphicData>
            </a:graphic>
          </wp:inline>
        </w:drawing>
      </w:r>
    </w:p>
    <w:p w14:paraId="721BA072" w14:textId="77777777" w:rsidR="00147E99" w:rsidRDefault="00147E99" w:rsidP="00431E38"/>
    <w:p w14:paraId="096E1EAE" w14:textId="6EFCB08D" w:rsidR="00A84D42" w:rsidRDefault="00FD2038" w:rsidP="00A84D42">
      <w:pPr>
        <w:ind w:left="360"/>
        <w:jc w:val="center"/>
      </w:pPr>
      <w:r>
        <w:t>Shap values of the 300-</w:t>
      </w:r>
      <w:r w:rsidR="00147E99" w:rsidRPr="00147E99">
        <w:rPr>
          <w:b/>
          <w:bCs/>
          <w:u w:val="single"/>
        </w:rPr>
        <w:t>worse</w:t>
      </w:r>
      <w:r>
        <w:t xml:space="preserve"> predicted subset – summary plot</w:t>
      </w:r>
      <w:r w:rsidR="00A84D42">
        <w:t xml:space="preserve"> - Table </w:t>
      </w:r>
      <w:fldSimple w:instr=" STYLEREF 1 \s ">
        <w:r w:rsidR="000002B9">
          <w:rPr>
            <w:noProof/>
          </w:rPr>
          <w:t>6</w:t>
        </w:r>
      </w:fldSimple>
      <w:r w:rsidR="00A84D42">
        <w:noBreakHyphen/>
      </w:r>
      <w:fldSimple w:instr=" SEQ Table \* ARABIC \s 1 ">
        <w:r w:rsidR="000002B9">
          <w:rPr>
            <w:noProof/>
          </w:rPr>
          <w:t>5</w:t>
        </w:r>
      </w:fldSimple>
    </w:p>
    <w:p w14:paraId="4B4D4E3D" w14:textId="40826184" w:rsidR="00016DF1" w:rsidRDefault="00CD75CE" w:rsidP="00CD75CE">
      <w:r>
        <w:rPr>
          <w:noProof/>
        </w:rPr>
        <w:drawing>
          <wp:inline distT="0" distB="0" distL="0" distR="0" wp14:anchorId="353CBDEA" wp14:editId="48332601">
            <wp:extent cx="6071870" cy="221869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1870" cy="2218690"/>
                    </a:xfrm>
                    <a:prstGeom prst="rect">
                      <a:avLst/>
                    </a:prstGeom>
                  </pic:spPr>
                </pic:pic>
              </a:graphicData>
            </a:graphic>
          </wp:inline>
        </w:drawing>
      </w:r>
    </w:p>
    <w:p w14:paraId="64E3C9BC" w14:textId="11BF27C3" w:rsidR="00147E99" w:rsidRDefault="00147E99">
      <w:r>
        <w:br w:type="page"/>
      </w:r>
    </w:p>
    <w:p w14:paraId="6D651DFB" w14:textId="77777777" w:rsidR="00147E99" w:rsidRDefault="00147E99" w:rsidP="00CD75CE"/>
    <w:p w14:paraId="6F1ACAAA" w14:textId="72D56B9F" w:rsidR="00A84D42" w:rsidRDefault="00147E99" w:rsidP="00A84D42">
      <w:pPr>
        <w:ind w:left="360"/>
        <w:jc w:val="center"/>
      </w:pPr>
      <w:bookmarkStart w:id="91" w:name="_Toc54525556"/>
      <w:r>
        <w:t>Shap values of the 300-</w:t>
      </w:r>
      <w:r w:rsidRPr="00147E99">
        <w:rPr>
          <w:b/>
          <w:bCs/>
          <w:u w:val="single"/>
        </w:rPr>
        <w:t>worse</w:t>
      </w:r>
      <w:r>
        <w:t xml:space="preserve"> predicted subset – summary plot</w:t>
      </w:r>
      <w:r w:rsidR="00A84D42">
        <w:t xml:space="preserve"> - Figure </w:t>
      </w:r>
      <w:fldSimple w:instr=" STYLEREF 1 \s ">
        <w:r w:rsidR="000002B9">
          <w:rPr>
            <w:noProof/>
          </w:rPr>
          <w:t>6</w:t>
        </w:r>
      </w:fldSimple>
      <w:r w:rsidR="001541A7">
        <w:noBreakHyphen/>
      </w:r>
      <w:fldSimple w:instr=" SEQ Figure \* ARABIC \s 1 ">
        <w:r w:rsidR="000002B9">
          <w:rPr>
            <w:noProof/>
          </w:rPr>
          <w:t>14</w:t>
        </w:r>
        <w:bookmarkEnd w:id="91"/>
      </w:fldSimple>
    </w:p>
    <w:p w14:paraId="2488711E" w14:textId="1F577737" w:rsidR="00481B82" w:rsidRDefault="00481B82" w:rsidP="00CD75CE">
      <w:r>
        <w:rPr>
          <w:noProof/>
        </w:rPr>
        <w:drawing>
          <wp:inline distT="0" distB="0" distL="0" distR="0" wp14:anchorId="3230DD77" wp14:editId="06934A79">
            <wp:extent cx="6071870" cy="3918585"/>
            <wp:effectExtent l="0" t="0" r="508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1870" cy="3918585"/>
                    </a:xfrm>
                    <a:prstGeom prst="rect">
                      <a:avLst/>
                    </a:prstGeom>
                  </pic:spPr>
                </pic:pic>
              </a:graphicData>
            </a:graphic>
          </wp:inline>
        </w:drawing>
      </w:r>
    </w:p>
    <w:p w14:paraId="112C5633" w14:textId="03B41097" w:rsidR="00C07CF5" w:rsidRDefault="00C07CF5" w:rsidP="00CD75CE">
      <w:r>
        <w:t xml:space="preserve">The answer is yes: the model did behave differently </w:t>
      </w:r>
      <w:r w:rsidR="00EB37FF">
        <w:t>for inliers and outliers. The feature importance is not the same.</w:t>
      </w:r>
      <w:r w:rsidR="00A53E7F">
        <w:t xml:space="preserve"> </w:t>
      </w:r>
      <w:r w:rsidR="00946B7F">
        <w:t>In the “worse predicted” case, t</w:t>
      </w:r>
      <w:r w:rsidR="00A53E7F">
        <w:t>he standard deviations of the Shap value</w:t>
      </w:r>
      <w:r w:rsidR="00C953DB">
        <w:t xml:space="preserve"> </w:t>
      </w:r>
      <w:r w:rsidR="00C40F27">
        <w:t xml:space="preserve">of the top features </w:t>
      </w:r>
      <w:r w:rsidR="004C3724">
        <w:t>are</w:t>
      </w:r>
      <w:r w:rsidR="00C953DB">
        <w:t xml:space="preserve"> much higher</w:t>
      </w:r>
      <w:r w:rsidR="000329AB">
        <w:t>, though the mean</w:t>
      </w:r>
      <w:r w:rsidR="00155882">
        <w:t xml:space="preserve"> remain</w:t>
      </w:r>
      <w:r w:rsidR="004C3724">
        <w:t>s</w:t>
      </w:r>
      <w:r w:rsidR="00155882">
        <w:t xml:space="preserve"> </w:t>
      </w:r>
      <w:r w:rsidR="002C32D2">
        <w:t xml:space="preserve">in </w:t>
      </w:r>
      <w:r w:rsidR="00155882">
        <w:t>the same</w:t>
      </w:r>
      <w:r w:rsidR="002C32D2">
        <w:t xml:space="preserve"> order of magnitude</w:t>
      </w:r>
      <w:r w:rsidR="002946BD">
        <w:t xml:space="preserve">. The </w:t>
      </w:r>
      <w:r w:rsidR="006C2115">
        <w:t xml:space="preserve">model </w:t>
      </w:r>
      <w:r w:rsidR="000608FE">
        <w:t>tends to overfit for outliers</w:t>
      </w:r>
      <w:r w:rsidR="00573B9D">
        <w:t>.</w:t>
      </w:r>
      <w:r w:rsidR="00DE46C4">
        <w:t xml:space="preserve"> </w:t>
      </w:r>
      <w:r w:rsidR="005A1F3E">
        <w:t xml:space="preserve">That </w:t>
      </w:r>
      <w:r w:rsidR="00437734">
        <w:t xml:space="preserve">can be </w:t>
      </w:r>
      <w:r w:rsidR="005A1F3E">
        <w:t xml:space="preserve">also </w:t>
      </w:r>
      <w:r w:rsidR="007075AA">
        <w:t>a sign of</w:t>
      </w:r>
      <w:r w:rsidR="005A1F3E">
        <w:t xml:space="preserve"> the</w:t>
      </w:r>
      <w:r w:rsidR="007075AA">
        <w:t xml:space="preserve"> variability of the</w:t>
      </w:r>
      <w:r w:rsidR="00DE46C4">
        <w:t xml:space="preserve"> error variance</w:t>
      </w:r>
      <w:r w:rsidR="005B3493">
        <w:t xml:space="preserve"> (heteroskedasticity)</w:t>
      </w:r>
      <w:r w:rsidR="009D29ED">
        <w:t xml:space="preserve">. </w:t>
      </w:r>
      <w:r w:rsidR="002D53FF">
        <w:t xml:space="preserve">The errors do vary </w:t>
      </w:r>
      <w:r w:rsidR="009972A7">
        <w:t xml:space="preserve">over </w:t>
      </w:r>
      <w:r w:rsidR="00121B9A">
        <w:t>different</w:t>
      </w:r>
      <w:r w:rsidR="009972A7">
        <w:t xml:space="preserve"> </w:t>
      </w:r>
      <w:r w:rsidR="00607523">
        <w:t xml:space="preserve">subsets of </w:t>
      </w:r>
      <w:r w:rsidR="00121B9A">
        <w:t xml:space="preserve">the </w:t>
      </w:r>
      <w:r w:rsidR="009972A7">
        <w:t>population.</w:t>
      </w:r>
    </w:p>
    <w:p w14:paraId="2DED24A2" w14:textId="7DA32208" w:rsidR="00FE6F81" w:rsidRDefault="00FE6F81">
      <w:r>
        <w:br w:type="page"/>
      </w:r>
    </w:p>
    <w:p w14:paraId="765D7C2C" w14:textId="77777777" w:rsidR="00FE6F81" w:rsidRPr="00160618" w:rsidRDefault="00FE6F81" w:rsidP="00CD75CE"/>
    <w:p w14:paraId="4C288AA9" w14:textId="260BCBDB" w:rsidR="00533FE5" w:rsidRDefault="009206E9" w:rsidP="00F56204">
      <w:pPr>
        <w:pStyle w:val="Heading1"/>
      </w:pPr>
      <w:r>
        <w:t xml:space="preserve"> </w:t>
      </w:r>
      <w:bookmarkStart w:id="92" w:name="_Toc50972579"/>
      <w:r w:rsidR="00C00278">
        <w:t>“All models are wrong”</w:t>
      </w:r>
      <w:bookmarkEnd w:id="92"/>
    </w:p>
    <w:p w14:paraId="6E2BD93B" w14:textId="2525CAA0" w:rsidR="007F16C6" w:rsidRDefault="00EB312B" w:rsidP="00F56204">
      <w:r>
        <w:t xml:space="preserve">Until here, we have always </w:t>
      </w:r>
      <w:r w:rsidR="000441E8">
        <w:t>considered point</w:t>
      </w:r>
      <w:r w:rsidR="00D2568D">
        <w:t>wise</w:t>
      </w:r>
      <w:r w:rsidR="000441E8">
        <w:t xml:space="preserve"> estimat</w:t>
      </w:r>
      <w:r w:rsidR="00D2568D">
        <w:t>ion</w:t>
      </w:r>
      <w:r w:rsidR="000441E8">
        <w:t xml:space="preserve">: </w:t>
      </w:r>
      <w:r w:rsidR="007F0BC9">
        <w:t xml:space="preserve">we are interested </w:t>
      </w:r>
      <w:r w:rsidR="00A009C6">
        <w:t>in</w:t>
      </w:r>
      <w:r w:rsidR="007F0BC9">
        <w:t xml:space="preserve"> one </w:t>
      </w:r>
      <w:r w:rsidR="00C64C4E">
        <w:t>final</w:t>
      </w:r>
      <w:r w:rsidR="007F0BC9">
        <w:t xml:space="preserve"> model </w:t>
      </w:r>
      <w:r w:rsidR="00A36205">
        <w:t xml:space="preserve">with </w:t>
      </w:r>
      <w:r w:rsidR="00695A88">
        <w:t>one</w:t>
      </w:r>
      <w:r w:rsidR="008D2824">
        <w:t xml:space="preserve"> instance of estimated parameters</w:t>
      </w:r>
      <w:r w:rsidR="002051AF">
        <w:t>.</w:t>
      </w:r>
      <w:r w:rsidR="00F812AA">
        <w:t xml:space="preserve"> But </w:t>
      </w:r>
      <w:r w:rsidR="002B2E40">
        <w:t xml:space="preserve">no matter how </w:t>
      </w:r>
      <w:r w:rsidR="009570DC">
        <w:t>optimal</w:t>
      </w:r>
      <w:r w:rsidR="00374288">
        <w:t xml:space="preserve"> </w:t>
      </w:r>
      <w:r w:rsidR="00A63D40">
        <w:t>they</w:t>
      </w:r>
      <w:r w:rsidR="00374288">
        <w:t xml:space="preserve"> </w:t>
      </w:r>
      <w:r w:rsidR="009570DC">
        <w:t xml:space="preserve">look like, </w:t>
      </w:r>
      <w:r w:rsidR="007D18EB">
        <w:t xml:space="preserve">there is always uncertainty. </w:t>
      </w:r>
      <w:r w:rsidR="00F72A17">
        <w:t>In the section “Models comparison”, w</w:t>
      </w:r>
      <w:r w:rsidR="00F519C9">
        <w:t>e h</w:t>
      </w:r>
      <w:r w:rsidR="00AB0AF1">
        <w:t xml:space="preserve">ad </w:t>
      </w:r>
      <w:r w:rsidR="00E72BEB">
        <w:t xml:space="preserve">already </w:t>
      </w:r>
      <w:r w:rsidR="00AB0AF1">
        <w:t>seen different type</w:t>
      </w:r>
      <w:r w:rsidR="00BC723C">
        <w:t>s</w:t>
      </w:r>
      <w:r w:rsidR="00AB0AF1">
        <w:t xml:space="preserve"> of model tell </w:t>
      </w:r>
      <w:r w:rsidR="00E72BEB">
        <w:t xml:space="preserve">different </w:t>
      </w:r>
      <w:r w:rsidR="00F72A17">
        <w:t>predictions. But</w:t>
      </w:r>
      <w:r w:rsidR="00B44301">
        <w:t xml:space="preserve">, even for </w:t>
      </w:r>
      <w:r w:rsidR="00BC723C">
        <w:t>the</w:t>
      </w:r>
      <w:r w:rsidR="00B44301">
        <w:t xml:space="preserve"> same type of model, different settings, </w:t>
      </w:r>
      <w:r w:rsidR="00E72BEB">
        <w:t>different sample</w:t>
      </w:r>
      <w:r w:rsidR="00075B8A">
        <w:t>s</w:t>
      </w:r>
      <w:r w:rsidR="00E72BEB">
        <w:t xml:space="preserve"> of </w:t>
      </w:r>
      <w:r w:rsidR="00664CBA">
        <w:t>the</w:t>
      </w:r>
      <w:r w:rsidR="00E72BEB">
        <w:t xml:space="preserve"> same population, </w:t>
      </w:r>
      <w:r w:rsidR="00276CD6">
        <w:t xml:space="preserve">also </w:t>
      </w:r>
      <w:r w:rsidR="00E15ACA">
        <w:t xml:space="preserve">can </w:t>
      </w:r>
      <w:r w:rsidR="00276CD6">
        <w:t>tell different things.</w:t>
      </w:r>
    </w:p>
    <w:p w14:paraId="5C9F087C" w14:textId="762C9149" w:rsidR="005B6F7C" w:rsidRDefault="00F7767C" w:rsidP="00F56204">
      <w:r>
        <w:t>For instance, i</w:t>
      </w:r>
      <w:r w:rsidR="0048019F">
        <w:t xml:space="preserve">f we did a K-fold validation, we would see the </w:t>
      </w:r>
      <w:r w:rsidR="00AB6053">
        <w:t xml:space="preserve">model </w:t>
      </w:r>
      <w:r w:rsidR="0048019F">
        <w:t>change</w:t>
      </w:r>
      <w:r w:rsidR="00AB6053">
        <w:t>s</w:t>
      </w:r>
      <w:r w:rsidR="007F345E">
        <w:t xml:space="preserve"> on</w:t>
      </w:r>
      <w:r w:rsidR="00AB6053">
        <w:t xml:space="preserve"> </w:t>
      </w:r>
      <w:r w:rsidR="007F345E">
        <w:t xml:space="preserve">every </w:t>
      </w:r>
      <w:r w:rsidR="00F671F4">
        <w:t xml:space="preserve">fold </w:t>
      </w:r>
      <w:r w:rsidR="007F345E">
        <w:t>iteration</w:t>
      </w:r>
      <w:r w:rsidR="00AB6053">
        <w:t xml:space="preserve">. </w:t>
      </w:r>
      <w:r w:rsidR="00CF4E54">
        <w:t xml:space="preserve">For instance, </w:t>
      </w:r>
      <w:r w:rsidR="007F345E">
        <w:t xml:space="preserve">the following table </w:t>
      </w:r>
      <w:r w:rsidR="005B6F7C">
        <w:t>show</w:t>
      </w:r>
      <w:r w:rsidR="00664CBA">
        <w:t>s</w:t>
      </w:r>
      <w:r w:rsidR="005B6F7C">
        <w:t xml:space="preserve"> the change of feature importance for </w:t>
      </w:r>
      <w:r w:rsidR="00C71C76">
        <w:t>5</w:t>
      </w:r>
      <w:r w:rsidR="005B6F7C">
        <w:t xml:space="preserve"> folds:</w:t>
      </w:r>
    </w:p>
    <w:p w14:paraId="495EEB63" w14:textId="019C9271" w:rsidR="00A84D42" w:rsidRDefault="00E9246E" w:rsidP="00A84D42">
      <w:pPr>
        <w:jc w:val="center"/>
      </w:pPr>
      <w:r>
        <w:t xml:space="preserve">Feature importances </w:t>
      </w:r>
      <w:r w:rsidR="003549B1">
        <w:t>– variations in 5 folds estimation</w:t>
      </w:r>
      <w:r w:rsidR="00A84D42">
        <w:t xml:space="preserve"> - Table </w:t>
      </w:r>
      <w:fldSimple w:instr=" STYLEREF 1 \s ">
        <w:r w:rsidR="000002B9">
          <w:rPr>
            <w:noProof/>
          </w:rPr>
          <w:t>7</w:t>
        </w:r>
      </w:fldSimple>
      <w:r w:rsidR="00A84D42">
        <w:noBreakHyphen/>
      </w:r>
      <w:fldSimple w:instr=" SEQ Table \* ARABIC \s 1 ">
        <w:r w:rsidR="000002B9">
          <w:rPr>
            <w:noProof/>
          </w:rPr>
          <w:t>1</w:t>
        </w:r>
      </w:fldSimple>
    </w:p>
    <w:p w14:paraId="47ED643E" w14:textId="6EB96165" w:rsidR="002051AF" w:rsidRDefault="00671B16" w:rsidP="00F56204">
      <w:r>
        <w:rPr>
          <w:noProof/>
        </w:rPr>
        <w:drawing>
          <wp:inline distT="0" distB="0" distL="0" distR="0" wp14:anchorId="217C285E" wp14:editId="480C03CB">
            <wp:extent cx="6639411" cy="1825683"/>
            <wp:effectExtent l="0" t="0" r="952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79692" cy="1836759"/>
                    </a:xfrm>
                    <a:prstGeom prst="rect">
                      <a:avLst/>
                    </a:prstGeom>
                  </pic:spPr>
                </pic:pic>
              </a:graphicData>
            </a:graphic>
          </wp:inline>
        </w:drawing>
      </w:r>
    </w:p>
    <w:p w14:paraId="0727C10D" w14:textId="77777777" w:rsidR="000A0C47" w:rsidRDefault="000A0C47" w:rsidP="00F56204"/>
    <w:p w14:paraId="677D584F" w14:textId="25CF03A3" w:rsidR="0013442A" w:rsidRDefault="00DB00B3" w:rsidP="00F56204">
      <w:hyperlink r:id="rId76" w:history="1">
        <w:r w:rsidR="00A04C5D" w:rsidRPr="00872DA5">
          <w:rPr>
            <w:rStyle w:val="Hyperlink"/>
          </w:rPr>
          <w:t>George Edward Pelham Box</w:t>
        </w:r>
      </w:hyperlink>
      <w:r w:rsidR="00A04C5D">
        <w:t>, a great statistician</w:t>
      </w:r>
      <w:r w:rsidR="00736AFD">
        <w:t xml:space="preserve">, </w:t>
      </w:r>
      <w:r w:rsidR="0021324D">
        <w:t>stated</w:t>
      </w:r>
      <w:r w:rsidR="00736AFD">
        <w:t xml:space="preserve"> “</w:t>
      </w:r>
      <w:hyperlink r:id="rId77" w:history="1">
        <w:r w:rsidR="00736AFD" w:rsidRPr="00D94FC4">
          <w:rPr>
            <w:rStyle w:val="Hyperlink"/>
          </w:rPr>
          <w:t>all models are wrong</w:t>
        </w:r>
      </w:hyperlink>
      <w:r w:rsidR="00736AFD">
        <w:t>”</w:t>
      </w:r>
      <w:r w:rsidR="00203E3F">
        <w:t xml:space="preserve">. </w:t>
      </w:r>
      <w:r w:rsidR="00021718">
        <w:t>Therefore</w:t>
      </w:r>
      <w:r w:rsidR="00260232">
        <w:t xml:space="preserve">, </w:t>
      </w:r>
      <w:r w:rsidR="00E7043F">
        <w:t xml:space="preserve">as </w:t>
      </w:r>
      <w:r w:rsidR="00DD72E6">
        <w:t xml:space="preserve">our model has the </w:t>
      </w:r>
      <w:r w:rsidR="00D94FC4">
        <w:t>right to be wrong</w:t>
      </w:r>
      <w:r w:rsidR="00E7043F">
        <w:t>, w</w:t>
      </w:r>
      <w:r w:rsidR="00D43E3F">
        <w:t>e like then</w:t>
      </w:r>
      <w:r w:rsidR="00FD0824">
        <w:t xml:space="preserve"> to know</w:t>
      </w:r>
      <w:r w:rsidR="00F71917">
        <w:t xml:space="preserve"> </w:t>
      </w:r>
      <w:r w:rsidR="00172FFB">
        <w:t xml:space="preserve">how much </w:t>
      </w:r>
      <w:r w:rsidR="00FD0824">
        <w:t>the model</w:t>
      </w:r>
      <w:r w:rsidR="00172FFB">
        <w:t xml:space="preserve"> thinks it is wrong</w:t>
      </w:r>
      <w:r w:rsidR="000017DF">
        <w:t>. Equivalently, how much confiden</w:t>
      </w:r>
      <w:r w:rsidR="00703610">
        <w:t>ce</w:t>
      </w:r>
      <w:r w:rsidR="000017DF">
        <w:t xml:space="preserve"> it thinks</w:t>
      </w:r>
      <w:r w:rsidR="009859BC">
        <w:t xml:space="preserve"> </w:t>
      </w:r>
      <w:r w:rsidR="008B7D63">
        <w:t xml:space="preserve">to </w:t>
      </w:r>
      <w:r w:rsidR="00703610">
        <w:t>have</w:t>
      </w:r>
      <w:r w:rsidR="008B7D63">
        <w:t xml:space="preserve"> </w:t>
      </w:r>
      <w:r w:rsidR="009859BC">
        <w:t>about its prediction.</w:t>
      </w:r>
    </w:p>
    <w:p w14:paraId="59E583C6" w14:textId="09354981" w:rsidR="009859BC" w:rsidRDefault="00FC5BB4" w:rsidP="00F56204">
      <w:r>
        <w:t>T</w:t>
      </w:r>
      <w:r w:rsidR="007A19A9">
        <w:t xml:space="preserve">wo </w:t>
      </w:r>
      <w:r w:rsidR="00EB3423">
        <w:t>approaches</w:t>
      </w:r>
      <w:r>
        <w:t xml:space="preserve"> are studied</w:t>
      </w:r>
      <w:r w:rsidR="00BE635E">
        <w:t xml:space="preserve">, </w:t>
      </w:r>
    </w:p>
    <w:p w14:paraId="7218C981" w14:textId="51C8D0A2" w:rsidR="00BE635E" w:rsidRDefault="00BE635E" w:rsidP="00BE635E">
      <w:pPr>
        <w:pStyle w:val="ListParagraph"/>
        <w:numPr>
          <w:ilvl w:val="0"/>
          <w:numId w:val="26"/>
        </w:numPr>
      </w:pPr>
      <w:r>
        <w:t xml:space="preserve">Estimate </w:t>
      </w:r>
      <w:r w:rsidR="001214CF">
        <w:t>a</w:t>
      </w:r>
      <w:r>
        <w:t xml:space="preserve"> </w:t>
      </w:r>
      <w:r w:rsidRPr="00872AE9">
        <w:rPr>
          <w:b/>
          <w:bCs/>
        </w:rPr>
        <w:t>confidence interval</w:t>
      </w:r>
      <w:r w:rsidR="007E3414">
        <w:t xml:space="preserve">, more exactly </w:t>
      </w:r>
      <w:r w:rsidR="00317378">
        <w:t>pointwise-</w:t>
      </w:r>
      <w:r w:rsidR="007E3414">
        <w:t xml:space="preserve">estimate the </w:t>
      </w:r>
      <w:r w:rsidR="001214CF">
        <w:t>two end</w:t>
      </w:r>
      <w:r w:rsidR="00C438BB">
        <w:t>s of a confidence interval.</w:t>
      </w:r>
      <w:r w:rsidR="00C438BB">
        <w:br/>
      </w:r>
      <w:r w:rsidR="00527EDD">
        <w:t xml:space="preserve">For instance, for a predicted value, </w:t>
      </w:r>
      <w:r w:rsidR="00867383">
        <w:t> </w:t>
      </w:r>
      <m:oMath>
        <m:acc>
          <m:accPr>
            <m:ctrlPr>
              <w:rPr>
                <w:rFonts w:ascii="Cambria Math" w:hAnsi="Cambria Math"/>
                <w:i/>
              </w:rPr>
            </m:ctrlPr>
          </m:accPr>
          <m:e>
            <m:r>
              <w:rPr>
                <w:rFonts w:ascii="Cambria Math" w:hAnsi="Cambria Math"/>
              </w:rPr>
              <m:t>y</m:t>
            </m:r>
          </m:e>
        </m:acc>
      </m:oMath>
      <w:r w:rsidR="00527EDD">
        <w:t>,</w:t>
      </w:r>
      <w:r w:rsidR="00867383">
        <w:t xml:space="preserve"> estimate the </w:t>
      </w:r>
      <w:r w:rsidR="00DE2B39">
        <w:t>low end</w:t>
      </w:r>
      <w:r w:rsidR="0079177F">
        <w:t>,</w:t>
      </w:r>
      <w:r w:rsidR="00DE2B39">
        <w:t xml:space="preserve"> </w:t>
      </w:r>
      <w:r w:rsidR="0053605F">
        <w: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L</m:t>
                </m:r>
              </m:sub>
            </m:sSub>
          </m:e>
        </m:acc>
      </m:oMath>
      <w:r w:rsidR="0053605F">
        <w:t xml:space="preserve"> </w:t>
      </w:r>
      <w:r w:rsidR="00F73BD9">
        <w:t xml:space="preserve">, and </w:t>
      </w:r>
      <w:r w:rsidR="0053605F">
        <w:t>the high end</w:t>
      </w:r>
      <w:r w:rsidR="0079177F">
        <w:t xml:space="preserve">, </w:t>
      </w:r>
      <w:r w:rsidR="00F73BD9">
        <w:t>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H</m:t>
                </m:r>
              </m:sub>
            </m:sSub>
          </m:e>
        </m:acc>
      </m:oMath>
      <w:r w:rsidR="00F73BD9">
        <w:t xml:space="preserve">, such </w:t>
      </w:r>
      <w:r w:rsidR="00AE5457">
        <w:t>that</w:t>
      </w:r>
      <w:r w:rsidR="00AB75D0">
        <w:t xml:space="preserve"> the model thinks there </w:t>
      </w:r>
      <w:r w:rsidR="00581851">
        <w:t>is 90%</w:t>
      </w:r>
      <w:r w:rsidR="00FA20EA">
        <w:t xml:space="preserve"> of chance </w:t>
      </w:r>
      <w:r w:rsidR="00581851">
        <w:t xml:space="preserve">that </w:t>
      </w:r>
      <w:r w:rsidR="00B66FC4">
        <w:t> </w:t>
      </w:r>
      <m:oMath>
        <m:acc>
          <m:accPr>
            <m:ctrlPr>
              <w:rPr>
                <w:rFonts w:ascii="Cambria Math" w:hAnsi="Cambria Math"/>
                <w:i/>
              </w:rPr>
            </m:ctrlPr>
          </m:accPr>
          <m:e>
            <m:r>
              <w:rPr>
                <w:rFonts w:ascii="Cambria Math" w:hAnsi="Cambria Math"/>
              </w:rPr>
              <m:t>y</m:t>
            </m:r>
          </m:e>
        </m:acc>
      </m:oMath>
      <w:r w:rsidR="00B66FC4">
        <w:rPr>
          <w:rFonts w:eastAsiaTheme="minorEastAsia"/>
        </w:rPr>
        <w:t xml:space="preserve"> </w:t>
      </w:r>
      <w:r w:rsidR="00886261">
        <w:t>lies</w:t>
      </w:r>
      <w:r w:rsidR="00B66FC4">
        <w:t xml:space="preserve"> in </w:t>
      </w:r>
      <w:r w:rsidR="00BA36B4">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L</m:t>
                </m:r>
              </m:sub>
            </m:sSub>
          </m:e>
        </m:acc>
      </m:oMath>
      <w:r w:rsidR="00E05C3A">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H</m:t>
                </m:r>
              </m:sub>
            </m:sSub>
          </m:e>
        </m:acc>
        <m:r>
          <w:rPr>
            <w:rFonts w:ascii="Cambria Math" w:hAnsi="Cambria Math"/>
          </w:rPr>
          <m:t xml:space="preserve"> ]</m:t>
        </m:r>
      </m:oMath>
      <w:r w:rsidR="00BA36B4">
        <w:t>.</w:t>
      </w:r>
    </w:p>
    <w:p w14:paraId="08E716F9" w14:textId="64EB53E2" w:rsidR="00C71C76" w:rsidRDefault="00EB3423" w:rsidP="00F56204">
      <w:pPr>
        <w:pStyle w:val="ListParagraph"/>
        <w:numPr>
          <w:ilvl w:val="0"/>
          <w:numId w:val="26"/>
        </w:numPr>
      </w:pPr>
      <w:r>
        <w:t xml:space="preserve">Create a </w:t>
      </w:r>
      <w:r w:rsidR="009D6FC0" w:rsidRPr="00FC5BB4">
        <w:rPr>
          <w:b/>
          <w:bCs/>
        </w:rPr>
        <w:t>probabilistic model</w:t>
      </w:r>
      <w:r w:rsidR="00DE57ED">
        <w:t xml:space="preserve"> </w:t>
      </w:r>
      <w:r w:rsidR="00FF1146">
        <w:t>by</w:t>
      </w:r>
      <w:r w:rsidR="00DE57ED">
        <w:t xml:space="preserve"> </w:t>
      </w:r>
      <w:hyperlink r:id="rId78" w:history="1">
        <w:r w:rsidR="00DE57ED" w:rsidRPr="00C77EBA">
          <w:rPr>
            <w:rStyle w:val="Hyperlink"/>
          </w:rPr>
          <w:t xml:space="preserve">Bayesian </w:t>
        </w:r>
        <w:r w:rsidR="00FF1146" w:rsidRPr="00C77EBA">
          <w:rPr>
            <w:rStyle w:val="Hyperlink"/>
          </w:rPr>
          <w:t>inference</w:t>
        </w:r>
      </w:hyperlink>
      <w:r w:rsidR="00DE57ED">
        <w:t>.</w:t>
      </w:r>
      <w:r w:rsidR="009D6FC0">
        <w:br/>
      </w:r>
      <w:r w:rsidR="008D39F6">
        <w:t>W</w:t>
      </w:r>
      <w:r w:rsidR="00294FB8">
        <w:t>e can construct a</w:t>
      </w:r>
      <w:r w:rsidR="008D39F6">
        <w:t xml:space="preserve"> </w:t>
      </w:r>
      <w:r w:rsidR="008D39F6" w:rsidRPr="00FC5BB4">
        <w:rPr>
          <w:b/>
          <w:bCs/>
        </w:rPr>
        <w:t>Bayesian</w:t>
      </w:r>
      <w:r w:rsidR="00294FB8">
        <w:t xml:space="preserve"> </w:t>
      </w:r>
      <w:r w:rsidR="004C4E28">
        <w:t xml:space="preserve">model </w:t>
      </w:r>
      <w:r w:rsidR="00631337">
        <w:t xml:space="preserve">which </w:t>
      </w:r>
      <w:r w:rsidR="00503992">
        <w:t xml:space="preserve">can </w:t>
      </w:r>
      <w:r w:rsidR="00AA4715">
        <w:t>tell us</w:t>
      </w:r>
      <w:r w:rsidR="004D65C2">
        <w:t xml:space="preserve">, not only </w:t>
      </w:r>
      <w:r w:rsidR="00F02AD5">
        <w:t>how the model parameter</w:t>
      </w:r>
      <w:r w:rsidR="00802D05">
        <w:t xml:space="preserve">s </w:t>
      </w:r>
      <w:r w:rsidR="003F3A94">
        <w:t>should be</w:t>
      </w:r>
      <w:r w:rsidR="00802D05">
        <w:t xml:space="preserve"> distributed</w:t>
      </w:r>
      <w:r w:rsidR="003F3A94">
        <w:t xml:space="preserve"> (posterior distribution</w:t>
      </w:r>
      <w:r w:rsidR="008F02BD">
        <w:t xml:space="preserve"> of</w:t>
      </w:r>
      <w:r w:rsidR="00D34E00">
        <w:t xml:space="preserve"> the parameters, </w:t>
      </w:r>
      <m:oMath>
        <m:r>
          <w:rPr>
            <w:rFonts w:ascii="Cambria Math" w:hAnsi="Cambria Math"/>
          </w:rPr>
          <m:t>P</m:t>
        </m:r>
        <m:d>
          <m:dPr>
            <m:endChr m:val="|"/>
            <m:ctrlPr>
              <w:rPr>
                <w:rFonts w:ascii="Cambria Math" w:hAnsi="Cambria Math"/>
                <w:i/>
              </w:rPr>
            </m:ctrlPr>
          </m:dPr>
          <m:e>
            <m:r>
              <w:rPr>
                <w:rFonts w:ascii="Cambria Math" w:hAnsi="Cambria Math"/>
              </w:rPr>
              <m:t xml:space="preserve">θ </m:t>
            </m:r>
          </m:e>
        </m:d>
        <m:r>
          <w:rPr>
            <w:rFonts w:ascii="Cambria Math" w:hAnsi="Cambria Math"/>
          </w:rPr>
          <m:t xml:space="preserve"> X,Y)</m:t>
        </m:r>
      </m:oMath>
      <w:r w:rsidR="008F02BD">
        <w:t xml:space="preserve"> </w:t>
      </w:r>
      <w:r w:rsidR="007F6A29">
        <w:t xml:space="preserve">), but also </w:t>
      </w:r>
      <w:r w:rsidR="00503992">
        <w:t xml:space="preserve">how </w:t>
      </w:r>
      <w:r w:rsidR="00502580">
        <w:t xml:space="preserve">prediction </w:t>
      </w:r>
      <w:r w:rsidR="00D850DB">
        <w:t xml:space="preserve">is distributed </w:t>
      </w:r>
      <w:r w:rsidR="00771C12">
        <w:t>(</w:t>
      </w:r>
      <w:hyperlink r:id="rId79" w:anchor="Prior_vs._posterior_predictive_distribution" w:history="1">
        <w:r w:rsidR="00771C12" w:rsidRPr="005943FB">
          <w:rPr>
            <w:rStyle w:val="Hyperlink"/>
          </w:rPr>
          <w:t xml:space="preserve">posterior predictive </w:t>
        </w:r>
        <w:r w:rsidR="00B006FC" w:rsidRPr="005943FB">
          <w:rPr>
            <w:rStyle w:val="Hyperlink"/>
          </w:rPr>
          <w:t>distribution</w:t>
        </w:r>
      </w:hyperlink>
      <w:r w:rsidR="00771C12">
        <w:t>).</w:t>
      </w:r>
      <w:r w:rsidR="00DF36D9">
        <w:br/>
      </w:r>
      <w:r w:rsidR="009F6085">
        <w:t xml:space="preserve">But it </w:t>
      </w:r>
      <w:r w:rsidR="004F334D">
        <w:t xml:space="preserve">allows </w:t>
      </w:r>
      <w:r w:rsidR="007765D8">
        <w:t xml:space="preserve">us </w:t>
      </w:r>
      <w:r w:rsidR="004F334D">
        <w:t xml:space="preserve">to go even further </w:t>
      </w:r>
      <w:r w:rsidR="00E2790C">
        <w:t>by bringing tremendous flexibility in</w:t>
      </w:r>
      <w:r w:rsidR="00365216">
        <w:t xml:space="preserve"> the</w:t>
      </w:r>
      <w:r w:rsidR="00E2790C">
        <w:t xml:space="preserve"> </w:t>
      </w:r>
      <w:r w:rsidR="00365216">
        <w:t>modeling</w:t>
      </w:r>
      <w:r w:rsidR="00B14348">
        <w:t>. This is particularly interesting in dealing with outliers.</w:t>
      </w:r>
    </w:p>
    <w:p w14:paraId="2B2D1245" w14:textId="5227A0A9" w:rsidR="00F50875" w:rsidRDefault="00F50875" w:rsidP="00F50875">
      <w:r>
        <w:t>Our goal now is no longer to improve our pointwise estimation (</w:t>
      </w:r>
      <w:r w:rsidR="0012297B">
        <w:t xml:space="preserve">i.e </w:t>
      </w:r>
      <w:r w:rsidR="00015982">
        <w:t xml:space="preserve">improve R2 metric) but </w:t>
      </w:r>
      <w:r w:rsidR="002D6C06">
        <w:t>to get mo</w:t>
      </w:r>
      <w:r w:rsidR="00404914">
        <w:t xml:space="preserve">re </w:t>
      </w:r>
      <w:r w:rsidR="001D047C">
        <w:t>insight</w:t>
      </w:r>
      <w:r w:rsidR="00404914">
        <w:t xml:space="preserve"> about the model’s uncertainty and </w:t>
      </w:r>
      <w:r w:rsidR="00BB4E90">
        <w:t xml:space="preserve">how </w:t>
      </w:r>
      <w:r w:rsidR="00F51743">
        <w:t xml:space="preserve">outliers can be </w:t>
      </w:r>
      <w:r w:rsidR="000351D6">
        <w:t>dealt</w:t>
      </w:r>
      <w:r w:rsidR="007765D8">
        <w:t xml:space="preserve"> with</w:t>
      </w:r>
      <w:r w:rsidR="000351D6">
        <w:t>.</w:t>
      </w:r>
    </w:p>
    <w:p w14:paraId="6A84CA9E" w14:textId="779E72C5" w:rsidR="00C71C76" w:rsidRDefault="004719EF" w:rsidP="004719EF">
      <w:pPr>
        <w:pStyle w:val="Heading2"/>
      </w:pPr>
      <w:bookmarkStart w:id="93" w:name="_Toc50972580"/>
      <w:r>
        <w:t xml:space="preserve">Predicting Confidence Interval with </w:t>
      </w:r>
      <w:r w:rsidR="00EC3217">
        <w:t>quantile-loss</w:t>
      </w:r>
      <w:bookmarkEnd w:id="93"/>
    </w:p>
    <w:p w14:paraId="6DBD8287" w14:textId="00162209" w:rsidR="00B76080" w:rsidRDefault="009E2746" w:rsidP="00B76080">
      <w:r>
        <w:t>It is known that b</w:t>
      </w:r>
      <w:r w:rsidR="00090A64">
        <w:t xml:space="preserve">y </w:t>
      </w:r>
      <w:r w:rsidR="001A4B5B">
        <w:t xml:space="preserve">minimizing the </w:t>
      </w:r>
      <w:r w:rsidR="001A4B5B" w:rsidRPr="00730FB0">
        <w:rPr>
          <w:b/>
          <w:bCs/>
        </w:rPr>
        <w:t>square loss</w:t>
      </w:r>
      <w:r w:rsidR="001A4B5B">
        <w:t xml:space="preserve">, </w:t>
      </w:r>
      <w:r>
        <w:t xml:space="preserve">a </w:t>
      </w:r>
      <w:r w:rsidR="001A4B5B">
        <w:t xml:space="preserve">model </w:t>
      </w:r>
      <w:r w:rsidR="00836062">
        <w:t>equivalently</w:t>
      </w:r>
      <w:r w:rsidR="00B76080">
        <w:t xml:space="preserve"> seeks to estimate the </w:t>
      </w:r>
      <w:r w:rsidR="00B76080" w:rsidRPr="00730FB0">
        <w:rPr>
          <w:b/>
          <w:bCs/>
        </w:rPr>
        <w:t>expectation</w:t>
      </w:r>
      <w:r w:rsidR="00B76080">
        <w:t xml:space="preserve"> of the response variable conditioned on the predictor variable:</w:t>
      </w:r>
    </w:p>
    <w:p w14:paraId="1A4571F3" w14:textId="77777777" w:rsidR="00B76080" w:rsidRDefault="00DB00B3" w:rsidP="00B76080">
      <m:oMathPara>
        <m:oMath>
          <m:acc>
            <m:accPr>
              <m:ctrlPr>
                <w:rPr>
                  <w:rFonts w:ascii="Cambria Math" w:hAnsi="Cambria Math"/>
                  <w:i/>
                </w:rPr>
              </m:ctrlPr>
            </m:accPr>
            <m:e>
              <m:r>
                <w:rPr>
                  <w:rFonts w:ascii="Cambria Math" w:hAnsi="Cambria Math"/>
                </w:rPr>
                <m:t>y</m:t>
              </m:r>
            </m:e>
          </m:acc>
          <m:r>
            <w:rPr>
              <w:rFonts w:ascii="Cambria Math" w:hAnsi="Cambria Math"/>
            </w:rPr>
            <m:t>=E</m:t>
          </m:r>
          <m:d>
            <m:dPr>
              <m:begChr m:val="["/>
              <m:endChr m:val="|"/>
              <m:ctrlPr>
                <w:rPr>
                  <w:rFonts w:ascii="Cambria Math" w:hAnsi="Cambria Math"/>
                  <w:i/>
                </w:rPr>
              </m:ctrlPr>
            </m:dPr>
            <m:e>
              <m:r>
                <w:rPr>
                  <w:rFonts w:ascii="Cambria Math" w:hAnsi="Cambria Math"/>
                </w:rPr>
                <m:t xml:space="preserve"> y </m:t>
              </m:r>
            </m:e>
          </m:d>
          <m:r>
            <w:rPr>
              <w:rFonts w:ascii="Cambria Math" w:hAnsi="Cambria Math"/>
            </w:rPr>
            <m:t xml:space="preserve"> X=x]</m:t>
          </m:r>
        </m:oMath>
      </m:oMathPara>
    </w:p>
    <w:p w14:paraId="05D1D746" w14:textId="05621153" w:rsidR="00090A64" w:rsidRDefault="00702B14" w:rsidP="00F56204">
      <w:r>
        <w:t>We can generalize this concept</w:t>
      </w:r>
      <w:r w:rsidR="0051445A">
        <w:t xml:space="preserve"> by </w:t>
      </w:r>
      <w:r w:rsidR="000231D8">
        <w:t>setting</w:t>
      </w:r>
      <w:r w:rsidR="0051445A">
        <w:t xml:space="preserve"> a </w:t>
      </w:r>
      <w:r w:rsidR="00A06A7D">
        <w:t>special</w:t>
      </w:r>
      <w:r w:rsidR="00730FB0">
        <w:t xml:space="preserve"> </w:t>
      </w:r>
      <w:r w:rsidR="00730FB0" w:rsidRPr="00EF599C">
        <w:rPr>
          <w:b/>
          <w:bCs/>
        </w:rPr>
        <w:t>loss function</w:t>
      </w:r>
      <w:r w:rsidR="006167D7">
        <w:t xml:space="preserve"> so that the model will </w:t>
      </w:r>
      <w:r w:rsidR="004606A1">
        <w:t>estimate</w:t>
      </w:r>
      <w:r w:rsidR="00367B3F">
        <w:t xml:space="preserve">, at this time, </w:t>
      </w:r>
      <w:r w:rsidR="000231D8">
        <w:t xml:space="preserve">not the expectation, </w:t>
      </w:r>
      <w:r w:rsidR="004B3D9E">
        <w:t>but a</w:t>
      </w:r>
      <w:r w:rsidR="000231D8">
        <w:t xml:space="preserve"> </w:t>
      </w:r>
      <w:r w:rsidR="000231D8" w:rsidRPr="003C520A">
        <w:rPr>
          <w:b/>
          <w:bCs/>
        </w:rPr>
        <w:t>quantile</w:t>
      </w:r>
      <w:r w:rsidR="003C520A">
        <w:rPr>
          <w:b/>
          <w:bCs/>
        </w:rPr>
        <w:t xml:space="preserve"> </w:t>
      </w:r>
      <w:r w:rsidR="003C520A" w:rsidRPr="003C520A">
        <w:t>(or percentile)</w:t>
      </w:r>
      <w:r w:rsidR="00787459">
        <w:t>. For instance,</w:t>
      </w:r>
      <w:r w:rsidR="00314ABB">
        <w:t xml:space="preserve"> </w:t>
      </w:r>
      <w:r w:rsidR="008F4778">
        <w:t xml:space="preserve">we </w:t>
      </w:r>
      <w:r w:rsidR="00353D92">
        <w:t xml:space="preserve">can build a model </w:t>
      </w:r>
      <w:r w:rsidR="00BF6507">
        <w:t>for</w:t>
      </w:r>
      <w:r w:rsidR="00353D92">
        <w:t xml:space="preserve"> the 90-percentile of </w:t>
      </w:r>
      <w:r w:rsidR="00BF6507">
        <w:t>the response variable</w:t>
      </w:r>
      <w:r w:rsidR="00706B97">
        <w:t>, i.e.</w:t>
      </w:r>
    </w:p>
    <w:p w14:paraId="3637F77D" w14:textId="4550C663" w:rsidR="0051445A" w:rsidRDefault="00EE5A6A" w:rsidP="00F56204">
      <m:oMathPara>
        <m:oMath>
          <m:r>
            <w:rPr>
              <w:rFonts w:ascii="Cambria Math" w:hAnsi="Cambria Math"/>
            </w:rPr>
            <m:t xml:space="preserve">Estimate a value </m:t>
          </m:r>
          <m:acc>
            <m:accPr>
              <m:ctrlPr>
                <w:rPr>
                  <w:rFonts w:ascii="Cambria Math" w:hAnsi="Cambria Math"/>
                  <w:i/>
                </w:rPr>
              </m:ctrlPr>
            </m:accPr>
            <m:e>
              <m:r>
                <w:rPr>
                  <w:rFonts w:ascii="Cambria Math" w:hAnsi="Cambria Math"/>
                </w:rPr>
                <m:t>y</m:t>
              </m:r>
            </m:e>
          </m:acc>
          <m:r>
            <w:rPr>
              <w:rFonts w:ascii="Cambria Math" w:hAnsi="Cambria Math"/>
            </w:rPr>
            <m:t xml:space="preserve"> such that Proba</m:t>
          </m:r>
          <m:d>
            <m:dPr>
              <m:endChr m:val="|"/>
              <m:ctrlPr>
                <w:rPr>
                  <w:rFonts w:ascii="Cambria Math" w:hAnsi="Cambria Math"/>
                  <w:i/>
                </w:rPr>
              </m:ctrlPr>
            </m:dPr>
            <m:e>
              <m:r>
                <w:rPr>
                  <w:rFonts w:ascii="Cambria Math" w:hAnsi="Cambria Math"/>
                </w:rPr>
                <m:t>Y≤</m:t>
              </m:r>
              <m:acc>
                <m:accPr>
                  <m:ctrlPr>
                    <w:rPr>
                      <w:rFonts w:ascii="Cambria Math" w:hAnsi="Cambria Math"/>
                      <w:i/>
                    </w:rPr>
                  </m:ctrlPr>
                </m:accPr>
                <m:e>
                  <m:r>
                    <w:rPr>
                      <w:rFonts w:ascii="Cambria Math" w:hAnsi="Cambria Math"/>
                    </w:rPr>
                    <m:t>y</m:t>
                  </m:r>
                </m:e>
              </m:acc>
              <m:r>
                <w:rPr>
                  <w:rFonts w:ascii="Cambria Math" w:hAnsi="Cambria Math"/>
                </w:rPr>
                <m:t xml:space="preserve"> </m:t>
              </m:r>
            </m:e>
          </m:d>
          <m:r>
            <w:rPr>
              <w:rFonts w:ascii="Cambria Math" w:hAnsi="Cambria Math"/>
            </w:rPr>
            <m:t xml:space="preserve">x)=0.9  </m:t>
          </m:r>
        </m:oMath>
      </m:oMathPara>
    </w:p>
    <w:p w14:paraId="1C233AC0" w14:textId="5E615C25" w:rsidR="0082339F" w:rsidRDefault="00DE3045" w:rsidP="00F56204">
      <w:r>
        <w:t xml:space="preserve">This loss function is precisely the </w:t>
      </w:r>
      <w:r w:rsidRPr="004C53F3">
        <w:rPr>
          <w:b/>
          <w:bCs/>
        </w:rPr>
        <w:t>quantile loss</w:t>
      </w:r>
      <w:r>
        <w:t>:</w:t>
      </w:r>
    </w:p>
    <w:p w14:paraId="73A26B41" w14:textId="00FCC3AD" w:rsidR="00FB65B5" w:rsidRDefault="00DB00B3" w:rsidP="00F56204">
      <m:oMathPara>
        <m:oMath>
          <m:sSub>
            <m:sSubPr>
              <m:ctrlPr>
                <w:rPr>
                  <w:rFonts w:ascii="Cambria Math" w:hAnsi="Cambria Math"/>
                  <w:i/>
                </w:rPr>
              </m:ctrlPr>
            </m:sSubPr>
            <m:e>
              <m:r>
                <w:rPr>
                  <w:rFonts w:ascii="Cambria Math" w:hAnsi="Cambria Math"/>
                </w:rPr>
                <m:t>L</m:t>
              </m:r>
            </m:e>
            <m:sub>
              <m:r>
                <m:rPr>
                  <m:sty m:val="bi"/>
                </m:rPr>
                <w:rPr>
                  <w:rFonts w:ascii="Cambria Math" w:hAnsi="Cambria Math"/>
                </w:rPr>
                <m:t>q</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 y</m:t>
              </m:r>
            </m:e>
          </m:d>
          <m:r>
            <w:rPr>
              <w:rFonts w:ascii="Cambria Math" w:hAnsi="Cambria Math"/>
            </w:rPr>
            <m:t>=</m:t>
          </m:r>
          <m:d>
            <m:dPr>
              <m:ctrlPr>
                <w:rPr>
                  <w:rFonts w:ascii="Cambria Math" w:hAnsi="Cambria Math"/>
                  <w:i/>
                </w:rPr>
              </m:ctrlPr>
            </m:dPr>
            <m:e>
              <m:r>
                <m:rPr>
                  <m:sty m:val="bi"/>
                </m:rPr>
                <w:rPr>
                  <w:rFonts w:ascii="Cambria Math" w:hAnsi="Cambria Math"/>
                </w:rPr>
                <m:t>q</m:t>
              </m:r>
              <m:r>
                <w:rPr>
                  <w:rFonts w:ascii="Cambria Math" w:hAnsi="Cambria Math"/>
                </w:rPr>
                <m:t>-1</m:t>
              </m:r>
            </m:e>
          </m:d>
          <m:r>
            <w:rPr>
              <w:rFonts w:ascii="Cambria Math" w:hAnsi="Cambria Math"/>
            </w:rPr>
            <m:t xml:space="preserve"> </m:t>
          </m:r>
          <m:nary>
            <m:naryPr>
              <m:chr m:val="∑"/>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m:r>
            <w:rPr>
              <w:rFonts w:ascii="Cambria Math" w:hAnsi="Cambria Math"/>
            </w:rPr>
            <m:t xml:space="preserve"> +</m:t>
          </m:r>
          <m:r>
            <m:rPr>
              <m:sty m:val="bi"/>
            </m:rPr>
            <w:rPr>
              <w:rFonts w:ascii="Cambria Math" w:hAnsi="Cambria Math"/>
            </w:rPr>
            <m:t>q</m:t>
          </m:r>
          <m:r>
            <w:rPr>
              <w:rFonts w:ascii="Cambria Math" w:hAnsi="Cambria Math"/>
            </w:rPr>
            <m:t xml:space="preserve"> </m:t>
          </m:r>
          <m:nary>
            <m:naryPr>
              <m:chr m:val="∑"/>
              <m:supHide m:val="1"/>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sub>
            <m:sup/>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 xml:space="preserve"> |</m:t>
              </m:r>
            </m:e>
          </m:nary>
          <m:r>
            <w:rPr>
              <w:rFonts w:ascii="Cambria Math" w:hAnsi="Cambria Math"/>
            </w:rPr>
            <m:t xml:space="preserve">   where q∈ ]0, 1[ </m:t>
          </m:r>
        </m:oMath>
      </m:oMathPara>
    </w:p>
    <w:p w14:paraId="25E1D5E6" w14:textId="74272798" w:rsidR="00DE3045" w:rsidRDefault="00761A75" w:rsidP="00F56204">
      <w:r>
        <w:t>The model is encouraged to</w:t>
      </w:r>
      <w:r w:rsidR="00674869">
        <w:t xml:space="preserve"> further</w:t>
      </w:r>
      <w:r>
        <w:t xml:space="preserve"> </w:t>
      </w:r>
      <w:r w:rsidR="0018476F">
        <w:t>minimize overestimat</w:t>
      </w:r>
      <w:r w:rsidR="00AF4371">
        <w:t xml:space="preserve">es </w:t>
      </w:r>
      <w:r w:rsidR="00E36BD8">
        <w:t xml:space="preserve">with respect to a limit provided by the hyperparameter </w:t>
      </w:r>
      <w:r w:rsidR="00E36BD8" w:rsidRPr="00E36BD8">
        <w:rPr>
          <w:b/>
          <w:bCs/>
        </w:rPr>
        <w:t>q</w:t>
      </w:r>
      <w:r w:rsidR="00E36BD8">
        <w:t>.</w:t>
      </w:r>
      <w:r w:rsidR="009056F4">
        <w:t xml:space="preserve"> In another word, we will tell the model to care more </w:t>
      </w:r>
      <w:r w:rsidR="00BE3AD6">
        <w:t xml:space="preserve">about </w:t>
      </w:r>
      <w:r w:rsidR="009E2A73">
        <w:t xml:space="preserve">finding a </w:t>
      </w:r>
      <w:r w:rsidR="009C10B1">
        <w:t>q-percentile</w:t>
      </w:r>
      <w:r w:rsidR="005B0B62">
        <w:t xml:space="preserve"> of the response variable.</w:t>
      </w:r>
      <w:r w:rsidR="001D6A37">
        <w:t xml:space="preserve"> This function is available in Catboost.</w:t>
      </w:r>
    </w:p>
    <w:p w14:paraId="0BEDF64F" w14:textId="59645C4C" w:rsidR="00A07308" w:rsidRDefault="000D0A1E" w:rsidP="00F56204">
      <w:r>
        <w:t xml:space="preserve">For a given response variable, </w:t>
      </w:r>
      <w:r w:rsidR="000C566A">
        <w:t>for instance</w:t>
      </w:r>
      <w:r w:rsidR="00253143">
        <w:t>,</w:t>
      </w:r>
      <w:r w:rsidR="000C566A">
        <w:t xml:space="preserve"> Y1</w:t>
      </w:r>
      <w:r w:rsidR="00463F6D">
        <w:t xml:space="preserve"> (“Delta departure-presentation”)</w:t>
      </w:r>
      <w:r w:rsidR="000C566A">
        <w:t xml:space="preserve">, </w:t>
      </w:r>
      <w:r w:rsidR="00607822">
        <w:t xml:space="preserve">supposing we want </w:t>
      </w:r>
      <w:r w:rsidR="00933E50">
        <w:t xml:space="preserve">to </w:t>
      </w:r>
      <w:r w:rsidR="00A07308">
        <w:t>estimate the 90% confiden</w:t>
      </w:r>
      <w:r w:rsidR="00AB61F7">
        <w:t>ce</w:t>
      </w:r>
      <w:r w:rsidR="00A07308">
        <w:t xml:space="preserve"> interval, </w:t>
      </w:r>
      <w:r>
        <w:t>we can create 3 models</w:t>
      </w:r>
      <w:r w:rsidR="00A615F4">
        <w:t xml:space="preserve"> with 3 </w:t>
      </w:r>
      <w:r w:rsidR="009D2B41">
        <w:t>quantile-loss functions:</w:t>
      </w:r>
    </w:p>
    <w:p w14:paraId="2E059519" w14:textId="00FD7375" w:rsidR="001A0A91" w:rsidRDefault="003F7A1A" w:rsidP="001A0A91">
      <w:pPr>
        <w:pStyle w:val="ListParagraph"/>
        <w:numPr>
          <w:ilvl w:val="0"/>
          <w:numId w:val="27"/>
        </w:numPr>
      </w:pPr>
      <w:r>
        <w:t>Q</w:t>
      </w:r>
      <w:r w:rsidR="00933E50">
        <w:t xml:space="preserve">uantile-loss </w:t>
      </w:r>
      <w:r w:rsidR="00A615F4" w:rsidRPr="00463F6D">
        <w:rPr>
          <w:b/>
          <w:bCs/>
        </w:rPr>
        <w:t>q=0.</w:t>
      </w:r>
      <w:r w:rsidRPr="00463F6D">
        <w:rPr>
          <w:b/>
          <w:bCs/>
        </w:rPr>
        <w:t>0</w:t>
      </w:r>
      <w:r w:rsidR="00A615F4" w:rsidRPr="00463F6D">
        <w:rPr>
          <w:b/>
          <w:bCs/>
        </w:rPr>
        <w:t>5</w:t>
      </w:r>
      <w:r w:rsidR="001A0A91">
        <w:t xml:space="preserve"> for the model that will predict the </w:t>
      </w:r>
      <w:r w:rsidR="001A0A91" w:rsidRPr="00D73742">
        <w:rPr>
          <w:b/>
          <w:bCs/>
        </w:rPr>
        <w:t>low</w:t>
      </w:r>
      <w:r w:rsidR="00EE7D41" w:rsidRPr="00D73742">
        <w:rPr>
          <w:b/>
          <w:bCs/>
        </w:rPr>
        <w:t>er</w:t>
      </w:r>
      <w:r w:rsidR="001A0A91">
        <w:t xml:space="preserve"> </w:t>
      </w:r>
      <w:r w:rsidR="001A0A91" w:rsidRPr="00D73742">
        <w:rPr>
          <w:b/>
          <w:bCs/>
        </w:rPr>
        <w:t>end</w:t>
      </w:r>
      <w:r w:rsidR="001A0A91">
        <w:t xml:space="preserve"> of the </w:t>
      </w:r>
      <w:r w:rsidR="00463F6D" w:rsidRPr="00D73742">
        <w:rPr>
          <w:b/>
          <w:bCs/>
        </w:rPr>
        <w:t>90</w:t>
      </w:r>
      <w:r w:rsidR="00D73742" w:rsidRPr="00D73742">
        <w:rPr>
          <w:b/>
          <w:bCs/>
        </w:rPr>
        <w:t>%-</w:t>
      </w:r>
      <w:r w:rsidR="00AB61F7" w:rsidRPr="00D73742">
        <w:rPr>
          <w:b/>
          <w:bCs/>
        </w:rPr>
        <w:t xml:space="preserve">confidence </w:t>
      </w:r>
      <w:r w:rsidR="001A0A91" w:rsidRPr="00D73742">
        <w:rPr>
          <w:b/>
          <w:bCs/>
        </w:rPr>
        <w:t>interval</w:t>
      </w:r>
      <w:r>
        <w:t>,</w:t>
      </w:r>
    </w:p>
    <w:p w14:paraId="15B7C20B" w14:textId="47817841" w:rsidR="00A615F4" w:rsidRDefault="001A0A91" w:rsidP="001A0A91">
      <w:pPr>
        <w:pStyle w:val="ListParagraph"/>
        <w:numPr>
          <w:ilvl w:val="0"/>
          <w:numId w:val="27"/>
        </w:numPr>
      </w:pPr>
      <w:r>
        <w:t xml:space="preserve">Quantile-loss </w:t>
      </w:r>
      <w:r w:rsidRPr="00463F6D">
        <w:rPr>
          <w:b/>
          <w:bCs/>
        </w:rPr>
        <w:t>q=0.5</w:t>
      </w:r>
      <w:r w:rsidR="003F7A1A">
        <w:t xml:space="preserve"> for t</w:t>
      </w:r>
      <w:r w:rsidR="00A615F4">
        <w:t xml:space="preserve">he </w:t>
      </w:r>
      <w:r w:rsidR="00A615F4" w:rsidRPr="00463F6D">
        <w:rPr>
          <w:b/>
          <w:bCs/>
        </w:rPr>
        <w:t>median</w:t>
      </w:r>
      <w:r w:rsidR="003F7A1A">
        <w:t>,</w:t>
      </w:r>
    </w:p>
    <w:p w14:paraId="0D2140F0" w14:textId="59D4FE25" w:rsidR="003F7A1A" w:rsidRDefault="003F7A1A" w:rsidP="003F7A1A">
      <w:pPr>
        <w:pStyle w:val="ListParagraph"/>
        <w:numPr>
          <w:ilvl w:val="0"/>
          <w:numId w:val="27"/>
        </w:numPr>
      </w:pPr>
      <w:r>
        <w:t>Quantile-loss q=</w:t>
      </w:r>
      <w:r w:rsidRPr="00D73742">
        <w:rPr>
          <w:b/>
          <w:bCs/>
        </w:rPr>
        <w:t>0.95</w:t>
      </w:r>
      <w:r>
        <w:t xml:space="preserve"> for the </w:t>
      </w:r>
      <w:r w:rsidR="00EE7D41" w:rsidRPr="00D73742">
        <w:rPr>
          <w:b/>
          <w:bCs/>
        </w:rPr>
        <w:t>upper</w:t>
      </w:r>
      <w:r w:rsidRPr="00D73742">
        <w:rPr>
          <w:b/>
          <w:bCs/>
        </w:rPr>
        <w:t xml:space="preserve"> end</w:t>
      </w:r>
      <w:r>
        <w:t>.</w:t>
      </w:r>
    </w:p>
    <w:p w14:paraId="2E921EC2" w14:textId="787887AD" w:rsidR="003F7A1A" w:rsidRDefault="003F7A1A" w:rsidP="00CC33A5"/>
    <w:p w14:paraId="42F9FD72" w14:textId="7B719A25" w:rsidR="00A36E58" w:rsidRDefault="003E7C40" w:rsidP="00CC33A5">
      <w:r>
        <w:t>For the response variable Y1 (“Delta departure-presentation”), t</w:t>
      </w:r>
      <w:r w:rsidR="00EB6A94">
        <w:t>he table below displays the statistics o</w:t>
      </w:r>
      <w:r w:rsidR="000A0A49">
        <w:t>f the predicted values</w:t>
      </w:r>
      <w:r w:rsidR="00F46707">
        <w:t>, respectively, the act</w:t>
      </w:r>
      <w:r w:rsidR="00475786">
        <w:t>ual value (</w:t>
      </w:r>
      <w:r>
        <w:t>y_true</w:t>
      </w:r>
      <w:r w:rsidR="00475786">
        <w:t xml:space="preserve">), the </w:t>
      </w:r>
      <w:r>
        <w:t xml:space="preserve">estimated </w:t>
      </w:r>
      <w:r w:rsidR="001C0556">
        <w:t>lower end confidence interval (y_predL), the higher end (y_pred</w:t>
      </w:r>
      <w:r w:rsidR="00793DEE">
        <w:t>H), the median (y_predM) and the interval length (= y_predH - y_predL):</w:t>
      </w:r>
    </w:p>
    <w:p w14:paraId="787D74CF" w14:textId="7C11C76D" w:rsidR="00A84D42" w:rsidRDefault="00797D96" w:rsidP="00A84D42">
      <w:pPr>
        <w:jc w:val="center"/>
      </w:pPr>
      <w:r>
        <w:t>Y1 prediction and confidence interval</w:t>
      </w:r>
      <w:r w:rsidR="00A84D42">
        <w:t xml:space="preserve"> - Table </w:t>
      </w:r>
      <w:fldSimple w:instr=" STYLEREF 1 \s ">
        <w:r w:rsidR="000002B9">
          <w:rPr>
            <w:noProof/>
          </w:rPr>
          <w:t>7</w:t>
        </w:r>
      </w:fldSimple>
      <w:r w:rsidR="00A84D42">
        <w:noBreakHyphen/>
      </w:r>
      <w:fldSimple w:instr=" SEQ Table \* ARABIC \s 1 ">
        <w:r w:rsidR="000002B9">
          <w:rPr>
            <w:noProof/>
          </w:rPr>
          <w:t>2</w:t>
        </w:r>
      </w:fldSimple>
    </w:p>
    <w:p w14:paraId="2329C356" w14:textId="232B3CAF" w:rsidR="003E7C40" w:rsidRDefault="003E7C40" w:rsidP="00797D96">
      <w:pPr>
        <w:jc w:val="center"/>
      </w:pPr>
      <w:r>
        <w:rPr>
          <w:noProof/>
        </w:rPr>
        <w:drawing>
          <wp:inline distT="0" distB="0" distL="0" distR="0" wp14:anchorId="62487B0B" wp14:editId="57E8CAF7">
            <wp:extent cx="4710023" cy="2245781"/>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5880" cy="2248574"/>
                    </a:xfrm>
                    <a:prstGeom prst="rect">
                      <a:avLst/>
                    </a:prstGeom>
                  </pic:spPr>
                </pic:pic>
              </a:graphicData>
            </a:graphic>
          </wp:inline>
        </w:drawing>
      </w:r>
    </w:p>
    <w:p w14:paraId="4CC3D7C5" w14:textId="797B7DE2" w:rsidR="00793DEE" w:rsidRDefault="00A4509A" w:rsidP="00CC33A5">
      <w:r>
        <w:t>Our model provides an estimated</w:t>
      </w:r>
      <w:r w:rsidR="004F1AE3">
        <w:t xml:space="preserve"> </w:t>
      </w:r>
      <w:r w:rsidR="00384E09" w:rsidRPr="00642482">
        <w:rPr>
          <w:b/>
          <w:bCs/>
        </w:rPr>
        <w:t>95%-</w:t>
      </w:r>
      <w:r w:rsidR="004F1AE3" w:rsidRPr="00642482">
        <w:rPr>
          <w:b/>
          <w:bCs/>
        </w:rPr>
        <w:t xml:space="preserve">confidence interval </w:t>
      </w:r>
      <w:r w:rsidR="00847AD7" w:rsidRPr="00642482">
        <w:rPr>
          <w:b/>
          <w:bCs/>
        </w:rPr>
        <w:t>equal to</w:t>
      </w:r>
      <w:r w:rsidR="004F1AE3">
        <w:t xml:space="preserve"> </w:t>
      </w:r>
      <w:r w:rsidR="004F1AE3" w:rsidRPr="00BB19A4">
        <w:rPr>
          <w:b/>
          <w:bCs/>
        </w:rPr>
        <w:t>328s</w:t>
      </w:r>
      <w:r w:rsidR="006A6093" w:rsidRPr="00BB19A4">
        <w:rPr>
          <w:b/>
          <w:bCs/>
        </w:rPr>
        <w:t xml:space="preserve"> (~5mn)</w:t>
      </w:r>
      <w:r w:rsidR="004F1AE3" w:rsidRPr="00BB19A4">
        <w:rPr>
          <w:b/>
          <w:bCs/>
        </w:rPr>
        <w:t xml:space="preserve"> </w:t>
      </w:r>
      <w:r w:rsidR="00253143">
        <w:rPr>
          <w:b/>
          <w:bCs/>
        </w:rPr>
        <w:t>o</w:t>
      </w:r>
      <w:r w:rsidR="004F1AE3" w:rsidRPr="00BB19A4">
        <w:rPr>
          <w:b/>
          <w:bCs/>
        </w:rPr>
        <w:t>n average</w:t>
      </w:r>
      <w:r w:rsidR="006A6093">
        <w:t xml:space="preserve">. </w:t>
      </w:r>
    </w:p>
    <w:p w14:paraId="392CF21D" w14:textId="3232974C" w:rsidR="00B31780" w:rsidRDefault="00EB43A6" w:rsidP="00CC33A5">
      <w:r>
        <w:t>Th</w:t>
      </w:r>
      <w:r w:rsidR="00795F29">
        <w:t xml:space="preserve">is information could be </w:t>
      </w:r>
      <w:r w:rsidR="009337C4">
        <w:t xml:space="preserve">helpful </w:t>
      </w:r>
      <w:r w:rsidR="002A728D">
        <w:t xml:space="preserve">to </w:t>
      </w:r>
      <w:r w:rsidR="00A868ED">
        <w:t>reassure a caller in distress.</w:t>
      </w:r>
      <w:r w:rsidR="000D6964">
        <w:t xml:space="preserve"> It </w:t>
      </w:r>
      <w:r w:rsidR="00491D18">
        <w:t xml:space="preserve">can </w:t>
      </w:r>
      <w:r w:rsidR="000E36F4">
        <w:t>also reveal</w:t>
      </w:r>
      <w:r w:rsidR="0031425C">
        <w:t xml:space="preserve"> “</w:t>
      </w:r>
      <w:r w:rsidR="00EA3200">
        <w:t>abnormal</w:t>
      </w:r>
      <w:r w:rsidR="0031425C">
        <w:t>”</w:t>
      </w:r>
      <w:r w:rsidR="00EA3200">
        <w:t xml:space="preserve"> situation</w:t>
      </w:r>
      <w:r w:rsidR="003C6EE6">
        <w:t>s</w:t>
      </w:r>
      <w:r w:rsidR="0031425C">
        <w:t xml:space="preserve"> </w:t>
      </w:r>
      <w:r w:rsidR="00AA1049">
        <w:t>when</w:t>
      </w:r>
      <w:r w:rsidR="00AD2B19">
        <w:t xml:space="preserve"> </w:t>
      </w:r>
      <w:r w:rsidR="00327679">
        <w:t xml:space="preserve">an </w:t>
      </w:r>
      <w:r w:rsidR="00AD2B19">
        <w:t>extreme</w:t>
      </w:r>
      <w:r w:rsidR="00491D18">
        <w:t xml:space="preserve"> level of uncertainty</w:t>
      </w:r>
      <w:r w:rsidR="00AA1049">
        <w:t xml:space="preserve"> is </w:t>
      </w:r>
      <w:r w:rsidR="00253C64">
        <w:t>estimated</w:t>
      </w:r>
      <w:r w:rsidR="00EA3200">
        <w:t xml:space="preserve">. For instance, when the </w:t>
      </w:r>
      <w:r w:rsidR="00FB0BCE">
        <w:t xml:space="preserve">confidence </w:t>
      </w:r>
      <w:r w:rsidR="00EC521D">
        <w:t xml:space="preserve">interval </w:t>
      </w:r>
      <w:r w:rsidR="00A15ED0">
        <w:t>was</w:t>
      </w:r>
      <w:r w:rsidR="00AD2B19">
        <w:t xml:space="preserve"> </w:t>
      </w:r>
      <w:r w:rsidR="007962FD">
        <w:t xml:space="preserve">estimated over </w:t>
      </w:r>
      <w:r w:rsidR="00327679">
        <w:t xml:space="preserve">a </w:t>
      </w:r>
      <w:r w:rsidR="00E46D63">
        <w:t>1-hour amplitude</w:t>
      </w:r>
      <w:r w:rsidR="00253C64">
        <w:t xml:space="preserve">, there </w:t>
      </w:r>
      <w:r w:rsidR="00E63762">
        <w:t>should</w:t>
      </w:r>
      <w:r w:rsidR="00253C64">
        <w:t xml:space="preserve"> be something wrong</w:t>
      </w:r>
      <w:r w:rsidR="00AA1049">
        <w:t>…</w:t>
      </w:r>
      <w:r w:rsidR="00EA3200">
        <w:t xml:space="preserve"> </w:t>
      </w:r>
    </w:p>
    <w:p w14:paraId="5D15C950" w14:textId="3F6B4695" w:rsidR="00C71C76" w:rsidRDefault="00EA6205" w:rsidP="00EA6205">
      <w:pPr>
        <w:pStyle w:val="Heading2"/>
      </w:pPr>
      <w:bookmarkStart w:id="94" w:name="_Toc50972581"/>
      <w:r>
        <w:lastRenderedPageBreak/>
        <w:t>Bayesian Model</w:t>
      </w:r>
      <w:r w:rsidR="00E74B07">
        <w:t xml:space="preserve"> with MCMC</w:t>
      </w:r>
      <w:bookmarkEnd w:id="94"/>
    </w:p>
    <w:p w14:paraId="57529045" w14:textId="33A70A93" w:rsidR="00745D8C" w:rsidRDefault="003010DA" w:rsidP="00F56204">
      <w:r>
        <w:t xml:space="preserve">The pointwise estimations we have done so far </w:t>
      </w:r>
      <w:r w:rsidR="00905396">
        <w:t xml:space="preserve">consist </w:t>
      </w:r>
      <w:r w:rsidR="008269DA">
        <w:t>of</w:t>
      </w:r>
      <w:r w:rsidR="00905396">
        <w:t xml:space="preserve"> a </w:t>
      </w:r>
      <w:r w:rsidR="00905396" w:rsidRPr="00E86BF0">
        <w:rPr>
          <w:b/>
          <w:bCs/>
        </w:rPr>
        <w:t>frequentist</w:t>
      </w:r>
      <w:r w:rsidR="00905396">
        <w:t xml:space="preserve"> approach</w:t>
      </w:r>
      <w:r w:rsidR="00F852E7">
        <w:t xml:space="preserve"> </w:t>
      </w:r>
      <w:r w:rsidR="008269DA">
        <w:t>that</w:t>
      </w:r>
      <w:r w:rsidR="00F852E7">
        <w:t xml:space="preserve"> </w:t>
      </w:r>
      <w:r w:rsidR="0019113A">
        <w:t>treats</w:t>
      </w:r>
      <w:r w:rsidR="006237C9">
        <w:t xml:space="preserve"> the </w:t>
      </w:r>
      <w:r w:rsidR="00867E5E">
        <w:t>outputs (</w:t>
      </w:r>
      <w:r w:rsidR="004C77FB">
        <w:t xml:space="preserve">model </w:t>
      </w:r>
      <w:r w:rsidR="00867E5E">
        <w:t xml:space="preserve">parameters or </w:t>
      </w:r>
      <w:r w:rsidR="00AC28C8">
        <w:t>predictions</w:t>
      </w:r>
      <w:r w:rsidR="00867E5E">
        <w:t>) as fixed numbers.</w:t>
      </w:r>
      <w:r w:rsidR="00F852E7">
        <w:t xml:space="preserve"> </w:t>
      </w:r>
      <w:r w:rsidR="00EB5CAA">
        <w:t xml:space="preserve">Even </w:t>
      </w:r>
      <w:r w:rsidR="006128AE">
        <w:t xml:space="preserve">though </w:t>
      </w:r>
      <w:r w:rsidR="003F6131">
        <w:t>with</w:t>
      </w:r>
      <w:r w:rsidR="006128AE">
        <w:t xml:space="preserve"> the quantile-loss, we can evaluate a confidence interval, </w:t>
      </w:r>
      <w:r w:rsidR="00D31073">
        <w:t xml:space="preserve">it is still a point-estimation. </w:t>
      </w:r>
      <w:r w:rsidR="00532DC7">
        <w:t xml:space="preserve">As a result, </w:t>
      </w:r>
      <w:r w:rsidR="00011F09">
        <w:t xml:space="preserve">we </w:t>
      </w:r>
      <w:r w:rsidR="003E3A95">
        <w:t>are</w:t>
      </w:r>
      <w:r w:rsidR="00011F09">
        <w:t xml:space="preserve"> always </w:t>
      </w:r>
      <w:r w:rsidR="00254A38">
        <w:t xml:space="preserve">a </w:t>
      </w:r>
      <w:r w:rsidR="00011F09">
        <w:t>little</w:t>
      </w:r>
      <w:r w:rsidR="00D31073">
        <w:t xml:space="preserve"> bit</w:t>
      </w:r>
      <w:r w:rsidR="00011F09">
        <w:t xml:space="preserve"> </w:t>
      </w:r>
      <w:r w:rsidR="00254A38">
        <w:t xml:space="preserve">hungry </w:t>
      </w:r>
      <w:r w:rsidR="000521BF">
        <w:t xml:space="preserve">as how to </w:t>
      </w:r>
      <w:r w:rsidR="00286369">
        <w:t xml:space="preserve">figure </w:t>
      </w:r>
      <w:r w:rsidR="00EB5CAA">
        <w:t xml:space="preserve">out </w:t>
      </w:r>
      <w:r w:rsidR="00286369">
        <w:t xml:space="preserve">the notion of </w:t>
      </w:r>
      <w:r w:rsidR="00286369" w:rsidRPr="00F34835">
        <w:rPr>
          <w:b/>
          <w:bCs/>
        </w:rPr>
        <w:t>probability</w:t>
      </w:r>
      <w:r w:rsidR="00745D8C">
        <w:t>:</w:t>
      </w:r>
    </w:p>
    <w:p w14:paraId="0D3BD770" w14:textId="06B3B580" w:rsidR="00745D8C" w:rsidRDefault="00745D8C" w:rsidP="00745D8C">
      <w:pPr>
        <w:pStyle w:val="ListParagraph"/>
        <w:numPr>
          <w:ilvl w:val="0"/>
          <w:numId w:val="28"/>
        </w:numPr>
      </w:pPr>
      <w:r>
        <w:t xml:space="preserve">What is the </w:t>
      </w:r>
      <w:r w:rsidR="0057355F">
        <w:t xml:space="preserve">posterior </w:t>
      </w:r>
      <w:r>
        <w:t xml:space="preserve">probability of the </w:t>
      </w:r>
      <w:r w:rsidR="00BF1529">
        <w:t xml:space="preserve">model parameters given the </w:t>
      </w:r>
      <w:r w:rsidR="0057355F">
        <w:t xml:space="preserve">observations and </w:t>
      </w:r>
      <w:r w:rsidR="00FE40F6">
        <w:t>our prior belief</w:t>
      </w:r>
      <w:r w:rsidR="00BB5953">
        <w:t>s</w:t>
      </w:r>
      <w:r w:rsidR="00FE40F6">
        <w:t>?</w:t>
      </w:r>
    </w:p>
    <w:p w14:paraId="444614AF" w14:textId="6F1787C2" w:rsidR="00FE40F6" w:rsidRDefault="00EA7907" w:rsidP="00745D8C">
      <w:pPr>
        <w:pStyle w:val="ListParagraph"/>
        <w:numPr>
          <w:ilvl w:val="0"/>
          <w:numId w:val="28"/>
        </w:numPr>
      </w:pPr>
      <w:r>
        <w:t>What is the posterior probability of the predictions?</w:t>
      </w:r>
    </w:p>
    <w:p w14:paraId="3747BDE6" w14:textId="3746B496" w:rsidR="008B3F0D" w:rsidRDefault="002D0186" w:rsidP="00EE22A2">
      <w:pPr>
        <w:rPr>
          <w:rFonts w:eastAsiaTheme="minorEastAsia"/>
        </w:rPr>
      </w:pPr>
      <w:r>
        <w:t xml:space="preserve">This is where the </w:t>
      </w:r>
      <w:r w:rsidRPr="00CA4C10">
        <w:rPr>
          <w:b/>
          <w:bCs/>
        </w:rPr>
        <w:t>Bayesian</w:t>
      </w:r>
      <w:r>
        <w:t xml:space="preserve"> </w:t>
      </w:r>
      <w:r w:rsidR="00070F28">
        <w:t>approach come</w:t>
      </w:r>
      <w:r w:rsidR="00BB5953">
        <w:t>s</w:t>
      </w:r>
      <w:r w:rsidR="00070F28">
        <w:t xml:space="preserve"> into play</w:t>
      </w:r>
      <w:r w:rsidR="00B13599">
        <w:t>: Bayesian inference.</w:t>
      </w:r>
      <w:r w:rsidR="004042D2">
        <w:t xml:space="preserve"> The </w:t>
      </w:r>
      <w:r w:rsidR="00752178">
        <w:t>principle</w:t>
      </w:r>
      <w:r w:rsidR="00337BE5">
        <w:t xml:space="preserve"> lies simply in the </w:t>
      </w:r>
      <w:r w:rsidR="00337BE5" w:rsidRPr="001F6F4C">
        <w:rPr>
          <w:b/>
          <w:bCs/>
        </w:rPr>
        <w:t>Bayes’ theorem</w:t>
      </w:r>
      <w:r w:rsidR="00337BE5">
        <w:t>:</w:t>
      </w:r>
    </w:p>
    <w:p w14:paraId="35F03538" w14:textId="43986C06" w:rsidR="008B3F0D" w:rsidRDefault="008B3F0D" w:rsidP="008B3F0D">
      <w:pPr>
        <w:jc w:val="center"/>
      </w:pPr>
      <m:oMathPara>
        <m:oMath>
          <m:r>
            <w:rPr>
              <w:rFonts w:ascii="Cambria Math" w:hAnsi="Cambria Math"/>
            </w:rPr>
            <m:t>Posterior=</m:t>
          </m:r>
          <m:f>
            <m:fPr>
              <m:ctrlPr>
                <w:rPr>
                  <w:rFonts w:ascii="Cambria Math" w:hAnsi="Cambria Math"/>
                  <w:i/>
                </w:rPr>
              </m:ctrlPr>
            </m:fPr>
            <m:num>
              <m:r>
                <w:rPr>
                  <w:rFonts w:ascii="Cambria Math" w:hAnsi="Cambria Math"/>
                </w:rPr>
                <m:t>Likelihood*Prior</m:t>
              </m:r>
            </m:num>
            <m:den>
              <m:r>
                <w:rPr>
                  <w:rFonts w:ascii="Cambria Math" w:hAnsi="Cambria Math"/>
                </w:rPr>
                <m:t>Marginal Likelihood</m:t>
              </m:r>
            </m:den>
          </m:f>
        </m:oMath>
      </m:oMathPara>
    </w:p>
    <w:p w14:paraId="72FD14D8" w14:textId="32B3856A" w:rsidR="005C4258" w:rsidRDefault="001A26FF" w:rsidP="008B3F0D">
      <w:r>
        <w:t>So</w:t>
      </w:r>
      <w:r w:rsidR="00422462">
        <w:t>,</w:t>
      </w:r>
      <w:r>
        <w:t xml:space="preserve"> </w:t>
      </w:r>
      <w:r w:rsidR="00422462">
        <w:t>we</w:t>
      </w:r>
      <w:r>
        <w:t xml:space="preserve"> just </w:t>
      </w:r>
      <w:r w:rsidR="003768F3">
        <w:t>need</w:t>
      </w:r>
      <w:r w:rsidR="00C05F04">
        <w:t xml:space="preserve"> to know how to put </w:t>
      </w:r>
      <w:r w:rsidR="003768F3">
        <w:t xml:space="preserve">together </w:t>
      </w:r>
      <w:r w:rsidR="00C05F04">
        <w:t xml:space="preserve">the </w:t>
      </w:r>
      <w:r w:rsidR="007D27AC">
        <w:t>three components</w:t>
      </w:r>
      <w:r w:rsidR="00C05F04">
        <w:t>, prior, likelihood</w:t>
      </w:r>
      <w:r w:rsidR="00BB5953">
        <w:t>,</w:t>
      </w:r>
      <w:r w:rsidR="00C05F04">
        <w:t xml:space="preserve"> and marginal likelihood</w:t>
      </w:r>
      <w:r w:rsidR="00802C51">
        <w:t xml:space="preserve">, </w:t>
      </w:r>
      <w:r w:rsidR="00CB0BAA">
        <w:t>the posterior can be computed.</w:t>
      </w:r>
      <w:r w:rsidR="001D16E1">
        <w:t xml:space="preserve"> This is the art </w:t>
      </w:r>
      <w:r w:rsidR="00747FC8">
        <w:t>of “</w:t>
      </w:r>
      <w:hyperlink r:id="rId81" w:history="1">
        <w:r w:rsidR="00747FC8" w:rsidRPr="00E31112">
          <w:rPr>
            <w:rStyle w:val="Hyperlink"/>
          </w:rPr>
          <w:t>probabilistic programming</w:t>
        </w:r>
      </w:hyperlink>
      <w:r w:rsidR="00747FC8">
        <w:t>”</w:t>
      </w:r>
      <w:r w:rsidR="00C653F1">
        <w:t>.</w:t>
      </w:r>
      <w:r w:rsidR="00D4112C">
        <w:t xml:space="preserve"> This para</w:t>
      </w:r>
      <w:r w:rsidR="001F6E9D">
        <w:t>digm is experiencing rapid advances in</w:t>
      </w:r>
      <w:r w:rsidR="002B0341">
        <w:t xml:space="preserve"> the</w:t>
      </w:r>
      <w:r w:rsidR="001F6E9D">
        <w:t xml:space="preserve"> rece</w:t>
      </w:r>
      <w:r w:rsidR="00C3361C">
        <w:t>nt years</w:t>
      </w:r>
      <w:r w:rsidR="00425449">
        <w:t>.</w:t>
      </w:r>
      <w:r w:rsidR="00942F52">
        <w:t xml:space="preserve"> </w:t>
      </w:r>
      <w:r w:rsidR="00425449">
        <w:t>M</w:t>
      </w:r>
      <w:r w:rsidR="00C3361C">
        <w:t xml:space="preserve">any </w:t>
      </w:r>
      <w:r w:rsidR="006869D5">
        <w:t xml:space="preserve">libraries </w:t>
      </w:r>
      <w:r w:rsidR="003F6ADF">
        <w:t>such as</w:t>
      </w:r>
      <w:r w:rsidR="00C10758">
        <w:t xml:space="preserve"> Stan, PyMC3</w:t>
      </w:r>
      <w:r w:rsidR="00BB5953">
        <w:t>,</w:t>
      </w:r>
      <w:r w:rsidR="006876A3">
        <w:t xml:space="preserve"> and</w:t>
      </w:r>
      <w:r w:rsidR="00F97CC2">
        <w:t xml:space="preserve"> </w:t>
      </w:r>
      <w:r w:rsidR="003F6ADF">
        <w:t>Tensorflow Probability</w:t>
      </w:r>
      <w:r w:rsidR="00334A81">
        <w:t xml:space="preserve"> are available</w:t>
      </w:r>
      <w:r w:rsidR="003F6ADF">
        <w:t>.</w:t>
      </w:r>
      <w:r w:rsidR="002542E9">
        <w:t xml:space="preserve"> I will use</w:t>
      </w:r>
      <w:r w:rsidR="005C4258">
        <w:t xml:space="preserve"> </w:t>
      </w:r>
      <w:hyperlink r:id="rId82" w:history="1">
        <w:r w:rsidR="005C4258" w:rsidRPr="00A60912">
          <w:rPr>
            <w:rStyle w:val="Hyperlink"/>
            <w:b/>
            <w:bCs/>
          </w:rPr>
          <w:t>PyMC3</w:t>
        </w:r>
      </w:hyperlink>
      <w:r w:rsidR="005C4258">
        <w:t xml:space="preserve"> for our regression problem.</w:t>
      </w:r>
      <w:r w:rsidR="003E74A0">
        <w:t xml:space="preserve"> </w:t>
      </w:r>
      <w:r w:rsidR="00FC7FED">
        <w:t xml:space="preserve">As its name suggests, PyMC3 mainly </w:t>
      </w:r>
      <w:r w:rsidR="006E494E">
        <w:t xml:space="preserve">uses </w:t>
      </w:r>
      <w:r w:rsidR="00D06579">
        <w:t>Markov Chain Monté Carlo (</w:t>
      </w:r>
      <w:hyperlink r:id="rId83" w:history="1">
        <w:r w:rsidR="00D06579" w:rsidRPr="00FE2ABA">
          <w:rPr>
            <w:rStyle w:val="Hyperlink"/>
          </w:rPr>
          <w:t>MCMC</w:t>
        </w:r>
      </w:hyperlink>
      <w:r w:rsidR="00D06579">
        <w:t xml:space="preserve">) </w:t>
      </w:r>
      <w:r w:rsidR="00F35460">
        <w:t xml:space="preserve">to fit </w:t>
      </w:r>
      <w:r w:rsidR="00922E0E">
        <w:t>Bayesian</w:t>
      </w:r>
      <w:r w:rsidR="00F35460">
        <w:t xml:space="preserve"> model</w:t>
      </w:r>
      <w:r w:rsidR="00922E0E">
        <w:t>s</w:t>
      </w:r>
      <w:r w:rsidR="00473EC5">
        <w:t>.</w:t>
      </w:r>
      <w:r w:rsidR="00F26AB6">
        <w:t xml:space="preserve"> </w:t>
      </w:r>
    </w:p>
    <w:p w14:paraId="78242A51" w14:textId="0B5B1699" w:rsidR="00B44BAE" w:rsidRDefault="00FC5467" w:rsidP="008B3F0D">
      <w:r>
        <w:t xml:space="preserve">In the current state of PyMC3, </w:t>
      </w:r>
      <w:r w:rsidR="00D9541B">
        <w:t xml:space="preserve">the computational cost </w:t>
      </w:r>
      <w:r w:rsidR="007D3F48">
        <w:t xml:space="preserve">remains expensive for </w:t>
      </w:r>
      <w:r w:rsidR="00546B00">
        <w:t xml:space="preserve">high dimensionality. </w:t>
      </w:r>
      <w:r w:rsidR="00A75CB5">
        <w:t xml:space="preserve">Fitting directly </w:t>
      </w:r>
      <w:r w:rsidR="006F2182">
        <w:t xml:space="preserve">a PyMC3 model with our </w:t>
      </w:r>
      <w:r w:rsidR="00912F05">
        <w:t>64</w:t>
      </w:r>
      <w:r w:rsidR="00BA679B">
        <w:t xml:space="preserve">-dependent-variables </w:t>
      </w:r>
      <w:r w:rsidR="006F2182">
        <w:t>dataset</w:t>
      </w:r>
      <w:r w:rsidR="00BA679B">
        <w:t xml:space="preserve"> will make the </w:t>
      </w:r>
      <w:r w:rsidR="000B0C44">
        <w:t xml:space="preserve">runtime </w:t>
      </w:r>
      <w:r w:rsidR="005366E6">
        <w:t>run out of memory</w:t>
      </w:r>
      <w:r w:rsidR="000B0C44">
        <w:t>.</w:t>
      </w:r>
      <w:r w:rsidR="006F2182">
        <w:t xml:space="preserve"> </w:t>
      </w:r>
      <w:r w:rsidR="0093033E">
        <w:t xml:space="preserve">To make experimentation easy, </w:t>
      </w:r>
      <w:r w:rsidR="00C221B4">
        <w:t xml:space="preserve">rather than using the original </w:t>
      </w:r>
      <w:r w:rsidR="007160BF">
        <w:t xml:space="preserve">explanatory variables, I replace them by the prediction </w:t>
      </w:r>
      <w:r w:rsidR="00FB6F63">
        <w:t>given by the Caboost model</w:t>
      </w:r>
      <w:r w:rsidR="001D134B">
        <w:t>:</w:t>
      </w:r>
    </w:p>
    <w:p w14:paraId="791FBACE" w14:textId="31E66E95" w:rsidR="00093A53" w:rsidRPr="00093A53" w:rsidRDefault="00DB00B3" w:rsidP="008B3F0D">
      <w:pPr>
        <w:rPr>
          <w:rFonts w:eastAsiaTheme="minorEastAsia"/>
        </w:rPr>
      </w:pPr>
      <m:oMathPara>
        <m:oMath>
          <m:acc>
            <m:accPr>
              <m:ctrlPr>
                <w:rPr>
                  <w:rFonts w:ascii="Cambria Math" w:hAnsi="Cambria Math"/>
                  <w:i/>
                </w:rPr>
              </m:ctrlPr>
            </m:accPr>
            <m:e>
              <m:r>
                <w:rPr>
                  <w:rFonts w:ascii="Cambria Math" w:hAnsi="Cambria Math"/>
                </w:rPr>
                <m:t xml:space="preserve">y </m:t>
              </m:r>
            </m:e>
          </m:acc>
          <m:r>
            <w:rPr>
              <w:rFonts w:ascii="Cambria Math" w:hAnsi="Cambria Math"/>
            </w:rPr>
            <m:t>=</m:t>
          </m:r>
          <m:r>
            <m:rPr>
              <m:sty m:val="bi"/>
            </m:rPr>
            <w:rPr>
              <w:rFonts w:ascii="Cambria Math" w:hAnsi="Cambria Math"/>
            </w:rPr>
            <m:t>f</m:t>
          </m:r>
          <m:d>
            <m:dPr>
              <m:ctrlPr>
                <w:rPr>
                  <w:rFonts w:ascii="Cambria Math" w:hAnsi="Cambria Math"/>
                  <w:i/>
                </w:rPr>
              </m:ctrlPr>
            </m:dPr>
            <m:e>
              <m:r>
                <m:rPr>
                  <m:sty m:val="bi"/>
                </m:rPr>
                <w:rPr>
                  <w:rFonts w:ascii="Cambria Math" w:hAnsi="Cambria Math"/>
                </w:rPr>
                <m:t>g</m:t>
              </m:r>
              <m:d>
                <m:dPr>
                  <m:ctrlPr>
                    <w:rPr>
                      <w:rFonts w:ascii="Cambria Math" w:hAnsi="Cambria Math"/>
                      <w:i/>
                    </w:rPr>
                  </m:ctrlPr>
                </m:dPr>
                <m:e>
                  <m:r>
                    <w:rPr>
                      <w:rFonts w:ascii="Cambria Math" w:hAnsi="Cambria Math"/>
                    </w:rPr>
                    <m:t>X</m:t>
                  </m:r>
                </m:e>
              </m:d>
            </m:e>
          </m:d>
          <m:r>
            <w:rPr>
              <w:rFonts w:ascii="Cambria Math" w:hAnsi="Cambria Math"/>
            </w:rPr>
            <m:t xml:space="preserve"> </m:t>
          </m:r>
        </m:oMath>
      </m:oMathPara>
    </w:p>
    <w:p w14:paraId="7A7C499E" w14:textId="4A49562D" w:rsidR="00A23951" w:rsidRPr="00A23951" w:rsidRDefault="008A458A" w:rsidP="00270942">
      <w:pPr>
        <w:spacing w:after="0"/>
        <w:rPr>
          <w:rFonts w:eastAsiaTheme="minorEastAsia"/>
        </w:rPr>
      </w:pPr>
      <m:oMathPara>
        <m:oMathParaPr>
          <m:jc m:val="left"/>
        </m:oMathParaPr>
        <m:oMath>
          <m:r>
            <w:rPr>
              <w:rFonts w:ascii="Cambria Math" w:hAnsi="Cambria Math"/>
            </w:rPr>
            <m:t xml:space="preserve">where </m:t>
          </m:r>
          <m:r>
            <m:rPr>
              <m:sty m:val="bi"/>
            </m:rPr>
            <w:rPr>
              <w:rFonts w:ascii="Cambria Math" w:hAnsi="Cambria Math"/>
            </w:rPr>
            <m:t>g</m:t>
          </m:r>
          <m:r>
            <w:rPr>
              <w:rFonts w:ascii="Cambria Math" w:hAnsi="Cambria Math"/>
            </w:rPr>
            <m:t xml:space="preserve"> is the Catboost model. </m:t>
          </m:r>
          <m:r>
            <m:rPr>
              <m:sty m:val="bi"/>
            </m:rPr>
            <w:rPr>
              <w:rFonts w:ascii="Cambria Math" w:hAnsi="Cambria Math"/>
            </w:rPr>
            <m:t>f</m:t>
          </m:r>
          <m:r>
            <w:rPr>
              <w:rFonts w:ascii="Cambria Math" w:hAnsi="Cambria Math"/>
            </w:rPr>
            <m:t xml:space="preserve"> is the Bayesian model we will create.</m:t>
          </m:r>
        </m:oMath>
      </m:oMathPara>
    </w:p>
    <w:p w14:paraId="407E928C" w14:textId="2B24707B" w:rsidR="00910673" w:rsidRPr="001B0719" w:rsidRDefault="001B0719" w:rsidP="00270942">
      <w:pPr>
        <w:spacing w:after="0"/>
        <w:rPr>
          <w:rFonts w:eastAsiaTheme="minorEastAsia"/>
        </w:rPr>
      </w:pPr>
      <m:oMath>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 xml:space="preserve"> estimation of </m:t>
        </m:r>
        <m:r>
          <m:rPr>
            <m:sty m:val="bi"/>
          </m:rPr>
          <w:rPr>
            <w:rFonts w:ascii="Cambria Math" w:hAnsi="Cambria Math"/>
          </w:rPr>
          <m:t>Y</m:t>
        </m:r>
        <m:r>
          <m:rPr>
            <m:sty m:val="bi"/>
          </m:rPr>
          <w:rPr>
            <w:rFonts w:ascii="Cambria Math" w:hAnsi="Cambria Math"/>
          </w:rPr>
          <m:t>1</m:t>
        </m:r>
        <m:r>
          <w:rPr>
            <w:rFonts w:ascii="Cambria Math" w:hAnsi="Cambria Math"/>
          </w:rPr>
          <m:t xml:space="preserve"> (</m:t>
        </m:r>
        <m:r>
          <m:rPr>
            <m:nor/>
          </m:rPr>
          <w:rPr>
            <w:rFonts w:ascii="Cambria Math" w:hAnsi="Cambria Math"/>
          </w:rPr>
          <m:t>Delta departure-presentation</m:t>
        </m:r>
        <m:r>
          <w:rPr>
            <w:rFonts w:ascii="Cambria Math" w:hAnsi="Cambria Math"/>
          </w:rPr>
          <m:t>)</m:t>
        </m:r>
      </m:oMath>
      <w:r w:rsidR="003F5456">
        <w:rPr>
          <w:rFonts w:eastAsiaTheme="minorEastAsia"/>
        </w:rPr>
        <w:t xml:space="preserve"> after the Bayesian model correction.</w:t>
      </w:r>
    </w:p>
    <w:p w14:paraId="57F94DBB" w14:textId="5D088EB7" w:rsidR="001B0719" w:rsidRDefault="001B0719" w:rsidP="00270942">
      <w:pPr>
        <w:spacing w:after="0"/>
        <w:rPr>
          <w:rFonts w:eastAsiaTheme="minorEastAsia"/>
        </w:rPr>
      </w:pPr>
    </w:p>
    <w:p w14:paraId="7AC3322C" w14:textId="64CC5C22" w:rsidR="0045129D" w:rsidRDefault="00C960C1" w:rsidP="009755E9">
      <w:pPr>
        <w:spacing w:after="0"/>
      </w:pPr>
      <w:r>
        <w:rPr>
          <w:rFonts w:eastAsiaTheme="minorEastAsia"/>
        </w:rPr>
        <w:t xml:space="preserve">On top of assessing uncertainty, </w:t>
      </w:r>
      <w:r w:rsidR="00BB5953">
        <w:rPr>
          <w:rFonts w:eastAsiaTheme="minorEastAsia"/>
        </w:rPr>
        <w:t xml:space="preserve">the </w:t>
      </w:r>
      <w:r>
        <w:rPr>
          <w:rFonts w:eastAsiaTheme="minorEastAsia"/>
        </w:rPr>
        <w:t xml:space="preserve">Bayesian model </w:t>
      </w:r>
      <w:r w:rsidR="00E9694A">
        <w:rPr>
          <w:rFonts w:eastAsiaTheme="minorEastAsia"/>
        </w:rPr>
        <w:t xml:space="preserve">allows </w:t>
      </w:r>
      <w:r w:rsidR="005400AF">
        <w:rPr>
          <w:rFonts w:eastAsiaTheme="minorEastAsia"/>
        </w:rPr>
        <w:t>creating</w:t>
      </w:r>
      <w:r w:rsidR="00CF2191">
        <w:rPr>
          <w:rFonts w:eastAsiaTheme="minorEastAsia"/>
        </w:rPr>
        <w:t xml:space="preserve"> </w:t>
      </w:r>
      <w:r w:rsidR="00AE7D87">
        <w:rPr>
          <w:rFonts w:eastAsiaTheme="minorEastAsia"/>
        </w:rPr>
        <w:t>multiple</w:t>
      </w:r>
      <w:r w:rsidR="005A22A3">
        <w:rPr>
          <w:rFonts w:eastAsiaTheme="minorEastAsia"/>
        </w:rPr>
        <w:t xml:space="preserve"> </w:t>
      </w:r>
      <w:r w:rsidR="00CF2191">
        <w:rPr>
          <w:rFonts w:eastAsiaTheme="minorEastAsia"/>
        </w:rPr>
        <w:t>variants</w:t>
      </w:r>
      <w:r w:rsidR="005A22A3">
        <w:rPr>
          <w:rFonts w:eastAsiaTheme="minorEastAsia"/>
        </w:rPr>
        <w:t xml:space="preserve"> of </w:t>
      </w:r>
      <w:r w:rsidR="005400AF">
        <w:rPr>
          <w:rFonts w:eastAsiaTheme="minorEastAsia"/>
        </w:rPr>
        <w:t xml:space="preserve">a </w:t>
      </w:r>
      <w:r w:rsidR="005A22A3">
        <w:rPr>
          <w:rFonts w:eastAsiaTheme="minorEastAsia"/>
        </w:rPr>
        <w:t xml:space="preserve">model when </w:t>
      </w:r>
      <w:r w:rsidR="00B5088D">
        <w:rPr>
          <w:rFonts w:eastAsiaTheme="minorEastAsia"/>
        </w:rPr>
        <w:t xml:space="preserve">initial </w:t>
      </w:r>
      <w:r w:rsidR="005A22A3">
        <w:rPr>
          <w:rFonts w:eastAsiaTheme="minorEastAsia"/>
        </w:rPr>
        <w:t>assumptions are broken</w:t>
      </w:r>
      <w:r w:rsidR="00F64A1B">
        <w:rPr>
          <w:rFonts w:eastAsiaTheme="minorEastAsia"/>
        </w:rPr>
        <w:t xml:space="preserve"> </w:t>
      </w:r>
      <w:r w:rsidR="00536B2E">
        <w:rPr>
          <w:rFonts w:eastAsiaTheme="minorEastAsia"/>
        </w:rPr>
        <w:t>by</w:t>
      </w:r>
      <w:r w:rsidR="00F64A1B">
        <w:rPr>
          <w:rFonts w:eastAsiaTheme="minorEastAsia"/>
        </w:rPr>
        <w:t xml:space="preserve"> outliers</w:t>
      </w:r>
      <w:r w:rsidR="005A22A3">
        <w:rPr>
          <w:rFonts w:eastAsiaTheme="minorEastAsia"/>
        </w:rPr>
        <w:t>.</w:t>
      </w:r>
      <w:r w:rsidR="00653CC5">
        <w:rPr>
          <w:rFonts w:eastAsiaTheme="minorEastAsia"/>
        </w:rPr>
        <w:t xml:space="preserve"> </w:t>
      </w:r>
      <w:r w:rsidR="00EA4A0B">
        <w:rPr>
          <w:rFonts w:eastAsiaTheme="minorEastAsia"/>
        </w:rPr>
        <w:t xml:space="preserve">Our problem can then be </w:t>
      </w:r>
      <w:r w:rsidR="00502C69">
        <w:t>more robust to outliers</w:t>
      </w:r>
      <w:r w:rsidR="00955961">
        <w:t xml:space="preserve">. </w:t>
      </w:r>
      <w:r w:rsidR="00E95166">
        <w:t>By taking example</w:t>
      </w:r>
      <w:r w:rsidR="00B402D4">
        <w:t>s</w:t>
      </w:r>
      <w:r w:rsidR="00E95166">
        <w:t xml:space="preserve"> from PyMC3, </w:t>
      </w:r>
      <w:r w:rsidR="00875329">
        <w:t>four Bayesian models will be created:</w:t>
      </w:r>
    </w:p>
    <w:p w14:paraId="0D49AAA9" w14:textId="36727A4F" w:rsidR="00270942" w:rsidRPr="00163659" w:rsidRDefault="0045129D" w:rsidP="0045129D">
      <w:pPr>
        <w:pStyle w:val="ListParagraph"/>
        <w:numPr>
          <w:ilvl w:val="0"/>
          <w:numId w:val="31"/>
        </w:numPr>
        <w:spacing w:after="0"/>
      </w:pPr>
      <w:r>
        <w:t xml:space="preserve">The first Bayesian model is a basic </w:t>
      </w:r>
      <w:r w:rsidR="006D4104">
        <w:t>OLS (</w:t>
      </w:r>
      <w:r w:rsidR="00BD212A">
        <w:t>Ordinary Least Square</w:t>
      </w:r>
      <w:r w:rsidR="006D4104">
        <w:t>)</w:t>
      </w:r>
      <w:r w:rsidR="00BD212A">
        <w:t xml:space="preserve"> model.</w:t>
      </w:r>
    </w:p>
    <w:p w14:paraId="363A317D" w14:textId="1351DAD8" w:rsidR="00163659" w:rsidRPr="00BD212A" w:rsidRDefault="00875329" w:rsidP="0045129D">
      <w:pPr>
        <w:pStyle w:val="ListParagraph"/>
        <w:numPr>
          <w:ilvl w:val="0"/>
          <w:numId w:val="31"/>
        </w:numPr>
        <w:spacing w:after="0"/>
      </w:pPr>
      <w:r>
        <w:t>The 2</w:t>
      </w:r>
      <w:r w:rsidRPr="00E40D96">
        <w:rPr>
          <w:vertAlign w:val="superscript"/>
        </w:rPr>
        <w:t>nd</w:t>
      </w:r>
      <w:r w:rsidR="00E40D96">
        <w:t xml:space="preserve"> one considers the error variance</w:t>
      </w:r>
      <w:r w:rsidR="00E21797">
        <w:t xml:space="preserve"> in the likelihood</w:t>
      </w:r>
      <w:r w:rsidR="00E40D96">
        <w:t xml:space="preserve"> is not constant</w:t>
      </w:r>
      <w:r w:rsidR="00325B45">
        <w:t xml:space="preserve"> but stochastic.</w:t>
      </w:r>
    </w:p>
    <w:p w14:paraId="43E6F6F9" w14:textId="752C9D30" w:rsidR="00F36C7E" w:rsidRDefault="00BD212A" w:rsidP="00F36C7E">
      <w:pPr>
        <w:pStyle w:val="ListParagraph"/>
        <w:numPr>
          <w:ilvl w:val="0"/>
          <w:numId w:val="31"/>
        </w:numPr>
        <w:spacing w:after="0"/>
      </w:pPr>
      <w:r>
        <w:t xml:space="preserve">The </w:t>
      </w:r>
      <w:r w:rsidR="00875329">
        <w:t>3</w:t>
      </w:r>
      <w:r w:rsidR="00875329" w:rsidRPr="00875329">
        <w:rPr>
          <w:vertAlign w:val="superscript"/>
        </w:rPr>
        <w:t>rd</w:t>
      </w:r>
      <w:r w:rsidR="00875329">
        <w:t xml:space="preserve"> </w:t>
      </w:r>
      <w:r w:rsidR="00C11F8C">
        <w:t>one use</w:t>
      </w:r>
      <w:r w:rsidR="00986FD3">
        <w:t>s</w:t>
      </w:r>
      <w:r w:rsidR="00C11F8C">
        <w:t xml:space="preserve"> </w:t>
      </w:r>
      <w:r w:rsidR="0011207E">
        <w:t xml:space="preserve">the </w:t>
      </w:r>
      <w:r w:rsidR="00C11F8C">
        <w:t xml:space="preserve">Student </w:t>
      </w:r>
      <w:r w:rsidR="00C6004C">
        <w:t>T-</w:t>
      </w:r>
      <w:r w:rsidR="00C11F8C">
        <w:t xml:space="preserve">distribution </w:t>
      </w:r>
      <w:r w:rsidR="0011207E">
        <w:t xml:space="preserve">instead of </w:t>
      </w:r>
      <w:r w:rsidR="002B0E90">
        <w:t xml:space="preserve">the </w:t>
      </w:r>
      <w:r w:rsidR="00986FD3">
        <w:t>Gaussian</w:t>
      </w:r>
      <w:r w:rsidR="002B0E90">
        <w:t xml:space="preserve"> for the likelihood.</w:t>
      </w:r>
      <w:r w:rsidR="00C952B5">
        <w:br/>
      </w:r>
      <w:r w:rsidR="009C6948">
        <w:t xml:space="preserve">Reference: </w:t>
      </w:r>
      <w:hyperlink r:id="rId84" w:history="1">
        <w:r w:rsidR="00F36C7E" w:rsidRPr="00A90348">
          <w:rPr>
            <w:rStyle w:val="Hyperlink"/>
          </w:rPr>
          <w:t>https://pymc3.readthedocs.io/en/latest/notebooks/GLM-robust.html</w:t>
        </w:r>
      </w:hyperlink>
      <w:r w:rsidR="009C6948">
        <w:t>.</w:t>
      </w:r>
    </w:p>
    <w:p w14:paraId="19B24472" w14:textId="49EDDBFC" w:rsidR="007F4576" w:rsidRDefault="00264C9D" w:rsidP="00244379">
      <w:pPr>
        <w:pStyle w:val="ListParagraph"/>
        <w:numPr>
          <w:ilvl w:val="0"/>
          <w:numId w:val="31"/>
        </w:numPr>
        <w:spacing w:after="0"/>
      </w:pPr>
      <w:r>
        <w:t xml:space="preserve">The </w:t>
      </w:r>
      <w:r w:rsidR="00E40D96">
        <w:t>last</w:t>
      </w:r>
      <w:r w:rsidR="00234254">
        <w:t xml:space="preserve"> one </w:t>
      </w:r>
      <w:r w:rsidR="00AA75F3">
        <w:t xml:space="preserve">uses the </w:t>
      </w:r>
      <w:r w:rsidR="00AA75F3" w:rsidRPr="00CB01C6">
        <w:rPr>
          <w:b/>
          <w:bCs/>
        </w:rPr>
        <w:t>Hogg</w:t>
      </w:r>
      <w:r w:rsidR="00AA75F3">
        <w:t xml:space="preserve"> Method</w:t>
      </w:r>
      <w:r w:rsidR="00B51857">
        <w:t xml:space="preserve"> </w:t>
      </w:r>
      <w:r w:rsidR="00CB01C6">
        <w:t xml:space="preserve">(Hogg paper 2010) </w:t>
      </w:r>
      <w:r w:rsidR="00B51857">
        <w:t>to build a mixture of sub</w:t>
      </w:r>
      <w:r w:rsidR="008B2B26">
        <w:t>-</w:t>
      </w:r>
      <w:r w:rsidR="00B51857">
        <w:t xml:space="preserve">models for </w:t>
      </w:r>
      <w:r w:rsidR="00DF2FD9">
        <w:t>inliers and outliers.</w:t>
      </w:r>
      <w:r w:rsidR="00E40D96">
        <w:t xml:space="preserve"> </w:t>
      </w:r>
      <w:r w:rsidR="00C952B5">
        <w:t>Reference:</w:t>
      </w:r>
      <w:r w:rsidR="0042147B">
        <w:t xml:space="preserve"> </w:t>
      </w:r>
      <w:hyperlink r:id="rId85" w:history="1">
        <w:r w:rsidR="0042147B" w:rsidRPr="00D46660">
          <w:rPr>
            <w:rStyle w:val="Hyperlink"/>
          </w:rPr>
          <w:t>https://arxiv.org/abs/1008.4686</w:t>
        </w:r>
      </w:hyperlink>
      <w:r w:rsidR="0042147B">
        <w:t>.</w:t>
      </w:r>
    </w:p>
    <w:p w14:paraId="6C652BBB" w14:textId="29E92AF5" w:rsidR="00F8174A" w:rsidRDefault="00F8174A">
      <w:r>
        <w:br w:type="page"/>
      </w:r>
    </w:p>
    <w:p w14:paraId="7121C37B" w14:textId="77777777" w:rsidR="00F8174A" w:rsidRPr="00182B99" w:rsidRDefault="00F8174A" w:rsidP="00F8174A">
      <w:pPr>
        <w:spacing w:after="0"/>
      </w:pPr>
    </w:p>
    <w:p w14:paraId="7BEF6EE8" w14:textId="63C4B56D" w:rsidR="00910673" w:rsidRDefault="006D4104" w:rsidP="0028741C">
      <w:pPr>
        <w:pStyle w:val="Heading3"/>
      </w:pPr>
      <w:bookmarkStart w:id="95" w:name="_Toc50972582"/>
      <w:r>
        <w:t>OLS</w:t>
      </w:r>
      <w:r w:rsidR="0028741C">
        <w:t xml:space="preserve"> Bayesian Model</w:t>
      </w:r>
      <w:bookmarkEnd w:id="95"/>
    </w:p>
    <w:p w14:paraId="5664674F" w14:textId="545FADEA" w:rsidR="00190517" w:rsidRDefault="0092099A" w:rsidP="00190517">
      <w:r>
        <w:t xml:space="preserve">An OLS </w:t>
      </w:r>
      <w:r w:rsidR="00255E88">
        <w:t>model can simply be formulated as:</w:t>
      </w:r>
    </w:p>
    <w:p w14:paraId="655ECBD3" w14:textId="28527B6A" w:rsidR="00255E88" w:rsidRPr="00EF079B" w:rsidRDefault="00DB00B3" w:rsidP="00DE4037">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x , </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d>
        </m:oMath>
      </m:oMathPara>
    </w:p>
    <w:p w14:paraId="1237DE45" w14:textId="603E7476" w:rsidR="0088078B" w:rsidRDefault="00EF079B" w:rsidP="00DE4037">
      <w:pPr>
        <w:jc w:val="cente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intercept, slope</m:t>
            </m:r>
          </m:e>
        </m:d>
        <m:r>
          <w:rPr>
            <w:rFonts w:ascii="Cambria Math" w:eastAsiaTheme="minorEastAsia" w:hAnsi="Cambria Math"/>
          </w:rPr>
          <m:t xml:space="preserve">, </m:t>
        </m:r>
      </m:oMath>
    </w:p>
    <w:p w14:paraId="5706C6EE" w14:textId="237D457B" w:rsidR="001F428A" w:rsidRDefault="00DB00B3" w:rsidP="00DE4037">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∼N(0, </m:t>
        </m:r>
      </m:oMath>
      <w:r w:rsidR="0017627F">
        <w:rPr>
          <w:rFonts w:eastAsiaTheme="minorEastAsia"/>
        </w:rPr>
        <w:t xml:space="preserve">120)  </w:t>
      </w:r>
      <w:r w:rsidR="000809F3">
        <w:rPr>
          <w:rFonts w:eastAsiaTheme="minorEastAsia"/>
        </w:rPr>
        <w:t xml:space="preserve">= our </w:t>
      </w:r>
      <w:r w:rsidR="0017627F">
        <w:rPr>
          <w:rFonts w:eastAsiaTheme="minorEastAsia"/>
        </w:rPr>
        <w:t>prior</w:t>
      </w:r>
      <w:r w:rsidR="000809F3">
        <w:rPr>
          <w:rFonts w:eastAsiaTheme="minorEastAsia"/>
        </w:rPr>
        <w:t xml:space="preserve"> on intercept</w:t>
      </w:r>
    </w:p>
    <w:p w14:paraId="17DF4944" w14:textId="05394F5D" w:rsidR="000809F3" w:rsidRPr="0088078B" w:rsidRDefault="00DB00B3" w:rsidP="00DE4037">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0, 5.0</m:t>
            </m:r>
          </m:e>
        </m:d>
        <m:r>
          <w:rPr>
            <w:rFonts w:ascii="Cambria Math" w:eastAsiaTheme="minorEastAsia" w:hAnsi="Cambria Math"/>
          </w:rPr>
          <m:t xml:space="preserve"> </m:t>
        </m:r>
      </m:oMath>
      <w:r w:rsidR="00954F90">
        <w:rPr>
          <w:rFonts w:eastAsiaTheme="minorEastAsia"/>
        </w:rPr>
        <w:t>= our prior on the slope</w:t>
      </w:r>
    </w:p>
    <w:p w14:paraId="091FB933" w14:textId="162332FF" w:rsidR="00EF079B" w:rsidRPr="0035687E" w:rsidRDefault="00FC0541" w:rsidP="00DE4037">
      <w:pPr>
        <w:jc w:val="center"/>
        <w:rPr>
          <w:rFonts w:eastAsiaTheme="minorEastAsia"/>
        </w:rPr>
      </w:pPr>
      <m:oMath>
        <m:r>
          <w:rPr>
            <w:rFonts w:ascii="Cambria Math" w:eastAsiaTheme="minorEastAsia" w:hAnsi="Cambria Math"/>
          </w:rPr>
          <m:t>σ= constant standard deviation (homescedasticity)</m:t>
        </m:r>
      </m:oMath>
      <w:r w:rsidR="00836D27" w:rsidRPr="0035687E">
        <w:rPr>
          <w:rFonts w:eastAsiaTheme="minorEastAsia"/>
        </w:rPr>
        <w:t xml:space="preserve"> = </w:t>
      </w:r>
      <w:r w:rsidR="0035687E" w:rsidRPr="0035687E">
        <w:rPr>
          <w:rFonts w:eastAsiaTheme="minorEastAsia"/>
        </w:rPr>
        <w:t>sample std</w:t>
      </w:r>
      <w:r w:rsidR="0035687E">
        <w:rPr>
          <w:rFonts w:eastAsiaTheme="minorEastAsia"/>
        </w:rPr>
        <w:t xml:space="preserve"> </w:t>
      </w:r>
      <w:r w:rsidR="0035687E" w:rsidRPr="0035687E">
        <w:rPr>
          <w:rFonts w:eastAsiaTheme="minorEastAsia"/>
        </w:rPr>
        <w:t>d</w:t>
      </w:r>
      <w:r w:rsidR="0035687E">
        <w:rPr>
          <w:rFonts w:eastAsiaTheme="minorEastAsia"/>
        </w:rPr>
        <w:t>ev</w:t>
      </w:r>
    </w:p>
    <w:p w14:paraId="6A47783E" w14:textId="5547B821" w:rsidR="00190517" w:rsidRDefault="00EC2B87" w:rsidP="00190517">
      <w:r>
        <w:t>The direct graph is like this:</w:t>
      </w:r>
    </w:p>
    <w:p w14:paraId="3B6FA88C" w14:textId="36D6D756" w:rsidR="00EC2B87" w:rsidRDefault="00EC2B87" w:rsidP="00EC2B87">
      <w:pPr>
        <w:jc w:val="center"/>
      </w:pPr>
      <w:r>
        <w:rPr>
          <w:noProof/>
        </w:rPr>
        <w:drawing>
          <wp:inline distT="0" distB="0" distL="0" distR="0" wp14:anchorId="3F73AF70" wp14:editId="69A1307D">
            <wp:extent cx="1771650" cy="157539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18462" cy="1617017"/>
                    </a:xfrm>
                    <a:prstGeom prst="rect">
                      <a:avLst/>
                    </a:prstGeom>
                  </pic:spPr>
                </pic:pic>
              </a:graphicData>
            </a:graphic>
          </wp:inline>
        </w:drawing>
      </w:r>
    </w:p>
    <w:p w14:paraId="2EFCB1AD" w14:textId="77777777" w:rsidR="00E17B12" w:rsidRDefault="00B6651C" w:rsidP="00E17B12">
      <w:r>
        <w:t xml:space="preserve">In another word, </w:t>
      </w:r>
      <w:r w:rsidR="00AA1754">
        <w:t xml:space="preserve">in a </w:t>
      </w:r>
      <w:r w:rsidR="0098116D">
        <w:t xml:space="preserve">frequentist </w:t>
      </w:r>
      <w:r w:rsidR="00867271">
        <w:t>OLS framework</w:t>
      </w:r>
      <w:r w:rsidR="0098116D">
        <w:t>,</w:t>
      </w:r>
      <w:r w:rsidR="00867271">
        <w:t xml:space="preserve"> </w:t>
      </w:r>
      <w:r w:rsidR="000B471B">
        <w:t>we</w:t>
      </w:r>
      <w:r w:rsidR="00867271">
        <w:t xml:space="preserve"> supposed the </w:t>
      </w:r>
      <w:r w:rsidR="00C84708">
        <w:t>model parameters (</w:t>
      </w:r>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w:r w:rsidR="000B471B">
        <w:rPr>
          <w:rFonts w:eastAsiaTheme="minorEastAsia"/>
        </w:rPr>
        <w:t>,</w:t>
      </w:r>
      <m:oMath>
        <m:r>
          <w:rPr>
            <w:rFonts w:ascii="Cambria Math" w:eastAsiaTheme="minorEastAsia" w:hAnsi="Cambria Math"/>
          </w:rPr>
          <m:t>σ</m:t>
        </m:r>
      </m:oMath>
      <w:r w:rsidR="00C84708">
        <w:t>) are fixed</w:t>
      </w:r>
      <w:r w:rsidR="00CC2BED">
        <w:t>:</w:t>
      </w:r>
      <w:r w:rsidR="00E17B12">
        <w:t xml:space="preserve"> </w:t>
      </w:r>
    </w:p>
    <w:p w14:paraId="345D86CD" w14:textId="56A1EFF0" w:rsidR="00E17B12" w:rsidRDefault="00AF5E5F" w:rsidP="00E17B12">
      <w:pPr>
        <w:jc w:val="center"/>
      </w:pPr>
      <w:bookmarkStart w:id="96" w:name="_Toc54525557"/>
      <w:r>
        <w:t xml:space="preserve">OLS Bayesian Model - </w:t>
      </w:r>
      <w:r w:rsidR="00E17B12">
        <w:t xml:space="preserve">Figure </w:t>
      </w:r>
      <w:fldSimple w:instr=" STYLEREF 1 \s ">
        <w:r w:rsidR="000002B9">
          <w:rPr>
            <w:noProof/>
          </w:rPr>
          <w:t>7</w:t>
        </w:r>
      </w:fldSimple>
      <w:r w:rsidR="001541A7">
        <w:noBreakHyphen/>
      </w:r>
      <w:fldSimple w:instr=" SEQ Figure \* ARABIC \s 1 ">
        <w:r w:rsidR="000002B9">
          <w:rPr>
            <w:noProof/>
          </w:rPr>
          <w:t>1</w:t>
        </w:r>
        <w:bookmarkEnd w:id="96"/>
      </w:fldSimple>
    </w:p>
    <w:p w14:paraId="66901253" w14:textId="42D69D62" w:rsidR="00C84708" w:rsidRDefault="000A1305" w:rsidP="00B6651C">
      <w:r>
        <w:rPr>
          <w:noProof/>
        </w:rPr>
        <w:drawing>
          <wp:inline distT="0" distB="0" distL="0" distR="0" wp14:anchorId="5B821EC1" wp14:editId="57646DD6">
            <wp:extent cx="5172075" cy="2628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72075" cy="2628900"/>
                    </a:xfrm>
                    <a:prstGeom prst="rect">
                      <a:avLst/>
                    </a:prstGeom>
                    <a:noFill/>
                    <a:ln>
                      <a:noFill/>
                    </a:ln>
                  </pic:spPr>
                </pic:pic>
              </a:graphicData>
            </a:graphic>
          </wp:inline>
        </w:drawing>
      </w:r>
    </w:p>
    <w:p w14:paraId="6A2A0630" w14:textId="610E3D12" w:rsidR="00D401F3" w:rsidRDefault="00D401F3" w:rsidP="00B6651C">
      <w:r>
        <w:t>Whereas in Bay</w:t>
      </w:r>
      <w:r w:rsidR="000B471B">
        <w:t xml:space="preserve">esian settings, </w:t>
      </w:r>
      <w:r w:rsidR="00CC2BED">
        <w:t xml:space="preserve">these parameters </w:t>
      </w:r>
      <w:r w:rsidR="003558D4">
        <w:t>are</w:t>
      </w:r>
      <w:r w:rsidR="00093B20">
        <w:t xml:space="preserve"> random</w:t>
      </w:r>
      <w:r w:rsidR="002A3FE9">
        <w:t xml:space="preserve">. </w:t>
      </w:r>
      <w:r w:rsidR="0048551F">
        <w:t>The goal is to estimate their posterior distribution</w:t>
      </w:r>
      <w:r w:rsidR="005501B8">
        <w:t>s</w:t>
      </w:r>
      <w:r w:rsidR="00D6587A">
        <w:t xml:space="preserve"> based on our belief</w:t>
      </w:r>
      <w:r w:rsidR="005501B8">
        <w:t xml:space="preserve">s </w:t>
      </w:r>
      <w:r w:rsidR="00185A82">
        <w:t>on their likelihood and priors.</w:t>
      </w:r>
    </w:p>
    <w:p w14:paraId="7A49D30C" w14:textId="77777777" w:rsidR="00117F98" w:rsidRDefault="00117F98" w:rsidP="00B6651C"/>
    <w:p w14:paraId="003E58EA" w14:textId="30685E2D" w:rsidR="00797D96" w:rsidRDefault="0007590E" w:rsidP="00EC2B87">
      <w:r>
        <w:t>After having fit the model with MCMC</w:t>
      </w:r>
      <w:r w:rsidR="00742FCA">
        <w:t xml:space="preserve">, </w:t>
      </w:r>
      <w:r w:rsidR="00FC3325">
        <w:t>the posterior predictive</w:t>
      </w:r>
      <w:r w:rsidR="00854BAC">
        <w:t xml:space="preserve"> distribution is below</w:t>
      </w:r>
      <w:r w:rsidR="00F20011">
        <w:t>:</w:t>
      </w:r>
    </w:p>
    <w:p w14:paraId="2EF1B559" w14:textId="09C6D860" w:rsidR="000B614D" w:rsidRDefault="000B614D">
      <w:r>
        <w:br w:type="page"/>
      </w:r>
    </w:p>
    <w:p w14:paraId="2C678177" w14:textId="77777777" w:rsidR="000B614D" w:rsidRDefault="000B614D" w:rsidP="00EC2B87"/>
    <w:p w14:paraId="3D59B71B" w14:textId="55CC1936" w:rsidR="00AF5E5F" w:rsidRDefault="000B614D" w:rsidP="00AF5E5F">
      <w:pPr>
        <w:jc w:val="center"/>
      </w:pPr>
      <w:bookmarkStart w:id="97" w:name="_Toc54525558"/>
      <w:r>
        <w:t>Predictive Posterior</w:t>
      </w:r>
      <w:r w:rsidR="00AF5E5F">
        <w:t xml:space="preserve"> - Figure </w:t>
      </w:r>
      <w:fldSimple w:instr=" STYLEREF 1 \s ">
        <w:r w:rsidR="000002B9">
          <w:rPr>
            <w:noProof/>
          </w:rPr>
          <w:t>7</w:t>
        </w:r>
      </w:fldSimple>
      <w:r w:rsidR="001541A7">
        <w:noBreakHyphen/>
      </w:r>
      <w:fldSimple w:instr=" SEQ Figure \* ARABIC \s 1 ">
        <w:r w:rsidR="000002B9">
          <w:rPr>
            <w:noProof/>
          </w:rPr>
          <w:t>2</w:t>
        </w:r>
        <w:bookmarkEnd w:id="97"/>
      </w:fldSimple>
    </w:p>
    <w:p w14:paraId="236C222E" w14:textId="19DE7A9D" w:rsidR="00854BAC" w:rsidRDefault="00854BAC" w:rsidP="000B614D">
      <w:pPr>
        <w:jc w:val="center"/>
      </w:pPr>
      <w:r>
        <w:rPr>
          <w:noProof/>
        </w:rPr>
        <w:drawing>
          <wp:inline distT="0" distB="0" distL="0" distR="0" wp14:anchorId="7947DBB0" wp14:editId="057A8F39">
            <wp:extent cx="3864681" cy="349567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49471" cy="3572369"/>
                    </a:xfrm>
                    <a:prstGeom prst="rect">
                      <a:avLst/>
                    </a:prstGeom>
                  </pic:spPr>
                </pic:pic>
              </a:graphicData>
            </a:graphic>
          </wp:inline>
        </w:drawing>
      </w:r>
      <w:r w:rsidR="00F51325">
        <w:rPr>
          <w:noProof/>
        </w:rPr>
        <w:drawing>
          <wp:inline distT="0" distB="0" distL="0" distR="0" wp14:anchorId="5CA2FF0A" wp14:editId="5C55B414">
            <wp:extent cx="2914650" cy="3019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46588" cy="3052091"/>
                    </a:xfrm>
                    <a:prstGeom prst="rect">
                      <a:avLst/>
                    </a:prstGeom>
                  </pic:spPr>
                </pic:pic>
              </a:graphicData>
            </a:graphic>
          </wp:inline>
        </w:drawing>
      </w:r>
    </w:p>
    <w:p w14:paraId="5F344B40" w14:textId="1FD00207" w:rsidR="006D0C25" w:rsidRDefault="003D43C8" w:rsidP="006D0C25">
      <w:r>
        <w:t>On the right chart, t</w:t>
      </w:r>
      <w:r w:rsidR="006D0C25">
        <w:t xml:space="preserve">he observed </w:t>
      </w:r>
      <m:oMath>
        <m:r>
          <w:rPr>
            <w:rFonts w:ascii="Cambria Math" w:hAnsi="Cambria Math"/>
          </w:rPr>
          <m:t>y</m:t>
        </m:r>
      </m:oMath>
      <w:r w:rsidR="006D0C25">
        <w:rPr>
          <w:rFonts w:eastAsiaTheme="minorEastAsia"/>
        </w:rPr>
        <w:t xml:space="preserve"> are blue crosses. </w:t>
      </w:r>
      <w:r w:rsidR="006D0C25">
        <w:t>The green lines are different samples of the predictive function according to the posterior distribution</w:t>
      </w:r>
      <w:r w:rsidR="0020435B">
        <w:t>.</w:t>
      </w:r>
      <w:r w:rsidR="008D3C38">
        <w:t xml:space="preserve"> </w:t>
      </w:r>
    </w:p>
    <w:p w14:paraId="51CB25B7" w14:textId="7FA1F76E" w:rsidR="008469D0" w:rsidRDefault="00C55AD5" w:rsidP="00EC2B87">
      <w:r>
        <w:t>On the right side, t</w:t>
      </w:r>
      <w:r w:rsidR="00416933">
        <w:t>he parameter</w:t>
      </w:r>
      <w:r>
        <w:t xml:space="preserve"> </w:t>
      </w:r>
      <w:r w:rsidR="00D21FF8">
        <w:t xml:space="preserve">sample </w:t>
      </w:r>
      <w:r w:rsidR="00F51325">
        <w:t>distribution.</w:t>
      </w:r>
      <w:r w:rsidR="00416933">
        <w:t xml:space="preserve"> </w:t>
      </w:r>
      <w:r w:rsidR="00F51325">
        <w:t>They follow</w:t>
      </w:r>
      <w:r w:rsidR="00A570DC">
        <w:t xml:space="preserve"> </w:t>
      </w:r>
      <w:r w:rsidR="0078774C">
        <w:t>G</w:t>
      </w:r>
      <w:r w:rsidR="00A570DC">
        <w:t xml:space="preserve">aussian </w:t>
      </w:r>
      <w:r w:rsidR="00B42E5C">
        <w:t>distribution</w:t>
      </w:r>
      <w:r w:rsidR="00B00CBC">
        <w:t>s</w:t>
      </w:r>
      <w:r w:rsidR="00A570DC">
        <w:t>.</w:t>
      </w:r>
      <w:r w:rsidR="003D54DB">
        <w:t xml:space="preserve"> The </w:t>
      </w:r>
      <w:r w:rsidR="005514DA">
        <w:t xml:space="preserve">dispersion of those green lines and green </w:t>
      </w:r>
      <w:r w:rsidR="00000CE8">
        <w:t>points inform</w:t>
      </w:r>
      <w:r w:rsidR="0078774C">
        <w:t>s</w:t>
      </w:r>
      <w:r w:rsidR="00000CE8">
        <w:t xml:space="preserve"> us about the uncertainty</w:t>
      </w:r>
      <w:r w:rsidR="00FE1A09">
        <w:t xml:space="preserve"> </w:t>
      </w:r>
      <w:r w:rsidR="00754374">
        <w:t>of the model and the predictions.</w:t>
      </w:r>
      <w:r w:rsidR="00B42E5C">
        <w:t xml:space="preserve"> </w:t>
      </w:r>
      <w:r w:rsidR="00A570DC">
        <w:t xml:space="preserve"> </w:t>
      </w:r>
    </w:p>
    <w:p w14:paraId="44CF1631" w14:textId="1BEFF85F" w:rsidR="008469D0" w:rsidRDefault="00B448E8" w:rsidP="00EC2B87">
      <w:pPr>
        <w:pStyle w:val="Heading3"/>
      </w:pPr>
      <w:bookmarkStart w:id="98" w:name="_Toc50972583"/>
      <w:r>
        <w:lastRenderedPageBreak/>
        <w:t>Heteroscedastic Linear Model</w:t>
      </w:r>
      <w:bookmarkEnd w:id="98"/>
    </w:p>
    <w:p w14:paraId="1081E268" w14:textId="7EAC5B25" w:rsidR="008469D0" w:rsidRPr="00670E29" w:rsidRDefault="008469D0" w:rsidP="008469D0">
      <w:pPr>
        <w:rPr>
          <w:rFonts w:eastAsiaTheme="minorEastAsia"/>
        </w:rPr>
      </w:pPr>
      <w:r>
        <w:t>In the previous OLS model, the error was supposed to be constant in variance (</w:t>
      </w:r>
      <m:oMath>
        <m:r>
          <w:rPr>
            <w:rFonts w:ascii="Cambria Math" w:hAnsi="Cambria Math"/>
          </w:rPr>
          <m:t>σ</m:t>
        </m:r>
      </m:oMath>
      <w:r>
        <w:t>).</w:t>
      </w:r>
      <w:r w:rsidR="008C6F9D">
        <w:t xml:space="preserve"> </w:t>
      </w:r>
      <w:r w:rsidR="002861B3">
        <w:t xml:space="preserve">This assumption is not true if we </w:t>
      </w:r>
      <w:r w:rsidR="00F8174A">
        <w:t xml:space="preserve">look at the </w:t>
      </w:r>
      <w:r w:rsidR="00C76F95">
        <w:t xml:space="preserve">“Posterior Predictive” </w:t>
      </w:r>
      <w:r w:rsidR="00F8174A">
        <w:t>chart above.</w:t>
      </w:r>
      <w:r w:rsidR="00A323F7">
        <w:t xml:space="preserve"> We can then treat </w:t>
      </w:r>
      <m:oMath>
        <m:r>
          <w:rPr>
            <w:rFonts w:ascii="Cambria Math" w:hAnsi="Cambria Math"/>
          </w:rPr>
          <m:t xml:space="preserve">σ </m:t>
        </m:r>
      </m:oMath>
      <w:r w:rsidR="00A323F7">
        <w:t>as a random variable</w:t>
      </w:r>
      <w:r w:rsidR="003C235F">
        <w:t>.</w:t>
      </w:r>
      <w:r w:rsidR="00951505">
        <w:t xml:space="preserve"> </w:t>
      </w:r>
      <w:r w:rsidR="00BD4BD9">
        <w:t>A</w:t>
      </w:r>
      <w:r w:rsidR="00951505">
        <w:t xml:space="preserve"> usual prior for </w:t>
      </w:r>
      <w:r w:rsidR="00F17C2A">
        <w:t>variance</w:t>
      </w:r>
      <w:r w:rsidR="00951505">
        <w:t xml:space="preserve"> is</w:t>
      </w:r>
      <w:r w:rsidR="00F17C2A">
        <w:t xml:space="preserve"> the</w:t>
      </w:r>
      <w:r w:rsidR="00951505">
        <w:t xml:space="preserve"> Half Cauchy distribution.</w:t>
      </w:r>
      <w:r w:rsidR="003C235F">
        <w:t xml:space="preserve"> </w:t>
      </w:r>
    </w:p>
    <w:p w14:paraId="1BCF1DC1" w14:textId="70F30A28" w:rsidR="00DA3E2D" w:rsidRPr="00EF079B" w:rsidRDefault="00DB00B3" w:rsidP="00DA3E2D">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eastAsiaTheme="minorEastAsia" w:hAnsi="Cambria Math"/>
            </w:rPr>
            <m:t>∼N</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x ,</m:t>
              </m:r>
              <m:r>
                <m:rPr>
                  <m:sty m:val="bi"/>
                </m:rPr>
                <w:rPr>
                  <w:rFonts w:ascii="Cambria Math" w:eastAsiaTheme="minorEastAsia" w:hAnsi="Cambria Math"/>
                </w:rPr>
                <m:t xml:space="preserve"> σ</m:t>
              </m:r>
            </m:e>
          </m:d>
        </m:oMath>
      </m:oMathPara>
    </w:p>
    <w:p w14:paraId="73B52D15" w14:textId="77777777" w:rsidR="00DA3E2D" w:rsidRDefault="00DA3E2D" w:rsidP="00DA3E2D">
      <w:pPr>
        <w:jc w:val="cente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intercept, slope</m:t>
            </m:r>
          </m:e>
        </m:d>
        <m:r>
          <w:rPr>
            <w:rFonts w:ascii="Cambria Math" w:eastAsiaTheme="minorEastAsia" w:hAnsi="Cambria Math"/>
          </w:rPr>
          <m:t xml:space="preserve">, </m:t>
        </m:r>
      </m:oMath>
    </w:p>
    <w:p w14:paraId="088F72C5" w14:textId="77777777" w:rsidR="00DA3E2D" w:rsidRDefault="00DB00B3" w:rsidP="00DA3E2D">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∼N(0, </m:t>
        </m:r>
      </m:oMath>
      <w:r w:rsidR="00DA3E2D">
        <w:rPr>
          <w:rFonts w:eastAsiaTheme="minorEastAsia"/>
        </w:rPr>
        <w:t>120)  = our prior on intercept</w:t>
      </w:r>
    </w:p>
    <w:p w14:paraId="0232B807" w14:textId="6ECA8A74" w:rsidR="00DA3E2D" w:rsidRDefault="00DB00B3" w:rsidP="00DA3E2D">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0, 5.0</m:t>
            </m:r>
          </m:e>
        </m:d>
        <m:r>
          <w:rPr>
            <w:rFonts w:ascii="Cambria Math" w:eastAsiaTheme="minorEastAsia" w:hAnsi="Cambria Math"/>
          </w:rPr>
          <m:t xml:space="preserve"> </m:t>
        </m:r>
      </m:oMath>
      <w:r w:rsidR="00DA3E2D">
        <w:rPr>
          <w:rFonts w:eastAsiaTheme="minorEastAsia"/>
        </w:rPr>
        <w:t>= our prior on the slope</w:t>
      </w:r>
    </w:p>
    <w:p w14:paraId="6B2E80E5" w14:textId="2834C70C" w:rsidR="00DA3E2D" w:rsidRPr="00F7260B" w:rsidRDefault="002F5840" w:rsidP="00DA3E2D">
      <w:pPr>
        <w:jc w:val="center"/>
        <w:rPr>
          <w:rFonts w:eastAsiaTheme="minorEastAsia"/>
          <w:b/>
          <w:bCs/>
        </w:rPr>
      </w:pPr>
      <m:oMathPara>
        <m:oMath>
          <m:r>
            <m:rPr>
              <m:sty m:val="bi"/>
            </m:rPr>
            <w:rPr>
              <w:rFonts w:ascii="Cambria Math" w:eastAsiaTheme="minorEastAsia" w:hAnsi="Cambria Math"/>
            </w:rPr>
            <m:t>σ∼HalfCauchy</m:t>
          </m:r>
          <m:d>
            <m:dPr>
              <m:ctrlPr>
                <w:rPr>
                  <w:rFonts w:ascii="Cambria Math" w:eastAsiaTheme="minorEastAsia" w:hAnsi="Cambria Math"/>
                  <w:b/>
                  <w:bCs/>
                  <w:i/>
                </w:rPr>
              </m:ctrlPr>
            </m:dPr>
            <m:e>
              <m:r>
                <m:rPr>
                  <m:sty m:val="bi"/>
                </m:rPr>
                <w:rPr>
                  <w:rFonts w:ascii="Cambria Math" w:eastAsiaTheme="minorEastAsia" w:hAnsi="Cambria Math"/>
                </w:rPr>
                <m:t>β</m:t>
              </m:r>
            </m:e>
          </m:d>
          <m:r>
            <m:rPr>
              <m:sty m:val="bi"/>
            </m:rPr>
            <w:rPr>
              <w:rFonts w:ascii="Cambria Math" w:eastAsiaTheme="minorEastAsia" w:hAnsi="Cambria Math"/>
            </w:rPr>
            <m:t>,  β=10</m:t>
          </m:r>
        </m:oMath>
      </m:oMathPara>
    </w:p>
    <w:p w14:paraId="0BC4DC72" w14:textId="40B23D0D" w:rsidR="00F7260B" w:rsidRPr="00F7260B" w:rsidRDefault="00F7260B" w:rsidP="00F7260B">
      <w:pPr>
        <w:rPr>
          <w:rFonts w:eastAsiaTheme="minorEastAsia"/>
        </w:rPr>
      </w:pPr>
      <w:r>
        <w:rPr>
          <w:rFonts w:eastAsiaTheme="minorEastAsia"/>
        </w:rPr>
        <w:t>Model</w:t>
      </w:r>
      <w:r w:rsidRPr="00F7260B">
        <w:rPr>
          <w:rFonts w:eastAsiaTheme="minorEastAsia"/>
        </w:rPr>
        <w:t xml:space="preserve"> directed graph:</w:t>
      </w:r>
    </w:p>
    <w:p w14:paraId="3E02E7C2" w14:textId="4EAE42FA" w:rsidR="008469D0" w:rsidRDefault="00F7260B" w:rsidP="00EC2B87">
      <w:r>
        <w:rPr>
          <w:noProof/>
        </w:rPr>
        <w:drawing>
          <wp:inline distT="0" distB="0" distL="0" distR="0" wp14:anchorId="113B3374" wp14:editId="33FAA375">
            <wp:extent cx="2700068" cy="1591914"/>
            <wp:effectExtent l="0" t="0" r="508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6730" cy="1613529"/>
                    </a:xfrm>
                    <a:prstGeom prst="rect">
                      <a:avLst/>
                    </a:prstGeom>
                  </pic:spPr>
                </pic:pic>
              </a:graphicData>
            </a:graphic>
          </wp:inline>
        </w:drawing>
      </w:r>
    </w:p>
    <w:p w14:paraId="0E4C6291" w14:textId="6F27E712" w:rsidR="009405E7" w:rsidRDefault="009405E7" w:rsidP="00EC2B87">
      <w:r>
        <w:t xml:space="preserve">The resulted </w:t>
      </w:r>
      <w:r w:rsidR="00B8787A">
        <w:t>posterior distributions for the slope and coefficient are:</w:t>
      </w:r>
    </w:p>
    <w:p w14:paraId="6D4DE3D5" w14:textId="47DD7B77" w:rsidR="00AF5E5F" w:rsidRDefault="00AF5E5F" w:rsidP="00AF5E5F">
      <w:pPr>
        <w:pStyle w:val="Caption"/>
        <w:keepNext/>
        <w:jc w:val="center"/>
      </w:pPr>
      <w:bookmarkStart w:id="99" w:name="_Toc54525559"/>
      <w:r>
        <w:t xml:space="preserve">Posterior </w:t>
      </w:r>
      <w:r w:rsidR="0007681B">
        <w:t xml:space="preserve">Joint Distribution </w:t>
      </w:r>
      <w:r w:rsidR="009D7804">
        <w:t xml:space="preserve">with heteroscedasticity - </w:t>
      </w:r>
      <w:r>
        <w:t xml:space="preserve">Figure </w:t>
      </w:r>
      <w:fldSimple w:instr=" STYLEREF 1 \s ">
        <w:r w:rsidR="000002B9">
          <w:rPr>
            <w:noProof/>
          </w:rPr>
          <w:t>7</w:t>
        </w:r>
      </w:fldSimple>
      <w:r w:rsidR="001541A7">
        <w:noBreakHyphen/>
      </w:r>
      <w:fldSimple w:instr=" SEQ Figure \* ARABIC \s 1 ">
        <w:r w:rsidR="000002B9">
          <w:rPr>
            <w:noProof/>
          </w:rPr>
          <w:t>3</w:t>
        </w:r>
        <w:bookmarkEnd w:id="99"/>
      </w:fldSimple>
    </w:p>
    <w:p w14:paraId="16EBBD8D" w14:textId="0BD9F665" w:rsidR="00DC00F7" w:rsidRDefault="000B4D4E" w:rsidP="00D410B0">
      <w:pPr>
        <w:jc w:val="center"/>
      </w:pPr>
      <w:r>
        <w:rPr>
          <w:noProof/>
        </w:rPr>
        <w:drawing>
          <wp:inline distT="0" distB="0" distL="0" distR="0" wp14:anchorId="43CE2781" wp14:editId="1FDE22DD">
            <wp:extent cx="3612884" cy="3800475"/>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30917" cy="3819444"/>
                    </a:xfrm>
                    <a:prstGeom prst="rect">
                      <a:avLst/>
                    </a:prstGeom>
                  </pic:spPr>
                </pic:pic>
              </a:graphicData>
            </a:graphic>
          </wp:inline>
        </w:drawing>
      </w:r>
    </w:p>
    <w:p w14:paraId="044AAEDE" w14:textId="35319DCB" w:rsidR="00154836" w:rsidRDefault="00154836" w:rsidP="00EC2B87">
      <w:r>
        <w:lastRenderedPageBreak/>
        <w:t xml:space="preserve">The green curve corresponds to the </w:t>
      </w:r>
      <w:r w:rsidR="00017BD2">
        <w:t>new model (</w:t>
      </w:r>
      <w:r w:rsidR="006323C8">
        <w:t>heteroscedastic</w:t>
      </w:r>
      <w:r w:rsidR="00017BD2">
        <w:t>)</w:t>
      </w:r>
      <w:r w:rsidR="00895279">
        <w:t>,</w:t>
      </w:r>
      <w:r w:rsidR="006323C8">
        <w:t xml:space="preserve"> </w:t>
      </w:r>
      <w:r w:rsidR="00895279">
        <w:t>t</w:t>
      </w:r>
      <w:r w:rsidR="006323C8">
        <w:t>he orange curve OLS.</w:t>
      </w:r>
      <w:r w:rsidR="005E7747">
        <w:t xml:space="preserve"> We get a model with </w:t>
      </w:r>
      <w:r w:rsidR="00E00B73">
        <w:t xml:space="preserve">a </w:t>
      </w:r>
      <w:r w:rsidR="005E7747">
        <w:t xml:space="preserve">lower variance for </w:t>
      </w:r>
      <w:r w:rsidR="00C92A40">
        <w:t>the parameters, hence less uncertainty for the model.</w:t>
      </w:r>
    </w:p>
    <w:p w14:paraId="7DF8B67D" w14:textId="7F6D28BC" w:rsidR="00190517" w:rsidRDefault="000060F0" w:rsidP="000060F0">
      <w:pPr>
        <w:pStyle w:val="Heading3"/>
      </w:pPr>
      <w:bookmarkStart w:id="100" w:name="_Toc50972584"/>
      <w:r>
        <w:t xml:space="preserve">Linear model with </w:t>
      </w:r>
      <w:r w:rsidR="00EC3B8D">
        <w:t>Student-T</w:t>
      </w:r>
      <w:bookmarkEnd w:id="100"/>
    </w:p>
    <w:p w14:paraId="35C5C323" w14:textId="2F122E8E" w:rsidR="00EB1EC7" w:rsidRDefault="007F7BF2" w:rsidP="00EB1EC7">
      <w:r>
        <w:t>When analyzing the Catboost model, w</w:t>
      </w:r>
      <w:r w:rsidR="00ED78A9">
        <w:t xml:space="preserve">e had </w:t>
      </w:r>
      <w:r w:rsidR="00463A31">
        <w:t>noticed</w:t>
      </w:r>
      <w:r w:rsidR="00ED78A9">
        <w:t xml:space="preserve"> the residuals </w:t>
      </w:r>
      <w:r w:rsidR="00AA0E61">
        <w:t>are distributed with</w:t>
      </w:r>
      <w:r w:rsidR="00F3453B">
        <w:t xml:space="preserve"> heav</w:t>
      </w:r>
      <w:r w:rsidR="00716351">
        <w:t>ier</w:t>
      </w:r>
      <w:r w:rsidR="00F3453B">
        <w:t xml:space="preserve"> tail –</w:t>
      </w:r>
      <w:r w:rsidR="00AA0E61">
        <w:t xml:space="preserve"> i.e.</w:t>
      </w:r>
      <w:r w:rsidR="00F3453B">
        <w:t xml:space="preserve"> high</w:t>
      </w:r>
      <w:r w:rsidR="00716351">
        <w:t>er</w:t>
      </w:r>
      <w:r w:rsidR="00F3453B">
        <w:t xml:space="preserve"> kurtosis</w:t>
      </w:r>
      <w:r w:rsidR="00716351">
        <w:t xml:space="preserve"> than a gaussian</w:t>
      </w:r>
      <w:r w:rsidR="00F3453B">
        <w:t>.</w:t>
      </w:r>
      <w:r w:rsidR="00716351">
        <w:t xml:space="preserve"> </w:t>
      </w:r>
      <w:r w:rsidR="005366D8">
        <w:t xml:space="preserve">That means </w:t>
      </w:r>
      <w:r w:rsidR="00F72DDE">
        <w:t xml:space="preserve">the </w:t>
      </w:r>
      <w:r w:rsidR="005366D8">
        <w:t xml:space="preserve">residuals </w:t>
      </w:r>
      <w:r w:rsidR="00E00B73">
        <w:t>tend towards</w:t>
      </w:r>
      <w:r w:rsidR="00F72DDE">
        <w:t xml:space="preserve"> </w:t>
      </w:r>
      <w:r w:rsidR="007F6CAB">
        <w:t xml:space="preserve">being </w:t>
      </w:r>
      <w:r w:rsidR="005366D8">
        <w:t xml:space="preserve">either </w:t>
      </w:r>
      <w:r w:rsidR="00E2691D">
        <w:t xml:space="preserve">closer to the mean, or farther </w:t>
      </w:r>
      <w:r w:rsidR="00BB7215">
        <w:t>from the mean compar</w:t>
      </w:r>
      <w:r w:rsidR="005A64A2">
        <w:t>ed</w:t>
      </w:r>
      <w:r w:rsidR="00BB7215">
        <w:t xml:space="preserve"> to a gaussian distribution.</w:t>
      </w:r>
      <w:r w:rsidR="007F6CAB">
        <w:t xml:space="preserve"> This shape </w:t>
      </w:r>
      <w:r w:rsidR="00630173">
        <w:t>looks a lot like a Student’s T-distr</w:t>
      </w:r>
      <w:r w:rsidR="004522AE">
        <w:t xml:space="preserve">ibution with </w:t>
      </w:r>
      <w:r w:rsidR="005A64A2">
        <w:t xml:space="preserve">a </w:t>
      </w:r>
      <w:r w:rsidR="004522AE">
        <w:t>low degree of freedom.</w:t>
      </w:r>
    </w:p>
    <w:p w14:paraId="769E5A66" w14:textId="57652BCB" w:rsidR="009D7804" w:rsidRDefault="008A654B" w:rsidP="008A654B">
      <w:pPr>
        <w:pStyle w:val="Caption"/>
        <w:keepNext/>
        <w:jc w:val="center"/>
      </w:pPr>
      <w:bookmarkStart w:id="101" w:name="_Toc54525560"/>
      <w:r>
        <w:t xml:space="preserve">Student-t distribution - </w:t>
      </w:r>
      <w:r w:rsidR="009D7804">
        <w:t xml:space="preserve">Figure </w:t>
      </w:r>
      <w:fldSimple w:instr=" STYLEREF 1 \s ">
        <w:r w:rsidR="000002B9">
          <w:rPr>
            <w:noProof/>
          </w:rPr>
          <w:t>7</w:t>
        </w:r>
      </w:fldSimple>
      <w:r w:rsidR="001541A7">
        <w:noBreakHyphen/>
      </w:r>
      <w:fldSimple w:instr=" SEQ Figure \* ARABIC \s 1 ">
        <w:r w:rsidR="000002B9">
          <w:rPr>
            <w:noProof/>
          </w:rPr>
          <w:t>4</w:t>
        </w:r>
        <w:bookmarkEnd w:id="101"/>
      </w:fldSimple>
    </w:p>
    <w:p w14:paraId="4FB71F4D" w14:textId="0C9F0C82" w:rsidR="00B766DC" w:rsidRDefault="00B766DC" w:rsidP="008A654B">
      <w:pPr>
        <w:jc w:val="center"/>
      </w:pPr>
      <w:r>
        <w:rPr>
          <w:noProof/>
        </w:rPr>
        <w:drawing>
          <wp:inline distT="0" distB="0" distL="0" distR="0" wp14:anchorId="63803B81" wp14:editId="49192EDE">
            <wp:extent cx="2287848" cy="1990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7634" cy="2007941"/>
                    </a:xfrm>
                    <a:prstGeom prst="rect">
                      <a:avLst/>
                    </a:prstGeom>
                  </pic:spPr>
                </pic:pic>
              </a:graphicData>
            </a:graphic>
          </wp:inline>
        </w:drawing>
      </w:r>
    </w:p>
    <w:p w14:paraId="3FA0D5D9" w14:textId="69620E11" w:rsidR="00161872" w:rsidRPr="00161872" w:rsidRDefault="00161872" w:rsidP="00EB1EC7">
      <w:pPr>
        <w:rPr>
          <w:lang w:val="fr-FR"/>
        </w:rPr>
      </w:pPr>
      <w:r w:rsidRPr="00161872">
        <w:rPr>
          <w:lang w:val="fr-FR"/>
        </w:rPr>
        <w:t xml:space="preserve">Source: </w:t>
      </w:r>
      <w:hyperlink r:id="rId93" w:history="1">
        <w:r w:rsidRPr="00560237">
          <w:rPr>
            <w:rStyle w:val="Hyperlink"/>
            <w:lang w:val="fr-FR"/>
          </w:rPr>
          <w:t>https://en.wikipedia.org/wiki/Student%27s_t-distribution</w:t>
        </w:r>
      </w:hyperlink>
      <w:r>
        <w:rPr>
          <w:lang w:val="fr-FR"/>
        </w:rPr>
        <w:t xml:space="preserve"> </w:t>
      </w:r>
    </w:p>
    <w:p w14:paraId="5B081C20" w14:textId="77777777" w:rsidR="005152CF" w:rsidRPr="00161872" w:rsidRDefault="005152CF" w:rsidP="00EB1EC7">
      <w:pPr>
        <w:rPr>
          <w:lang w:val="fr-FR"/>
        </w:rPr>
      </w:pPr>
    </w:p>
    <w:p w14:paraId="258A87AE" w14:textId="3CBD9333" w:rsidR="008A654B" w:rsidRDefault="00555790" w:rsidP="008A654B">
      <w:bookmarkStart w:id="102" w:name="_Toc54525561"/>
      <w:r>
        <w:t xml:space="preserve">Therefore, we </w:t>
      </w:r>
      <w:r w:rsidR="00EA705D">
        <w:t xml:space="preserve">can </w:t>
      </w:r>
      <w:r w:rsidR="00EA3A3F">
        <w:t>use</w:t>
      </w:r>
      <w:r w:rsidR="00EA705D">
        <w:t xml:space="preserve"> Student’s T-distribution</w:t>
      </w:r>
      <w:r w:rsidR="00EA3A3F">
        <w:t xml:space="preserve"> for</w:t>
      </w:r>
      <w:r w:rsidR="00BA4926">
        <w:t xml:space="preserve"> the</w:t>
      </w:r>
      <w:r w:rsidR="00EA3A3F">
        <w:t xml:space="preserve"> likelihood</w:t>
      </w:r>
      <w:r w:rsidR="008A654B">
        <w:t xml:space="preserve"> - Figure </w:t>
      </w:r>
      <w:fldSimple w:instr=" STYLEREF 1 \s ">
        <w:r w:rsidR="000002B9">
          <w:rPr>
            <w:noProof/>
          </w:rPr>
          <w:t>7</w:t>
        </w:r>
      </w:fldSimple>
      <w:r w:rsidR="001541A7">
        <w:noBreakHyphen/>
      </w:r>
      <w:fldSimple w:instr=" SEQ Figure \* ARABIC \s 1 ">
        <w:r w:rsidR="000002B9">
          <w:rPr>
            <w:noProof/>
          </w:rPr>
          <w:t>5</w:t>
        </w:r>
        <w:bookmarkEnd w:id="102"/>
      </w:fldSimple>
    </w:p>
    <w:p w14:paraId="6AAB9B46" w14:textId="16E7198C" w:rsidR="00E135C4" w:rsidRDefault="00E135C4" w:rsidP="008A654B">
      <w:pPr>
        <w:jc w:val="center"/>
      </w:pPr>
      <w:r>
        <w:rPr>
          <w:noProof/>
        </w:rPr>
        <w:drawing>
          <wp:inline distT="0" distB="0" distL="0" distR="0" wp14:anchorId="35096A1A" wp14:editId="79CBB4E1">
            <wp:extent cx="5172075" cy="26289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2075" cy="2628900"/>
                    </a:xfrm>
                    <a:prstGeom prst="rect">
                      <a:avLst/>
                    </a:prstGeom>
                    <a:noFill/>
                    <a:ln>
                      <a:noFill/>
                    </a:ln>
                  </pic:spPr>
                </pic:pic>
              </a:graphicData>
            </a:graphic>
          </wp:inline>
        </w:drawing>
      </w:r>
    </w:p>
    <w:p w14:paraId="5E6602AC" w14:textId="1AF23BE1" w:rsidR="00E135C4" w:rsidRDefault="00E135C4" w:rsidP="00EB1EC7">
      <w:r>
        <w:t xml:space="preserve">The Bayesian model is </w:t>
      </w:r>
      <w:r w:rsidR="00BA4926">
        <w:t>expressed as:</w:t>
      </w:r>
    </w:p>
    <w:p w14:paraId="0CBE9FCA" w14:textId="0118BCE3" w:rsidR="00EA3A3F" w:rsidRPr="00EF079B" w:rsidRDefault="00DB00B3" w:rsidP="00EA3A3F">
      <w:pPr>
        <w:jc w:val="center"/>
        <w:rPr>
          <w:rFonts w:eastAsiaTheme="minorEastAsia"/>
        </w:rPr>
      </w:pPr>
      <m:oMathPara>
        <m:oMath>
          <m:acc>
            <m:accPr>
              <m:ctrlPr>
                <w:rPr>
                  <w:rFonts w:ascii="Cambria Math" w:hAnsi="Cambria Math"/>
                  <w:i/>
                </w:rPr>
              </m:ctrlPr>
            </m:accPr>
            <m:e>
              <m:r>
                <w:rPr>
                  <w:rFonts w:ascii="Cambria Math" w:hAnsi="Cambria Math"/>
                </w:rPr>
                <m:t>y</m:t>
              </m:r>
            </m:e>
          </m:acc>
          <m:r>
            <w:rPr>
              <w:rFonts w:ascii="Cambria Math" w:eastAsiaTheme="minorEastAsia" w:hAnsi="Cambria Math"/>
            </w:rPr>
            <m:t>∼</m:t>
          </m:r>
          <m:r>
            <m:rPr>
              <m:sty m:val="bi"/>
            </m:rPr>
            <w:rPr>
              <w:rFonts w:ascii="Cambria Math" w:eastAsiaTheme="minorEastAsia" w:hAnsi="Cambria Math"/>
            </w:rPr>
            <m:t>StudentT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 xml:space="preserve"> x ,</m:t>
              </m:r>
              <m:r>
                <m:rPr>
                  <m:sty m:val="bi"/>
                </m:rPr>
                <w:rPr>
                  <w:rFonts w:ascii="Cambria Math" w:eastAsiaTheme="minorEastAsia" w:hAnsi="Cambria Math"/>
                </w:rPr>
                <m:t>ν</m:t>
              </m:r>
            </m:e>
          </m:d>
        </m:oMath>
      </m:oMathPara>
    </w:p>
    <w:p w14:paraId="0804C29B" w14:textId="77777777" w:rsidR="00EA3A3F" w:rsidRDefault="00EA3A3F" w:rsidP="00EA3A3F">
      <w:pPr>
        <w:jc w:val="cente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intercept, slope</m:t>
            </m:r>
          </m:e>
        </m:d>
        <m:r>
          <w:rPr>
            <w:rFonts w:ascii="Cambria Math" w:eastAsiaTheme="minorEastAsia" w:hAnsi="Cambria Math"/>
          </w:rPr>
          <m:t xml:space="preserve">, </m:t>
        </m:r>
      </m:oMath>
    </w:p>
    <w:p w14:paraId="39AA6CF5" w14:textId="77777777" w:rsidR="00EA3A3F" w:rsidRDefault="00DB00B3" w:rsidP="00EA3A3F">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0</m:t>
            </m:r>
          </m:sub>
        </m:sSub>
        <m:r>
          <w:rPr>
            <w:rFonts w:ascii="Cambria Math" w:eastAsiaTheme="minorEastAsia" w:hAnsi="Cambria Math"/>
          </w:rPr>
          <m:t xml:space="preserve">∼N(0, </m:t>
        </m:r>
      </m:oMath>
      <w:r w:rsidR="00EA3A3F">
        <w:rPr>
          <w:rFonts w:eastAsiaTheme="minorEastAsia"/>
        </w:rPr>
        <w:t>120)  = our prior on intercept</w:t>
      </w:r>
    </w:p>
    <w:p w14:paraId="5A22B2C4" w14:textId="77777777" w:rsidR="00EA3A3F" w:rsidRDefault="00DB00B3" w:rsidP="00EA3A3F">
      <w:pPr>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0, 5.0</m:t>
            </m:r>
          </m:e>
        </m:d>
        <m:r>
          <w:rPr>
            <w:rFonts w:ascii="Cambria Math" w:eastAsiaTheme="minorEastAsia" w:hAnsi="Cambria Math"/>
          </w:rPr>
          <m:t xml:space="preserve"> </m:t>
        </m:r>
      </m:oMath>
      <w:r w:rsidR="00EA3A3F">
        <w:rPr>
          <w:rFonts w:eastAsiaTheme="minorEastAsia"/>
        </w:rPr>
        <w:t>= our prior on the slope</w:t>
      </w:r>
    </w:p>
    <w:p w14:paraId="0030F926" w14:textId="52BC5FF9" w:rsidR="00EA3A3F" w:rsidRPr="00F7260B" w:rsidRDefault="00074D20" w:rsidP="00EA3A3F">
      <w:pPr>
        <w:jc w:val="center"/>
        <w:rPr>
          <w:rFonts w:eastAsiaTheme="minorEastAsia"/>
          <w:b/>
          <w:bCs/>
        </w:rPr>
      </w:pPr>
      <m:oMathPara>
        <m:oMath>
          <m:r>
            <m:rPr>
              <m:sty m:val="bi"/>
            </m:rPr>
            <w:rPr>
              <w:rFonts w:ascii="Cambria Math" w:eastAsiaTheme="minorEastAsia" w:hAnsi="Cambria Math"/>
            </w:rPr>
            <m:t>ν∼InverseGamma</m:t>
          </m:r>
          <m:d>
            <m:dPr>
              <m:ctrlPr>
                <w:rPr>
                  <w:rFonts w:ascii="Cambria Math" w:eastAsiaTheme="minorEastAsia" w:hAnsi="Cambria Math"/>
                  <w:b/>
                  <w:bCs/>
                  <w:i/>
                </w:rPr>
              </m:ctrlPr>
            </m:dPr>
            <m:e>
              <m:r>
                <m:rPr>
                  <m:sty m:val="bi"/>
                </m:rPr>
                <w:rPr>
                  <w:rFonts w:ascii="Cambria Math" w:eastAsiaTheme="minorEastAsia" w:hAnsi="Cambria Math"/>
                </w:rPr>
                <m:t>α, β</m:t>
              </m:r>
            </m:e>
          </m:d>
          <m:r>
            <m:rPr>
              <m:sty m:val="bi"/>
            </m:rPr>
            <w:rPr>
              <w:rFonts w:ascii="Cambria Math" w:eastAsiaTheme="minorEastAsia" w:hAnsi="Cambria Math"/>
            </w:rPr>
            <m:t>,  α=β=1</m:t>
          </m:r>
        </m:oMath>
      </m:oMathPara>
    </w:p>
    <w:p w14:paraId="0C50A460" w14:textId="32CAB1C2" w:rsidR="00EA3A3F" w:rsidRDefault="0074611C" w:rsidP="00EB1EC7">
      <w:r>
        <w:rPr>
          <w:noProof/>
        </w:rPr>
        <w:drawing>
          <wp:inline distT="0" distB="0" distL="0" distR="0" wp14:anchorId="6BAE1A04" wp14:editId="71A9C59E">
            <wp:extent cx="3781425" cy="21769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86654" cy="2179966"/>
                    </a:xfrm>
                    <a:prstGeom prst="rect">
                      <a:avLst/>
                    </a:prstGeom>
                  </pic:spPr>
                </pic:pic>
              </a:graphicData>
            </a:graphic>
          </wp:inline>
        </w:drawing>
      </w:r>
    </w:p>
    <w:p w14:paraId="17150096" w14:textId="0AFB11ED" w:rsidR="00D4151B" w:rsidRDefault="00D4151B" w:rsidP="00EB1EC7">
      <w:r>
        <w:t xml:space="preserve">The </w:t>
      </w:r>
      <w:r w:rsidR="00920018">
        <w:t>posterior</w:t>
      </w:r>
      <w:r w:rsidR="007B29CD">
        <w:t>s</w:t>
      </w:r>
      <w:r w:rsidR="00920018">
        <w:t xml:space="preserve"> </w:t>
      </w:r>
      <w:r w:rsidR="007B29CD">
        <w:t>distributions are</w:t>
      </w:r>
      <w:r>
        <w:t xml:space="preserve"> </w:t>
      </w:r>
      <w:r w:rsidR="00920018">
        <w:t>plotted</w:t>
      </w:r>
      <w:r w:rsidR="00683EE9">
        <w:t xml:space="preserve"> in the graph</w:t>
      </w:r>
      <w:r w:rsidR="00920018">
        <w:t xml:space="preserve"> below:</w:t>
      </w:r>
    </w:p>
    <w:p w14:paraId="1C104C84" w14:textId="6294EE00" w:rsidR="00920018" w:rsidRDefault="00285C6C" w:rsidP="00920018">
      <w:pPr>
        <w:pStyle w:val="ListParagraph"/>
        <w:numPr>
          <w:ilvl w:val="0"/>
          <w:numId w:val="32"/>
        </w:numPr>
      </w:pPr>
      <w:r>
        <w:t>Orange</w:t>
      </w:r>
      <w:r w:rsidR="00920018">
        <w:t>: OLS</w:t>
      </w:r>
    </w:p>
    <w:p w14:paraId="7E6D0F5F" w14:textId="4069CC0C" w:rsidR="00920018" w:rsidRDefault="00285C6C" w:rsidP="00920018">
      <w:pPr>
        <w:pStyle w:val="ListParagraph"/>
        <w:numPr>
          <w:ilvl w:val="0"/>
          <w:numId w:val="32"/>
        </w:numPr>
      </w:pPr>
      <w:r>
        <w:t xml:space="preserve">Green: </w:t>
      </w:r>
      <w:r w:rsidR="00A81623">
        <w:t>Error gaussian with random variance.</w:t>
      </w:r>
    </w:p>
    <w:p w14:paraId="35C5B157" w14:textId="24D16B65" w:rsidR="00A81623" w:rsidRDefault="007B29CD" w:rsidP="00920018">
      <w:pPr>
        <w:pStyle w:val="ListParagraph"/>
        <w:numPr>
          <w:ilvl w:val="0"/>
          <w:numId w:val="32"/>
        </w:numPr>
      </w:pPr>
      <w:r>
        <w:t xml:space="preserve">Red: Student T likelihood with </w:t>
      </w:r>
      <w:r w:rsidR="00F11AA0">
        <w:t xml:space="preserve">a </w:t>
      </w:r>
      <w:r>
        <w:t xml:space="preserve">random </w:t>
      </w:r>
      <w:r w:rsidR="004E7A71">
        <w:t>degree of freedom.</w:t>
      </w:r>
    </w:p>
    <w:p w14:paraId="75EDFC04" w14:textId="270E2110" w:rsidR="008A654B" w:rsidRDefault="008A654B" w:rsidP="00091AA9">
      <w:pPr>
        <w:pStyle w:val="Caption"/>
        <w:keepNext/>
        <w:jc w:val="center"/>
      </w:pPr>
      <w:bookmarkStart w:id="103" w:name="_Toc54525562"/>
      <w:r>
        <w:lastRenderedPageBreak/>
        <w:t xml:space="preserve">Posterior Joint Distribution with Student-t likelihood </w:t>
      </w:r>
      <w:r w:rsidR="00091AA9">
        <w:t xml:space="preserve">- </w:t>
      </w:r>
      <w:r>
        <w:t xml:space="preserve">Figure </w:t>
      </w:r>
      <w:fldSimple w:instr=" STYLEREF 1 \s ">
        <w:r w:rsidR="000002B9">
          <w:rPr>
            <w:noProof/>
          </w:rPr>
          <w:t>7</w:t>
        </w:r>
      </w:fldSimple>
      <w:r w:rsidR="001541A7">
        <w:noBreakHyphen/>
      </w:r>
      <w:fldSimple w:instr=" SEQ Figure \* ARABIC \s 1 ">
        <w:r w:rsidR="000002B9">
          <w:rPr>
            <w:noProof/>
          </w:rPr>
          <w:t>6</w:t>
        </w:r>
        <w:bookmarkEnd w:id="103"/>
      </w:fldSimple>
    </w:p>
    <w:p w14:paraId="291701FC" w14:textId="56F833C8" w:rsidR="00683EE9" w:rsidRDefault="001F2696" w:rsidP="00091AA9">
      <w:pPr>
        <w:jc w:val="center"/>
      </w:pPr>
      <w:r>
        <w:rPr>
          <w:noProof/>
        </w:rPr>
        <w:drawing>
          <wp:inline distT="0" distB="0" distL="0" distR="0" wp14:anchorId="0AE75860" wp14:editId="6BE9F9A2">
            <wp:extent cx="4713350" cy="49053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0228" cy="4912533"/>
                    </a:xfrm>
                    <a:prstGeom prst="rect">
                      <a:avLst/>
                    </a:prstGeom>
                  </pic:spPr>
                </pic:pic>
              </a:graphicData>
            </a:graphic>
          </wp:inline>
        </w:drawing>
      </w:r>
    </w:p>
    <w:p w14:paraId="241512C3" w14:textId="3666B328" w:rsidR="00683EE9" w:rsidRDefault="00683EE9" w:rsidP="00683EE9">
      <w:r>
        <w:t>Interestingly, the posterior mean of Student-</w:t>
      </w:r>
      <w:r w:rsidR="005A64A2">
        <w:t>t</w:t>
      </w:r>
      <w:r>
        <w:t xml:space="preserve"> corresponds to Catboost model:</w:t>
      </w:r>
    </w:p>
    <w:p w14:paraId="577D7890" w14:textId="77777777" w:rsidR="00683EE9" w:rsidRDefault="00683EE9" w:rsidP="00683EE9">
      <w:pPr>
        <w:pStyle w:val="ListParagraph"/>
        <w:numPr>
          <w:ilvl w:val="0"/>
          <w:numId w:val="33"/>
        </w:numPr>
      </w:pPr>
      <w:r>
        <w:t>Mean intercept = 0</w:t>
      </w:r>
    </w:p>
    <w:p w14:paraId="03870F39" w14:textId="77777777" w:rsidR="00683EE9" w:rsidRDefault="00683EE9" w:rsidP="00683EE9">
      <w:pPr>
        <w:pStyle w:val="ListParagraph"/>
        <w:numPr>
          <w:ilvl w:val="0"/>
          <w:numId w:val="33"/>
        </w:numPr>
      </w:pPr>
      <w:r>
        <w:t>Mean slope = 1.0</w:t>
      </w:r>
    </w:p>
    <w:p w14:paraId="3BD0538E" w14:textId="77931E4F" w:rsidR="00D4151B" w:rsidRPr="00EB1EC7" w:rsidRDefault="00683EE9" w:rsidP="00EB1EC7">
      <w:r>
        <w:t>Catboost is already a robust model…</w:t>
      </w:r>
    </w:p>
    <w:p w14:paraId="5C2F768E" w14:textId="4F98C3C5" w:rsidR="00670E29" w:rsidRPr="00670E29" w:rsidRDefault="006555A0" w:rsidP="00F6508E">
      <w:pPr>
        <w:pStyle w:val="Heading3"/>
      </w:pPr>
      <w:bookmarkStart w:id="104" w:name="_Toc50972585"/>
      <w:r>
        <w:t>Inliers and Out</w:t>
      </w:r>
      <w:r w:rsidR="00F6508E">
        <w:t xml:space="preserve">liers mixture </w:t>
      </w:r>
      <w:r w:rsidR="0084233C">
        <w:t xml:space="preserve">model </w:t>
      </w:r>
      <w:r w:rsidR="00F6508E">
        <w:t>– Hogg method</w:t>
      </w:r>
      <w:bookmarkEnd w:id="104"/>
    </w:p>
    <w:p w14:paraId="0542B937" w14:textId="756E63EC" w:rsidR="00CA4C10" w:rsidRDefault="007E3258" w:rsidP="00F56204">
      <w:r>
        <w:t>The idea</w:t>
      </w:r>
      <w:r w:rsidR="00CB04C6">
        <w:t xml:space="preserve"> comes from Hogg </w:t>
      </w:r>
      <w:r w:rsidR="0029287D">
        <w:t>p</w:t>
      </w:r>
      <w:r w:rsidR="00CB04C6">
        <w:t xml:space="preserve">aper 2010 and Jake Vanderplas’s </w:t>
      </w:r>
      <w:r w:rsidR="00B01910">
        <w:t xml:space="preserve">notebook. </w:t>
      </w:r>
      <w:r w:rsidR="00A84A0C">
        <w:t xml:space="preserve">We can consider </w:t>
      </w:r>
      <w:r w:rsidR="00A3290B">
        <w:t xml:space="preserve">our data is composed of two latent </w:t>
      </w:r>
      <w:r w:rsidR="00B17ADC">
        <w:t>groups</w:t>
      </w:r>
      <w:r w:rsidR="00A3290B">
        <w:t xml:space="preserve">: </w:t>
      </w:r>
      <w:r w:rsidR="00A3290B" w:rsidRPr="00B529E2">
        <w:rPr>
          <w:b/>
          <w:bCs/>
        </w:rPr>
        <w:t>inliers</w:t>
      </w:r>
      <w:r w:rsidR="00A3290B">
        <w:t xml:space="preserve"> and </w:t>
      </w:r>
      <w:r w:rsidR="00A3290B" w:rsidRPr="00B529E2">
        <w:rPr>
          <w:b/>
          <w:bCs/>
        </w:rPr>
        <w:t>outliers</w:t>
      </w:r>
      <w:r w:rsidR="00B17ADC">
        <w:t>.</w:t>
      </w:r>
      <w:r w:rsidR="006F75DC">
        <w:t xml:space="preserve"> Each of them follows a different linear model with different mean and variance</w:t>
      </w:r>
      <w:r w:rsidR="0001208D">
        <w:t>.</w:t>
      </w:r>
      <w:r w:rsidR="008E362D">
        <w:t xml:space="preserve"> Like </w:t>
      </w:r>
      <w:r w:rsidR="0029287D">
        <w:t xml:space="preserve">the </w:t>
      </w:r>
      <w:r w:rsidR="00BF019F">
        <w:t>G</w:t>
      </w:r>
      <w:r w:rsidR="008E362D">
        <w:t xml:space="preserve">aussian </w:t>
      </w:r>
      <w:r w:rsidR="00BF019F">
        <w:t>M</w:t>
      </w:r>
      <w:r w:rsidR="008E362D">
        <w:t>ixture</w:t>
      </w:r>
      <w:r w:rsidR="00181D20">
        <w:t xml:space="preserve"> model, Hogg proposed a mixture of </w:t>
      </w:r>
      <w:r w:rsidR="00B730CA">
        <w:t>G</w:t>
      </w:r>
      <w:r w:rsidR="0066150B">
        <w:t xml:space="preserve">aussian </w:t>
      </w:r>
      <w:r w:rsidR="00E131EF">
        <w:t>distributions</w:t>
      </w:r>
      <w:r w:rsidR="00C46092">
        <w:t xml:space="preserve"> for the likelihood</w:t>
      </w:r>
      <w:r w:rsidR="001F0B8A">
        <w:t>.</w:t>
      </w:r>
      <w:r w:rsidR="00BF019F">
        <w:t xml:space="preserve"> But unlike </w:t>
      </w:r>
      <w:r w:rsidR="00B730CA">
        <w:t xml:space="preserve">the </w:t>
      </w:r>
      <w:r w:rsidR="00BF019F">
        <w:t>Gaussian Mixture,</w:t>
      </w:r>
      <w:r w:rsidR="001F0B8A">
        <w:t xml:space="preserve"> </w:t>
      </w:r>
      <w:r w:rsidR="00BF019F">
        <w:t>t</w:t>
      </w:r>
      <w:r w:rsidR="001F0B8A">
        <w:t xml:space="preserve">he </w:t>
      </w:r>
      <w:r w:rsidR="00FB31D9">
        <w:t>component weights are</w:t>
      </w:r>
      <w:r w:rsidR="002B6B76">
        <w:t xml:space="preserve"> reduced to a </w:t>
      </w:r>
      <w:r w:rsidR="00B730CA">
        <w:t>b</w:t>
      </w:r>
      <w:r w:rsidR="00667B34">
        <w:t>oolean</w:t>
      </w:r>
      <w:r w:rsidR="00BF019F">
        <w:t xml:space="preserve"> </w:t>
      </w:r>
      <w:r w:rsidR="00996290">
        <w:t>variable following</w:t>
      </w:r>
      <w:r w:rsidR="002B6B76">
        <w:t xml:space="preserve"> </w:t>
      </w:r>
      <w:r w:rsidR="00996290">
        <w:t>a</w:t>
      </w:r>
      <w:r w:rsidR="00817578">
        <w:t xml:space="preserve"> </w:t>
      </w:r>
      <w:r w:rsidR="008301DE">
        <w:t>Bernou</w:t>
      </w:r>
      <w:r w:rsidR="00B730CA">
        <w:t>lli</w:t>
      </w:r>
      <w:r w:rsidR="008301DE">
        <w:t xml:space="preserve"> </w:t>
      </w:r>
      <w:r w:rsidR="00996290">
        <w:t>distrib</w:t>
      </w:r>
      <w:r w:rsidR="00667B34">
        <w:t>ution</w:t>
      </w:r>
      <w:r w:rsidR="00D50890">
        <w:t>, i.e.</w:t>
      </w:r>
      <w:r w:rsidR="00FB31D9">
        <w:t xml:space="preserve"> </w:t>
      </w:r>
      <w:r w:rsidR="00D35673">
        <w:t xml:space="preserve">a datapoint can belong </w:t>
      </w:r>
      <w:r w:rsidR="00D50890">
        <w:t>only</w:t>
      </w:r>
      <w:r w:rsidR="00D35673">
        <w:t xml:space="preserve"> to one group</w:t>
      </w:r>
      <w:r w:rsidR="00E131EF">
        <w:t>:</w:t>
      </w:r>
    </w:p>
    <w:p w14:paraId="04C69533" w14:textId="7FE835D0" w:rsidR="00AE6664" w:rsidRDefault="00667B34" w:rsidP="00F56204">
      <w:r>
        <w:t>The l</w:t>
      </w:r>
      <w:r w:rsidR="00AE6664">
        <w:t>og</w:t>
      </w:r>
      <w:r w:rsidR="005613D8">
        <w:t>-</w:t>
      </w:r>
      <w:r w:rsidR="00AE6664">
        <w:t xml:space="preserve">likelihood is </w:t>
      </w:r>
      <w:r>
        <w:t>written</w:t>
      </w:r>
      <w:r w:rsidR="00AE6664">
        <w:t xml:space="preserve"> as:</w:t>
      </w:r>
    </w:p>
    <w:p w14:paraId="72765471" w14:textId="56325443" w:rsidR="00091AA9" w:rsidRDefault="00091AA9" w:rsidP="001541A7">
      <w:pPr>
        <w:pStyle w:val="Caption"/>
        <w:keepNext/>
        <w:jc w:val="center"/>
      </w:pPr>
      <w:r>
        <w:lastRenderedPageBreak/>
        <w:t xml:space="preserve">Hogg Model </w:t>
      </w:r>
      <w:r w:rsidR="001541A7">
        <w:t xml:space="preserve">- </w:t>
      </w:r>
      <w:r>
        <w:t xml:space="preserve">Equation </w:t>
      </w:r>
      <w:fldSimple w:instr=" SEQ Equation \* ARABIC ">
        <w:r w:rsidR="000002B9">
          <w:rPr>
            <w:noProof/>
          </w:rPr>
          <w:t>1</w:t>
        </w:r>
      </w:fldSimple>
    </w:p>
    <w:p w14:paraId="259C5FD6" w14:textId="7397FBE4" w:rsidR="00840B5B" w:rsidRDefault="00BB3033" w:rsidP="00AB4BD1">
      <w:r>
        <w:rPr>
          <w:noProof/>
        </w:rPr>
        <w:drawing>
          <wp:inline distT="0" distB="0" distL="0" distR="0" wp14:anchorId="0879911E" wp14:editId="50D1DDD8">
            <wp:extent cx="6071870" cy="114363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71870" cy="1143635"/>
                    </a:xfrm>
                    <a:prstGeom prst="rect">
                      <a:avLst/>
                    </a:prstGeom>
                  </pic:spPr>
                </pic:pic>
              </a:graphicData>
            </a:graphic>
          </wp:inline>
        </w:drawing>
      </w:r>
    </w:p>
    <w:p w14:paraId="28A74115" w14:textId="60927A46" w:rsidR="00000D28" w:rsidRPr="000425D3" w:rsidRDefault="00DB00B3" w:rsidP="00AB4BD1">
      <w:pPr>
        <w:rPr>
          <w:rFonts w:eastAsiaTheme="minorEastAsia"/>
        </w:rPr>
      </w:pPr>
      <m:oMathPara>
        <m:oMathParaPr>
          <m:jc m:val="left"/>
        </m:oMathParaPr>
        <m:oMath>
          <m:sSubSup>
            <m:sSubSupPr>
              <m:ctrlPr>
                <w:rPr>
                  <w:rFonts w:ascii="Cambria Math" w:hAnsi="Cambria Math"/>
                  <w:i/>
                </w:rPr>
              </m:ctrlPr>
            </m:sSubSupPr>
            <m:e>
              <m:sSub>
                <m:sSubPr>
                  <m:ctrlPr>
                    <w:rPr>
                      <w:rFonts w:ascii="Cambria Math" w:hAnsi="Cambria Math"/>
                      <w:i/>
                    </w:rPr>
                  </m:ctrlPr>
                </m:sSubPr>
                <m:e>
                  <m:r>
                    <w:rPr>
                      <w:rFonts w:ascii="Cambria Math" w:hAnsi="Cambria Math"/>
                    </w:rPr>
                    <m:t>μ</m:t>
                  </m:r>
                </m:e>
                <m:sub>
                  <m:r>
                    <w:rPr>
                      <w:rFonts w:ascii="Cambria Math" w:hAnsi="Cambria Math"/>
                    </w:rPr>
                    <m:t>in</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out</m:t>
                  </m:r>
                </m:sub>
              </m:sSub>
              <m:r>
                <w:rPr>
                  <w:rFonts w:ascii="Cambria Math" w:hAnsi="Cambria Math"/>
                </w:rPr>
                <m:t>,σ</m:t>
              </m:r>
            </m:e>
            <m:sub>
              <m:r>
                <w:rPr>
                  <w:rFonts w:ascii="Cambria Math" w:hAnsi="Cambria Math"/>
                </w:rPr>
                <m:t>in</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out</m:t>
              </m:r>
            </m:sub>
            <m:sup>
              <m:r>
                <w:rPr>
                  <w:rFonts w:ascii="Cambria Math" w:hAnsi="Cambria Math"/>
                </w:rPr>
                <m:t>2</m:t>
              </m:r>
            </m:sup>
          </m:sSubSup>
          <m:r>
            <w:rPr>
              <w:rFonts w:ascii="Cambria Math" w:hAnsi="Cambria Math"/>
            </w:rPr>
            <m:t xml:space="preserve"> are respectively the means and variances of inliers and outliers. </m:t>
          </m:r>
        </m:oMath>
      </m:oMathPara>
    </w:p>
    <w:p w14:paraId="6E69C9EF" w14:textId="0B8629E8" w:rsidR="000425D3" w:rsidRPr="00000D28" w:rsidRDefault="0027216C" w:rsidP="00AB4BD1">
      <w:r>
        <w:t xml:space="preserve">We will </w:t>
      </w:r>
      <w:r w:rsidR="002E06EA">
        <w:t>put together</w:t>
      </w:r>
      <w:r w:rsidR="006119C0">
        <w:t xml:space="preserve"> the</w:t>
      </w:r>
      <w:r w:rsidR="00FF3CD3">
        <w:t xml:space="preserve"> </w:t>
      </w:r>
      <w:r>
        <w:t xml:space="preserve">two </w:t>
      </w:r>
      <w:r w:rsidR="006119C0">
        <w:t>components</w:t>
      </w:r>
      <w:r>
        <w:t>:</w:t>
      </w:r>
    </w:p>
    <w:p w14:paraId="29195473" w14:textId="4037ED96" w:rsidR="007B1B9B" w:rsidRDefault="007B1B9B" w:rsidP="00AB4BD1"/>
    <w:tbl>
      <w:tblPr>
        <w:tblStyle w:val="ReportTable"/>
        <w:tblW w:w="0" w:type="auto"/>
        <w:tblLook w:val="04A0" w:firstRow="1" w:lastRow="0" w:firstColumn="1" w:lastColumn="0" w:noHBand="0" w:noVBand="1"/>
      </w:tblPr>
      <w:tblGrid>
        <w:gridCol w:w="4395"/>
        <w:gridCol w:w="5167"/>
      </w:tblGrid>
      <w:tr w:rsidR="00D37364" w:rsidRPr="00D37364" w14:paraId="2828C573" w14:textId="77777777" w:rsidTr="00EC7D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Borders>
              <w:right w:val="single" w:sz="4" w:space="0" w:color="auto"/>
            </w:tcBorders>
          </w:tcPr>
          <w:p w14:paraId="092C599C" w14:textId="22A82B38" w:rsidR="00D37364" w:rsidRPr="00D37364" w:rsidRDefault="00D37364" w:rsidP="00D37364">
            <w:pPr>
              <w:jc w:val="center"/>
              <w:rPr>
                <w:b w:val="0"/>
                <w:bCs/>
              </w:rPr>
            </w:pPr>
            <w:r w:rsidRPr="00D37364">
              <w:rPr>
                <w:b w:val="0"/>
                <w:bCs/>
              </w:rPr>
              <w:t>Inlier</w:t>
            </w:r>
            <w:r w:rsidR="00BB1E46">
              <w:rPr>
                <w:b w:val="0"/>
                <w:bCs/>
              </w:rPr>
              <w:t xml:space="preserve"> likelihood</w:t>
            </w:r>
          </w:p>
        </w:tc>
        <w:tc>
          <w:tcPr>
            <w:tcW w:w="5167" w:type="dxa"/>
            <w:tcBorders>
              <w:left w:val="single" w:sz="4" w:space="0" w:color="auto"/>
            </w:tcBorders>
          </w:tcPr>
          <w:p w14:paraId="0576585E" w14:textId="1CB4481D" w:rsidR="00D37364" w:rsidRPr="00D37364" w:rsidRDefault="00D37364" w:rsidP="00D37364">
            <w:pPr>
              <w:jc w:val="center"/>
              <w:cnfStyle w:val="100000000000" w:firstRow="1" w:lastRow="0" w:firstColumn="0" w:lastColumn="0" w:oddVBand="0" w:evenVBand="0" w:oddHBand="0" w:evenHBand="0" w:firstRowFirstColumn="0" w:firstRowLastColumn="0" w:lastRowFirstColumn="0" w:lastRowLastColumn="0"/>
            </w:pPr>
            <w:r w:rsidRPr="00D37364">
              <w:t>Outlier</w:t>
            </w:r>
            <w:r w:rsidR="00BB1E46">
              <w:t xml:space="preserve"> likelihood</w:t>
            </w:r>
          </w:p>
        </w:tc>
      </w:tr>
      <w:tr w:rsidR="000425D3" w:rsidRPr="00D37364" w14:paraId="7CAEC603" w14:textId="77777777" w:rsidTr="00EC7D65">
        <w:tc>
          <w:tcPr>
            <w:cnfStyle w:val="001000000000" w:firstRow="0" w:lastRow="0" w:firstColumn="1" w:lastColumn="0" w:oddVBand="0" w:evenVBand="0" w:oddHBand="0" w:evenHBand="0" w:firstRowFirstColumn="0" w:firstRowLastColumn="0" w:lastRowFirstColumn="0" w:lastRowLastColumn="0"/>
            <w:tcW w:w="4395" w:type="dxa"/>
            <w:tcBorders>
              <w:top w:val="single" w:sz="24" w:space="0" w:color="000000" w:themeColor="text1"/>
              <w:right w:val="single" w:sz="4" w:space="0" w:color="auto"/>
            </w:tcBorders>
          </w:tcPr>
          <w:p w14:paraId="08E37C07" w14:textId="77777777" w:rsidR="00CB5C9D" w:rsidRDefault="000425D3" w:rsidP="000425D3">
            <w:pPr>
              <w:jc w:val="left"/>
              <w:rPr>
                <w:bCs/>
              </w:rPr>
            </w:pPr>
            <w:r w:rsidRPr="000425D3">
              <w:t>OLS</w:t>
            </w:r>
            <w:r w:rsidR="00D54EFB">
              <w:t xml:space="preserve"> model</w:t>
            </w:r>
            <w:r>
              <w:rPr>
                <w:b w:val="0"/>
                <w:bCs/>
              </w:rPr>
              <w:t>:</w:t>
            </w:r>
          </w:p>
          <w:p w14:paraId="41D06A76" w14:textId="5C356EAB" w:rsidR="000425D3" w:rsidRDefault="000425D3" w:rsidP="00CB5C9D">
            <w:pPr>
              <w:ind w:left="720"/>
              <w:jc w:val="left"/>
              <w:rPr>
                <w:rFonts w:eastAsiaTheme="minorEastAsia"/>
                <w:b w:val="0"/>
              </w:rPr>
            </w:pPr>
            <w:r>
              <w:rPr>
                <w:bCs/>
              </w:rPr>
              <w:t xml:space="preserve"> </w:t>
            </w:r>
            <m:oMath>
              <m:acc>
                <m:accPr>
                  <m:ctrlPr>
                    <w:rPr>
                      <w:rFonts w:ascii="Cambria Math" w:hAnsi="Cambria Math"/>
                      <w:i/>
                    </w:rPr>
                  </m:ctrlPr>
                </m:accPr>
                <m:e>
                  <m:sSub>
                    <m:sSubPr>
                      <m:ctrlPr>
                        <w:rPr>
                          <w:rFonts w:ascii="Cambria Math" w:hAnsi="Cambria Math"/>
                          <w:b w:val="0"/>
                          <w:i/>
                        </w:rPr>
                      </m:ctrlPr>
                    </m:sSubPr>
                    <m:e>
                      <m:r>
                        <m:rPr>
                          <m:sty m:val="bi"/>
                        </m:rPr>
                        <w:rPr>
                          <w:rFonts w:ascii="Cambria Math" w:hAnsi="Cambria Math"/>
                        </w:rPr>
                        <m:t>y</m:t>
                      </m:r>
                      <m:ctrlPr>
                        <w:rPr>
                          <w:rFonts w:ascii="Cambria Math" w:hAnsi="Cambria Math"/>
                          <w:i/>
                        </w:rPr>
                      </m:ctrlPr>
                    </m:e>
                    <m:sub>
                      <m:r>
                        <m:rPr>
                          <m:sty m:val="bi"/>
                        </m:rPr>
                        <w:rPr>
                          <w:rFonts w:ascii="Cambria Math" w:hAnsi="Cambria Math"/>
                        </w:rPr>
                        <m:t>in</m:t>
                      </m:r>
                    </m:sub>
                  </m:sSub>
                </m:e>
              </m:acc>
              <m:r>
                <m:rPr>
                  <m:sty m:val="bi"/>
                </m:rPr>
                <w:rPr>
                  <w:rFonts w:ascii="Cambria Math" w:eastAsiaTheme="minorEastAsia" w:hAnsi="Cambria Math"/>
                </w:rPr>
                <m:t>∼N</m:t>
              </m:r>
              <m:d>
                <m:dPr>
                  <m:ctrlPr>
                    <w:rPr>
                      <w:rFonts w:ascii="Cambria Math" w:eastAsiaTheme="minorEastAsia" w:hAnsi="Cambria Math"/>
                      <w:i/>
                    </w:rPr>
                  </m:ctrlPr>
                </m:dPr>
                <m:e>
                  <m:sSub>
                    <m:sSubPr>
                      <m:ctrlPr>
                        <w:rPr>
                          <w:rFonts w:ascii="Cambria Math" w:hAnsi="Cambria Math"/>
                          <w:b w:val="0"/>
                          <w:bCs/>
                          <w:i/>
                        </w:rPr>
                      </m:ctrlPr>
                    </m:sSubPr>
                    <m:e>
                      <m:r>
                        <m:rPr>
                          <m:sty m:val="bi"/>
                        </m:rPr>
                        <w:rPr>
                          <w:rFonts w:ascii="Cambria Math" w:hAnsi="Cambria Math"/>
                        </w:rPr>
                        <m:t>μ</m:t>
                      </m:r>
                    </m:e>
                    <m:sub>
                      <m:r>
                        <m:rPr>
                          <m:sty m:val="bi"/>
                        </m:rPr>
                        <w:rPr>
                          <w:rFonts w:ascii="Cambria Math" w:hAnsi="Cambria Math"/>
                        </w:rPr>
                        <m:t>in</m:t>
                      </m:r>
                    </m:sub>
                  </m:sSub>
                  <m:r>
                    <m:rPr>
                      <m:sty m:val="bi"/>
                    </m:rPr>
                    <w:rPr>
                      <w:rFonts w:ascii="Cambria Math" w:eastAsiaTheme="minorEastAsia" w:hAnsi="Cambria Math"/>
                    </w:rPr>
                    <m:t xml:space="preserve">, </m:t>
                  </m:r>
                  <m:sSub>
                    <m:sSubPr>
                      <m:ctrlPr>
                        <w:rPr>
                          <w:rFonts w:ascii="Cambria Math" w:eastAsiaTheme="minorEastAsia" w:hAnsi="Cambria Math"/>
                          <w:b w:val="0"/>
                          <w:i/>
                        </w:rPr>
                      </m:ctrlPr>
                    </m:sSubPr>
                    <m:e>
                      <m:r>
                        <m:rPr>
                          <m:sty m:val="bi"/>
                        </m:rPr>
                        <w:rPr>
                          <w:rFonts w:ascii="Cambria Math" w:eastAsiaTheme="minorEastAsia" w:hAnsi="Cambria Math"/>
                        </w:rPr>
                        <m:t>σ</m:t>
                      </m:r>
                    </m:e>
                    <m:sub>
                      <m:r>
                        <m:rPr>
                          <m:sty m:val="bi"/>
                        </m:rPr>
                        <w:rPr>
                          <w:rFonts w:ascii="Cambria Math" w:eastAsiaTheme="minorEastAsia" w:hAnsi="Cambria Math"/>
                        </w:rPr>
                        <m:t>in</m:t>
                      </m:r>
                    </m:sub>
                  </m:sSub>
                </m:e>
              </m:d>
            </m:oMath>
          </w:p>
          <w:p w14:paraId="1C03EC0E" w14:textId="5506536F" w:rsidR="007E11E8" w:rsidRPr="007E11E8" w:rsidRDefault="007E11E8" w:rsidP="000425D3">
            <w:pPr>
              <w:jc w:val="left"/>
              <w:rPr>
                <w:rFonts w:eastAsiaTheme="minorEastAsia"/>
                <w:b w:val="0"/>
                <w:bCs/>
              </w:rPr>
            </w:pPr>
            <w:r w:rsidRPr="007E11E8">
              <w:rPr>
                <w:rFonts w:eastAsiaTheme="minorEastAsia"/>
                <w:b w:val="0"/>
                <w:bCs/>
              </w:rPr>
              <w:t>Where:</w:t>
            </w:r>
          </w:p>
          <w:p w14:paraId="32444B7D" w14:textId="4647CEEA" w:rsidR="003D6B5E" w:rsidRPr="003D6B5E" w:rsidRDefault="00DB00B3" w:rsidP="000425D3">
            <w:pPr>
              <w:jc w:val="left"/>
              <w:rPr>
                <w:bCs/>
              </w:rPr>
            </w:pPr>
            <m:oMathPara>
              <m:oMathParaPr>
                <m:jc m:val="left"/>
              </m:oMathParaPr>
              <m:oMath>
                <m:sSub>
                  <m:sSubPr>
                    <m:ctrlPr>
                      <w:rPr>
                        <w:rFonts w:ascii="Cambria Math" w:hAnsi="Cambria Math"/>
                        <w:b w:val="0"/>
                        <w:bCs/>
                        <w:i/>
                      </w:rPr>
                    </m:ctrlPr>
                  </m:sSubPr>
                  <m:e>
                    <m:r>
                      <m:rPr>
                        <m:sty m:val="bi"/>
                      </m:rPr>
                      <w:rPr>
                        <w:rFonts w:ascii="Cambria Math" w:hAnsi="Cambria Math"/>
                      </w:rPr>
                      <m:t>μ</m:t>
                    </m:r>
                  </m:e>
                  <m:sub>
                    <m:r>
                      <m:rPr>
                        <m:sty m:val="bi"/>
                      </m:rPr>
                      <w:rPr>
                        <w:rFonts w:ascii="Cambria Math" w:hAnsi="Cambria Math"/>
                      </w:rPr>
                      <m:t>in</m:t>
                    </m:r>
                  </m:sub>
                </m:sSub>
                <m:r>
                  <m:rPr>
                    <m:sty m:val="bi"/>
                  </m:rPr>
                  <w:rPr>
                    <w:rFonts w:ascii="Cambria Math" w:hAnsi="Cambria Math"/>
                  </w:rPr>
                  <m:t xml:space="preserve">= </m:t>
                </m:r>
                <m:sSub>
                  <m:sSubPr>
                    <m:ctrlPr>
                      <w:rPr>
                        <w:rFonts w:ascii="Cambria Math" w:eastAsiaTheme="minorEastAsia" w:hAnsi="Cambria Math"/>
                        <w:i/>
                      </w:rPr>
                    </m:ctrlPr>
                  </m:sSubPr>
                  <m:e>
                    <m:r>
                      <m:rPr>
                        <m:sty m:val="bi"/>
                      </m:rPr>
                      <w:rPr>
                        <w:rFonts w:ascii="Cambria Math" w:eastAsiaTheme="minorEastAsia" w:hAnsi="Cambria Math"/>
                      </w:rPr>
                      <m:t>b</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 xml:space="preserve"> x </m:t>
                </m:r>
              </m:oMath>
            </m:oMathPara>
          </w:p>
          <w:p w14:paraId="1EA22FF0" w14:textId="205CEED9" w:rsidR="000425D3" w:rsidRDefault="00DB00B3" w:rsidP="000425D3">
            <w:pPr>
              <w:jc w:val="left"/>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b</m:t>
                  </m:r>
                </m:e>
                <m:sub>
                  <m:r>
                    <m:rPr>
                      <m:sty m:val="bi"/>
                    </m:rPr>
                    <w:rPr>
                      <w:rFonts w:ascii="Cambria Math" w:eastAsiaTheme="minorEastAsia" w:hAnsi="Cambria Math"/>
                    </w:rPr>
                    <m:t>0</m:t>
                  </m:r>
                </m:sub>
              </m:sSub>
              <m:r>
                <m:rPr>
                  <m:sty m:val="bi"/>
                </m:rPr>
                <w:rPr>
                  <w:rFonts w:ascii="Cambria Math" w:eastAsiaTheme="minorEastAsia" w:hAnsi="Cambria Math"/>
                </w:rPr>
                <m:t xml:space="preserve">∼N(0, </m:t>
              </m:r>
            </m:oMath>
            <w:r w:rsidR="005B5B6F" w:rsidRPr="005B5B6F">
              <w:rPr>
                <w:rFonts w:eastAsiaTheme="minorEastAsia"/>
                <w:b w:val="0"/>
                <w:bCs/>
              </w:rPr>
              <w:t>5.0</w:t>
            </w:r>
            <w:r w:rsidR="000425D3">
              <w:rPr>
                <w:rFonts w:eastAsiaTheme="minorEastAsia"/>
              </w:rPr>
              <w:t>) = our prior on intercept</w:t>
            </w:r>
          </w:p>
          <w:p w14:paraId="4F15C11C" w14:textId="2996DC07" w:rsidR="000425D3" w:rsidRPr="0088078B" w:rsidRDefault="00DB00B3" w:rsidP="000425D3">
            <w:pPr>
              <w:jc w:val="left"/>
              <w:rPr>
                <w:rFonts w:eastAsiaTheme="minorEastAsia"/>
              </w:rPr>
            </w:pPr>
            <m:oMath>
              <m:sSub>
                <m:sSubPr>
                  <m:ctrlPr>
                    <w:rPr>
                      <w:rFonts w:ascii="Cambria Math" w:eastAsiaTheme="minorEastAsia" w:hAnsi="Cambria Math"/>
                      <w:i/>
                    </w:rPr>
                  </m:ctrlPr>
                </m:sSubPr>
                <m:e>
                  <m:r>
                    <m:rPr>
                      <m:sty m:val="bi"/>
                    </m:rPr>
                    <w:rPr>
                      <w:rFonts w:ascii="Cambria Math" w:eastAsiaTheme="minorEastAsia" w:hAnsi="Cambria Math"/>
                    </w:rPr>
                    <m:t>b</m:t>
                  </m:r>
                </m:e>
                <m:sub>
                  <m:r>
                    <m:rPr>
                      <m:sty m:val="bi"/>
                    </m:rPr>
                    <w:rPr>
                      <w:rFonts w:ascii="Cambria Math" w:eastAsiaTheme="minorEastAsia" w:hAnsi="Cambria Math"/>
                    </w:rPr>
                    <m:t>1</m:t>
                  </m:r>
                </m:sub>
              </m:sSub>
              <m:r>
                <m:rPr>
                  <m:sty m:val="bi"/>
                </m:rPr>
                <w:rPr>
                  <w:rFonts w:ascii="Cambria Math" w:eastAsiaTheme="minorEastAsia" w:hAnsi="Cambria Math"/>
                </w:rPr>
                <m:t>∼N</m:t>
              </m:r>
              <m:d>
                <m:dPr>
                  <m:ctrlPr>
                    <w:rPr>
                      <w:rFonts w:ascii="Cambria Math" w:eastAsiaTheme="minorEastAsia" w:hAnsi="Cambria Math"/>
                      <w:i/>
                    </w:rPr>
                  </m:ctrlPr>
                </m:dPr>
                <m:e>
                  <m:r>
                    <m:rPr>
                      <m:sty m:val="bi"/>
                    </m:rPr>
                    <w:rPr>
                      <w:rFonts w:ascii="Cambria Math" w:eastAsiaTheme="minorEastAsia" w:hAnsi="Cambria Math"/>
                    </w:rPr>
                    <m:t>1, 5.0</m:t>
                  </m:r>
                </m:e>
              </m:d>
              <m:r>
                <m:rPr>
                  <m:sty m:val="bi"/>
                </m:rPr>
                <w:rPr>
                  <w:rFonts w:ascii="Cambria Math" w:eastAsiaTheme="minorEastAsia" w:hAnsi="Cambria Math"/>
                </w:rPr>
                <m:t xml:space="preserve"> </m:t>
              </m:r>
            </m:oMath>
            <w:r w:rsidR="000425D3">
              <w:rPr>
                <w:rFonts w:eastAsiaTheme="minorEastAsia"/>
              </w:rPr>
              <w:t>= our prior on the slope</w:t>
            </w:r>
          </w:p>
          <w:p w14:paraId="109E2E7C" w14:textId="7FACF779" w:rsidR="000425D3" w:rsidRPr="0035687E" w:rsidRDefault="00DB00B3" w:rsidP="000425D3">
            <w:pPr>
              <w:jc w:val="left"/>
              <w:rPr>
                <w:rFonts w:eastAsiaTheme="minorEastAsia"/>
              </w:rPr>
            </w:pPr>
            <m:oMath>
              <m:sSub>
                <m:sSubPr>
                  <m:ctrlPr>
                    <w:rPr>
                      <w:rFonts w:ascii="Cambria Math" w:eastAsiaTheme="minorEastAsia" w:hAnsi="Cambria Math"/>
                      <w:b w:val="0"/>
                      <w:i/>
                    </w:rPr>
                  </m:ctrlPr>
                </m:sSubPr>
                <m:e>
                  <m:r>
                    <m:rPr>
                      <m:sty m:val="bi"/>
                    </m:rPr>
                    <w:rPr>
                      <w:rFonts w:ascii="Cambria Math" w:eastAsiaTheme="minorEastAsia" w:hAnsi="Cambria Math"/>
                    </w:rPr>
                    <m:t>σ</m:t>
                  </m:r>
                  <m:ctrlPr>
                    <w:rPr>
                      <w:rFonts w:ascii="Cambria Math" w:eastAsiaTheme="minorEastAsia" w:hAnsi="Cambria Math"/>
                      <w:i/>
                    </w:rPr>
                  </m:ctrlPr>
                </m:e>
                <m:sub>
                  <m:r>
                    <m:rPr>
                      <m:sty m:val="bi"/>
                    </m:rPr>
                    <w:rPr>
                      <w:rFonts w:ascii="Cambria Math" w:eastAsiaTheme="minorEastAsia" w:hAnsi="Cambria Math"/>
                    </w:rPr>
                    <m:t>in</m:t>
                  </m:r>
                </m:sub>
              </m:sSub>
              <m:r>
                <m:rPr>
                  <m:sty m:val="bi"/>
                </m:rPr>
                <w:rPr>
                  <w:rFonts w:ascii="Cambria Math" w:eastAsiaTheme="minorEastAsia" w:hAnsi="Cambria Math"/>
                </w:rPr>
                <m:t xml:space="preserve">= constant </m:t>
              </m:r>
            </m:oMath>
            <w:r w:rsidR="000425D3" w:rsidRPr="0035687E">
              <w:rPr>
                <w:rFonts w:eastAsiaTheme="minorEastAsia"/>
              </w:rPr>
              <w:t xml:space="preserve"> = sample std</w:t>
            </w:r>
            <w:r w:rsidR="000425D3">
              <w:rPr>
                <w:rFonts w:eastAsiaTheme="minorEastAsia"/>
              </w:rPr>
              <w:t xml:space="preserve"> </w:t>
            </w:r>
            <w:r w:rsidR="000425D3" w:rsidRPr="0035687E">
              <w:rPr>
                <w:rFonts w:eastAsiaTheme="minorEastAsia"/>
              </w:rPr>
              <w:t>d</w:t>
            </w:r>
            <w:r w:rsidR="000425D3">
              <w:rPr>
                <w:rFonts w:eastAsiaTheme="minorEastAsia"/>
              </w:rPr>
              <w:t>ev</w:t>
            </w:r>
          </w:p>
          <w:p w14:paraId="6D890AC8" w14:textId="2C5495F5" w:rsidR="000425D3" w:rsidRPr="00D37364" w:rsidRDefault="000425D3" w:rsidP="000425D3">
            <w:pPr>
              <w:jc w:val="left"/>
              <w:rPr>
                <w:b w:val="0"/>
                <w:bCs/>
              </w:rPr>
            </w:pPr>
          </w:p>
        </w:tc>
        <w:tc>
          <w:tcPr>
            <w:tcW w:w="5167" w:type="dxa"/>
            <w:tcBorders>
              <w:left w:val="single" w:sz="4" w:space="0" w:color="auto"/>
            </w:tcBorders>
          </w:tcPr>
          <w:p w14:paraId="04E18EF1" w14:textId="54C202B8" w:rsidR="00CB5C9D" w:rsidRDefault="00912B89" w:rsidP="00E1090D">
            <w:pPr>
              <w:cnfStyle w:val="000000000000" w:firstRow="0" w:lastRow="0" w:firstColumn="0" w:lastColumn="0" w:oddVBand="0" w:evenVBand="0" w:oddHBand="0" w:evenHBand="0" w:firstRowFirstColumn="0" w:firstRowLastColumn="0" w:lastRowFirstColumn="0" w:lastRowLastColumn="0"/>
              <w:rPr>
                <w:b/>
                <w:bCs/>
              </w:rPr>
            </w:pPr>
            <w:r>
              <w:t>Heteroscedastic model</w:t>
            </w:r>
            <w:r w:rsidR="00E1090D">
              <w:rPr>
                <w:b/>
                <w:bCs/>
              </w:rPr>
              <w:t>:</w:t>
            </w:r>
          </w:p>
          <w:p w14:paraId="75DFB835" w14:textId="3B02D219" w:rsidR="00E1090D" w:rsidRPr="000425D3" w:rsidRDefault="00E1090D" w:rsidP="00CB5C9D">
            <w:pPr>
              <w:ind w:left="720"/>
              <w:cnfStyle w:val="000000000000" w:firstRow="0" w:lastRow="0" w:firstColumn="0" w:lastColumn="0" w:oddVBand="0" w:evenVBand="0" w:oddHBand="0" w:evenHBand="0" w:firstRowFirstColumn="0" w:firstRowLastColumn="0" w:lastRowFirstColumn="0" w:lastRowLastColumn="0"/>
              <w:rPr>
                <w:bCs/>
              </w:rPr>
            </w:pPr>
            <w:r>
              <w:rPr>
                <w:bCs/>
              </w:rPr>
              <w:t xml:space="preserve"> </w:t>
            </w:r>
            <m:oMath>
              <m:acc>
                <m:accPr>
                  <m:ctrlPr>
                    <w:rPr>
                      <w:rFonts w:ascii="Cambria Math" w:hAnsi="Cambria Math"/>
                      <w:i/>
                    </w:rPr>
                  </m:ctrlPr>
                </m:accPr>
                <m:e>
                  <m:sSub>
                    <m:sSubPr>
                      <m:ctrlPr>
                        <w:rPr>
                          <w:rFonts w:ascii="Cambria Math" w:hAnsi="Cambria Math"/>
                          <w:b/>
                          <w:i/>
                        </w:rPr>
                      </m:ctrlPr>
                    </m:sSubPr>
                    <m:e>
                      <m:r>
                        <w:rPr>
                          <w:rFonts w:ascii="Cambria Math" w:hAnsi="Cambria Math"/>
                        </w:rPr>
                        <m:t>y</m:t>
                      </m:r>
                      <m:ctrlPr>
                        <w:rPr>
                          <w:rFonts w:ascii="Cambria Math" w:hAnsi="Cambria Math"/>
                          <w:i/>
                        </w:rPr>
                      </m:ctrlPr>
                    </m:e>
                    <m:sub>
                      <m:r>
                        <w:rPr>
                          <w:rFonts w:ascii="Cambria Math" w:hAnsi="Cambria Math"/>
                        </w:rPr>
                        <m:t>out</m:t>
                      </m:r>
                    </m:sub>
                  </m:sSub>
                </m:e>
              </m:acc>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out</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out</m:t>
                      </m:r>
                    </m:sub>
                  </m:sSub>
                </m:e>
              </m:d>
            </m:oMath>
          </w:p>
          <w:p w14:paraId="3107B2A0" w14:textId="7359EB3D" w:rsidR="00AB08DD" w:rsidRDefault="00CB5C9D" w:rsidP="00E1090D">
            <w:pP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Where:</w:t>
            </w:r>
          </w:p>
          <w:p w14:paraId="5BA272E0" w14:textId="594D466A" w:rsidR="00CB5C9D" w:rsidRDefault="00DB00B3" w:rsidP="00E1090D">
            <w:pPr>
              <w:cnfStyle w:val="000000000000" w:firstRow="0" w:lastRow="0" w:firstColumn="0" w:lastColumn="0" w:oddVBand="0" w:evenVBand="0" w:oddHBand="0" w:evenHBand="0" w:firstRowFirstColumn="0" w:firstRowLastColumn="0" w:lastRowFirstColumn="0" w:lastRowLastColumn="0"/>
              <w:rPr>
                <w:rFonts w:eastAsiaTheme="minorEastAsia"/>
              </w:rPr>
            </w:pP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out</m:t>
                  </m:r>
                </m:sub>
              </m:sSub>
              <m:r>
                <w:rPr>
                  <w:rFonts w:ascii="Cambria Math" w:eastAsiaTheme="minorEastAsia" w:hAnsi="Cambria Math"/>
                </w:rPr>
                <m:t xml:space="preserve">∼N(1800,  </m:t>
              </m:r>
            </m:oMath>
            <w:r w:rsidR="00C8270A">
              <w:rPr>
                <w:rFonts w:eastAsiaTheme="minorEastAsia"/>
              </w:rPr>
              <w:t>3600</w:t>
            </w:r>
            <w:r w:rsidR="00CA21BF">
              <w:rPr>
                <w:rFonts w:eastAsiaTheme="minorEastAsia"/>
              </w:rPr>
              <w:t xml:space="preserve">) </w:t>
            </w:r>
            <w:r w:rsidR="00631ED0">
              <w:rPr>
                <w:rFonts w:eastAsiaTheme="minorEastAsia"/>
              </w:rPr>
              <w:t xml:space="preserve">= </w:t>
            </w:r>
            <w:r w:rsidR="00631ED0" w:rsidRPr="00D846F8">
              <w:rPr>
                <w:rFonts w:eastAsiaTheme="minorEastAsia"/>
                <w:b/>
                <w:bCs/>
              </w:rPr>
              <w:t>weakly informative prior for outlier</w:t>
            </w:r>
            <w:r w:rsidR="009C06A0" w:rsidRPr="00D846F8">
              <w:rPr>
                <w:rFonts w:eastAsiaTheme="minorEastAsia"/>
                <w:b/>
                <w:bCs/>
              </w:rPr>
              <w:t>’</w:t>
            </w:r>
            <w:r w:rsidR="00631ED0" w:rsidRPr="00D846F8">
              <w:rPr>
                <w:rFonts w:eastAsiaTheme="minorEastAsia"/>
                <w:b/>
                <w:bCs/>
              </w:rPr>
              <w:t>s</w:t>
            </w:r>
            <w:r w:rsidR="00163018" w:rsidRPr="00D846F8">
              <w:rPr>
                <w:rFonts w:eastAsiaTheme="minorEastAsia"/>
                <w:b/>
                <w:bCs/>
              </w:rPr>
              <w:t xml:space="preserve"> mean</w:t>
            </w:r>
          </w:p>
          <w:p w14:paraId="4B4E1FED" w14:textId="7EEFE1E5" w:rsidR="00631ED0" w:rsidRPr="00D846F8" w:rsidRDefault="00DB00B3" w:rsidP="00631ED0">
            <w:pPr>
              <w:cnfStyle w:val="000000000000" w:firstRow="0" w:lastRow="0" w:firstColumn="0" w:lastColumn="0" w:oddVBand="0" w:evenVBand="0" w:oddHBand="0" w:evenHBand="0" w:firstRowFirstColumn="0" w:firstRowLastColumn="0" w:lastRowFirstColumn="0" w:lastRowLastColumn="0"/>
              <w:rPr>
                <w:rFonts w:eastAsiaTheme="minorEastAsia"/>
                <w:b/>
                <w:bCs/>
              </w:rPr>
            </w:p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out</m:t>
                  </m:r>
                </m:sub>
              </m:sSub>
              <m:r>
                <w:rPr>
                  <w:rFonts w:ascii="Cambria Math" w:eastAsiaTheme="minorEastAsia" w:hAnsi="Cambria Math"/>
                </w:rPr>
                <m:t xml:space="preserve">∼HalfNormal(1800,  </m:t>
              </m:r>
            </m:oMath>
            <w:r w:rsidR="00631ED0">
              <w:rPr>
                <w:rFonts w:eastAsiaTheme="minorEastAsia"/>
              </w:rPr>
              <w:t xml:space="preserve">3600) = </w:t>
            </w:r>
            <w:r w:rsidR="00631ED0" w:rsidRPr="00D846F8">
              <w:rPr>
                <w:rFonts w:eastAsiaTheme="minorEastAsia"/>
                <w:b/>
                <w:bCs/>
              </w:rPr>
              <w:t xml:space="preserve">weakly informative prior for </w:t>
            </w:r>
            <w:r w:rsidR="009C06A0" w:rsidRPr="00D846F8">
              <w:rPr>
                <w:rFonts w:eastAsiaTheme="minorEastAsia"/>
                <w:b/>
                <w:bCs/>
              </w:rPr>
              <w:t>outlier’s</w:t>
            </w:r>
            <w:r w:rsidR="00163018" w:rsidRPr="00D846F8">
              <w:rPr>
                <w:rFonts w:eastAsiaTheme="minorEastAsia"/>
                <w:b/>
                <w:bCs/>
              </w:rPr>
              <w:t xml:space="preserve"> variance</w:t>
            </w:r>
          </w:p>
          <w:p w14:paraId="3D6F94DD" w14:textId="77777777" w:rsidR="000425D3" w:rsidRPr="00D37364" w:rsidRDefault="000425D3" w:rsidP="009C06A0">
            <w:pPr>
              <w:cnfStyle w:val="000000000000" w:firstRow="0" w:lastRow="0" w:firstColumn="0" w:lastColumn="0" w:oddVBand="0" w:evenVBand="0" w:oddHBand="0" w:evenHBand="0" w:firstRowFirstColumn="0" w:firstRowLastColumn="0" w:lastRowFirstColumn="0" w:lastRowLastColumn="0"/>
            </w:pPr>
          </w:p>
        </w:tc>
      </w:tr>
      <w:tr w:rsidR="00EC7D65" w:rsidRPr="00EC7D65" w14:paraId="493F241C" w14:textId="77777777" w:rsidTr="00EC7D65">
        <w:tc>
          <w:tcPr>
            <w:cnfStyle w:val="001000000000" w:firstRow="0" w:lastRow="0" w:firstColumn="1" w:lastColumn="0" w:oddVBand="0" w:evenVBand="0" w:oddHBand="0" w:evenHBand="0" w:firstRowFirstColumn="0" w:firstRowLastColumn="0" w:lastRowFirstColumn="0" w:lastRowLastColumn="0"/>
            <w:tcW w:w="9562" w:type="dxa"/>
            <w:gridSpan w:val="2"/>
          </w:tcPr>
          <w:p w14:paraId="4E387259" w14:textId="72654180" w:rsidR="00EC7D65" w:rsidRPr="00E87A34" w:rsidRDefault="00E87A34" w:rsidP="00EC7D65">
            <w:pPr>
              <w:rPr>
                <w:rFonts w:eastAsiaTheme="minorEastAsia"/>
                <w:b w:val="0"/>
              </w:rPr>
            </w:pPr>
            <w:r w:rsidRPr="00E87A34">
              <w:rPr>
                <w:rFonts w:eastAsiaTheme="minorEastAsia"/>
              </w:rPr>
              <w:t>Log</w:t>
            </w:r>
            <w:r w:rsidR="00F11AA0">
              <w:rPr>
                <w:rFonts w:eastAsiaTheme="minorEastAsia"/>
              </w:rPr>
              <w:t>-</w:t>
            </w:r>
            <w:r w:rsidRPr="00E87A34">
              <w:rPr>
                <w:rFonts w:eastAsiaTheme="minorEastAsia"/>
              </w:rPr>
              <w:t>like</w:t>
            </w:r>
            <w:r>
              <w:rPr>
                <w:rFonts w:eastAsiaTheme="minorEastAsia"/>
              </w:rPr>
              <w:t>lihood</w:t>
            </w:r>
            <w:r w:rsidR="009C6B3B">
              <w:rPr>
                <w:rFonts w:eastAsiaTheme="minorEastAsia"/>
              </w:rPr>
              <w:t xml:space="preserve"> of Y</w:t>
            </w:r>
            <w:r>
              <w:rPr>
                <w:rFonts w:eastAsiaTheme="minorEastAsia"/>
              </w:rPr>
              <w:t xml:space="preserve"> = </w:t>
            </w:r>
            <m:oMath>
              <m:func>
                <m:funcPr>
                  <m:ctrlPr>
                    <w:rPr>
                      <w:rFonts w:ascii="Cambria Math" w:hAnsi="Cambria Math"/>
                      <w:i/>
                    </w:rPr>
                  </m:ctrlPr>
                </m:funcPr>
                <m:fName>
                  <m:r>
                    <m:rPr>
                      <m:sty m:val="b"/>
                    </m:rPr>
                    <w:rPr>
                      <w:rFonts w:ascii="Cambria Math" w:hAnsi="Cambria Math"/>
                    </w:rPr>
                    <m:t>log</m:t>
                  </m:r>
                </m:fName>
                <m:e>
                  <m:r>
                    <m:rPr>
                      <m:sty m:val="bi"/>
                    </m:rPr>
                    <w:rPr>
                      <w:rFonts w:ascii="Cambria Math" w:hAnsi="Cambria Math"/>
                    </w:rPr>
                    <m:t>P</m:t>
                  </m:r>
                  <m:d>
                    <m:dPr>
                      <m:endChr m:val="|"/>
                      <m:ctrlPr>
                        <w:rPr>
                          <w:rFonts w:ascii="Cambria Math" w:hAnsi="Cambria Math"/>
                          <w:i/>
                        </w:rPr>
                      </m:ctrlPr>
                    </m:dPr>
                    <m:e>
                      <m:r>
                        <m:rPr>
                          <m:sty m:val="bi"/>
                        </m:rPr>
                        <w:rPr>
                          <w:rFonts w:ascii="Cambria Math" w:hAnsi="Cambria Math"/>
                        </w:rPr>
                        <m:t xml:space="preserve">Y </m:t>
                      </m:r>
                    </m:e>
                  </m:d>
                  <m:r>
                    <m:rPr>
                      <m:sty m:val="bi"/>
                    </m:rPr>
                    <w:rPr>
                      <w:rFonts w:ascii="Cambria Math" w:hAnsi="Cambria Math"/>
                    </w:rPr>
                    <m:t>X, θ)=(</m:t>
                  </m:r>
                  <m:func>
                    <m:funcPr>
                      <m:ctrlPr>
                        <w:rPr>
                          <w:rFonts w:ascii="Cambria Math" w:hAnsi="Cambria Math"/>
                          <w:i/>
                        </w:rPr>
                      </m:ctrlPr>
                    </m:funcPr>
                    <m:fName>
                      <m:r>
                        <m:rPr>
                          <m:sty m:val="b"/>
                        </m:rPr>
                        <w:rPr>
                          <w:rFonts w:ascii="Cambria Math" w:hAnsi="Cambria Math"/>
                        </w:rPr>
                        <m:t>1-π ) log</m:t>
                      </m:r>
                    </m:fName>
                    <m:e>
                      <m:r>
                        <m:rPr>
                          <m:sty m:val="bi"/>
                        </m:rPr>
                        <w:rPr>
                          <w:rFonts w:ascii="Cambria Math" w:hAnsi="Cambria Math"/>
                        </w:rPr>
                        <m:t>P</m:t>
                      </m:r>
                      <m:d>
                        <m:dPr>
                          <m:ctrlPr>
                            <w:rPr>
                              <w:rFonts w:ascii="Cambria Math" w:hAnsi="Cambria Math"/>
                              <w:i/>
                            </w:rPr>
                          </m:ctrlPr>
                        </m:dPr>
                        <m:e>
                          <m:sSub>
                            <m:sSubPr>
                              <m:ctrlPr>
                                <w:rPr>
                                  <w:rFonts w:ascii="Cambria Math" w:hAnsi="Cambria Math"/>
                                  <w:b w:val="0"/>
                                  <w:i/>
                                </w:rPr>
                              </m:ctrlPr>
                            </m:sSubPr>
                            <m:e>
                              <m:r>
                                <m:rPr>
                                  <m:sty m:val="bi"/>
                                </m:rPr>
                                <w:rPr>
                                  <w:rFonts w:ascii="Cambria Math" w:hAnsi="Cambria Math"/>
                                </w:rPr>
                                <m:t>Y</m:t>
                              </m:r>
                              <m:ctrlPr>
                                <w:rPr>
                                  <w:rFonts w:ascii="Cambria Math" w:hAnsi="Cambria Math"/>
                                  <w:i/>
                                </w:rPr>
                              </m:ctrlPr>
                            </m:e>
                            <m:sub>
                              <m:r>
                                <m:rPr>
                                  <m:sty m:val="bi"/>
                                </m:rPr>
                                <w:rPr>
                                  <w:rFonts w:ascii="Cambria Math" w:hAnsi="Cambria Math"/>
                                </w:rPr>
                                <m:t>in</m:t>
                              </m:r>
                            </m:sub>
                          </m:sSub>
                          <m:ctrlPr>
                            <w:rPr>
                              <w:rFonts w:ascii="Cambria Math" w:hAnsi="Cambria Math"/>
                              <w:b w:val="0"/>
                              <w:i/>
                            </w:rPr>
                          </m:ctrlPr>
                        </m:e>
                      </m:d>
                    </m:e>
                  </m:func>
                  <m:r>
                    <m:rPr>
                      <m:sty m:val="bi"/>
                    </m:rPr>
                    <w:rPr>
                      <w:rFonts w:ascii="Cambria Math" w:hAnsi="Cambria Math"/>
                    </w:rPr>
                    <m:t xml:space="preserve">+π </m:t>
                  </m:r>
                  <m:func>
                    <m:funcPr>
                      <m:ctrlPr>
                        <w:rPr>
                          <w:rFonts w:ascii="Cambria Math" w:hAnsi="Cambria Math"/>
                          <w:i/>
                        </w:rPr>
                      </m:ctrlPr>
                    </m:funcPr>
                    <m:fName>
                      <m:r>
                        <m:rPr>
                          <m:sty m:val="b"/>
                        </m:rPr>
                        <w:rPr>
                          <w:rFonts w:ascii="Cambria Math" w:hAnsi="Cambria Math"/>
                        </w:rPr>
                        <m:t>log</m:t>
                      </m:r>
                    </m:fName>
                    <m:e>
                      <m:r>
                        <m:rPr>
                          <m:sty m:val="bi"/>
                        </m:rPr>
                        <w:rPr>
                          <w:rFonts w:ascii="Cambria Math" w:hAnsi="Cambria Math"/>
                        </w:rPr>
                        <m:t>P</m:t>
                      </m:r>
                      <m:d>
                        <m:dPr>
                          <m:ctrlPr>
                            <w:rPr>
                              <w:rFonts w:ascii="Cambria Math" w:hAnsi="Cambria Math"/>
                              <w:i/>
                            </w:rPr>
                          </m:ctrlPr>
                        </m:dPr>
                        <m:e>
                          <m:sSub>
                            <m:sSubPr>
                              <m:ctrlPr>
                                <w:rPr>
                                  <w:rFonts w:ascii="Cambria Math" w:hAnsi="Cambria Math"/>
                                  <w:b w:val="0"/>
                                  <w:i/>
                                </w:rPr>
                              </m:ctrlPr>
                            </m:sSubPr>
                            <m:e>
                              <m:r>
                                <m:rPr>
                                  <m:sty m:val="bi"/>
                                </m:rPr>
                                <w:rPr>
                                  <w:rFonts w:ascii="Cambria Math" w:hAnsi="Cambria Math"/>
                                </w:rPr>
                                <m:t>Y</m:t>
                              </m:r>
                              <m:ctrlPr>
                                <w:rPr>
                                  <w:rFonts w:ascii="Cambria Math" w:hAnsi="Cambria Math"/>
                                  <w:i/>
                                </w:rPr>
                              </m:ctrlPr>
                            </m:e>
                            <m:sub>
                              <m:r>
                                <m:rPr>
                                  <m:sty m:val="bi"/>
                                </m:rPr>
                                <w:rPr>
                                  <w:rFonts w:ascii="Cambria Math" w:hAnsi="Cambria Math"/>
                                </w:rPr>
                                <m:t>out</m:t>
                              </m:r>
                            </m:sub>
                          </m:sSub>
                          <m:ctrlPr>
                            <w:rPr>
                              <w:rFonts w:ascii="Cambria Math" w:hAnsi="Cambria Math"/>
                              <w:b w:val="0"/>
                              <w:i/>
                            </w:rPr>
                          </m:ctrlPr>
                        </m:e>
                      </m:d>
                    </m:e>
                  </m:func>
                  <m:r>
                    <m:rPr>
                      <m:sty m:val="bi"/>
                    </m:rPr>
                    <w:rPr>
                      <w:rFonts w:ascii="Cambria Math" w:hAnsi="Cambria Math"/>
                    </w:rPr>
                    <m:t xml:space="preserve"> </m:t>
                  </m:r>
                </m:e>
              </m:func>
            </m:oMath>
          </w:p>
          <w:p w14:paraId="76C41611" w14:textId="77777777" w:rsidR="00EC7D3D" w:rsidRDefault="006D1CFB" w:rsidP="00250966">
            <w:pPr>
              <w:jc w:val="center"/>
              <w:rPr>
                <w:rFonts w:eastAsiaTheme="minorEastAsia"/>
                <w:bCs/>
              </w:rPr>
            </w:pPr>
            <m:oMath>
              <m:r>
                <m:rPr>
                  <m:sty m:val="bi"/>
                </m:rPr>
                <w:rPr>
                  <w:rFonts w:ascii="Cambria Math" w:hAnsi="Cambria Math"/>
                </w:rPr>
                <m:t>Where π∼Bernouilli(p)</m:t>
              </m:r>
            </m:oMath>
            <w:r>
              <w:rPr>
                <w:rFonts w:eastAsiaTheme="minorEastAsia"/>
                <w:b w:val="0"/>
                <w:bCs/>
              </w:rPr>
              <w:t>,</w:t>
            </w:r>
          </w:p>
          <w:p w14:paraId="390D2B33" w14:textId="1FF23372" w:rsidR="00EC7D65" w:rsidRPr="00EC7D3D" w:rsidRDefault="006D1CFB" w:rsidP="00EC7D3D">
            <w:pPr>
              <w:jc w:val="center"/>
              <w:rPr>
                <w:b w:val="0"/>
                <w:bCs/>
              </w:rPr>
            </w:pPr>
            <w:r>
              <w:rPr>
                <w:rFonts w:eastAsiaTheme="minorEastAsia"/>
                <w:b w:val="0"/>
                <w:bCs/>
              </w:rPr>
              <w:t xml:space="preserve"> </w:t>
            </w:r>
            <m:oMath>
              <m:r>
                <m:rPr>
                  <m:sty m:val="bi"/>
                </m:rPr>
                <w:rPr>
                  <w:rFonts w:ascii="Cambria Math" w:eastAsiaTheme="minorEastAsia" w:hAnsi="Cambria Math"/>
                </w:rPr>
                <m:t>p=constant=fraction of outliers estimated in sample=1%</m:t>
              </m:r>
            </m:oMath>
          </w:p>
        </w:tc>
      </w:tr>
    </w:tbl>
    <w:p w14:paraId="1E89C427" w14:textId="0DF9C39A" w:rsidR="000425D3" w:rsidRDefault="000425D3" w:rsidP="00AB4BD1"/>
    <w:p w14:paraId="0F0994C7" w14:textId="77777777" w:rsidR="001541A7" w:rsidRDefault="001F3972" w:rsidP="00AB4BD1">
      <w:r>
        <w:t xml:space="preserve">The </w:t>
      </w:r>
      <w:r w:rsidR="000C0A10">
        <w:t>resulted posterior distribution is below</w:t>
      </w:r>
      <w:r w:rsidR="00785B28">
        <w:t>:</w:t>
      </w:r>
      <w:r w:rsidR="000C0A10">
        <w:t xml:space="preserve"> </w:t>
      </w:r>
    </w:p>
    <w:p w14:paraId="7D9D5C1F" w14:textId="0B1597FE" w:rsidR="001541A7" w:rsidRDefault="001541A7" w:rsidP="001541A7">
      <w:pPr>
        <w:pStyle w:val="Caption"/>
        <w:keepNext/>
        <w:jc w:val="center"/>
      </w:pPr>
      <w:bookmarkStart w:id="105" w:name="_Toc54525563"/>
      <w:r>
        <w:lastRenderedPageBreak/>
        <w:t xml:space="preserve">Posterior Joint Distribution with Hogg method - Figure </w:t>
      </w:r>
      <w:fldSimple w:instr=" STYLEREF 1 \s ">
        <w:r w:rsidR="000002B9">
          <w:rPr>
            <w:noProof/>
          </w:rPr>
          <w:t>7</w:t>
        </w:r>
      </w:fldSimple>
      <w:r>
        <w:noBreakHyphen/>
      </w:r>
      <w:fldSimple w:instr=" SEQ Figure \* ARABIC \s 1 ">
        <w:r w:rsidR="000002B9">
          <w:rPr>
            <w:noProof/>
          </w:rPr>
          <w:t>7</w:t>
        </w:r>
        <w:bookmarkEnd w:id="105"/>
      </w:fldSimple>
    </w:p>
    <w:p w14:paraId="656269A4" w14:textId="174D6432" w:rsidR="00D846F8" w:rsidRDefault="001F3972" w:rsidP="001541A7">
      <w:pPr>
        <w:jc w:val="center"/>
      </w:pPr>
      <w:r>
        <w:rPr>
          <w:noProof/>
        </w:rPr>
        <w:drawing>
          <wp:inline distT="0" distB="0" distL="0" distR="0" wp14:anchorId="6A5B7094" wp14:editId="50FAC71D">
            <wp:extent cx="4838700" cy="5276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8700" cy="5276850"/>
                    </a:xfrm>
                    <a:prstGeom prst="rect">
                      <a:avLst/>
                    </a:prstGeom>
                  </pic:spPr>
                </pic:pic>
              </a:graphicData>
            </a:graphic>
          </wp:inline>
        </w:drawing>
      </w:r>
    </w:p>
    <w:p w14:paraId="6518C423" w14:textId="022951A7" w:rsidR="00667B34" w:rsidRDefault="00667B34" w:rsidP="00AB4BD1"/>
    <w:p w14:paraId="5FD4F036" w14:textId="130168A1" w:rsidR="000D6CE0" w:rsidRDefault="000D6CE0" w:rsidP="00AB4BD1">
      <w:r>
        <w:t>This new model</w:t>
      </w:r>
      <w:r w:rsidR="006B6D6A">
        <w:t xml:space="preserve"> provides two interesting outcomes:</w:t>
      </w:r>
    </w:p>
    <w:p w14:paraId="062E2C78" w14:textId="318ECF3A" w:rsidR="00667B34" w:rsidRDefault="00E82B17" w:rsidP="006B6D6A">
      <w:pPr>
        <w:pStyle w:val="ListParagraph"/>
        <w:numPr>
          <w:ilvl w:val="0"/>
          <w:numId w:val="35"/>
        </w:numPr>
      </w:pPr>
      <w:r>
        <w:t xml:space="preserve">We have now </w:t>
      </w:r>
      <w:r w:rsidR="00BC333D">
        <w:t xml:space="preserve">a posterior distribution </w:t>
      </w:r>
      <w:r w:rsidR="00BE3C83">
        <w:t>for the inlier exclusively</w:t>
      </w:r>
      <w:r w:rsidR="00785B28">
        <w:t xml:space="preserve"> (blue curve).</w:t>
      </w:r>
      <w:r w:rsidR="00884DC0">
        <w:t xml:space="preserve"> It allows </w:t>
      </w:r>
      <w:r w:rsidR="00F11AA0">
        <w:t xml:space="preserve">us </w:t>
      </w:r>
      <w:r w:rsidR="00884DC0">
        <w:t xml:space="preserve">to get a more </w:t>
      </w:r>
      <w:r w:rsidR="0056058E">
        <w:t xml:space="preserve">accurate estimation of the </w:t>
      </w:r>
      <w:r w:rsidR="000C3C4C">
        <w:t xml:space="preserve">uncertainty </w:t>
      </w:r>
      <w:r w:rsidR="00FB0379">
        <w:t>for in</w:t>
      </w:r>
      <w:r w:rsidR="000C3C4C">
        <w:t>liers.</w:t>
      </w:r>
      <w:r w:rsidR="00067304">
        <w:t xml:space="preserve"> We can notice its variance is less important</w:t>
      </w:r>
      <w:r w:rsidR="006B6D6A">
        <w:t xml:space="preserve"> in the chart above (</w:t>
      </w:r>
      <w:r w:rsidR="00EA0091">
        <w:t>blue curve).</w:t>
      </w:r>
    </w:p>
    <w:p w14:paraId="15FCFFBF" w14:textId="0A65583D" w:rsidR="00BD30AA" w:rsidRDefault="00540FA4" w:rsidP="00EA0091">
      <w:pPr>
        <w:pStyle w:val="ListParagraph"/>
        <w:numPr>
          <w:ilvl w:val="0"/>
          <w:numId w:val="35"/>
        </w:numPr>
      </w:pPr>
      <w:r>
        <w:t xml:space="preserve">As </w:t>
      </w:r>
      <w:r w:rsidR="006D5FE0">
        <w:t>now we know the outliers</w:t>
      </w:r>
      <w:r w:rsidR="007F4F4B">
        <w:t>’</w:t>
      </w:r>
      <w:r w:rsidR="006D5FE0">
        <w:t xml:space="preserve"> </w:t>
      </w:r>
      <w:r w:rsidR="00DC1C75">
        <w:t>posterior</w:t>
      </w:r>
      <w:r w:rsidR="00870205">
        <w:t xml:space="preserve"> distribution</w:t>
      </w:r>
      <w:r w:rsidR="00DC1C75">
        <w:t>,</w:t>
      </w:r>
      <w:r w:rsidR="00033B3B">
        <w:t xml:space="preserve"> for any new datapoint, we can </w:t>
      </w:r>
      <w:r w:rsidR="00893747">
        <w:t xml:space="preserve">estimate its probability of being </w:t>
      </w:r>
      <w:r w:rsidR="005613D8">
        <w:t xml:space="preserve">an </w:t>
      </w:r>
      <w:r w:rsidR="00893747">
        <w:t>outlier.</w:t>
      </w:r>
    </w:p>
    <w:p w14:paraId="6A7DE47F" w14:textId="77777777" w:rsidR="007F4F4B" w:rsidRDefault="007F4F4B" w:rsidP="00AB4BD1"/>
    <w:p w14:paraId="67D1E7CF" w14:textId="6CC9E95B" w:rsidR="00302673" w:rsidRDefault="00302673" w:rsidP="00AB4BD1">
      <w:r>
        <w:t xml:space="preserve">In the chart below, we display the posterior predictive distribution along with </w:t>
      </w:r>
      <w:r w:rsidR="001931BD">
        <w:t>the different models and components (inliers &amp; outliers).</w:t>
      </w:r>
      <w:r w:rsidR="005C157E">
        <w:t xml:space="preserve"> The red points are those whose outlier probability is greater than 0.5.</w:t>
      </w:r>
    </w:p>
    <w:p w14:paraId="0EBD0539" w14:textId="43F05527" w:rsidR="001541A7" w:rsidRDefault="001541A7" w:rsidP="001541A7">
      <w:pPr>
        <w:pStyle w:val="Caption"/>
        <w:keepNext/>
        <w:jc w:val="center"/>
      </w:pPr>
      <w:bookmarkStart w:id="106" w:name="_Toc54525564"/>
      <w:r>
        <w:lastRenderedPageBreak/>
        <w:t xml:space="preserve">Posterior Predictive function with Hogg method - Figure </w:t>
      </w:r>
      <w:fldSimple w:instr=" STYLEREF 1 \s ">
        <w:r w:rsidR="000002B9">
          <w:rPr>
            <w:noProof/>
          </w:rPr>
          <w:t>7</w:t>
        </w:r>
      </w:fldSimple>
      <w:r>
        <w:noBreakHyphen/>
      </w:r>
      <w:fldSimple w:instr=" SEQ Figure \* ARABIC \s 1 ">
        <w:r w:rsidR="000002B9">
          <w:rPr>
            <w:noProof/>
          </w:rPr>
          <w:t>8</w:t>
        </w:r>
        <w:bookmarkEnd w:id="106"/>
      </w:fldSimple>
    </w:p>
    <w:p w14:paraId="34C913C6" w14:textId="5B37BF4E" w:rsidR="00893747" w:rsidRDefault="002C5568" w:rsidP="001541A7">
      <w:pPr>
        <w:jc w:val="center"/>
      </w:pPr>
      <w:r>
        <w:rPr>
          <w:noProof/>
        </w:rPr>
        <w:drawing>
          <wp:inline distT="0" distB="0" distL="0" distR="0" wp14:anchorId="554CE034" wp14:editId="4A2C57D5">
            <wp:extent cx="5668779" cy="610552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0418" cy="6107290"/>
                    </a:xfrm>
                    <a:prstGeom prst="rect">
                      <a:avLst/>
                    </a:prstGeom>
                  </pic:spPr>
                </pic:pic>
              </a:graphicData>
            </a:graphic>
          </wp:inline>
        </w:drawing>
      </w:r>
    </w:p>
    <w:p w14:paraId="04B30BAD" w14:textId="63D39462" w:rsidR="00181445" w:rsidRDefault="00181445">
      <w:r>
        <w:br w:type="page"/>
      </w:r>
    </w:p>
    <w:p w14:paraId="46F057B5" w14:textId="77777777" w:rsidR="00181445" w:rsidRDefault="00181445" w:rsidP="00AB4BD1"/>
    <w:p w14:paraId="0C44033E" w14:textId="33AC3F13" w:rsidR="00E87B18" w:rsidRDefault="00E87B18" w:rsidP="00E87B18">
      <w:pPr>
        <w:pStyle w:val="Heading1"/>
      </w:pPr>
      <w:bookmarkStart w:id="107" w:name="_Toc50972586"/>
      <w:r>
        <w:t>Conclusion</w:t>
      </w:r>
      <w:bookmarkEnd w:id="107"/>
    </w:p>
    <w:p w14:paraId="5EAB54D9" w14:textId="40F292B9" w:rsidR="00C75D1E" w:rsidRDefault="00E75240" w:rsidP="00E75240">
      <w:r>
        <w:t xml:space="preserve">This </w:t>
      </w:r>
      <w:r w:rsidR="00120838">
        <w:t>journey in the world of regression allow</w:t>
      </w:r>
      <w:r w:rsidR="00F25E22">
        <w:t>ed</w:t>
      </w:r>
      <w:r w:rsidR="00120838">
        <w:t xml:space="preserve"> me to practice </w:t>
      </w:r>
      <w:r w:rsidR="00965D9C">
        <w:t xml:space="preserve">and </w:t>
      </w:r>
      <w:r w:rsidR="00F25E22">
        <w:t>deepen</w:t>
      </w:r>
      <w:r w:rsidR="00796813">
        <w:t xml:space="preserve"> </w:t>
      </w:r>
      <w:r w:rsidR="00F25E22">
        <w:t>what</w:t>
      </w:r>
      <w:r w:rsidR="007024ED">
        <w:t xml:space="preserve"> </w:t>
      </w:r>
      <w:r w:rsidR="00E337E8">
        <w:t>Ecole Polytechni</w:t>
      </w:r>
      <w:r w:rsidR="003F7641">
        <w:t xml:space="preserve">que </w:t>
      </w:r>
      <w:r w:rsidR="00F25E22">
        <w:t xml:space="preserve">had </w:t>
      </w:r>
      <w:r w:rsidR="003F7641">
        <w:t xml:space="preserve">taught </w:t>
      </w:r>
      <w:r w:rsidR="00E83043">
        <w:t>me</w:t>
      </w:r>
      <w:r w:rsidR="003F7641">
        <w:t>.</w:t>
      </w:r>
      <w:r w:rsidR="00C27F4A">
        <w:t xml:space="preserve"> I’m thankful to all </w:t>
      </w:r>
      <w:r w:rsidR="00CC60AE">
        <w:t xml:space="preserve">instructors who </w:t>
      </w:r>
      <w:r w:rsidR="00456889">
        <w:t>trained me.</w:t>
      </w:r>
    </w:p>
    <w:p w14:paraId="0E70467C" w14:textId="61623DE5" w:rsidR="00D67F64" w:rsidRDefault="00C27F4A" w:rsidP="00E75240">
      <w:r>
        <w:t>I really enjoyed</w:t>
      </w:r>
      <w:r w:rsidR="00564C55">
        <w:t xml:space="preserve"> all steps in this project</w:t>
      </w:r>
      <w:r w:rsidR="00367F4F">
        <w:t>:</w:t>
      </w:r>
    </w:p>
    <w:p w14:paraId="3EEED04A" w14:textId="1AE3CA7A" w:rsidR="00EA7CFE" w:rsidRDefault="00EA7CFE" w:rsidP="009D6A84">
      <w:pPr>
        <w:pStyle w:val="ListParagraph"/>
        <w:numPr>
          <w:ilvl w:val="0"/>
          <w:numId w:val="34"/>
        </w:numPr>
      </w:pPr>
      <w:r>
        <w:t xml:space="preserve">The first </w:t>
      </w:r>
      <w:r w:rsidR="00A83BB8">
        <w:t>contact with the data in “</w:t>
      </w:r>
      <w:r w:rsidR="00A83BB8" w:rsidRPr="00BA5EE0">
        <w:rPr>
          <w:b/>
          <w:bCs/>
        </w:rPr>
        <w:t>Data Exploration</w:t>
      </w:r>
      <w:r w:rsidR="00A83BB8">
        <w:t xml:space="preserve">” </w:t>
      </w:r>
      <w:r w:rsidR="00367F4F">
        <w:t xml:space="preserve">did provide </w:t>
      </w:r>
      <w:r w:rsidR="009641ED">
        <w:t>helpful</w:t>
      </w:r>
      <w:r w:rsidR="00367F4F">
        <w:t xml:space="preserve"> insight and intuition</w:t>
      </w:r>
      <w:r w:rsidR="009641ED">
        <w:t>s</w:t>
      </w:r>
      <w:r w:rsidR="009D6A84">
        <w:t xml:space="preserve"> for the rest of the project.</w:t>
      </w:r>
    </w:p>
    <w:p w14:paraId="0996A404" w14:textId="32BA87B1" w:rsidR="00CA79D6" w:rsidRDefault="00AB73D1" w:rsidP="009D6A84">
      <w:pPr>
        <w:pStyle w:val="ListParagraph"/>
        <w:numPr>
          <w:ilvl w:val="0"/>
          <w:numId w:val="34"/>
        </w:numPr>
      </w:pPr>
      <w:r w:rsidRPr="00BA5EE0">
        <w:rPr>
          <w:b/>
          <w:bCs/>
        </w:rPr>
        <w:t>Feature engineering</w:t>
      </w:r>
      <w:r>
        <w:t xml:space="preserve"> </w:t>
      </w:r>
      <w:r w:rsidR="00D67F64">
        <w:t>was</w:t>
      </w:r>
      <w:r>
        <w:t xml:space="preserve"> an important </w:t>
      </w:r>
      <w:r w:rsidR="00AB1592">
        <w:t>step</w:t>
      </w:r>
      <w:r w:rsidR="00F3274B">
        <w:t xml:space="preserve"> for winning the challenge</w:t>
      </w:r>
      <w:r w:rsidR="00B46BFD">
        <w:t xml:space="preserve">. </w:t>
      </w:r>
      <w:r w:rsidR="00E90C48">
        <w:t xml:space="preserve">There is no good model </w:t>
      </w:r>
      <w:r w:rsidR="009E08E5">
        <w:t xml:space="preserve">without </w:t>
      </w:r>
      <w:r w:rsidR="00967070">
        <w:t xml:space="preserve">good data. </w:t>
      </w:r>
      <w:r w:rsidR="00A476D7">
        <w:t>For instance, f</w:t>
      </w:r>
      <w:r w:rsidR="00485FB8">
        <w:t xml:space="preserve">rom </w:t>
      </w:r>
      <w:r w:rsidR="00FE5495">
        <w:t>GPS coord</w:t>
      </w:r>
      <w:r w:rsidR="00D81F31">
        <w:t xml:space="preserve">inates and times, speeds can be computed. </w:t>
      </w:r>
      <w:r w:rsidR="00DF78DF">
        <w:t>I had seen s</w:t>
      </w:r>
      <w:r w:rsidR="00EC3F8B">
        <w:t xml:space="preserve">ome data </w:t>
      </w:r>
      <w:r w:rsidR="005613D8">
        <w:t xml:space="preserve">that </w:t>
      </w:r>
      <w:r w:rsidR="00EC3F8B">
        <w:t xml:space="preserve">may be missing </w:t>
      </w:r>
      <w:r w:rsidR="000F5971">
        <w:t xml:space="preserve">most of the time, but they </w:t>
      </w:r>
      <w:r w:rsidR="00DF78DF">
        <w:t xml:space="preserve">turned out </w:t>
      </w:r>
      <w:r w:rsidR="00242FC1">
        <w:t xml:space="preserve">to </w:t>
      </w:r>
      <w:r w:rsidR="00DF78DF">
        <w:t>be</w:t>
      </w:r>
      <w:r w:rsidR="000F5971">
        <w:t xml:space="preserve"> </w:t>
      </w:r>
      <w:r w:rsidR="00C24A01">
        <w:t>extremely informative</w:t>
      </w:r>
      <w:r w:rsidR="00DF78DF">
        <w:t xml:space="preserve"> when </w:t>
      </w:r>
      <w:r w:rsidR="0005447C">
        <w:t>I</w:t>
      </w:r>
      <w:r w:rsidR="00DF78DF">
        <w:t xml:space="preserve"> </w:t>
      </w:r>
      <w:r w:rsidR="00EA7CFE">
        <w:t>carefully ma</w:t>
      </w:r>
      <w:r w:rsidR="0005447C">
        <w:t>de</w:t>
      </w:r>
      <w:r w:rsidR="00EA7CFE">
        <w:t xml:space="preserve"> them speak</w:t>
      </w:r>
      <w:r w:rsidR="00C24A01">
        <w:t>.</w:t>
      </w:r>
    </w:p>
    <w:p w14:paraId="0F6D62B5" w14:textId="76AAC1DE" w:rsidR="00161B6C" w:rsidRDefault="00B93A8C" w:rsidP="009D6A84">
      <w:pPr>
        <w:pStyle w:val="ListParagraph"/>
        <w:numPr>
          <w:ilvl w:val="0"/>
          <w:numId w:val="34"/>
        </w:numPr>
      </w:pPr>
      <w:r>
        <w:t>The c</w:t>
      </w:r>
      <w:r w:rsidR="00FE3633">
        <w:t xml:space="preserve">entral </w:t>
      </w:r>
      <w:r w:rsidR="00DC1AFF">
        <w:t xml:space="preserve">parts </w:t>
      </w:r>
      <w:r w:rsidR="00B3562A">
        <w:t xml:space="preserve">of the pleasure </w:t>
      </w:r>
      <w:r w:rsidR="001B1793">
        <w:t>are</w:t>
      </w:r>
      <w:r w:rsidR="003119D6">
        <w:t xml:space="preserve"> to </w:t>
      </w:r>
      <w:r w:rsidR="003119D6" w:rsidRPr="00470B0D">
        <w:rPr>
          <w:b/>
          <w:bCs/>
        </w:rPr>
        <w:t>create</w:t>
      </w:r>
      <w:r w:rsidR="003119D6">
        <w:t xml:space="preserve">, </w:t>
      </w:r>
      <w:r w:rsidR="003119D6" w:rsidRPr="00470B0D">
        <w:rPr>
          <w:b/>
          <w:bCs/>
        </w:rPr>
        <w:t>analyze</w:t>
      </w:r>
      <w:r w:rsidR="00242FC1">
        <w:t>,</w:t>
      </w:r>
      <w:r w:rsidR="003119D6">
        <w:t xml:space="preserve"> and </w:t>
      </w:r>
      <w:r w:rsidR="003119D6" w:rsidRPr="00470B0D">
        <w:rPr>
          <w:b/>
          <w:bCs/>
        </w:rPr>
        <w:t>tune</w:t>
      </w:r>
      <w:r w:rsidR="003119D6">
        <w:t xml:space="preserve"> </w:t>
      </w:r>
      <w:r w:rsidR="00E70647">
        <w:t>models</w:t>
      </w:r>
      <w:r w:rsidR="001B1793">
        <w:t xml:space="preserve">. It is </w:t>
      </w:r>
      <w:r w:rsidR="00DE6DAA">
        <w:t xml:space="preserve">not </w:t>
      </w:r>
      <w:r w:rsidR="0067156C">
        <w:t xml:space="preserve">to </w:t>
      </w:r>
      <w:r w:rsidR="00DE6DAA">
        <w:t>solely</w:t>
      </w:r>
      <w:r w:rsidR="0067156C">
        <w:t xml:space="preserve"> </w:t>
      </w:r>
      <w:r w:rsidR="00154A95">
        <w:t xml:space="preserve">try out </w:t>
      </w:r>
      <w:r w:rsidR="007B23B7">
        <w:t>well-established algorithms</w:t>
      </w:r>
      <w:r w:rsidR="00DF6FF8">
        <w:t xml:space="preserve"> or iterate on </w:t>
      </w:r>
      <w:r w:rsidR="00ED73D7">
        <w:t xml:space="preserve">parameter settings by brute force. </w:t>
      </w:r>
      <w:r w:rsidR="00821F21">
        <w:t xml:space="preserve">Results analysis and intuitions </w:t>
      </w:r>
      <w:r w:rsidR="00161B6C">
        <w:t>provide</w:t>
      </w:r>
      <w:r w:rsidR="00821F21">
        <w:t xml:space="preserve"> </w:t>
      </w:r>
      <w:r w:rsidR="00697910">
        <w:t>fermentation of</w:t>
      </w:r>
      <w:r w:rsidR="00161B6C">
        <w:t xml:space="preserve"> new ideas.</w:t>
      </w:r>
      <w:r w:rsidR="008317D2">
        <w:t xml:space="preserve"> </w:t>
      </w:r>
      <w:r w:rsidR="00F82EFF">
        <w:t>For instance, t</w:t>
      </w:r>
      <w:r w:rsidR="00B262B6">
        <w:t xml:space="preserve">he choice of </w:t>
      </w:r>
      <w:r w:rsidR="00982AA0">
        <w:t xml:space="preserve">a </w:t>
      </w:r>
      <w:r w:rsidR="00A476D7">
        <w:t>special</w:t>
      </w:r>
      <w:r w:rsidR="00982AA0">
        <w:t xml:space="preserve"> setting</w:t>
      </w:r>
      <w:r w:rsidR="00BA5EE0">
        <w:t xml:space="preserve"> in </w:t>
      </w:r>
      <w:r w:rsidR="00BA5EE0" w:rsidRPr="00BA5EE0">
        <w:rPr>
          <w:b/>
          <w:bCs/>
        </w:rPr>
        <w:t>gradient boosting</w:t>
      </w:r>
      <w:r w:rsidR="001F0E23">
        <w:t>, such as for the</w:t>
      </w:r>
      <w:r w:rsidR="00B262B6">
        <w:t xml:space="preserve"> loss function</w:t>
      </w:r>
      <w:r w:rsidR="001F0E23">
        <w:t xml:space="preserve">, was </w:t>
      </w:r>
      <w:r w:rsidR="00B11B0D">
        <w:t>premediated</w:t>
      </w:r>
      <w:r w:rsidR="00A476D7">
        <w:t xml:space="preserve"> based on </w:t>
      </w:r>
      <w:r w:rsidR="00EF390A">
        <w:t>the dispersion of the response variable</w:t>
      </w:r>
      <w:r w:rsidR="00F82EFF">
        <w:t>.</w:t>
      </w:r>
    </w:p>
    <w:p w14:paraId="0FDC4D40" w14:textId="3631AF50" w:rsidR="005236E8" w:rsidRDefault="00383526" w:rsidP="009D6A84">
      <w:pPr>
        <w:pStyle w:val="ListParagraph"/>
        <w:numPr>
          <w:ilvl w:val="0"/>
          <w:numId w:val="34"/>
        </w:numPr>
      </w:pPr>
      <w:r>
        <w:t xml:space="preserve">Explaining the </w:t>
      </w:r>
      <w:r w:rsidR="008A6D35">
        <w:t xml:space="preserve">model’s </w:t>
      </w:r>
      <w:r w:rsidR="00036B4B">
        <w:t xml:space="preserve">results </w:t>
      </w:r>
      <w:r w:rsidR="00693730">
        <w:t xml:space="preserve">took a large </w:t>
      </w:r>
      <w:r w:rsidR="00725FD3">
        <w:t>part in my works</w:t>
      </w:r>
      <w:r w:rsidR="00161688">
        <w:t xml:space="preserve">, providing me the opportunity to </w:t>
      </w:r>
      <w:r w:rsidR="00C3336D">
        <w:t xml:space="preserve">discover the </w:t>
      </w:r>
      <w:r w:rsidR="006D21E6">
        <w:t>notion</w:t>
      </w:r>
      <w:r w:rsidR="00C3336D">
        <w:t xml:space="preserve"> of </w:t>
      </w:r>
      <w:r w:rsidR="00C3336D" w:rsidRPr="00C3336D">
        <w:rPr>
          <w:b/>
          <w:bCs/>
        </w:rPr>
        <w:t>outliers</w:t>
      </w:r>
      <w:r w:rsidR="00C3336D">
        <w:t xml:space="preserve">, </w:t>
      </w:r>
      <w:r w:rsidR="003A342F">
        <w:t xml:space="preserve">using </w:t>
      </w:r>
      <w:r w:rsidR="00CA7DAF">
        <w:t xml:space="preserve">the </w:t>
      </w:r>
      <w:r w:rsidR="00636018">
        <w:t>method</w:t>
      </w:r>
      <w:r w:rsidR="00CA7DAF">
        <w:t xml:space="preserve"> of </w:t>
      </w:r>
      <w:r w:rsidR="00CA7DAF" w:rsidRPr="00E949DF">
        <w:rPr>
          <w:b/>
          <w:bCs/>
        </w:rPr>
        <w:t>SHAP</w:t>
      </w:r>
      <w:r w:rsidR="00CA7DAF">
        <w:t xml:space="preserve"> </w:t>
      </w:r>
      <w:r w:rsidR="003A342F">
        <w:t xml:space="preserve">values </w:t>
      </w:r>
      <w:r w:rsidR="000D4346">
        <w:t>for interpretability</w:t>
      </w:r>
      <w:r w:rsidR="005C1C94">
        <w:t xml:space="preserve">, </w:t>
      </w:r>
      <w:r w:rsidR="005C1C94" w:rsidRPr="00E949DF">
        <w:rPr>
          <w:b/>
          <w:bCs/>
        </w:rPr>
        <w:t>classification</w:t>
      </w:r>
      <w:r w:rsidR="005C1C94">
        <w:t xml:space="preserve"> and </w:t>
      </w:r>
      <w:r w:rsidR="005C1C94" w:rsidRPr="00E949DF">
        <w:rPr>
          <w:b/>
          <w:bCs/>
        </w:rPr>
        <w:t>clustering</w:t>
      </w:r>
      <w:r w:rsidR="00636018">
        <w:t xml:space="preserve"> for </w:t>
      </w:r>
      <w:r w:rsidR="00BD51C2">
        <w:t xml:space="preserve">the </w:t>
      </w:r>
      <w:r w:rsidR="00E949DF">
        <w:t>“</w:t>
      </w:r>
      <w:r w:rsidR="00BD51C2">
        <w:t>detect</w:t>
      </w:r>
      <w:r w:rsidR="00E949DF">
        <w:t>ability”</w:t>
      </w:r>
      <w:r w:rsidR="00C27A6B">
        <w:t xml:space="preserve"> the</w:t>
      </w:r>
      <w:r w:rsidR="00BD51C2">
        <w:t>se</w:t>
      </w:r>
      <w:r w:rsidR="00C27A6B">
        <w:t xml:space="preserve"> outliers</w:t>
      </w:r>
      <w:r w:rsidR="005C1C94">
        <w:t>.</w:t>
      </w:r>
    </w:p>
    <w:p w14:paraId="7B65A5C5" w14:textId="42D53A4F" w:rsidR="0005447C" w:rsidRDefault="00EF390A" w:rsidP="009D6A84">
      <w:pPr>
        <w:pStyle w:val="ListParagraph"/>
        <w:numPr>
          <w:ilvl w:val="0"/>
          <w:numId w:val="34"/>
        </w:numPr>
      </w:pPr>
      <w:r>
        <w:t xml:space="preserve">Lastly, </w:t>
      </w:r>
      <w:r w:rsidR="0090329E">
        <w:t xml:space="preserve">winning the challenge did not stop me from </w:t>
      </w:r>
      <w:r w:rsidR="00B12863">
        <w:t>continuing to</w:t>
      </w:r>
      <w:r w:rsidR="00BE29BF">
        <w:t xml:space="preserve"> learn</w:t>
      </w:r>
      <w:r w:rsidR="00BD40B5">
        <w:t xml:space="preserve">. Other </w:t>
      </w:r>
      <w:r w:rsidR="00941BC0">
        <w:t>questions, other alternative</w:t>
      </w:r>
      <w:r w:rsidR="008916D1">
        <w:t xml:space="preserve"> </w:t>
      </w:r>
      <w:r w:rsidR="00DB1306">
        <w:t>methods</w:t>
      </w:r>
      <w:r w:rsidR="009539A6">
        <w:t>,</w:t>
      </w:r>
      <w:r w:rsidR="00941BC0">
        <w:t xml:space="preserve"> </w:t>
      </w:r>
      <w:r w:rsidR="008370BD">
        <w:t xml:space="preserve">have </w:t>
      </w:r>
      <w:r w:rsidR="009539A6">
        <w:t>open</w:t>
      </w:r>
      <w:r w:rsidR="008370BD">
        <w:t>ed my curiosity</w:t>
      </w:r>
      <w:r w:rsidR="009539A6">
        <w:t xml:space="preserve"> </w:t>
      </w:r>
      <w:r w:rsidR="008D4B30">
        <w:t>on</w:t>
      </w:r>
      <w:r w:rsidR="007B232D">
        <w:t xml:space="preserve"> the</w:t>
      </w:r>
      <w:r w:rsidR="00A30F44">
        <w:t xml:space="preserve"> </w:t>
      </w:r>
      <w:r w:rsidR="00DB1306">
        <w:t>vast</w:t>
      </w:r>
      <w:r w:rsidR="008D4B30">
        <w:t xml:space="preserve"> horizon</w:t>
      </w:r>
      <w:r w:rsidR="00DB1306">
        <w:t xml:space="preserve"> </w:t>
      </w:r>
      <w:r w:rsidR="00C433D0">
        <w:t xml:space="preserve">of </w:t>
      </w:r>
      <w:r w:rsidR="00C433D0" w:rsidRPr="00BA5EE0">
        <w:rPr>
          <w:b/>
          <w:bCs/>
        </w:rPr>
        <w:t>Bayesian inference</w:t>
      </w:r>
      <w:r w:rsidR="00FC504A">
        <w:t xml:space="preserve"> which I truly enjoyed.</w:t>
      </w:r>
    </w:p>
    <w:p w14:paraId="09C409BB" w14:textId="7EF354D6" w:rsidR="005B67C2" w:rsidRDefault="005B67C2" w:rsidP="005B67C2"/>
    <w:p w14:paraId="580A8B87" w14:textId="77777777" w:rsidR="005B67C2" w:rsidRDefault="005B67C2" w:rsidP="005B67C2">
      <w:bookmarkStart w:id="108" w:name="_GoBack"/>
      <w:bookmarkEnd w:id="108"/>
    </w:p>
    <w:p w14:paraId="7C71A7A4" w14:textId="178E3877" w:rsidR="001231C4" w:rsidRDefault="001231C4">
      <w:r>
        <w:br w:type="page"/>
      </w:r>
    </w:p>
    <w:p w14:paraId="4618FAB5" w14:textId="77777777" w:rsidR="00840B5B" w:rsidRDefault="00840B5B" w:rsidP="00AB4BD1"/>
    <w:p w14:paraId="609C261F" w14:textId="77777777" w:rsidR="004D0EFE" w:rsidRDefault="004D0EFE" w:rsidP="00AB4BD1">
      <w:pPr>
        <w:pStyle w:val="Heading1"/>
      </w:pPr>
      <w:bookmarkStart w:id="109" w:name="_Toc50972587"/>
      <w:r>
        <w:t xml:space="preserve">Annex </w:t>
      </w:r>
    </w:p>
    <w:bookmarkEnd w:id="109"/>
    <w:p w14:paraId="79AC1625" w14:textId="29AFAD5D" w:rsidR="006679FB" w:rsidRDefault="00E320DB" w:rsidP="004D0EFE">
      <w:pPr>
        <w:pStyle w:val="Heading2"/>
      </w:pPr>
      <w:r>
        <w:t>Code source</w:t>
      </w:r>
    </w:p>
    <w:p w14:paraId="005059A3" w14:textId="4FD9561F" w:rsidR="00E87B18" w:rsidRDefault="002D5F68" w:rsidP="00AB4BD1">
      <w:r>
        <w:t>The current project is implemented in Python. The c</w:t>
      </w:r>
      <w:r w:rsidR="00F47ACE">
        <w:t>ode</w:t>
      </w:r>
      <w:r w:rsidR="009729E0">
        <w:t xml:space="preserve"> source</w:t>
      </w:r>
      <w:r w:rsidR="0019058B">
        <w:t xml:space="preserve"> </w:t>
      </w:r>
      <w:r w:rsidR="00F47ACE">
        <w:t xml:space="preserve">is </w:t>
      </w:r>
      <w:r w:rsidR="00031C90">
        <w:t>available</w:t>
      </w:r>
      <w:r w:rsidR="009729E0">
        <w:t xml:space="preserve"> in </w:t>
      </w:r>
      <w:hyperlink r:id="rId100" w:history="1">
        <w:r w:rsidR="009729E0" w:rsidRPr="000C5EB4">
          <w:rPr>
            <w:rStyle w:val="Hyperlink"/>
          </w:rPr>
          <w:t>https://github.com/quachn/X_PFB</w:t>
        </w:r>
      </w:hyperlink>
      <w:r w:rsidR="009729E0">
        <w:t xml:space="preserve"> </w:t>
      </w:r>
    </w:p>
    <w:p w14:paraId="5FC9BB9A" w14:textId="185C049D" w:rsidR="001231C4" w:rsidRDefault="001231C4" w:rsidP="004D0EFE">
      <w:pPr>
        <w:pStyle w:val="Heading2"/>
      </w:pPr>
      <w:r>
        <w:t xml:space="preserve"> List of figures and tables</w:t>
      </w:r>
    </w:p>
    <w:p w14:paraId="3B97D500" w14:textId="6A16359E" w:rsidR="001231C4" w:rsidRDefault="004A16C8">
      <w:pPr>
        <w:pStyle w:val="TableofFigures"/>
        <w:tabs>
          <w:tab w:val="right" w:leader="dot" w:pos="9552"/>
        </w:tabs>
        <w:rPr>
          <w:rFonts w:eastAsiaTheme="minorEastAsia"/>
          <w:noProof/>
          <w:color w:val="auto"/>
          <w:sz w:val="22"/>
          <w:szCs w:val="22"/>
          <w:lang w:eastAsia="zh-CN"/>
        </w:rPr>
      </w:pPr>
      <w:r>
        <w:fldChar w:fldCharType="begin"/>
      </w:r>
      <w:r>
        <w:instrText xml:space="preserve"> TOC \h \z \c "Figure" </w:instrText>
      </w:r>
      <w:r>
        <w:fldChar w:fldCharType="separate"/>
      </w:r>
      <w:hyperlink w:anchor="_Toc54525518" w:history="1">
        <w:r w:rsidR="001231C4" w:rsidRPr="00DF5369">
          <w:rPr>
            <w:rStyle w:val="Hyperlink"/>
            <w:noProof/>
          </w:rPr>
          <w:t>Histograms of response variables - Figure 2</w:t>
        </w:r>
        <w:r w:rsidR="001231C4" w:rsidRPr="00DF5369">
          <w:rPr>
            <w:rStyle w:val="Hyperlink"/>
            <w:noProof/>
          </w:rPr>
          <w:noBreakHyphen/>
          <w:t>1</w:t>
        </w:r>
        <w:r w:rsidR="001231C4">
          <w:rPr>
            <w:noProof/>
            <w:webHidden/>
          </w:rPr>
          <w:tab/>
        </w:r>
        <w:r w:rsidR="001231C4">
          <w:rPr>
            <w:noProof/>
            <w:webHidden/>
          </w:rPr>
          <w:fldChar w:fldCharType="begin"/>
        </w:r>
        <w:r w:rsidR="001231C4">
          <w:rPr>
            <w:noProof/>
            <w:webHidden/>
          </w:rPr>
          <w:instrText xml:space="preserve"> PAGEREF _Toc54525518 \h </w:instrText>
        </w:r>
        <w:r w:rsidR="001231C4">
          <w:rPr>
            <w:noProof/>
            <w:webHidden/>
          </w:rPr>
        </w:r>
        <w:r w:rsidR="001231C4">
          <w:rPr>
            <w:noProof/>
            <w:webHidden/>
          </w:rPr>
          <w:fldChar w:fldCharType="separate"/>
        </w:r>
        <w:r w:rsidR="000002B9">
          <w:rPr>
            <w:noProof/>
            <w:webHidden/>
          </w:rPr>
          <w:t>6</w:t>
        </w:r>
        <w:r w:rsidR="001231C4">
          <w:rPr>
            <w:noProof/>
            <w:webHidden/>
          </w:rPr>
          <w:fldChar w:fldCharType="end"/>
        </w:r>
      </w:hyperlink>
    </w:p>
    <w:p w14:paraId="4AD32ABB" w14:textId="2408E361" w:rsidR="001231C4" w:rsidRDefault="00DB00B3">
      <w:pPr>
        <w:pStyle w:val="TableofFigures"/>
        <w:tabs>
          <w:tab w:val="right" w:leader="dot" w:pos="9552"/>
        </w:tabs>
        <w:rPr>
          <w:rFonts w:eastAsiaTheme="minorEastAsia"/>
          <w:noProof/>
          <w:color w:val="auto"/>
          <w:sz w:val="22"/>
          <w:szCs w:val="22"/>
          <w:lang w:eastAsia="zh-CN"/>
        </w:rPr>
      </w:pPr>
      <w:hyperlink w:anchor="_Toc54525519" w:history="1">
        <w:r w:rsidR="001231C4" w:rsidRPr="00DF5369">
          <w:rPr>
            <w:rStyle w:val="Hyperlink"/>
            <w:noProof/>
          </w:rPr>
          <w:t>Distributions of the response variables - Figure 2</w:t>
        </w:r>
        <w:r w:rsidR="001231C4" w:rsidRPr="00DF5369">
          <w:rPr>
            <w:rStyle w:val="Hyperlink"/>
            <w:noProof/>
          </w:rPr>
          <w:noBreakHyphen/>
          <w:t>2</w:t>
        </w:r>
        <w:r w:rsidR="001231C4">
          <w:rPr>
            <w:noProof/>
            <w:webHidden/>
          </w:rPr>
          <w:tab/>
        </w:r>
        <w:r w:rsidR="001231C4">
          <w:rPr>
            <w:noProof/>
            <w:webHidden/>
          </w:rPr>
          <w:fldChar w:fldCharType="begin"/>
        </w:r>
        <w:r w:rsidR="001231C4">
          <w:rPr>
            <w:noProof/>
            <w:webHidden/>
          </w:rPr>
          <w:instrText xml:space="preserve"> PAGEREF _Toc54525519 \h </w:instrText>
        </w:r>
        <w:r w:rsidR="001231C4">
          <w:rPr>
            <w:noProof/>
            <w:webHidden/>
          </w:rPr>
        </w:r>
        <w:r w:rsidR="001231C4">
          <w:rPr>
            <w:noProof/>
            <w:webHidden/>
          </w:rPr>
          <w:fldChar w:fldCharType="separate"/>
        </w:r>
        <w:r w:rsidR="000002B9">
          <w:rPr>
            <w:noProof/>
            <w:webHidden/>
          </w:rPr>
          <w:t>7</w:t>
        </w:r>
        <w:r w:rsidR="001231C4">
          <w:rPr>
            <w:noProof/>
            <w:webHidden/>
          </w:rPr>
          <w:fldChar w:fldCharType="end"/>
        </w:r>
      </w:hyperlink>
    </w:p>
    <w:p w14:paraId="221B1796" w14:textId="390A282F" w:rsidR="001231C4" w:rsidRDefault="00DB00B3">
      <w:pPr>
        <w:pStyle w:val="TableofFigures"/>
        <w:tabs>
          <w:tab w:val="right" w:leader="dot" w:pos="9552"/>
        </w:tabs>
        <w:rPr>
          <w:rFonts w:eastAsiaTheme="minorEastAsia"/>
          <w:noProof/>
          <w:color w:val="auto"/>
          <w:sz w:val="22"/>
          <w:szCs w:val="22"/>
          <w:lang w:eastAsia="zh-CN"/>
        </w:rPr>
      </w:pPr>
      <w:hyperlink w:anchor="_Toc54525520" w:history="1">
        <w:r w:rsidR="001231C4" w:rsidRPr="00DF5369">
          <w:rPr>
            <w:rStyle w:val="Hyperlink"/>
            <w:noProof/>
          </w:rPr>
          <w:t>Figure 2</w:t>
        </w:r>
        <w:r w:rsidR="001231C4" w:rsidRPr="00DF5369">
          <w:rPr>
            <w:rStyle w:val="Hyperlink"/>
            <w:noProof/>
          </w:rPr>
          <w:noBreakHyphen/>
          <w:t>3</w:t>
        </w:r>
        <w:r w:rsidR="001231C4">
          <w:rPr>
            <w:noProof/>
            <w:webHidden/>
          </w:rPr>
          <w:tab/>
        </w:r>
        <w:r w:rsidR="001231C4">
          <w:rPr>
            <w:noProof/>
            <w:webHidden/>
          </w:rPr>
          <w:fldChar w:fldCharType="begin"/>
        </w:r>
        <w:r w:rsidR="001231C4">
          <w:rPr>
            <w:noProof/>
            <w:webHidden/>
          </w:rPr>
          <w:instrText xml:space="preserve"> PAGEREF _Toc54525520 \h </w:instrText>
        </w:r>
        <w:r w:rsidR="001231C4">
          <w:rPr>
            <w:noProof/>
            <w:webHidden/>
          </w:rPr>
        </w:r>
        <w:r w:rsidR="001231C4">
          <w:rPr>
            <w:noProof/>
            <w:webHidden/>
          </w:rPr>
          <w:fldChar w:fldCharType="separate"/>
        </w:r>
        <w:r w:rsidR="000002B9">
          <w:rPr>
            <w:noProof/>
            <w:webHidden/>
          </w:rPr>
          <w:t>8</w:t>
        </w:r>
        <w:r w:rsidR="001231C4">
          <w:rPr>
            <w:noProof/>
            <w:webHidden/>
          </w:rPr>
          <w:fldChar w:fldCharType="end"/>
        </w:r>
      </w:hyperlink>
    </w:p>
    <w:p w14:paraId="04648C32" w14:textId="0555E399" w:rsidR="001231C4" w:rsidRDefault="00DB00B3">
      <w:pPr>
        <w:pStyle w:val="TableofFigures"/>
        <w:tabs>
          <w:tab w:val="right" w:leader="dot" w:pos="9552"/>
        </w:tabs>
        <w:rPr>
          <w:rFonts w:eastAsiaTheme="minorEastAsia"/>
          <w:noProof/>
          <w:color w:val="auto"/>
          <w:sz w:val="22"/>
          <w:szCs w:val="22"/>
          <w:lang w:eastAsia="zh-CN"/>
        </w:rPr>
      </w:pPr>
      <w:hyperlink w:anchor="_Toc54525521" w:history="1">
        <w:r w:rsidR="001231C4" w:rsidRPr="00DF5369">
          <w:rPr>
            <w:rStyle w:val="Hyperlink"/>
            <w:noProof/>
          </w:rPr>
          <w:t>Response variable Y1 “delta departure-presentation” over time - Figure 2</w:t>
        </w:r>
        <w:r w:rsidR="001231C4" w:rsidRPr="00DF5369">
          <w:rPr>
            <w:rStyle w:val="Hyperlink"/>
            <w:noProof/>
          </w:rPr>
          <w:noBreakHyphen/>
          <w:t>4</w:t>
        </w:r>
        <w:r w:rsidR="001231C4">
          <w:rPr>
            <w:noProof/>
            <w:webHidden/>
          </w:rPr>
          <w:tab/>
        </w:r>
        <w:r w:rsidR="001231C4">
          <w:rPr>
            <w:noProof/>
            <w:webHidden/>
          </w:rPr>
          <w:fldChar w:fldCharType="begin"/>
        </w:r>
        <w:r w:rsidR="001231C4">
          <w:rPr>
            <w:noProof/>
            <w:webHidden/>
          </w:rPr>
          <w:instrText xml:space="preserve"> PAGEREF _Toc54525521 \h </w:instrText>
        </w:r>
        <w:r w:rsidR="001231C4">
          <w:rPr>
            <w:noProof/>
            <w:webHidden/>
          </w:rPr>
        </w:r>
        <w:r w:rsidR="001231C4">
          <w:rPr>
            <w:noProof/>
            <w:webHidden/>
          </w:rPr>
          <w:fldChar w:fldCharType="separate"/>
        </w:r>
        <w:r w:rsidR="000002B9">
          <w:rPr>
            <w:noProof/>
            <w:webHidden/>
          </w:rPr>
          <w:t>9</w:t>
        </w:r>
        <w:r w:rsidR="001231C4">
          <w:rPr>
            <w:noProof/>
            <w:webHidden/>
          </w:rPr>
          <w:fldChar w:fldCharType="end"/>
        </w:r>
      </w:hyperlink>
    </w:p>
    <w:p w14:paraId="2062FE35" w14:textId="37544477" w:rsidR="001231C4" w:rsidRDefault="00DB00B3">
      <w:pPr>
        <w:pStyle w:val="TableofFigures"/>
        <w:tabs>
          <w:tab w:val="right" w:leader="dot" w:pos="9552"/>
        </w:tabs>
        <w:rPr>
          <w:rFonts w:eastAsiaTheme="minorEastAsia"/>
          <w:noProof/>
          <w:color w:val="auto"/>
          <w:sz w:val="22"/>
          <w:szCs w:val="22"/>
          <w:lang w:eastAsia="zh-CN"/>
        </w:rPr>
      </w:pPr>
      <w:hyperlink w:anchor="_Toc54525522" w:history="1">
        <w:r w:rsidR="001231C4" w:rsidRPr="00DF5369">
          <w:rPr>
            <w:rStyle w:val="Hyperlink"/>
            <w:noProof/>
          </w:rPr>
          <w:t>Average response time (“delta departure-presentation”) on January over different coordinates - Figure 2</w:t>
        </w:r>
        <w:r w:rsidR="001231C4" w:rsidRPr="00DF5369">
          <w:rPr>
            <w:rStyle w:val="Hyperlink"/>
            <w:noProof/>
          </w:rPr>
          <w:noBreakHyphen/>
          <w:t>5</w:t>
        </w:r>
        <w:r w:rsidR="001231C4">
          <w:rPr>
            <w:noProof/>
            <w:webHidden/>
          </w:rPr>
          <w:tab/>
        </w:r>
        <w:r w:rsidR="001231C4">
          <w:rPr>
            <w:noProof/>
            <w:webHidden/>
          </w:rPr>
          <w:fldChar w:fldCharType="begin"/>
        </w:r>
        <w:r w:rsidR="001231C4">
          <w:rPr>
            <w:noProof/>
            <w:webHidden/>
          </w:rPr>
          <w:instrText xml:space="preserve"> PAGEREF _Toc54525522 \h </w:instrText>
        </w:r>
        <w:r w:rsidR="001231C4">
          <w:rPr>
            <w:noProof/>
            <w:webHidden/>
          </w:rPr>
        </w:r>
        <w:r w:rsidR="001231C4">
          <w:rPr>
            <w:noProof/>
            <w:webHidden/>
          </w:rPr>
          <w:fldChar w:fldCharType="separate"/>
        </w:r>
        <w:r w:rsidR="000002B9">
          <w:rPr>
            <w:noProof/>
            <w:webHidden/>
          </w:rPr>
          <w:t>10</w:t>
        </w:r>
        <w:r w:rsidR="001231C4">
          <w:rPr>
            <w:noProof/>
            <w:webHidden/>
          </w:rPr>
          <w:fldChar w:fldCharType="end"/>
        </w:r>
      </w:hyperlink>
    </w:p>
    <w:p w14:paraId="10BEF8E5" w14:textId="673EB331" w:rsidR="001231C4" w:rsidRDefault="00DB00B3">
      <w:pPr>
        <w:pStyle w:val="TableofFigures"/>
        <w:tabs>
          <w:tab w:val="right" w:leader="dot" w:pos="9552"/>
        </w:tabs>
        <w:rPr>
          <w:rFonts w:eastAsiaTheme="minorEastAsia"/>
          <w:noProof/>
          <w:color w:val="auto"/>
          <w:sz w:val="22"/>
          <w:szCs w:val="22"/>
          <w:lang w:eastAsia="zh-CN"/>
        </w:rPr>
      </w:pPr>
      <w:hyperlink w:anchor="_Toc54525523" w:history="1">
        <w:r w:rsidR="001231C4" w:rsidRPr="00DF5369">
          <w:rPr>
            <w:rStyle w:val="Hyperlink"/>
            <w:noProof/>
          </w:rPr>
          <w:t>Average response time (“delta departure-presentation”) on August - Figure 2</w:t>
        </w:r>
        <w:r w:rsidR="001231C4" w:rsidRPr="00DF5369">
          <w:rPr>
            <w:rStyle w:val="Hyperlink"/>
            <w:noProof/>
          </w:rPr>
          <w:noBreakHyphen/>
          <w:t>6</w:t>
        </w:r>
        <w:r w:rsidR="001231C4">
          <w:rPr>
            <w:noProof/>
            <w:webHidden/>
          </w:rPr>
          <w:tab/>
        </w:r>
        <w:r w:rsidR="001231C4">
          <w:rPr>
            <w:noProof/>
            <w:webHidden/>
          </w:rPr>
          <w:fldChar w:fldCharType="begin"/>
        </w:r>
        <w:r w:rsidR="001231C4">
          <w:rPr>
            <w:noProof/>
            <w:webHidden/>
          </w:rPr>
          <w:instrText xml:space="preserve"> PAGEREF _Toc54525523 \h </w:instrText>
        </w:r>
        <w:r w:rsidR="001231C4">
          <w:rPr>
            <w:noProof/>
            <w:webHidden/>
          </w:rPr>
        </w:r>
        <w:r w:rsidR="001231C4">
          <w:rPr>
            <w:noProof/>
            <w:webHidden/>
          </w:rPr>
          <w:fldChar w:fldCharType="separate"/>
        </w:r>
        <w:r w:rsidR="000002B9">
          <w:rPr>
            <w:noProof/>
            <w:webHidden/>
          </w:rPr>
          <w:t>10</w:t>
        </w:r>
        <w:r w:rsidR="001231C4">
          <w:rPr>
            <w:noProof/>
            <w:webHidden/>
          </w:rPr>
          <w:fldChar w:fldCharType="end"/>
        </w:r>
      </w:hyperlink>
    </w:p>
    <w:p w14:paraId="095F212B" w14:textId="5A05A786" w:rsidR="001231C4" w:rsidRDefault="00DB00B3">
      <w:pPr>
        <w:pStyle w:val="TableofFigures"/>
        <w:tabs>
          <w:tab w:val="right" w:leader="dot" w:pos="9552"/>
        </w:tabs>
        <w:rPr>
          <w:rFonts w:eastAsiaTheme="minorEastAsia"/>
          <w:noProof/>
          <w:color w:val="auto"/>
          <w:sz w:val="22"/>
          <w:szCs w:val="22"/>
          <w:lang w:eastAsia="zh-CN"/>
        </w:rPr>
      </w:pPr>
      <w:hyperlink w:anchor="_Toc54525524" w:history="1">
        <w:r w:rsidR="001231C4" w:rsidRPr="00DF5369">
          <w:rPr>
            <w:rStyle w:val="Hyperlink"/>
            <w:noProof/>
          </w:rPr>
          <w:t>PCA Explained Variance Ratio - Figure 2</w:t>
        </w:r>
        <w:r w:rsidR="001231C4" w:rsidRPr="00DF5369">
          <w:rPr>
            <w:rStyle w:val="Hyperlink"/>
            <w:noProof/>
          </w:rPr>
          <w:noBreakHyphen/>
          <w:t>7</w:t>
        </w:r>
        <w:r w:rsidR="001231C4">
          <w:rPr>
            <w:noProof/>
            <w:webHidden/>
          </w:rPr>
          <w:tab/>
        </w:r>
        <w:r w:rsidR="001231C4">
          <w:rPr>
            <w:noProof/>
            <w:webHidden/>
          </w:rPr>
          <w:fldChar w:fldCharType="begin"/>
        </w:r>
        <w:r w:rsidR="001231C4">
          <w:rPr>
            <w:noProof/>
            <w:webHidden/>
          </w:rPr>
          <w:instrText xml:space="preserve"> PAGEREF _Toc54525524 \h </w:instrText>
        </w:r>
        <w:r w:rsidR="001231C4">
          <w:rPr>
            <w:noProof/>
            <w:webHidden/>
          </w:rPr>
        </w:r>
        <w:r w:rsidR="001231C4">
          <w:rPr>
            <w:noProof/>
            <w:webHidden/>
          </w:rPr>
          <w:fldChar w:fldCharType="separate"/>
        </w:r>
        <w:r w:rsidR="000002B9">
          <w:rPr>
            <w:noProof/>
            <w:webHidden/>
          </w:rPr>
          <w:t>11</w:t>
        </w:r>
        <w:r w:rsidR="001231C4">
          <w:rPr>
            <w:noProof/>
            <w:webHidden/>
          </w:rPr>
          <w:fldChar w:fldCharType="end"/>
        </w:r>
      </w:hyperlink>
    </w:p>
    <w:p w14:paraId="21881609" w14:textId="4CD5D89C" w:rsidR="001231C4" w:rsidRDefault="00DB00B3">
      <w:pPr>
        <w:pStyle w:val="TableofFigures"/>
        <w:tabs>
          <w:tab w:val="right" w:leader="dot" w:pos="9552"/>
        </w:tabs>
        <w:rPr>
          <w:rFonts w:eastAsiaTheme="minorEastAsia"/>
          <w:noProof/>
          <w:color w:val="auto"/>
          <w:sz w:val="22"/>
          <w:szCs w:val="22"/>
          <w:lang w:eastAsia="zh-CN"/>
        </w:rPr>
      </w:pPr>
      <w:hyperlink w:anchor="_Toc54525525" w:history="1">
        <w:r w:rsidR="001231C4" w:rsidRPr="00DF5369">
          <w:rPr>
            <w:rStyle w:val="Hyperlink"/>
            <w:noProof/>
          </w:rPr>
          <w:t>Feature variables projected on the two major PCA components - Figure 2</w:t>
        </w:r>
        <w:r w:rsidR="001231C4" w:rsidRPr="00DF5369">
          <w:rPr>
            <w:rStyle w:val="Hyperlink"/>
            <w:noProof/>
          </w:rPr>
          <w:noBreakHyphen/>
          <w:t>8</w:t>
        </w:r>
        <w:r w:rsidR="001231C4">
          <w:rPr>
            <w:noProof/>
            <w:webHidden/>
          </w:rPr>
          <w:tab/>
        </w:r>
        <w:r w:rsidR="001231C4">
          <w:rPr>
            <w:noProof/>
            <w:webHidden/>
          </w:rPr>
          <w:fldChar w:fldCharType="begin"/>
        </w:r>
        <w:r w:rsidR="001231C4">
          <w:rPr>
            <w:noProof/>
            <w:webHidden/>
          </w:rPr>
          <w:instrText xml:space="preserve"> PAGEREF _Toc54525525 \h </w:instrText>
        </w:r>
        <w:r w:rsidR="001231C4">
          <w:rPr>
            <w:noProof/>
            <w:webHidden/>
          </w:rPr>
        </w:r>
        <w:r w:rsidR="001231C4">
          <w:rPr>
            <w:noProof/>
            <w:webHidden/>
          </w:rPr>
          <w:fldChar w:fldCharType="separate"/>
        </w:r>
        <w:r w:rsidR="000002B9">
          <w:rPr>
            <w:noProof/>
            <w:webHidden/>
          </w:rPr>
          <w:t>11</w:t>
        </w:r>
        <w:r w:rsidR="001231C4">
          <w:rPr>
            <w:noProof/>
            <w:webHidden/>
          </w:rPr>
          <w:fldChar w:fldCharType="end"/>
        </w:r>
      </w:hyperlink>
    </w:p>
    <w:p w14:paraId="7CC21F92" w14:textId="343E5D85" w:rsidR="001231C4" w:rsidRDefault="00DB00B3">
      <w:pPr>
        <w:pStyle w:val="TableofFigures"/>
        <w:tabs>
          <w:tab w:val="right" w:leader="dot" w:pos="9552"/>
        </w:tabs>
        <w:rPr>
          <w:rFonts w:eastAsiaTheme="minorEastAsia"/>
          <w:noProof/>
          <w:color w:val="auto"/>
          <w:sz w:val="22"/>
          <w:szCs w:val="22"/>
          <w:lang w:eastAsia="zh-CN"/>
        </w:rPr>
      </w:pPr>
      <w:hyperlink w:anchor="_Toc54525526" w:history="1">
        <w:r w:rsidR="001231C4" w:rsidRPr="00DF5369">
          <w:rPr>
            <w:rStyle w:val="Hyperlink"/>
            <w:noProof/>
          </w:rPr>
          <w:t>Response variable “delta selection-presentation” per “OSRM distance” - Figure 2</w:t>
        </w:r>
        <w:r w:rsidR="001231C4" w:rsidRPr="00DF5369">
          <w:rPr>
            <w:rStyle w:val="Hyperlink"/>
            <w:noProof/>
          </w:rPr>
          <w:noBreakHyphen/>
          <w:t>9</w:t>
        </w:r>
        <w:r w:rsidR="001231C4">
          <w:rPr>
            <w:noProof/>
            <w:webHidden/>
          </w:rPr>
          <w:tab/>
        </w:r>
        <w:r w:rsidR="001231C4">
          <w:rPr>
            <w:noProof/>
            <w:webHidden/>
          </w:rPr>
          <w:fldChar w:fldCharType="begin"/>
        </w:r>
        <w:r w:rsidR="001231C4">
          <w:rPr>
            <w:noProof/>
            <w:webHidden/>
          </w:rPr>
          <w:instrText xml:space="preserve"> PAGEREF _Toc54525526 \h </w:instrText>
        </w:r>
        <w:r w:rsidR="001231C4">
          <w:rPr>
            <w:noProof/>
            <w:webHidden/>
          </w:rPr>
        </w:r>
        <w:r w:rsidR="001231C4">
          <w:rPr>
            <w:noProof/>
            <w:webHidden/>
          </w:rPr>
          <w:fldChar w:fldCharType="separate"/>
        </w:r>
        <w:r w:rsidR="000002B9">
          <w:rPr>
            <w:noProof/>
            <w:webHidden/>
          </w:rPr>
          <w:t>12</w:t>
        </w:r>
        <w:r w:rsidR="001231C4">
          <w:rPr>
            <w:noProof/>
            <w:webHidden/>
          </w:rPr>
          <w:fldChar w:fldCharType="end"/>
        </w:r>
      </w:hyperlink>
    </w:p>
    <w:p w14:paraId="3E422F1B" w14:textId="47766FC1" w:rsidR="001231C4" w:rsidRDefault="00DB00B3">
      <w:pPr>
        <w:pStyle w:val="TableofFigures"/>
        <w:tabs>
          <w:tab w:val="right" w:leader="dot" w:pos="9552"/>
        </w:tabs>
        <w:rPr>
          <w:rFonts w:eastAsiaTheme="minorEastAsia"/>
          <w:noProof/>
          <w:color w:val="auto"/>
          <w:sz w:val="22"/>
          <w:szCs w:val="22"/>
          <w:lang w:eastAsia="zh-CN"/>
        </w:rPr>
      </w:pPr>
      <w:hyperlink w:anchor="_Toc54525527" w:history="1">
        <w:r w:rsidR="001231C4" w:rsidRPr="00DF5369">
          <w:rPr>
            <w:rStyle w:val="Hyperlink"/>
            <w:noProof/>
          </w:rPr>
          <w:t>Response variable “delta selection-presentation” per “OSRM duration” - Figure 2</w:t>
        </w:r>
        <w:r w:rsidR="001231C4" w:rsidRPr="00DF5369">
          <w:rPr>
            <w:rStyle w:val="Hyperlink"/>
            <w:noProof/>
          </w:rPr>
          <w:noBreakHyphen/>
          <w:t>10</w:t>
        </w:r>
        <w:r w:rsidR="001231C4">
          <w:rPr>
            <w:noProof/>
            <w:webHidden/>
          </w:rPr>
          <w:tab/>
        </w:r>
        <w:r w:rsidR="001231C4">
          <w:rPr>
            <w:noProof/>
            <w:webHidden/>
          </w:rPr>
          <w:fldChar w:fldCharType="begin"/>
        </w:r>
        <w:r w:rsidR="001231C4">
          <w:rPr>
            <w:noProof/>
            <w:webHidden/>
          </w:rPr>
          <w:instrText xml:space="preserve"> PAGEREF _Toc54525527 \h </w:instrText>
        </w:r>
        <w:r w:rsidR="001231C4">
          <w:rPr>
            <w:noProof/>
            <w:webHidden/>
          </w:rPr>
        </w:r>
        <w:r w:rsidR="001231C4">
          <w:rPr>
            <w:noProof/>
            <w:webHidden/>
          </w:rPr>
          <w:fldChar w:fldCharType="separate"/>
        </w:r>
        <w:r w:rsidR="000002B9">
          <w:rPr>
            <w:noProof/>
            <w:webHidden/>
          </w:rPr>
          <w:t>12</w:t>
        </w:r>
        <w:r w:rsidR="001231C4">
          <w:rPr>
            <w:noProof/>
            <w:webHidden/>
          </w:rPr>
          <w:fldChar w:fldCharType="end"/>
        </w:r>
      </w:hyperlink>
    </w:p>
    <w:p w14:paraId="0C15FD72" w14:textId="087DE679" w:rsidR="001231C4" w:rsidRDefault="00DB00B3">
      <w:pPr>
        <w:pStyle w:val="TableofFigures"/>
        <w:tabs>
          <w:tab w:val="right" w:leader="dot" w:pos="9552"/>
        </w:tabs>
        <w:rPr>
          <w:rFonts w:eastAsiaTheme="minorEastAsia"/>
          <w:noProof/>
          <w:color w:val="auto"/>
          <w:sz w:val="22"/>
          <w:szCs w:val="22"/>
          <w:lang w:eastAsia="zh-CN"/>
        </w:rPr>
      </w:pPr>
      <w:hyperlink w:anchor="_Toc54525528" w:history="1">
        <w:r w:rsidR="001231C4" w:rsidRPr="00DF5369">
          <w:rPr>
            <w:rStyle w:val="Hyperlink"/>
            <w:noProof/>
          </w:rPr>
          <w:t>Distribution of the occurrence of interventions per area - Figure 2</w:t>
        </w:r>
        <w:r w:rsidR="001231C4" w:rsidRPr="00DF5369">
          <w:rPr>
            <w:rStyle w:val="Hyperlink"/>
            <w:noProof/>
          </w:rPr>
          <w:noBreakHyphen/>
          <w:t>11</w:t>
        </w:r>
        <w:r w:rsidR="001231C4">
          <w:rPr>
            <w:noProof/>
            <w:webHidden/>
          </w:rPr>
          <w:tab/>
        </w:r>
        <w:r w:rsidR="001231C4">
          <w:rPr>
            <w:noProof/>
            <w:webHidden/>
          </w:rPr>
          <w:fldChar w:fldCharType="begin"/>
        </w:r>
        <w:r w:rsidR="001231C4">
          <w:rPr>
            <w:noProof/>
            <w:webHidden/>
          </w:rPr>
          <w:instrText xml:space="preserve"> PAGEREF _Toc54525528 \h </w:instrText>
        </w:r>
        <w:r w:rsidR="001231C4">
          <w:rPr>
            <w:noProof/>
            <w:webHidden/>
          </w:rPr>
        </w:r>
        <w:r w:rsidR="001231C4">
          <w:rPr>
            <w:noProof/>
            <w:webHidden/>
          </w:rPr>
          <w:fldChar w:fldCharType="separate"/>
        </w:r>
        <w:r w:rsidR="000002B9">
          <w:rPr>
            <w:noProof/>
            <w:webHidden/>
          </w:rPr>
          <w:t>13</w:t>
        </w:r>
        <w:r w:rsidR="001231C4">
          <w:rPr>
            <w:noProof/>
            <w:webHidden/>
          </w:rPr>
          <w:fldChar w:fldCharType="end"/>
        </w:r>
      </w:hyperlink>
    </w:p>
    <w:p w14:paraId="42A8C1B3" w14:textId="4114E54E" w:rsidR="001231C4" w:rsidRDefault="00DB00B3">
      <w:pPr>
        <w:pStyle w:val="TableofFigures"/>
        <w:tabs>
          <w:tab w:val="right" w:leader="dot" w:pos="9552"/>
        </w:tabs>
        <w:rPr>
          <w:rFonts w:eastAsiaTheme="minorEastAsia"/>
          <w:noProof/>
          <w:color w:val="auto"/>
          <w:sz w:val="22"/>
          <w:szCs w:val="22"/>
          <w:lang w:eastAsia="zh-CN"/>
        </w:rPr>
      </w:pPr>
      <w:hyperlink w:anchor="_Toc54525529" w:history="1">
        <w:r w:rsidR="001231C4" w:rsidRPr="00DF5369">
          <w:rPr>
            <w:rStyle w:val="Hyperlink"/>
            <w:noProof/>
          </w:rPr>
          <w:t>Distribution of the departures’ coordinates - Figure 2</w:t>
        </w:r>
        <w:r w:rsidR="001231C4" w:rsidRPr="00DF5369">
          <w:rPr>
            <w:rStyle w:val="Hyperlink"/>
            <w:noProof/>
          </w:rPr>
          <w:noBreakHyphen/>
          <w:t>12</w:t>
        </w:r>
        <w:r w:rsidR="001231C4">
          <w:rPr>
            <w:noProof/>
            <w:webHidden/>
          </w:rPr>
          <w:tab/>
        </w:r>
        <w:r w:rsidR="001231C4">
          <w:rPr>
            <w:noProof/>
            <w:webHidden/>
          </w:rPr>
          <w:fldChar w:fldCharType="begin"/>
        </w:r>
        <w:r w:rsidR="001231C4">
          <w:rPr>
            <w:noProof/>
            <w:webHidden/>
          </w:rPr>
          <w:instrText xml:space="preserve"> PAGEREF _Toc54525529 \h </w:instrText>
        </w:r>
        <w:r w:rsidR="001231C4">
          <w:rPr>
            <w:noProof/>
            <w:webHidden/>
          </w:rPr>
        </w:r>
        <w:r w:rsidR="001231C4">
          <w:rPr>
            <w:noProof/>
            <w:webHidden/>
          </w:rPr>
          <w:fldChar w:fldCharType="separate"/>
        </w:r>
        <w:r w:rsidR="000002B9">
          <w:rPr>
            <w:noProof/>
            <w:webHidden/>
          </w:rPr>
          <w:t>14</w:t>
        </w:r>
        <w:r w:rsidR="001231C4">
          <w:rPr>
            <w:noProof/>
            <w:webHidden/>
          </w:rPr>
          <w:fldChar w:fldCharType="end"/>
        </w:r>
      </w:hyperlink>
    </w:p>
    <w:p w14:paraId="5F1BCE36" w14:textId="7A73ADB0" w:rsidR="001231C4" w:rsidRDefault="00DB00B3">
      <w:pPr>
        <w:pStyle w:val="TableofFigures"/>
        <w:tabs>
          <w:tab w:val="right" w:leader="dot" w:pos="9552"/>
        </w:tabs>
        <w:rPr>
          <w:rFonts w:eastAsiaTheme="minorEastAsia"/>
          <w:noProof/>
          <w:color w:val="auto"/>
          <w:sz w:val="22"/>
          <w:szCs w:val="22"/>
          <w:lang w:eastAsia="zh-CN"/>
        </w:rPr>
      </w:pPr>
      <w:hyperlink w:anchor="_Toc54525530" w:history="1">
        <w:r w:rsidR="001231C4" w:rsidRPr="00DF5369">
          <w:rPr>
            <w:rStyle w:val="Hyperlink"/>
            <w:noProof/>
          </w:rPr>
          <w:t>Intervention distribution: interventions are well spread over the city. Figure 2</w:t>
        </w:r>
        <w:r w:rsidR="001231C4" w:rsidRPr="00DF5369">
          <w:rPr>
            <w:rStyle w:val="Hyperlink"/>
            <w:noProof/>
          </w:rPr>
          <w:noBreakHyphen/>
          <w:t>13</w:t>
        </w:r>
        <w:r w:rsidR="001231C4">
          <w:rPr>
            <w:noProof/>
            <w:webHidden/>
          </w:rPr>
          <w:tab/>
        </w:r>
        <w:r w:rsidR="001231C4">
          <w:rPr>
            <w:noProof/>
            <w:webHidden/>
          </w:rPr>
          <w:fldChar w:fldCharType="begin"/>
        </w:r>
        <w:r w:rsidR="001231C4">
          <w:rPr>
            <w:noProof/>
            <w:webHidden/>
          </w:rPr>
          <w:instrText xml:space="preserve"> PAGEREF _Toc54525530 \h </w:instrText>
        </w:r>
        <w:r w:rsidR="001231C4">
          <w:rPr>
            <w:noProof/>
            <w:webHidden/>
          </w:rPr>
        </w:r>
        <w:r w:rsidR="001231C4">
          <w:rPr>
            <w:noProof/>
            <w:webHidden/>
          </w:rPr>
          <w:fldChar w:fldCharType="separate"/>
        </w:r>
        <w:r w:rsidR="000002B9">
          <w:rPr>
            <w:noProof/>
            <w:webHidden/>
          </w:rPr>
          <w:t>14</w:t>
        </w:r>
        <w:r w:rsidR="001231C4">
          <w:rPr>
            <w:noProof/>
            <w:webHidden/>
          </w:rPr>
          <w:fldChar w:fldCharType="end"/>
        </w:r>
      </w:hyperlink>
    </w:p>
    <w:p w14:paraId="48C2D3D2" w14:textId="6CD606B9" w:rsidR="001231C4" w:rsidRDefault="00DB00B3">
      <w:pPr>
        <w:pStyle w:val="TableofFigures"/>
        <w:tabs>
          <w:tab w:val="right" w:leader="dot" w:pos="9552"/>
        </w:tabs>
        <w:rPr>
          <w:rFonts w:eastAsiaTheme="minorEastAsia"/>
          <w:noProof/>
          <w:color w:val="auto"/>
          <w:sz w:val="22"/>
          <w:szCs w:val="22"/>
          <w:lang w:eastAsia="zh-CN"/>
        </w:rPr>
      </w:pPr>
      <w:hyperlink w:anchor="_Toc54525531" w:history="1">
        <w:r w:rsidR="001231C4" w:rsidRPr="00DF5369">
          <w:rPr>
            <w:rStyle w:val="Hyperlink"/>
            <w:noProof/>
          </w:rPr>
          <w:t>Intervention trajectories - Figure 2</w:t>
        </w:r>
        <w:r w:rsidR="001231C4" w:rsidRPr="00DF5369">
          <w:rPr>
            <w:rStyle w:val="Hyperlink"/>
            <w:noProof/>
          </w:rPr>
          <w:noBreakHyphen/>
          <w:t>14</w:t>
        </w:r>
        <w:r w:rsidR="001231C4">
          <w:rPr>
            <w:noProof/>
            <w:webHidden/>
          </w:rPr>
          <w:tab/>
        </w:r>
        <w:r w:rsidR="001231C4">
          <w:rPr>
            <w:noProof/>
            <w:webHidden/>
          </w:rPr>
          <w:fldChar w:fldCharType="begin"/>
        </w:r>
        <w:r w:rsidR="001231C4">
          <w:rPr>
            <w:noProof/>
            <w:webHidden/>
          </w:rPr>
          <w:instrText xml:space="preserve"> PAGEREF _Toc54525531 \h </w:instrText>
        </w:r>
        <w:r w:rsidR="001231C4">
          <w:rPr>
            <w:noProof/>
            <w:webHidden/>
          </w:rPr>
        </w:r>
        <w:r w:rsidR="001231C4">
          <w:rPr>
            <w:noProof/>
            <w:webHidden/>
          </w:rPr>
          <w:fldChar w:fldCharType="separate"/>
        </w:r>
        <w:r w:rsidR="000002B9">
          <w:rPr>
            <w:noProof/>
            <w:webHidden/>
          </w:rPr>
          <w:t>15</w:t>
        </w:r>
        <w:r w:rsidR="001231C4">
          <w:rPr>
            <w:noProof/>
            <w:webHidden/>
          </w:rPr>
          <w:fldChar w:fldCharType="end"/>
        </w:r>
      </w:hyperlink>
    </w:p>
    <w:p w14:paraId="7544EFD6" w14:textId="720AB92A" w:rsidR="001231C4" w:rsidRDefault="00DB00B3">
      <w:pPr>
        <w:pStyle w:val="TableofFigures"/>
        <w:tabs>
          <w:tab w:val="right" w:leader="dot" w:pos="9552"/>
        </w:tabs>
        <w:rPr>
          <w:rFonts w:eastAsiaTheme="minorEastAsia"/>
          <w:noProof/>
          <w:color w:val="auto"/>
          <w:sz w:val="22"/>
          <w:szCs w:val="22"/>
          <w:lang w:eastAsia="zh-CN"/>
        </w:rPr>
      </w:pPr>
      <w:hyperlink w:anchor="_Toc54525532" w:history="1">
        <w:r w:rsidR="001231C4" w:rsidRPr="00DF5369">
          <w:rPr>
            <w:rStyle w:val="Hyperlink"/>
            <w:noProof/>
          </w:rPr>
          <w:t>Average of speed (km/h) per vehicle type - Figure 2</w:t>
        </w:r>
        <w:r w:rsidR="001231C4" w:rsidRPr="00DF5369">
          <w:rPr>
            <w:rStyle w:val="Hyperlink"/>
            <w:noProof/>
          </w:rPr>
          <w:noBreakHyphen/>
          <w:t>15</w:t>
        </w:r>
        <w:r w:rsidR="001231C4">
          <w:rPr>
            <w:noProof/>
            <w:webHidden/>
          </w:rPr>
          <w:tab/>
        </w:r>
        <w:r w:rsidR="001231C4">
          <w:rPr>
            <w:noProof/>
            <w:webHidden/>
          </w:rPr>
          <w:fldChar w:fldCharType="begin"/>
        </w:r>
        <w:r w:rsidR="001231C4">
          <w:rPr>
            <w:noProof/>
            <w:webHidden/>
          </w:rPr>
          <w:instrText xml:space="preserve"> PAGEREF _Toc54525532 \h </w:instrText>
        </w:r>
        <w:r w:rsidR="001231C4">
          <w:rPr>
            <w:noProof/>
            <w:webHidden/>
          </w:rPr>
        </w:r>
        <w:r w:rsidR="001231C4">
          <w:rPr>
            <w:noProof/>
            <w:webHidden/>
          </w:rPr>
          <w:fldChar w:fldCharType="separate"/>
        </w:r>
        <w:r w:rsidR="000002B9">
          <w:rPr>
            <w:noProof/>
            <w:webHidden/>
          </w:rPr>
          <w:t>16</w:t>
        </w:r>
        <w:r w:rsidR="001231C4">
          <w:rPr>
            <w:noProof/>
            <w:webHidden/>
          </w:rPr>
          <w:fldChar w:fldCharType="end"/>
        </w:r>
      </w:hyperlink>
    </w:p>
    <w:p w14:paraId="70B1C8B2" w14:textId="4AD59A18" w:rsidR="001231C4" w:rsidRDefault="00DB00B3">
      <w:pPr>
        <w:pStyle w:val="TableofFigures"/>
        <w:tabs>
          <w:tab w:val="right" w:leader="dot" w:pos="9552"/>
        </w:tabs>
        <w:rPr>
          <w:rFonts w:eastAsiaTheme="minorEastAsia"/>
          <w:noProof/>
          <w:color w:val="auto"/>
          <w:sz w:val="22"/>
          <w:szCs w:val="22"/>
          <w:lang w:eastAsia="zh-CN"/>
        </w:rPr>
      </w:pPr>
      <w:hyperlink w:anchor="_Toc54525533" w:history="1">
        <w:r w:rsidR="001231C4" w:rsidRPr="00DF5369">
          <w:rPr>
            <w:rStyle w:val="Hyperlink"/>
            <w:noProof/>
          </w:rPr>
          <w:t>“CRR BSPP” vehicle type - Figure 2</w:t>
        </w:r>
        <w:r w:rsidR="001231C4" w:rsidRPr="00DF5369">
          <w:rPr>
            <w:rStyle w:val="Hyperlink"/>
            <w:noProof/>
          </w:rPr>
          <w:noBreakHyphen/>
          <w:t>16</w:t>
        </w:r>
        <w:r w:rsidR="001231C4">
          <w:rPr>
            <w:noProof/>
            <w:webHidden/>
          </w:rPr>
          <w:tab/>
        </w:r>
        <w:r w:rsidR="001231C4">
          <w:rPr>
            <w:noProof/>
            <w:webHidden/>
          </w:rPr>
          <w:fldChar w:fldCharType="begin"/>
        </w:r>
        <w:r w:rsidR="001231C4">
          <w:rPr>
            <w:noProof/>
            <w:webHidden/>
          </w:rPr>
          <w:instrText xml:space="preserve"> PAGEREF _Toc54525533 \h </w:instrText>
        </w:r>
        <w:r w:rsidR="001231C4">
          <w:rPr>
            <w:noProof/>
            <w:webHidden/>
          </w:rPr>
        </w:r>
        <w:r w:rsidR="001231C4">
          <w:rPr>
            <w:noProof/>
            <w:webHidden/>
          </w:rPr>
          <w:fldChar w:fldCharType="separate"/>
        </w:r>
        <w:r w:rsidR="000002B9">
          <w:rPr>
            <w:noProof/>
            <w:webHidden/>
          </w:rPr>
          <w:t>16</w:t>
        </w:r>
        <w:r w:rsidR="001231C4">
          <w:rPr>
            <w:noProof/>
            <w:webHidden/>
          </w:rPr>
          <w:fldChar w:fldCharType="end"/>
        </w:r>
      </w:hyperlink>
    </w:p>
    <w:p w14:paraId="6F6D3A7D" w14:textId="3AB4BC07" w:rsidR="001231C4" w:rsidRDefault="00DB00B3">
      <w:pPr>
        <w:pStyle w:val="TableofFigures"/>
        <w:tabs>
          <w:tab w:val="right" w:leader="dot" w:pos="9552"/>
        </w:tabs>
        <w:rPr>
          <w:rFonts w:eastAsiaTheme="minorEastAsia"/>
          <w:noProof/>
          <w:color w:val="auto"/>
          <w:sz w:val="22"/>
          <w:szCs w:val="22"/>
          <w:lang w:eastAsia="zh-CN"/>
        </w:rPr>
      </w:pPr>
      <w:hyperlink w:anchor="_Toc54525534" w:history="1">
        <w:r w:rsidR="001231C4" w:rsidRPr="00DF5369">
          <w:rPr>
            <w:rStyle w:val="Hyperlink"/>
            <w:noProof/>
          </w:rPr>
          <w:t>Average of speed (km/h) per “rescue center” - Figure 2</w:t>
        </w:r>
        <w:r w:rsidR="001231C4" w:rsidRPr="00DF5369">
          <w:rPr>
            <w:rStyle w:val="Hyperlink"/>
            <w:noProof/>
          </w:rPr>
          <w:noBreakHyphen/>
          <w:t>17</w:t>
        </w:r>
        <w:r w:rsidR="001231C4">
          <w:rPr>
            <w:noProof/>
            <w:webHidden/>
          </w:rPr>
          <w:tab/>
        </w:r>
        <w:r w:rsidR="001231C4">
          <w:rPr>
            <w:noProof/>
            <w:webHidden/>
          </w:rPr>
          <w:fldChar w:fldCharType="begin"/>
        </w:r>
        <w:r w:rsidR="001231C4">
          <w:rPr>
            <w:noProof/>
            <w:webHidden/>
          </w:rPr>
          <w:instrText xml:space="preserve"> PAGEREF _Toc54525534 \h </w:instrText>
        </w:r>
        <w:r w:rsidR="001231C4">
          <w:rPr>
            <w:noProof/>
            <w:webHidden/>
          </w:rPr>
        </w:r>
        <w:r w:rsidR="001231C4">
          <w:rPr>
            <w:noProof/>
            <w:webHidden/>
          </w:rPr>
          <w:fldChar w:fldCharType="separate"/>
        </w:r>
        <w:r w:rsidR="000002B9">
          <w:rPr>
            <w:noProof/>
            <w:webHidden/>
          </w:rPr>
          <w:t>17</w:t>
        </w:r>
        <w:r w:rsidR="001231C4">
          <w:rPr>
            <w:noProof/>
            <w:webHidden/>
          </w:rPr>
          <w:fldChar w:fldCharType="end"/>
        </w:r>
      </w:hyperlink>
    </w:p>
    <w:p w14:paraId="4C69C7EB" w14:textId="49D76D15" w:rsidR="001231C4" w:rsidRDefault="00DB00B3">
      <w:pPr>
        <w:pStyle w:val="TableofFigures"/>
        <w:tabs>
          <w:tab w:val="right" w:leader="dot" w:pos="9552"/>
        </w:tabs>
        <w:rPr>
          <w:rFonts w:eastAsiaTheme="minorEastAsia"/>
          <w:noProof/>
          <w:color w:val="auto"/>
          <w:sz w:val="22"/>
          <w:szCs w:val="22"/>
          <w:lang w:eastAsia="zh-CN"/>
        </w:rPr>
      </w:pPr>
      <w:hyperlink w:anchor="_Toc54525535" w:history="1">
        <w:r w:rsidR="001231C4" w:rsidRPr="00DF5369">
          <w:rPr>
            <w:rStyle w:val="Hyperlink"/>
            <w:noProof/>
          </w:rPr>
          <w:t>Average of speed (km/h) per “alert reason” - Figure 2</w:t>
        </w:r>
        <w:r w:rsidR="001231C4" w:rsidRPr="00DF5369">
          <w:rPr>
            <w:rStyle w:val="Hyperlink"/>
            <w:noProof/>
          </w:rPr>
          <w:noBreakHyphen/>
          <w:t>18</w:t>
        </w:r>
        <w:r w:rsidR="001231C4">
          <w:rPr>
            <w:noProof/>
            <w:webHidden/>
          </w:rPr>
          <w:tab/>
        </w:r>
        <w:r w:rsidR="001231C4">
          <w:rPr>
            <w:noProof/>
            <w:webHidden/>
          </w:rPr>
          <w:fldChar w:fldCharType="begin"/>
        </w:r>
        <w:r w:rsidR="001231C4">
          <w:rPr>
            <w:noProof/>
            <w:webHidden/>
          </w:rPr>
          <w:instrText xml:space="preserve"> PAGEREF _Toc54525535 \h </w:instrText>
        </w:r>
        <w:r w:rsidR="001231C4">
          <w:rPr>
            <w:noProof/>
            <w:webHidden/>
          </w:rPr>
        </w:r>
        <w:r w:rsidR="001231C4">
          <w:rPr>
            <w:noProof/>
            <w:webHidden/>
          </w:rPr>
          <w:fldChar w:fldCharType="separate"/>
        </w:r>
        <w:r w:rsidR="000002B9">
          <w:rPr>
            <w:noProof/>
            <w:webHidden/>
          </w:rPr>
          <w:t>17</w:t>
        </w:r>
        <w:r w:rsidR="001231C4">
          <w:rPr>
            <w:noProof/>
            <w:webHidden/>
          </w:rPr>
          <w:fldChar w:fldCharType="end"/>
        </w:r>
      </w:hyperlink>
    </w:p>
    <w:p w14:paraId="11275B9D" w14:textId="2B3A64AD" w:rsidR="001231C4" w:rsidRDefault="00DB00B3">
      <w:pPr>
        <w:pStyle w:val="TableofFigures"/>
        <w:tabs>
          <w:tab w:val="right" w:leader="dot" w:pos="9552"/>
        </w:tabs>
        <w:rPr>
          <w:rFonts w:eastAsiaTheme="minorEastAsia"/>
          <w:noProof/>
          <w:color w:val="auto"/>
          <w:sz w:val="22"/>
          <w:szCs w:val="22"/>
          <w:lang w:eastAsia="zh-CN"/>
        </w:rPr>
      </w:pPr>
      <w:hyperlink w:anchor="_Toc54525536" w:history="1">
        <w:r w:rsidR="001231C4" w:rsidRPr="00DF5369">
          <w:rPr>
            <w:rStyle w:val="Hyperlink"/>
            <w:noProof/>
          </w:rPr>
          <w:t>Average speed (km/h) per GPS coordinates - Figure 3</w:t>
        </w:r>
        <w:r w:rsidR="001231C4" w:rsidRPr="00DF5369">
          <w:rPr>
            <w:rStyle w:val="Hyperlink"/>
            <w:noProof/>
          </w:rPr>
          <w:noBreakHyphen/>
          <w:t>1</w:t>
        </w:r>
        <w:r w:rsidR="001231C4">
          <w:rPr>
            <w:noProof/>
            <w:webHidden/>
          </w:rPr>
          <w:tab/>
        </w:r>
        <w:r w:rsidR="001231C4">
          <w:rPr>
            <w:noProof/>
            <w:webHidden/>
          </w:rPr>
          <w:fldChar w:fldCharType="begin"/>
        </w:r>
        <w:r w:rsidR="001231C4">
          <w:rPr>
            <w:noProof/>
            <w:webHidden/>
          </w:rPr>
          <w:instrText xml:space="preserve"> PAGEREF _Toc54525536 \h </w:instrText>
        </w:r>
        <w:r w:rsidR="001231C4">
          <w:rPr>
            <w:noProof/>
            <w:webHidden/>
          </w:rPr>
        </w:r>
        <w:r w:rsidR="001231C4">
          <w:rPr>
            <w:noProof/>
            <w:webHidden/>
          </w:rPr>
          <w:fldChar w:fldCharType="separate"/>
        </w:r>
        <w:r w:rsidR="000002B9">
          <w:rPr>
            <w:noProof/>
            <w:webHidden/>
          </w:rPr>
          <w:t>19</w:t>
        </w:r>
        <w:r w:rsidR="001231C4">
          <w:rPr>
            <w:noProof/>
            <w:webHidden/>
          </w:rPr>
          <w:fldChar w:fldCharType="end"/>
        </w:r>
      </w:hyperlink>
    </w:p>
    <w:p w14:paraId="2DF25653" w14:textId="61D4E90A" w:rsidR="001231C4" w:rsidRDefault="00DB00B3">
      <w:pPr>
        <w:pStyle w:val="TableofFigures"/>
        <w:tabs>
          <w:tab w:val="right" w:leader="dot" w:pos="9552"/>
        </w:tabs>
        <w:rPr>
          <w:rFonts w:eastAsiaTheme="minorEastAsia"/>
          <w:noProof/>
          <w:color w:val="auto"/>
          <w:sz w:val="22"/>
          <w:szCs w:val="22"/>
          <w:lang w:eastAsia="zh-CN"/>
        </w:rPr>
      </w:pPr>
      <w:hyperlink w:anchor="_Toc54525537" w:history="1">
        <w:r w:rsidR="001231C4" w:rsidRPr="00DF5369">
          <w:rPr>
            <w:rStyle w:val="Hyperlink"/>
            <w:noProof/>
          </w:rPr>
          <w:t>Standard deviation of speed (km/h) per GPS coordinates - Figure 3</w:t>
        </w:r>
        <w:r w:rsidR="001231C4" w:rsidRPr="00DF5369">
          <w:rPr>
            <w:rStyle w:val="Hyperlink"/>
            <w:noProof/>
          </w:rPr>
          <w:noBreakHyphen/>
          <w:t>2</w:t>
        </w:r>
        <w:r w:rsidR="001231C4">
          <w:rPr>
            <w:noProof/>
            <w:webHidden/>
          </w:rPr>
          <w:tab/>
        </w:r>
        <w:r w:rsidR="001231C4">
          <w:rPr>
            <w:noProof/>
            <w:webHidden/>
          </w:rPr>
          <w:fldChar w:fldCharType="begin"/>
        </w:r>
        <w:r w:rsidR="001231C4">
          <w:rPr>
            <w:noProof/>
            <w:webHidden/>
          </w:rPr>
          <w:instrText xml:space="preserve"> PAGEREF _Toc54525537 \h </w:instrText>
        </w:r>
        <w:r w:rsidR="001231C4">
          <w:rPr>
            <w:noProof/>
            <w:webHidden/>
          </w:rPr>
        </w:r>
        <w:r w:rsidR="001231C4">
          <w:rPr>
            <w:noProof/>
            <w:webHidden/>
          </w:rPr>
          <w:fldChar w:fldCharType="separate"/>
        </w:r>
        <w:r w:rsidR="000002B9">
          <w:rPr>
            <w:noProof/>
            <w:webHidden/>
          </w:rPr>
          <w:t>20</w:t>
        </w:r>
        <w:r w:rsidR="001231C4">
          <w:rPr>
            <w:noProof/>
            <w:webHidden/>
          </w:rPr>
          <w:fldChar w:fldCharType="end"/>
        </w:r>
      </w:hyperlink>
    </w:p>
    <w:p w14:paraId="44E68226" w14:textId="6A9B1885" w:rsidR="001231C4" w:rsidRDefault="00DB00B3">
      <w:pPr>
        <w:pStyle w:val="TableofFigures"/>
        <w:tabs>
          <w:tab w:val="right" w:leader="dot" w:pos="9552"/>
        </w:tabs>
        <w:rPr>
          <w:rFonts w:eastAsiaTheme="minorEastAsia"/>
          <w:noProof/>
          <w:color w:val="auto"/>
          <w:sz w:val="22"/>
          <w:szCs w:val="22"/>
          <w:lang w:eastAsia="zh-CN"/>
        </w:rPr>
      </w:pPr>
      <w:hyperlink w:anchor="_Toc54525538" w:history="1">
        <w:r w:rsidR="001231C4" w:rsidRPr="00DF5369">
          <w:rPr>
            <w:rStyle w:val="Hyperlink"/>
            <w:noProof/>
          </w:rPr>
          <w:t>Ridge Regression - Figure 4</w:t>
        </w:r>
        <w:r w:rsidR="001231C4" w:rsidRPr="00DF5369">
          <w:rPr>
            <w:rStyle w:val="Hyperlink"/>
            <w:noProof/>
          </w:rPr>
          <w:noBreakHyphen/>
          <w:t>1</w:t>
        </w:r>
        <w:r w:rsidR="001231C4">
          <w:rPr>
            <w:noProof/>
            <w:webHidden/>
          </w:rPr>
          <w:tab/>
        </w:r>
        <w:r w:rsidR="001231C4">
          <w:rPr>
            <w:noProof/>
            <w:webHidden/>
          </w:rPr>
          <w:fldChar w:fldCharType="begin"/>
        </w:r>
        <w:r w:rsidR="001231C4">
          <w:rPr>
            <w:noProof/>
            <w:webHidden/>
          </w:rPr>
          <w:instrText xml:space="preserve"> PAGEREF _Toc54525538 \h </w:instrText>
        </w:r>
        <w:r w:rsidR="001231C4">
          <w:rPr>
            <w:noProof/>
            <w:webHidden/>
          </w:rPr>
        </w:r>
        <w:r w:rsidR="001231C4">
          <w:rPr>
            <w:noProof/>
            <w:webHidden/>
          </w:rPr>
          <w:fldChar w:fldCharType="separate"/>
        </w:r>
        <w:r w:rsidR="000002B9">
          <w:rPr>
            <w:noProof/>
            <w:webHidden/>
          </w:rPr>
          <w:t>23</w:t>
        </w:r>
        <w:r w:rsidR="001231C4">
          <w:rPr>
            <w:noProof/>
            <w:webHidden/>
          </w:rPr>
          <w:fldChar w:fldCharType="end"/>
        </w:r>
      </w:hyperlink>
    </w:p>
    <w:p w14:paraId="5A1BB708" w14:textId="72F7EFDE" w:rsidR="001231C4" w:rsidRDefault="00DB00B3">
      <w:pPr>
        <w:pStyle w:val="TableofFigures"/>
        <w:tabs>
          <w:tab w:val="right" w:leader="dot" w:pos="9552"/>
        </w:tabs>
        <w:rPr>
          <w:rFonts w:eastAsiaTheme="minorEastAsia"/>
          <w:noProof/>
          <w:color w:val="auto"/>
          <w:sz w:val="22"/>
          <w:szCs w:val="22"/>
          <w:lang w:eastAsia="zh-CN"/>
        </w:rPr>
      </w:pPr>
      <w:hyperlink w:anchor="_Toc54525539" w:history="1">
        <w:r w:rsidR="001231C4" w:rsidRPr="00DF5369">
          <w:rPr>
            <w:rStyle w:val="Hyperlink"/>
            <w:noProof/>
          </w:rPr>
          <w:t>R-squared on test set with different estimators - Figure 4</w:t>
        </w:r>
        <w:r w:rsidR="001231C4" w:rsidRPr="00DF5369">
          <w:rPr>
            <w:rStyle w:val="Hyperlink"/>
            <w:noProof/>
          </w:rPr>
          <w:noBreakHyphen/>
          <w:t>2</w:t>
        </w:r>
        <w:r w:rsidR="001231C4">
          <w:rPr>
            <w:noProof/>
            <w:webHidden/>
          </w:rPr>
          <w:tab/>
        </w:r>
        <w:r w:rsidR="001231C4">
          <w:rPr>
            <w:noProof/>
            <w:webHidden/>
          </w:rPr>
          <w:fldChar w:fldCharType="begin"/>
        </w:r>
        <w:r w:rsidR="001231C4">
          <w:rPr>
            <w:noProof/>
            <w:webHidden/>
          </w:rPr>
          <w:instrText xml:space="preserve"> PAGEREF _Toc54525539 \h </w:instrText>
        </w:r>
        <w:r w:rsidR="001231C4">
          <w:rPr>
            <w:noProof/>
            <w:webHidden/>
          </w:rPr>
        </w:r>
        <w:r w:rsidR="001231C4">
          <w:rPr>
            <w:noProof/>
            <w:webHidden/>
          </w:rPr>
          <w:fldChar w:fldCharType="separate"/>
        </w:r>
        <w:r w:rsidR="000002B9">
          <w:rPr>
            <w:noProof/>
            <w:webHidden/>
          </w:rPr>
          <w:t>26</w:t>
        </w:r>
        <w:r w:rsidR="001231C4">
          <w:rPr>
            <w:noProof/>
            <w:webHidden/>
          </w:rPr>
          <w:fldChar w:fldCharType="end"/>
        </w:r>
      </w:hyperlink>
    </w:p>
    <w:p w14:paraId="744995D4" w14:textId="7AF54F25" w:rsidR="001231C4" w:rsidRDefault="00DB00B3">
      <w:pPr>
        <w:pStyle w:val="TableofFigures"/>
        <w:tabs>
          <w:tab w:val="right" w:leader="dot" w:pos="9552"/>
        </w:tabs>
        <w:rPr>
          <w:rFonts w:eastAsiaTheme="minorEastAsia"/>
          <w:noProof/>
          <w:color w:val="auto"/>
          <w:sz w:val="22"/>
          <w:szCs w:val="22"/>
          <w:lang w:eastAsia="zh-CN"/>
        </w:rPr>
      </w:pPr>
      <w:hyperlink w:anchor="_Toc54525540" w:history="1">
        <w:r w:rsidR="001231C4" w:rsidRPr="00DF5369">
          <w:rPr>
            <w:rStyle w:val="Hyperlink"/>
            <w:noProof/>
          </w:rPr>
          <w:t>Training time [second] and R-squared of different estimators - Figure 4</w:t>
        </w:r>
        <w:r w:rsidR="001231C4" w:rsidRPr="00DF5369">
          <w:rPr>
            <w:rStyle w:val="Hyperlink"/>
            <w:noProof/>
          </w:rPr>
          <w:noBreakHyphen/>
          <w:t>3</w:t>
        </w:r>
        <w:r w:rsidR="001231C4">
          <w:rPr>
            <w:noProof/>
            <w:webHidden/>
          </w:rPr>
          <w:tab/>
        </w:r>
        <w:r w:rsidR="001231C4">
          <w:rPr>
            <w:noProof/>
            <w:webHidden/>
          </w:rPr>
          <w:fldChar w:fldCharType="begin"/>
        </w:r>
        <w:r w:rsidR="001231C4">
          <w:rPr>
            <w:noProof/>
            <w:webHidden/>
          </w:rPr>
          <w:instrText xml:space="preserve"> PAGEREF _Toc54525540 \h </w:instrText>
        </w:r>
        <w:r w:rsidR="001231C4">
          <w:rPr>
            <w:noProof/>
            <w:webHidden/>
          </w:rPr>
        </w:r>
        <w:r w:rsidR="001231C4">
          <w:rPr>
            <w:noProof/>
            <w:webHidden/>
          </w:rPr>
          <w:fldChar w:fldCharType="separate"/>
        </w:r>
        <w:r w:rsidR="000002B9">
          <w:rPr>
            <w:noProof/>
            <w:webHidden/>
          </w:rPr>
          <w:t>27</w:t>
        </w:r>
        <w:r w:rsidR="001231C4">
          <w:rPr>
            <w:noProof/>
            <w:webHidden/>
          </w:rPr>
          <w:fldChar w:fldCharType="end"/>
        </w:r>
      </w:hyperlink>
    </w:p>
    <w:p w14:paraId="4605E3BF" w14:textId="47ABBAB0" w:rsidR="001231C4" w:rsidRDefault="00DB00B3">
      <w:pPr>
        <w:pStyle w:val="TableofFigures"/>
        <w:tabs>
          <w:tab w:val="right" w:leader="dot" w:pos="9552"/>
        </w:tabs>
        <w:rPr>
          <w:rFonts w:eastAsiaTheme="minorEastAsia"/>
          <w:noProof/>
          <w:color w:val="auto"/>
          <w:sz w:val="22"/>
          <w:szCs w:val="22"/>
          <w:lang w:eastAsia="zh-CN"/>
        </w:rPr>
      </w:pPr>
      <w:hyperlink w:anchor="_Toc54525541" w:history="1">
        <w:r w:rsidR="001231C4" w:rsidRPr="00DF5369">
          <w:rPr>
            <w:rStyle w:val="Hyperlink"/>
            <w:noProof/>
          </w:rPr>
          <w:t>Categorical variable – target encoding - Figure 5</w:t>
        </w:r>
        <w:r w:rsidR="001231C4" w:rsidRPr="00DF5369">
          <w:rPr>
            <w:rStyle w:val="Hyperlink"/>
            <w:noProof/>
          </w:rPr>
          <w:noBreakHyphen/>
          <w:t>1</w:t>
        </w:r>
        <w:r w:rsidR="001231C4">
          <w:rPr>
            <w:noProof/>
            <w:webHidden/>
          </w:rPr>
          <w:tab/>
        </w:r>
        <w:r w:rsidR="001231C4">
          <w:rPr>
            <w:noProof/>
            <w:webHidden/>
          </w:rPr>
          <w:fldChar w:fldCharType="begin"/>
        </w:r>
        <w:r w:rsidR="001231C4">
          <w:rPr>
            <w:noProof/>
            <w:webHidden/>
          </w:rPr>
          <w:instrText xml:space="preserve"> PAGEREF _Toc54525541 \h </w:instrText>
        </w:r>
        <w:r w:rsidR="001231C4">
          <w:rPr>
            <w:noProof/>
            <w:webHidden/>
          </w:rPr>
        </w:r>
        <w:r w:rsidR="001231C4">
          <w:rPr>
            <w:noProof/>
            <w:webHidden/>
          </w:rPr>
          <w:fldChar w:fldCharType="separate"/>
        </w:r>
        <w:r w:rsidR="000002B9">
          <w:rPr>
            <w:noProof/>
            <w:webHidden/>
          </w:rPr>
          <w:t>28</w:t>
        </w:r>
        <w:r w:rsidR="001231C4">
          <w:rPr>
            <w:noProof/>
            <w:webHidden/>
          </w:rPr>
          <w:fldChar w:fldCharType="end"/>
        </w:r>
      </w:hyperlink>
    </w:p>
    <w:p w14:paraId="6AFEE86E" w14:textId="1DAB929E" w:rsidR="001231C4" w:rsidRDefault="00DB00B3">
      <w:pPr>
        <w:pStyle w:val="TableofFigures"/>
        <w:tabs>
          <w:tab w:val="right" w:leader="dot" w:pos="9552"/>
        </w:tabs>
        <w:rPr>
          <w:rFonts w:eastAsiaTheme="minorEastAsia"/>
          <w:noProof/>
          <w:color w:val="auto"/>
          <w:sz w:val="22"/>
          <w:szCs w:val="22"/>
          <w:lang w:eastAsia="zh-CN"/>
        </w:rPr>
      </w:pPr>
      <w:hyperlink w:anchor="_Toc54525542" w:history="1">
        <w:r w:rsidR="001231C4" w:rsidRPr="00DF5369">
          <w:rPr>
            <w:rStyle w:val="Hyperlink"/>
            <w:noProof/>
          </w:rPr>
          <w:t>Huber loss function - Figure 5</w:t>
        </w:r>
        <w:r w:rsidR="001231C4" w:rsidRPr="00DF5369">
          <w:rPr>
            <w:rStyle w:val="Hyperlink"/>
            <w:noProof/>
          </w:rPr>
          <w:noBreakHyphen/>
          <w:t>2</w:t>
        </w:r>
        <w:r w:rsidR="001231C4">
          <w:rPr>
            <w:noProof/>
            <w:webHidden/>
          </w:rPr>
          <w:tab/>
        </w:r>
        <w:r w:rsidR="001231C4">
          <w:rPr>
            <w:noProof/>
            <w:webHidden/>
          </w:rPr>
          <w:fldChar w:fldCharType="begin"/>
        </w:r>
        <w:r w:rsidR="001231C4">
          <w:rPr>
            <w:noProof/>
            <w:webHidden/>
          </w:rPr>
          <w:instrText xml:space="preserve"> PAGEREF _Toc54525542 \h </w:instrText>
        </w:r>
        <w:r w:rsidR="001231C4">
          <w:rPr>
            <w:noProof/>
            <w:webHidden/>
          </w:rPr>
        </w:r>
        <w:r w:rsidR="001231C4">
          <w:rPr>
            <w:noProof/>
            <w:webHidden/>
          </w:rPr>
          <w:fldChar w:fldCharType="separate"/>
        </w:r>
        <w:r w:rsidR="000002B9">
          <w:rPr>
            <w:noProof/>
            <w:webHidden/>
          </w:rPr>
          <w:t>30</w:t>
        </w:r>
        <w:r w:rsidR="001231C4">
          <w:rPr>
            <w:noProof/>
            <w:webHidden/>
          </w:rPr>
          <w:fldChar w:fldCharType="end"/>
        </w:r>
      </w:hyperlink>
    </w:p>
    <w:p w14:paraId="5027C031" w14:textId="4210C5F4" w:rsidR="001231C4" w:rsidRDefault="00DB00B3">
      <w:pPr>
        <w:pStyle w:val="TableofFigures"/>
        <w:tabs>
          <w:tab w:val="right" w:leader="dot" w:pos="9552"/>
        </w:tabs>
        <w:rPr>
          <w:rFonts w:eastAsiaTheme="minorEastAsia"/>
          <w:noProof/>
          <w:color w:val="auto"/>
          <w:sz w:val="22"/>
          <w:szCs w:val="22"/>
          <w:lang w:eastAsia="zh-CN"/>
        </w:rPr>
      </w:pPr>
      <w:hyperlink w:anchor="_Toc54525543" w:history="1">
        <w:r w:rsidR="001231C4" w:rsidRPr="00DF5369">
          <w:rPr>
            <w:rStyle w:val="Hyperlink"/>
            <w:noProof/>
          </w:rPr>
          <w:t>Predicted Y1 (“Delta departure-presentation”) vs Actual - Figure 6</w:t>
        </w:r>
        <w:r w:rsidR="001231C4" w:rsidRPr="00DF5369">
          <w:rPr>
            <w:rStyle w:val="Hyperlink"/>
            <w:noProof/>
          </w:rPr>
          <w:noBreakHyphen/>
          <w:t>1</w:t>
        </w:r>
        <w:r w:rsidR="001231C4">
          <w:rPr>
            <w:noProof/>
            <w:webHidden/>
          </w:rPr>
          <w:tab/>
        </w:r>
        <w:r w:rsidR="001231C4">
          <w:rPr>
            <w:noProof/>
            <w:webHidden/>
          </w:rPr>
          <w:fldChar w:fldCharType="begin"/>
        </w:r>
        <w:r w:rsidR="001231C4">
          <w:rPr>
            <w:noProof/>
            <w:webHidden/>
          </w:rPr>
          <w:instrText xml:space="preserve"> PAGEREF _Toc54525543 \h </w:instrText>
        </w:r>
        <w:r w:rsidR="001231C4">
          <w:rPr>
            <w:noProof/>
            <w:webHidden/>
          </w:rPr>
        </w:r>
        <w:r w:rsidR="001231C4">
          <w:rPr>
            <w:noProof/>
            <w:webHidden/>
          </w:rPr>
          <w:fldChar w:fldCharType="separate"/>
        </w:r>
        <w:r w:rsidR="000002B9">
          <w:rPr>
            <w:noProof/>
            <w:webHidden/>
          </w:rPr>
          <w:t>35</w:t>
        </w:r>
        <w:r w:rsidR="001231C4">
          <w:rPr>
            <w:noProof/>
            <w:webHidden/>
          </w:rPr>
          <w:fldChar w:fldCharType="end"/>
        </w:r>
      </w:hyperlink>
    </w:p>
    <w:p w14:paraId="2004F7F0" w14:textId="0BEC208F" w:rsidR="001231C4" w:rsidRDefault="00DB00B3">
      <w:pPr>
        <w:pStyle w:val="TableofFigures"/>
        <w:tabs>
          <w:tab w:val="right" w:leader="dot" w:pos="9552"/>
        </w:tabs>
        <w:rPr>
          <w:rFonts w:eastAsiaTheme="minorEastAsia"/>
          <w:noProof/>
          <w:color w:val="auto"/>
          <w:sz w:val="22"/>
          <w:szCs w:val="22"/>
          <w:lang w:eastAsia="zh-CN"/>
        </w:rPr>
      </w:pPr>
      <w:hyperlink w:anchor="_Toc54525544" w:history="1">
        <w:r w:rsidR="001231C4" w:rsidRPr="00DF5369">
          <w:rPr>
            <w:rStyle w:val="Hyperlink"/>
            <w:noProof/>
          </w:rPr>
          <w:t>Y1 Standardized Residuals distribution - Figure 6</w:t>
        </w:r>
        <w:r w:rsidR="001231C4" w:rsidRPr="00DF5369">
          <w:rPr>
            <w:rStyle w:val="Hyperlink"/>
            <w:noProof/>
          </w:rPr>
          <w:noBreakHyphen/>
          <w:t>2</w:t>
        </w:r>
        <w:r w:rsidR="001231C4">
          <w:rPr>
            <w:noProof/>
            <w:webHidden/>
          </w:rPr>
          <w:tab/>
        </w:r>
        <w:r w:rsidR="001231C4">
          <w:rPr>
            <w:noProof/>
            <w:webHidden/>
          </w:rPr>
          <w:fldChar w:fldCharType="begin"/>
        </w:r>
        <w:r w:rsidR="001231C4">
          <w:rPr>
            <w:noProof/>
            <w:webHidden/>
          </w:rPr>
          <w:instrText xml:space="preserve"> PAGEREF _Toc54525544 \h </w:instrText>
        </w:r>
        <w:r w:rsidR="001231C4">
          <w:rPr>
            <w:noProof/>
            <w:webHidden/>
          </w:rPr>
        </w:r>
        <w:r w:rsidR="001231C4">
          <w:rPr>
            <w:noProof/>
            <w:webHidden/>
          </w:rPr>
          <w:fldChar w:fldCharType="separate"/>
        </w:r>
        <w:r w:rsidR="000002B9">
          <w:rPr>
            <w:noProof/>
            <w:webHidden/>
          </w:rPr>
          <w:t>36</w:t>
        </w:r>
        <w:r w:rsidR="001231C4">
          <w:rPr>
            <w:noProof/>
            <w:webHidden/>
          </w:rPr>
          <w:fldChar w:fldCharType="end"/>
        </w:r>
      </w:hyperlink>
    </w:p>
    <w:p w14:paraId="79A86762" w14:textId="1903920A" w:rsidR="001231C4" w:rsidRDefault="00DB00B3">
      <w:pPr>
        <w:pStyle w:val="TableofFigures"/>
        <w:tabs>
          <w:tab w:val="right" w:leader="dot" w:pos="9552"/>
        </w:tabs>
        <w:rPr>
          <w:rFonts w:eastAsiaTheme="minorEastAsia"/>
          <w:noProof/>
          <w:color w:val="auto"/>
          <w:sz w:val="22"/>
          <w:szCs w:val="22"/>
          <w:lang w:eastAsia="zh-CN"/>
        </w:rPr>
      </w:pPr>
      <w:hyperlink w:anchor="_Toc54525545" w:history="1">
        <w:r w:rsidR="001231C4" w:rsidRPr="00DF5369">
          <w:rPr>
            <w:rStyle w:val="Hyperlink"/>
            <w:noProof/>
          </w:rPr>
          <w:t>Y1 actual values distribution - Figure 6</w:t>
        </w:r>
        <w:r w:rsidR="001231C4" w:rsidRPr="00DF5369">
          <w:rPr>
            <w:rStyle w:val="Hyperlink"/>
            <w:noProof/>
          </w:rPr>
          <w:noBreakHyphen/>
          <w:t>3</w:t>
        </w:r>
        <w:r w:rsidR="001231C4">
          <w:rPr>
            <w:noProof/>
            <w:webHidden/>
          </w:rPr>
          <w:tab/>
        </w:r>
        <w:r w:rsidR="001231C4">
          <w:rPr>
            <w:noProof/>
            <w:webHidden/>
          </w:rPr>
          <w:fldChar w:fldCharType="begin"/>
        </w:r>
        <w:r w:rsidR="001231C4">
          <w:rPr>
            <w:noProof/>
            <w:webHidden/>
          </w:rPr>
          <w:instrText xml:space="preserve"> PAGEREF _Toc54525545 \h </w:instrText>
        </w:r>
        <w:r w:rsidR="001231C4">
          <w:rPr>
            <w:noProof/>
            <w:webHidden/>
          </w:rPr>
        </w:r>
        <w:r w:rsidR="001231C4">
          <w:rPr>
            <w:noProof/>
            <w:webHidden/>
          </w:rPr>
          <w:fldChar w:fldCharType="separate"/>
        </w:r>
        <w:r w:rsidR="000002B9">
          <w:rPr>
            <w:noProof/>
            <w:webHidden/>
          </w:rPr>
          <w:t>37</w:t>
        </w:r>
        <w:r w:rsidR="001231C4">
          <w:rPr>
            <w:noProof/>
            <w:webHidden/>
          </w:rPr>
          <w:fldChar w:fldCharType="end"/>
        </w:r>
      </w:hyperlink>
    </w:p>
    <w:p w14:paraId="4C931974" w14:textId="3E7D3731" w:rsidR="001231C4" w:rsidRDefault="00DB00B3">
      <w:pPr>
        <w:pStyle w:val="TableofFigures"/>
        <w:tabs>
          <w:tab w:val="right" w:leader="dot" w:pos="9552"/>
        </w:tabs>
        <w:rPr>
          <w:rFonts w:eastAsiaTheme="minorEastAsia"/>
          <w:noProof/>
          <w:color w:val="auto"/>
          <w:sz w:val="22"/>
          <w:szCs w:val="22"/>
          <w:lang w:eastAsia="zh-CN"/>
        </w:rPr>
      </w:pPr>
      <w:hyperlink w:anchor="_Toc54525546" w:history="1">
        <w:r w:rsidR="001231C4" w:rsidRPr="00DF5369">
          <w:rPr>
            <w:rStyle w:val="Hyperlink"/>
            <w:noProof/>
          </w:rPr>
          <w:t>R-squared breakdown per residual upper bound - Figure 6</w:t>
        </w:r>
        <w:r w:rsidR="001231C4" w:rsidRPr="00DF5369">
          <w:rPr>
            <w:rStyle w:val="Hyperlink"/>
            <w:noProof/>
          </w:rPr>
          <w:noBreakHyphen/>
          <w:t>4</w:t>
        </w:r>
        <w:r w:rsidR="001231C4">
          <w:rPr>
            <w:noProof/>
            <w:webHidden/>
          </w:rPr>
          <w:tab/>
        </w:r>
        <w:r w:rsidR="001231C4">
          <w:rPr>
            <w:noProof/>
            <w:webHidden/>
          </w:rPr>
          <w:fldChar w:fldCharType="begin"/>
        </w:r>
        <w:r w:rsidR="001231C4">
          <w:rPr>
            <w:noProof/>
            <w:webHidden/>
          </w:rPr>
          <w:instrText xml:space="preserve"> PAGEREF _Toc54525546 \h </w:instrText>
        </w:r>
        <w:r w:rsidR="001231C4">
          <w:rPr>
            <w:noProof/>
            <w:webHidden/>
          </w:rPr>
        </w:r>
        <w:r w:rsidR="001231C4">
          <w:rPr>
            <w:noProof/>
            <w:webHidden/>
          </w:rPr>
          <w:fldChar w:fldCharType="separate"/>
        </w:r>
        <w:r w:rsidR="000002B9">
          <w:rPr>
            <w:noProof/>
            <w:webHidden/>
          </w:rPr>
          <w:t>38</w:t>
        </w:r>
        <w:r w:rsidR="001231C4">
          <w:rPr>
            <w:noProof/>
            <w:webHidden/>
          </w:rPr>
          <w:fldChar w:fldCharType="end"/>
        </w:r>
      </w:hyperlink>
    </w:p>
    <w:p w14:paraId="424464E9" w14:textId="79453CEC" w:rsidR="001231C4" w:rsidRDefault="00DB00B3">
      <w:pPr>
        <w:pStyle w:val="TableofFigures"/>
        <w:tabs>
          <w:tab w:val="right" w:leader="dot" w:pos="9552"/>
        </w:tabs>
        <w:rPr>
          <w:rFonts w:eastAsiaTheme="minorEastAsia"/>
          <w:noProof/>
          <w:color w:val="auto"/>
          <w:sz w:val="22"/>
          <w:szCs w:val="22"/>
          <w:lang w:eastAsia="zh-CN"/>
        </w:rPr>
      </w:pPr>
      <w:hyperlink w:anchor="_Toc54525547" w:history="1">
        <w:r w:rsidR="001231C4" w:rsidRPr="00DF5369">
          <w:rPr>
            <w:rStyle w:val="Hyperlink"/>
            <w:noProof/>
          </w:rPr>
          <w:t>Y1, actual vs predicted values - Figure 6</w:t>
        </w:r>
        <w:r w:rsidR="001231C4" w:rsidRPr="00DF5369">
          <w:rPr>
            <w:rStyle w:val="Hyperlink"/>
            <w:noProof/>
          </w:rPr>
          <w:noBreakHyphen/>
          <w:t>5</w:t>
        </w:r>
        <w:r w:rsidR="001231C4">
          <w:rPr>
            <w:noProof/>
            <w:webHidden/>
          </w:rPr>
          <w:tab/>
        </w:r>
        <w:r w:rsidR="001231C4">
          <w:rPr>
            <w:noProof/>
            <w:webHidden/>
          </w:rPr>
          <w:fldChar w:fldCharType="begin"/>
        </w:r>
        <w:r w:rsidR="001231C4">
          <w:rPr>
            <w:noProof/>
            <w:webHidden/>
          </w:rPr>
          <w:instrText xml:space="preserve"> PAGEREF _Toc54525547 \h </w:instrText>
        </w:r>
        <w:r w:rsidR="001231C4">
          <w:rPr>
            <w:noProof/>
            <w:webHidden/>
          </w:rPr>
        </w:r>
        <w:r w:rsidR="001231C4">
          <w:rPr>
            <w:noProof/>
            <w:webHidden/>
          </w:rPr>
          <w:fldChar w:fldCharType="separate"/>
        </w:r>
        <w:r w:rsidR="000002B9">
          <w:rPr>
            <w:noProof/>
            <w:webHidden/>
          </w:rPr>
          <w:t>39</w:t>
        </w:r>
        <w:r w:rsidR="001231C4">
          <w:rPr>
            <w:noProof/>
            <w:webHidden/>
          </w:rPr>
          <w:fldChar w:fldCharType="end"/>
        </w:r>
      </w:hyperlink>
    </w:p>
    <w:p w14:paraId="54E01C74" w14:textId="42162F7D" w:rsidR="001231C4" w:rsidRDefault="00DB00B3">
      <w:pPr>
        <w:pStyle w:val="TableofFigures"/>
        <w:tabs>
          <w:tab w:val="right" w:leader="dot" w:pos="9552"/>
        </w:tabs>
        <w:rPr>
          <w:rFonts w:eastAsiaTheme="minorEastAsia"/>
          <w:noProof/>
          <w:color w:val="auto"/>
          <w:sz w:val="22"/>
          <w:szCs w:val="22"/>
          <w:lang w:eastAsia="zh-CN"/>
        </w:rPr>
      </w:pPr>
      <w:hyperlink w:anchor="_Toc54525548" w:history="1">
        <w:r w:rsidR="001231C4" w:rsidRPr="00DF5369">
          <w:rPr>
            <w:rStyle w:val="Hyperlink"/>
            <w:noProof/>
          </w:rPr>
          <w:t>Unexplainable extreme value in response time (</w:t>
        </w:r>
        <w:r w:rsidR="001231C4" w:rsidRPr="00DF5369">
          <w:rPr>
            <w:rStyle w:val="Hyperlink"/>
            <w:b/>
            <w:bCs/>
            <w:noProof/>
          </w:rPr>
          <w:t>6 hours were needed for 14 km</w:t>
        </w:r>
        <w:r w:rsidR="001231C4" w:rsidRPr="00DF5369">
          <w:rPr>
            <w:rStyle w:val="Hyperlink"/>
            <w:noProof/>
          </w:rPr>
          <w:t>) - Figure 6</w:t>
        </w:r>
        <w:r w:rsidR="001231C4" w:rsidRPr="00DF5369">
          <w:rPr>
            <w:rStyle w:val="Hyperlink"/>
            <w:noProof/>
          </w:rPr>
          <w:noBreakHyphen/>
          <w:t>6</w:t>
        </w:r>
        <w:r w:rsidR="001231C4">
          <w:rPr>
            <w:noProof/>
            <w:webHidden/>
          </w:rPr>
          <w:tab/>
        </w:r>
        <w:r w:rsidR="001231C4">
          <w:rPr>
            <w:noProof/>
            <w:webHidden/>
          </w:rPr>
          <w:fldChar w:fldCharType="begin"/>
        </w:r>
        <w:r w:rsidR="001231C4">
          <w:rPr>
            <w:noProof/>
            <w:webHidden/>
          </w:rPr>
          <w:instrText xml:space="preserve"> PAGEREF _Toc54525548 \h </w:instrText>
        </w:r>
        <w:r w:rsidR="001231C4">
          <w:rPr>
            <w:noProof/>
            <w:webHidden/>
          </w:rPr>
        </w:r>
        <w:r w:rsidR="001231C4">
          <w:rPr>
            <w:noProof/>
            <w:webHidden/>
          </w:rPr>
          <w:fldChar w:fldCharType="separate"/>
        </w:r>
        <w:r w:rsidR="000002B9">
          <w:rPr>
            <w:noProof/>
            <w:webHidden/>
          </w:rPr>
          <w:t>40</w:t>
        </w:r>
        <w:r w:rsidR="001231C4">
          <w:rPr>
            <w:noProof/>
            <w:webHidden/>
          </w:rPr>
          <w:fldChar w:fldCharType="end"/>
        </w:r>
      </w:hyperlink>
    </w:p>
    <w:p w14:paraId="34B077DE" w14:textId="77B2149D" w:rsidR="001231C4" w:rsidRDefault="00DB00B3">
      <w:pPr>
        <w:pStyle w:val="TableofFigures"/>
        <w:tabs>
          <w:tab w:val="right" w:leader="dot" w:pos="9552"/>
        </w:tabs>
        <w:rPr>
          <w:rFonts w:eastAsiaTheme="minorEastAsia"/>
          <w:noProof/>
          <w:color w:val="auto"/>
          <w:sz w:val="22"/>
          <w:szCs w:val="22"/>
          <w:lang w:eastAsia="zh-CN"/>
        </w:rPr>
      </w:pPr>
      <w:hyperlink w:anchor="_Toc54525549" w:history="1">
        <w:r w:rsidR="001231C4" w:rsidRPr="00DF5369">
          <w:rPr>
            <w:rStyle w:val="Hyperlink"/>
            <w:noProof/>
          </w:rPr>
          <w:t>Unexplainable extreme value in response time (</w:t>
        </w:r>
        <w:r w:rsidR="001231C4" w:rsidRPr="00DF5369">
          <w:rPr>
            <w:rStyle w:val="Hyperlink"/>
            <w:b/>
            <w:bCs/>
            <w:noProof/>
          </w:rPr>
          <w:t>2.5 hours was needed for 3.1 km</w:t>
        </w:r>
        <w:r w:rsidR="001231C4" w:rsidRPr="00DF5369">
          <w:rPr>
            <w:rStyle w:val="Hyperlink"/>
            <w:noProof/>
          </w:rPr>
          <w:t>) - Figure 6</w:t>
        </w:r>
        <w:r w:rsidR="001231C4" w:rsidRPr="00DF5369">
          <w:rPr>
            <w:rStyle w:val="Hyperlink"/>
            <w:noProof/>
          </w:rPr>
          <w:noBreakHyphen/>
          <w:t>7</w:t>
        </w:r>
        <w:r w:rsidR="001231C4">
          <w:rPr>
            <w:noProof/>
            <w:webHidden/>
          </w:rPr>
          <w:tab/>
        </w:r>
        <w:r w:rsidR="001231C4">
          <w:rPr>
            <w:noProof/>
            <w:webHidden/>
          </w:rPr>
          <w:fldChar w:fldCharType="begin"/>
        </w:r>
        <w:r w:rsidR="001231C4">
          <w:rPr>
            <w:noProof/>
            <w:webHidden/>
          </w:rPr>
          <w:instrText xml:space="preserve"> PAGEREF _Toc54525549 \h </w:instrText>
        </w:r>
        <w:r w:rsidR="001231C4">
          <w:rPr>
            <w:noProof/>
            <w:webHidden/>
          </w:rPr>
        </w:r>
        <w:r w:rsidR="001231C4">
          <w:rPr>
            <w:noProof/>
            <w:webHidden/>
          </w:rPr>
          <w:fldChar w:fldCharType="separate"/>
        </w:r>
        <w:r w:rsidR="000002B9">
          <w:rPr>
            <w:noProof/>
            <w:webHidden/>
          </w:rPr>
          <w:t>41</w:t>
        </w:r>
        <w:r w:rsidR="001231C4">
          <w:rPr>
            <w:noProof/>
            <w:webHidden/>
          </w:rPr>
          <w:fldChar w:fldCharType="end"/>
        </w:r>
      </w:hyperlink>
    </w:p>
    <w:p w14:paraId="70F33E70" w14:textId="40E40CF6" w:rsidR="001231C4" w:rsidRDefault="00DB00B3">
      <w:pPr>
        <w:pStyle w:val="TableofFigures"/>
        <w:tabs>
          <w:tab w:val="right" w:leader="dot" w:pos="9552"/>
        </w:tabs>
        <w:rPr>
          <w:rFonts w:eastAsiaTheme="minorEastAsia"/>
          <w:noProof/>
          <w:color w:val="auto"/>
          <w:sz w:val="22"/>
          <w:szCs w:val="22"/>
          <w:lang w:eastAsia="zh-CN"/>
        </w:rPr>
      </w:pPr>
      <w:hyperlink w:anchor="_Toc54525550" w:history="1">
        <w:r w:rsidR="001231C4" w:rsidRPr="00DF5369">
          <w:rPr>
            <w:rStyle w:val="Hyperlink"/>
            <w:noProof/>
          </w:rPr>
          <w:t>Outliers distribution over time (month) - Figure 6</w:t>
        </w:r>
        <w:r w:rsidR="001231C4" w:rsidRPr="00DF5369">
          <w:rPr>
            <w:rStyle w:val="Hyperlink"/>
            <w:noProof/>
          </w:rPr>
          <w:noBreakHyphen/>
          <w:t>8</w:t>
        </w:r>
        <w:r w:rsidR="001231C4">
          <w:rPr>
            <w:noProof/>
            <w:webHidden/>
          </w:rPr>
          <w:tab/>
        </w:r>
        <w:r w:rsidR="001231C4">
          <w:rPr>
            <w:noProof/>
            <w:webHidden/>
          </w:rPr>
          <w:fldChar w:fldCharType="begin"/>
        </w:r>
        <w:r w:rsidR="001231C4">
          <w:rPr>
            <w:noProof/>
            <w:webHidden/>
          </w:rPr>
          <w:instrText xml:space="preserve"> PAGEREF _Toc54525550 \h </w:instrText>
        </w:r>
        <w:r w:rsidR="001231C4">
          <w:rPr>
            <w:noProof/>
            <w:webHidden/>
          </w:rPr>
        </w:r>
        <w:r w:rsidR="001231C4">
          <w:rPr>
            <w:noProof/>
            <w:webHidden/>
          </w:rPr>
          <w:fldChar w:fldCharType="separate"/>
        </w:r>
        <w:r w:rsidR="000002B9">
          <w:rPr>
            <w:noProof/>
            <w:webHidden/>
          </w:rPr>
          <w:t>42</w:t>
        </w:r>
        <w:r w:rsidR="001231C4">
          <w:rPr>
            <w:noProof/>
            <w:webHidden/>
          </w:rPr>
          <w:fldChar w:fldCharType="end"/>
        </w:r>
      </w:hyperlink>
    </w:p>
    <w:p w14:paraId="3EAF30C5" w14:textId="2214FFF8" w:rsidR="001231C4" w:rsidRDefault="00DB00B3">
      <w:pPr>
        <w:pStyle w:val="TableofFigures"/>
        <w:tabs>
          <w:tab w:val="right" w:leader="dot" w:pos="9552"/>
        </w:tabs>
        <w:rPr>
          <w:rFonts w:eastAsiaTheme="minorEastAsia"/>
          <w:noProof/>
          <w:color w:val="auto"/>
          <w:sz w:val="22"/>
          <w:szCs w:val="22"/>
          <w:lang w:eastAsia="zh-CN"/>
        </w:rPr>
      </w:pPr>
      <w:hyperlink w:anchor="_Toc54525551" w:history="1">
        <w:r w:rsidR="001231C4" w:rsidRPr="00DF5369">
          <w:rPr>
            <w:rStyle w:val="Hyperlink"/>
            <w:noProof/>
          </w:rPr>
          <w:t>Using clustering for outliers detection - Figure 6</w:t>
        </w:r>
        <w:r w:rsidR="001231C4" w:rsidRPr="00DF5369">
          <w:rPr>
            <w:rStyle w:val="Hyperlink"/>
            <w:noProof/>
          </w:rPr>
          <w:noBreakHyphen/>
          <w:t>9</w:t>
        </w:r>
        <w:r w:rsidR="001231C4">
          <w:rPr>
            <w:noProof/>
            <w:webHidden/>
          </w:rPr>
          <w:tab/>
        </w:r>
        <w:r w:rsidR="001231C4">
          <w:rPr>
            <w:noProof/>
            <w:webHidden/>
          </w:rPr>
          <w:fldChar w:fldCharType="begin"/>
        </w:r>
        <w:r w:rsidR="001231C4">
          <w:rPr>
            <w:noProof/>
            <w:webHidden/>
          </w:rPr>
          <w:instrText xml:space="preserve"> PAGEREF _Toc54525551 \h </w:instrText>
        </w:r>
        <w:r w:rsidR="001231C4">
          <w:rPr>
            <w:noProof/>
            <w:webHidden/>
          </w:rPr>
        </w:r>
        <w:r w:rsidR="001231C4">
          <w:rPr>
            <w:noProof/>
            <w:webHidden/>
          </w:rPr>
          <w:fldChar w:fldCharType="separate"/>
        </w:r>
        <w:r w:rsidR="000002B9">
          <w:rPr>
            <w:noProof/>
            <w:webHidden/>
          </w:rPr>
          <w:t>44</w:t>
        </w:r>
        <w:r w:rsidR="001231C4">
          <w:rPr>
            <w:noProof/>
            <w:webHidden/>
          </w:rPr>
          <w:fldChar w:fldCharType="end"/>
        </w:r>
      </w:hyperlink>
    </w:p>
    <w:p w14:paraId="61EEC690" w14:textId="6AEC233F" w:rsidR="001231C4" w:rsidRDefault="00DB00B3">
      <w:pPr>
        <w:pStyle w:val="TableofFigures"/>
        <w:tabs>
          <w:tab w:val="right" w:leader="dot" w:pos="9552"/>
        </w:tabs>
        <w:rPr>
          <w:rFonts w:eastAsiaTheme="minorEastAsia"/>
          <w:noProof/>
          <w:color w:val="auto"/>
          <w:sz w:val="22"/>
          <w:szCs w:val="22"/>
          <w:lang w:eastAsia="zh-CN"/>
        </w:rPr>
      </w:pPr>
      <w:hyperlink w:anchor="_Toc54525552" w:history="1">
        <w:r w:rsidR="001231C4" w:rsidRPr="00DF5369">
          <w:rPr>
            <w:rStyle w:val="Hyperlink"/>
            <w:noProof/>
          </w:rPr>
          <w:t>Distances distribution to clusters’ centroids - Figure 6</w:t>
        </w:r>
        <w:r w:rsidR="001231C4" w:rsidRPr="00DF5369">
          <w:rPr>
            <w:rStyle w:val="Hyperlink"/>
            <w:noProof/>
          </w:rPr>
          <w:noBreakHyphen/>
          <w:t>10</w:t>
        </w:r>
        <w:r w:rsidR="001231C4">
          <w:rPr>
            <w:noProof/>
            <w:webHidden/>
          </w:rPr>
          <w:tab/>
        </w:r>
        <w:r w:rsidR="001231C4">
          <w:rPr>
            <w:noProof/>
            <w:webHidden/>
          </w:rPr>
          <w:fldChar w:fldCharType="begin"/>
        </w:r>
        <w:r w:rsidR="001231C4">
          <w:rPr>
            <w:noProof/>
            <w:webHidden/>
          </w:rPr>
          <w:instrText xml:space="preserve"> PAGEREF _Toc54525552 \h </w:instrText>
        </w:r>
        <w:r w:rsidR="001231C4">
          <w:rPr>
            <w:noProof/>
            <w:webHidden/>
          </w:rPr>
        </w:r>
        <w:r w:rsidR="001231C4">
          <w:rPr>
            <w:noProof/>
            <w:webHidden/>
          </w:rPr>
          <w:fldChar w:fldCharType="separate"/>
        </w:r>
        <w:r w:rsidR="000002B9">
          <w:rPr>
            <w:noProof/>
            <w:webHidden/>
          </w:rPr>
          <w:t>45</w:t>
        </w:r>
        <w:r w:rsidR="001231C4">
          <w:rPr>
            <w:noProof/>
            <w:webHidden/>
          </w:rPr>
          <w:fldChar w:fldCharType="end"/>
        </w:r>
      </w:hyperlink>
    </w:p>
    <w:p w14:paraId="204469B7" w14:textId="2ABAC8DE" w:rsidR="001231C4" w:rsidRDefault="00DB00B3">
      <w:pPr>
        <w:pStyle w:val="TableofFigures"/>
        <w:tabs>
          <w:tab w:val="right" w:leader="dot" w:pos="9552"/>
        </w:tabs>
        <w:rPr>
          <w:rFonts w:eastAsiaTheme="minorEastAsia"/>
          <w:noProof/>
          <w:color w:val="auto"/>
          <w:sz w:val="22"/>
          <w:szCs w:val="22"/>
          <w:lang w:eastAsia="zh-CN"/>
        </w:rPr>
      </w:pPr>
      <w:hyperlink w:anchor="_Toc54525553" w:history="1">
        <w:r w:rsidR="001231C4" w:rsidRPr="00DF5369">
          <w:rPr>
            <w:rStyle w:val="Hyperlink"/>
            <w:noProof/>
          </w:rPr>
          <w:t>Number of over/under estimations per segment of actual response time (Y1) - Figure 6</w:t>
        </w:r>
        <w:r w:rsidR="001231C4" w:rsidRPr="00DF5369">
          <w:rPr>
            <w:rStyle w:val="Hyperlink"/>
            <w:noProof/>
          </w:rPr>
          <w:noBreakHyphen/>
          <w:t>11</w:t>
        </w:r>
        <w:r w:rsidR="001231C4">
          <w:rPr>
            <w:noProof/>
            <w:webHidden/>
          </w:rPr>
          <w:tab/>
        </w:r>
        <w:r w:rsidR="001231C4">
          <w:rPr>
            <w:noProof/>
            <w:webHidden/>
          </w:rPr>
          <w:fldChar w:fldCharType="begin"/>
        </w:r>
        <w:r w:rsidR="001231C4">
          <w:rPr>
            <w:noProof/>
            <w:webHidden/>
          </w:rPr>
          <w:instrText xml:space="preserve"> PAGEREF _Toc54525553 \h </w:instrText>
        </w:r>
        <w:r w:rsidR="001231C4">
          <w:rPr>
            <w:noProof/>
            <w:webHidden/>
          </w:rPr>
        </w:r>
        <w:r w:rsidR="001231C4">
          <w:rPr>
            <w:noProof/>
            <w:webHidden/>
          </w:rPr>
          <w:fldChar w:fldCharType="separate"/>
        </w:r>
        <w:r w:rsidR="000002B9">
          <w:rPr>
            <w:noProof/>
            <w:webHidden/>
          </w:rPr>
          <w:t>46</w:t>
        </w:r>
        <w:r w:rsidR="001231C4">
          <w:rPr>
            <w:noProof/>
            <w:webHidden/>
          </w:rPr>
          <w:fldChar w:fldCharType="end"/>
        </w:r>
      </w:hyperlink>
    </w:p>
    <w:p w14:paraId="7B985E6E" w14:textId="7D502C77" w:rsidR="001231C4" w:rsidRDefault="00DB00B3">
      <w:pPr>
        <w:pStyle w:val="TableofFigures"/>
        <w:tabs>
          <w:tab w:val="right" w:leader="dot" w:pos="9552"/>
        </w:tabs>
        <w:rPr>
          <w:rFonts w:eastAsiaTheme="minorEastAsia"/>
          <w:noProof/>
          <w:color w:val="auto"/>
          <w:sz w:val="22"/>
          <w:szCs w:val="22"/>
          <w:lang w:eastAsia="zh-CN"/>
        </w:rPr>
      </w:pPr>
      <w:hyperlink w:anchor="_Toc54525554" w:history="1">
        <w:r w:rsidR="001231C4" w:rsidRPr="00DF5369">
          <w:rPr>
            <w:rStyle w:val="Hyperlink"/>
            <w:noProof/>
          </w:rPr>
          <w:t>Number of over/under estimations per segment of predicted response time (Y1) - Figure 6</w:t>
        </w:r>
        <w:r w:rsidR="001231C4" w:rsidRPr="00DF5369">
          <w:rPr>
            <w:rStyle w:val="Hyperlink"/>
            <w:noProof/>
          </w:rPr>
          <w:noBreakHyphen/>
          <w:t>12</w:t>
        </w:r>
        <w:r w:rsidR="001231C4">
          <w:rPr>
            <w:noProof/>
            <w:webHidden/>
          </w:rPr>
          <w:tab/>
        </w:r>
        <w:r w:rsidR="001231C4">
          <w:rPr>
            <w:noProof/>
            <w:webHidden/>
          </w:rPr>
          <w:fldChar w:fldCharType="begin"/>
        </w:r>
        <w:r w:rsidR="001231C4">
          <w:rPr>
            <w:noProof/>
            <w:webHidden/>
          </w:rPr>
          <w:instrText xml:space="preserve"> PAGEREF _Toc54525554 \h </w:instrText>
        </w:r>
        <w:r w:rsidR="001231C4">
          <w:rPr>
            <w:noProof/>
            <w:webHidden/>
          </w:rPr>
        </w:r>
        <w:r w:rsidR="001231C4">
          <w:rPr>
            <w:noProof/>
            <w:webHidden/>
          </w:rPr>
          <w:fldChar w:fldCharType="separate"/>
        </w:r>
        <w:r w:rsidR="000002B9">
          <w:rPr>
            <w:noProof/>
            <w:webHidden/>
          </w:rPr>
          <w:t>46</w:t>
        </w:r>
        <w:r w:rsidR="001231C4">
          <w:rPr>
            <w:noProof/>
            <w:webHidden/>
          </w:rPr>
          <w:fldChar w:fldCharType="end"/>
        </w:r>
      </w:hyperlink>
    </w:p>
    <w:p w14:paraId="1F6B90B5" w14:textId="724BF669" w:rsidR="001231C4" w:rsidRDefault="00DB00B3">
      <w:pPr>
        <w:pStyle w:val="TableofFigures"/>
        <w:tabs>
          <w:tab w:val="right" w:leader="dot" w:pos="9552"/>
        </w:tabs>
        <w:rPr>
          <w:rFonts w:eastAsiaTheme="minorEastAsia"/>
          <w:noProof/>
          <w:color w:val="auto"/>
          <w:sz w:val="22"/>
          <w:szCs w:val="22"/>
          <w:lang w:eastAsia="zh-CN"/>
        </w:rPr>
      </w:pPr>
      <w:hyperlink w:anchor="_Toc54525555" w:history="1">
        <w:r w:rsidR="001231C4" w:rsidRPr="00DF5369">
          <w:rPr>
            <w:rStyle w:val="Hyperlink"/>
            <w:noProof/>
          </w:rPr>
          <w:t>Shap values of the 300-</w:t>
        </w:r>
        <w:r w:rsidR="001231C4" w:rsidRPr="00DF5369">
          <w:rPr>
            <w:rStyle w:val="Hyperlink"/>
            <w:b/>
            <w:bCs/>
            <w:noProof/>
          </w:rPr>
          <w:t>best</w:t>
        </w:r>
        <w:r w:rsidR="001231C4" w:rsidRPr="00DF5369">
          <w:rPr>
            <w:rStyle w:val="Hyperlink"/>
            <w:noProof/>
          </w:rPr>
          <w:t xml:space="preserve"> predicted subset – summary plot - Figure 6</w:t>
        </w:r>
        <w:r w:rsidR="001231C4" w:rsidRPr="00DF5369">
          <w:rPr>
            <w:rStyle w:val="Hyperlink"/>
            <w:noProof/>
          </w:rPr>
          <w:noBreakHyphen/>
          <w:t>13</w:t>
        </w:r>
        <w:r w:rsidR="001231C4">
          <w:rPr>
            <w:noProof/>
            <w:webHidden/>
          </w:rPr>
          <w:tab/>
        </w:r>
        <w:r w:rsidR="001231C4">
          <w:rPr>
            <w:noProof/>
            <w:webHidden/>
          </w:rPr>
          <w:fldChar w:fldCharType="begin"/>
        </w:r>
        <w:r w:rsidR="001231C4">
          <w:rPr>
            <w:noProof/>
            <w:webHidden/>
          </w:rPr>
          <w:instrText xml:space="preserve"> PAGEREF _Toc54525555 \h </w:instrText>
        </w:r>
        <w:r w:rsidR="001231C4">
          <w:rPr>
            <w:noProof/>
            <w:webHidden/>
          </w:rPr>
        </w:r>
        <w:r w:rsidR="001231C4">
          <w:rPr>
            <w:noProof/>
            <w:webHidden/>
          </w:rPr>
          <w:fldChar w:fldCharType="separate"/>
        </w:r>
        <w:r w:rsidR="000002B9">
          <w:rPr>
            <w:noProof/>
            <w:webHidden/>
          </w:rPr>
          <w:t>48</w:t>
        </w:r>
        <w:r w:rsidR="001231C4">
          <w:rPr>
            <w:noProof/>
            <w:webHidden/>
          </w:rPr>
          <w:fldChar w:fldCharType="end"/>
        </w:r>
      </w:hyperlink>
    </w:p>
    <w:p w14:paraId="7C9B3536" w14:textId="1175DF88" w:rsidR="001231C4" w:rsidRDefault="00DB00B3">
      <w:pPr>
        <w:pStyle w:val="TableofFigures"/>
        <w:tabs>
          <w:tab w:val="right" w:leader="dot" w:pos="9552"/>
        </w:tabs>
        <w:rPr>
          <w:rFonts w:eastAsiaTheme="minorEastAsia"/>
          <w:noProof/>
          <w:color w:val="auto"/>
          <w:sz w:val="22"/>
          <w:szCs w:val="22"/>
          <w:lang w:eastAsia="zh-CN"/>
        </w:rPr>
      </w:pPr>
      <w:hyperlink w:anchor="_Toc54525556" w:history="1">
        <w:r w:rsidR="001231C4" w:rsidRPr="00DF5369">
          <w:rPr>
            <w:rStyle w:val="Hyperlink"/>
            <w:noProof/>
          </w:rPr>
          <w:t>Shap values of the 300-</w:t>
        </w:r>
        <w:r w:rsidR="001231C4" w:rsidRPr="00DF5369">
          <w:rPr>
            <w:rStyle w:val="Hyperlink"/>
            <w:b/>
            <w:bCs/>
            <w:noProof/>
          </w:rPr>
          <w:t>worse</w:t>
        </w:r>
        <w:r w:rsidR="001231C4" w:rsidRPr="00DF5369">
          <w:rPr>
            <w:rStyle w:val="Hyperlink"/>
            <w:noProof/>
          </w:rPr>
          <w:t xml:space="preserve"> predicted subset – summary plot - Figure 6</w:t>
        </w:r>
        <w:r w:rsidR="001231C4" w:rsidRPr="00DF5369">
          <w:rPr>
            <w:rStyle w:val="Hyperlink"/>
            <w:noProof/>
          </w:rPr>
          <w:noBreakHyphen/>
          <w:t>14</w:t>
        </w:r>
        <w:r w:rsidR="001231C4">
          <w:rPr>
            <w:noProof/>
            <w:webHidden/>
          </w:rPr>
          <w:tab/>
        </w:r>
        <w:r w:rsidR="001231C4">
          <w:rPr>
            <w:noProof/>
            <w:webHidden/>
          </w:rPr>
          <w:fldChar w:fldCharType="begin"/>
        </w:r>
        <w:r w:rsidR="001231C4">
          <w:rPr>
            <w:noProof/>
            <w:webHidden/>
          </w:rPr>
          <w:instrText xml:space="preserve"> PAGEREF _Toc54525556 \h </w:instrText>
        </w:r>
        <w:r w:rsidR="001231C4">
          <w:rPr>
            <w:noProof/>
            <w:webHidden/>
          </w:rPr>
        </w:r>
        <w:r w:rsidR="001231C4">
          <w:rPr>
            <w:noProof/>
            <w:webHidden/>
          </w:rPr>
          <w:fldChar w:fldCharType="separate"/>
        </w:r>
        <w:r w:rsidR="000002B9">
          <w:rPr>
            <w:noProof/>
            <w:webHidden/>
          </w:rPr>
          <w:t>49</w:t>
        </w:r>
        <w:r w:rsidR="001231C4">
          <w:rPr>
            <w:noProof/>
            <w:webHidden/>
          </w:rPr>
          <w:fldChar w:fldCharType="end"/>
        </w:r>
      </w:hyperlink>
    </w:p>
    <w:p w14:paraId="69554111" w14:textId="7DA19084" w:rsidR="001231C4" w:rsidRDefault="00DB00B3">
      <w:pPr>
        <w:pStyle w:val="TableofFigures"/>
        <w:tabs>
          <w:tab w:val="right" w:leader="dot" w:pos="9552"/>
        </w:tabs>
        <w:rPr>
          <w:rFonts w:eastAsiaTheme="minorEastAsia"/>
          <w:noProof/>
          <w:color w:val="auto"/>
          <w:sz w:val="22"/>
          <w:szCs w:val="22"/>
          <w:lang w:eastAsia="zh-CN"/>
        </w:rPr>
      </w:pPr>
      <w:hyperlink w:anchor="_Toc54525557" w:history="1">
        <w:r w:rsidR="001231C4" w:rsidRPr="00DF5369">
          <w:rPr>
            <w:rStyle w:val="Hyperlink"/>
            <w:noProof/>
          </w:rPr>
          <w:t>OLS Bayesian Model - Figure 7</w:t>
        </w:r>
        <w:r w:rsidR="001231C4" w:rsidRPr="00DF5369">
          <w:rPr>
            <w:rStyle w:val="Hyperlink"/>
            <w:noProof/>
          </w:rPr>
          <w:noBreakHyphen/>
          <w:t>1</w:t>
        </w:r>
        <w:r w:rsidR="001231C4">
          <w:rPr>
            <w:noProof/>
            <w:webHidden/>
          </w:rPr>
          <w:tab/>
        </w:r>
        <w:r w:rsidR="001231C4">
          <w:rPr>
            <w:noProof/>
            <w:webHidden/>
          </w:rPr>
          <w:fldChar w:fldCharType="begin"/>
        </w:r>
        <w:r w:rsidR="001231C4">
          <w:rPr>
            <w:noProof/>
            <w:webHidden/>
          </w:rPr>
          <w:instrText xml:space="preserve"> PAGEREF _Toc54525557 \h </w:instrText>
        </w:r>
        <w:r w:rsidR="001231C4">
          <w:rPr>
            <w:noProof/>
            <w:webHidden/>
          </w:rPr>
        </w:r>
        <w:r w:rsidR="001231C4">
          <w:rPr>
            <w:noProof/>
            <w:webHidden/>
          </w:rPr>
          <w:fldChar w:fldCharType="separate"/>
        </w:r>
        <w:r w:rsidR="000002B9">
          <w:rPr>
            <w:noProof/>
            <w:webHidden/>
          </w:rPr>
          <w:t>53</w:t>
        </w:r>
        <w:r w:rsidR="001231C4">
          <w:rPr>
            <w:noProof/>
            <w:webHidden/>
          </w:rPr>
          <w:fldChar w:fldCharType="end"/>
        </w:r>
      </w:hyperlink>
    </w:p>
    <w:p w14:paraId="06AE0B1C" w14:textId="2FE3BC1F" w:rsidR="001231C4" w:rsidRDefault="00DB00B3">
      <w:pPr>
        <w:pStyle w:val="TableofFigures"/>
        <w:tabs>
          <w:tab w:val="right" w:leader="dot" w:pos="9552"/>
        </w:tabs>
        <w:rPr>
          <w:rFonts w:eastAsiaTheme="minorEastAsia"/>
          <w:noProof/>
          <w:color w:val="auto"/>
          <w:sz w:val="22"/>
          <w:szCs w:val="22"/>
          <w:lang w:eastAsia="zh-CN"/>
        </w:rPr>
      </w:pPr>
      <w:hyperlink w:anchor="_Toc54525558" w:history="1">
        <w:r w:rsidR="001231C4" w:rsidRPr="00DF5369">
          <w:rPr>
            <w:rStyle w:val="Hyperlink"/>
            <w:noProof/>
          </w:rPr>
          <w:t>Predictive Posterior - Figure 7</w:t>
        </w:r>
        <w:r w:rsidR="001231C4" w:rsidRPr="00DF5369">
          <w:rPr>
            <w:rStyle w:val="Hyperlink"/>
            <w:noProof/>
          </w:rPr>
          <w:noBreakHyphen/>
          <w:t>2</w:t>
        </w:r>
        <w:r w:rsidR="001231C4">
          <w:rPr>
            <w:noProof/>
            <w:webHidden/>
          </w:rPr>
          <w:tab/>
        </w:r>
        <w:r w:rsidR="001231C4">
          <w:rPr>
            <w:noProof/>
            <w:webHidden/>
          </w:rPr>
          <w:fldChar w:fldCharType="begin"/>
        </w:r>
        <w:r w:rsidR="001231C4">
          <w:rPr>
            <w:noProof/>
            <w:webHidden/>
          </w:rPr>
          <w:instrText xml:space="preserve"> PAGEREF _Toc54525558 \h </w:instrText>
        </w:r>
        <w:r w:rsidR="001231C4">
          <w:rPr>
            <w:noProof/>
            <w:webHidden/>
          </w:rPr>
        </w:r>
        <w:r w:rsidR="001231C4">
          <w:rPr>
            <w:noProof/>
            <w:webHidden/>
          </w:rPr>
          <w:fldChar w:fldCharType="separate"/>
        </w:r>
        <w:r w:rsidR="000002B9">
          <w:rPr>
            <w:noProof/>
            <w:webHidden/>
          </w:rPr>
          <w:t>54</w:t>
        </w:r>
        <w:r w:rsidR="001231C4">
          <w:rPr>
            <w:noProof/>
            <w:webHidden/>
          </w:rPr>
          <w:fldChar w:fldCharType="end"/>
        </w:r>
      </w:hyperlink>
    </w:p>
    <w:p w14:paraId="5DECF428" w14:textId="094AD156" w:rsidR="001231C4" w:rsidRDefault="00DB00B3">
      <w:pPr>
        <w:pStyle w:val="TableofFigures"/>
        <w:tabs>
          <w:tab w:val="right" w:leader="dot" w:pos="9552"/>
        </w:tabs>
        <w:rPr>
          <w:rFonts w:eastAsiaTheme="minorEastAsia"/>
          <w:noProof/>
          <w:color w:val="auto"/>
          <w:sz w:val="22"/>
          <w:szCs w:val="22"/>
          <w:lang w:eastAsia="zh-CN"/>
        </w:rPr>
      </w:pPr>
      <w:hyperlink w:anchor="_Toc54525559" w:history="1">
        <w:r w:rsidR="001231C4" w:rsidRPr="00DF5369">
          <w:rPr>
            <w:rStyle w:val="Hyperlink"/>
            <w:noProof/>
          </w:rPr>
          <w:t>Posterior Joint Distribution with heteroscedasticity - Figure 7</w:t>
        </w:r>
        <w:r w:rsidR="001231C4" w:rsidRPr="00DF5369">
          <w:rPr>
            <w:rStyle w:val="Hyperlink"/>
            <w:noProof/>
          </w:rPr>
          <w:noBreakHyphen/>
          <w:t>3</w:t>
        </w:r>
        <w:r w:rsidR="001231C4">
          <w:rPr>
            <w:noProof/>
            <w:webHidden/>
          </w:rPr>
          <w:tab/>
        </w:r>
        <w:r w:rsidR="001231C4">
          <w:rPr>
            <w:noProof/>
            <w:webHidden/>
          </w:rPr>
          <w:fldChar w:fldCharType="begin"/>
        </w:r>
        <w:r w:rsidR="001231C4">
          <w:rPr>
            <w:noProof/>
            <w:webHidden/>
          </w:rPr>
          <w:instrText xml:space="preserve"> PAGEREF _Toc54525559 \h </w:instrText>
        </w:r>
        <w:r w:rsidR="001231C4">
          <w:rPr>
            <w:noProof/>
            <w:webHidden/>
          </w:rPr>
        </w:r>
        <w:r w:rsidR="001231C4">
          <w:rPr>
            <w:noProof/>
            <w:webHidden/>
          </w:rPr>
          <w:fldChar w:fldCharType="separate"/>
        </w:r>
        <w:r w:rsidR="000002B9">
          <w:rPr>
            <w:noProof/>
            <w:webHidden/>
          </w:rPr>
          <w:t>55</w:t>
        </w:r>
        <w:r w:rsidR="001231C4">
          <w:rPr>
            <w:noProof/>
            <w:webHidden/>
          </w:rPr>
          <w:fldChar w:fldCharType="end"/>
        </w:r>
      </w:hyperlink>
    </w:p>
    <w:p w14:paraId="665F8B34" w14:textId="36D71A9C" w:rsidR="001231C4" w:rsidRDefault="00DB00B3">
      <w:pPr>
        <w:pStyle w:val="TableofFigures"/>
        <w:tabs>
          <w:tab w:val="right" w:leader="dot" w:pos="9552"/>
        </w:tabs>
        <w:rPr>
          <w:rFonts w:eastAsiaTheme="minorEastAsia"/>
          <w:noProof/>
          <w:color w:val="auto"/>
          <w:sz w:val="22"/>
          <w:szCs w:val="22"/>
          <w:lang w:eastAsia="zh-CN"/>
        </w:rPr>
      </w:pPr>
      <w:hyperlink w:anchor="_Toc54525560" w:history="1">
        <w:r w:rsidR="001231C4" w:rsidRPr="00DF5369">
          <w:rPr>
            <w:rStyle w:val="Hyperlink"/>
            <w:noProof/>
          </w:rPr>
          <w:t>Student-t distribution - Figure 7</w:t>
        </w:r>
        <w:r w:rsidR="001231C4" w:rsidRPr="00DF5369">
          <w:rPr>
            <w:rStyle w:val="Hyperlink"/>
            <w:noProof/>
          </w:rPr>
          <w:noBreakHyphen/>
          <w:t>4</w:t>
        </w:r>
        <w:r w:rsidR="001231C4">
          <w:rPr>
            <w:noProof/>
            <w:webHidden/>
          </w:rPr>
          <w:tab/>
        </w:r>
        <w:r w:rsidR="001231C4">
          <w:rPr>
            <w:noProof/>
            <w:webHidden/>
          </w:rPr>
          <w:fldChar w:fldCharType="begin"/>
        </w:r>
        <w:r w:rsidR="001231C4">
          <w:rPr>
            <w:noProof/>
            <w:webHidden/>
          </w:rPr>
          <w:instrText xml:space="preserve"> PAGEREF _Toc54525560 \h </w:instrText>
        </w:r>
        <w:r w:rsidR="001231C4">
          <w:rPr>
            <w:noProof/>
            <w:webHidden/>
          </w:rPr>
        </w:r>
        <w:r w:rsidR="001231C4">
          <w:rPr>
            <w:noProof/>
            <w:webHidden/>
          </w:rPr>
          <w:fldChar w:fldCharType="separate"/>
        </w:r>
        <w:r w:rsidR="000002B9">
          <w:rPr>
            <w:noProof/>
            <w:webHidden/>
          </w:rPr>
          <w:t>56</w:t>
        </w:r>
        <w:r w:rsidR="001231C4">
          <w:rPr>
            <w:noProof/>
            <w:webHidden/>
          </w:rPr>
          <w:fldChar w:fldCharType="end"/>
        </w:r>
      </w:hyperlink>
    </w:p>
    <w:p w14:paraId="7A6C4093" w14:textId="1C56BF9E" w:rsidR="001231C4" w:rsidRDefault="00DB00B3">
      <w:pPr>
        <w:pStyle w:val="TableofFigures"/>
        <w:tabs>
          <w:tab w:val="right" w:leader="dot" w:pos="9552"/>
        </w:tabs>
        <w:rPr>
          <w:rFonts w:eastAsiaTheme="minorEastAsia"/>
          <w:noProof/>
          <w:color w:val="auto"/>
          <w:sz w:val="22"/>
          <w:szCs w:val="22"/>
          <w:lang w:eastAsia="zh-CN"/>
        </w:rPr>
      </w:pPr>
      <w:hyperlink w:anchor="_Toc54525561" w:history="1">
        <w:r w:rsidR="001231C4" w:rsidRPr="00DF5369">
          <w:rPr>
            <w:rStyle w:val="Hyperlink"/>
            <w:noProof/>
          </w:rPr>
          <w:t>Therefore, we can use Student’s T-distribution for the likelihood - Figure 7</w:t>
        </w:r>
        <w:r w:rsidR="001231C4" w:rsidRPr="00DF5369">
          <w:rPr>
            <w:rStyle w:val="Hyperlink"/>
            <w:noProof/>
          </w:rPr>
          <w:noBreakHyphen/>
          <w:t>5</w:t>
        </w:r>
        <w:r w:rsidR="001231C4">
          <w:rPr>
            <w:noProof/>
            <w:webHidden/>
          </w:rPr>
          <w:tab/>
        </w:r>
        <w:r w:rsidR="001231C4">
          <w:rPr>
            <w:noProof/>
            <w:webHidden/>
          </w:rPr>
          <w:fldChar w:fldCharType="begin"/>
        </w:r>
        <w:r w:rsidR="001231C4">
          <w:rPr>
            <w:noProof/>
            <w:webHidden/>
          </w:rPr>
          <w:instrText xml:space="preserve"> PAGEREF _Toc54525561 \h </w:instrText>
        </w:r>
        <w:r w:rsidR="001231C4">
          <w:rPr>
            <w:noProof/>
            <w:webHidden/>
          </w:rPr>
        </w:r>
        <w:r w:rsidR="001231C4">
          <w:rPr>
            <w:noProof/>
            <w:webHidden/>
          </w:rPr>
          <w:fldChar w:fldCharType="separate"/>
        </w:r>
        <w:r w:rsidR="000002B9">
          <w:rPr>
            <w:noProof/>
            <w:webHidden/>
          </w:rPr>
          <w:t>56</w:t>
        </w:r>
        <w:r w:rsidR="001231C4">
          <w:rPr>
            <w:noProof/>
            <w:webHidden/>
          </w:rPr>
          <w:fldChar w:fldCharType="end"/>
        </w:r>
      </w:hyperlink>
    </w:p>
    <w:p w14:paraId="25F63CD1" w14:textId="29B8BA91" w:rsidR="001231C4" w:rsidRDefault="00DB00B3">
      <w:pPr>
        <w:pStyle w:val="TableofFigures"/>
        <w:tabs>
          <w:tab w:val="right" w:leader="dot" w:pos="9552"/>
        </w:tabs>
        <w:rPr>
          <w:rFonts w:eastAsiaTheme="minorEastAsia"/>
          <w:noProof/>
          <w:color w:val="auto"/>
          <w:sz w:val="22"/>
          <w:szCs w:val="22"/>
          <w:lang w:eastAsia="zh-CN"/>
        </w:rPr>
      </w:pPr>
      <w:hyperlink w:anchor="_Toc54525562" w:history="1">
        <w:r w:rsidR="001231C4" w:rsidRPr="00DF5369">
          <w:rPr>
            <w:rStyle w:val="Hyperlink"/>
            <w:noProof/>
          </w:rPr>
          <w:t>Posterior Joint Distribution with Student-t likelihood - Figure 7</w:t>
        </w:r>
        <w:r w:rsidR="001231C4" w:rsidRPr="00DF5369">
          <w:rPr>
            <w:rStyle w:val="Hyperlink"/>
            <w:noProof/>
          </w:rPr>
          <w:noBreakHyphen/>
          <w:t>6</w:t>
        </w:r>
        <w:r w:rsidR="001231C4">
          <w:rPr>
            <w:noProof/>
            <w:webHidden/>
          </w:rPr>
          <w:tab/>
        </w:r>
        <w:r w:rsidR="001231C4">
          <w:rPr>
            <w:noProof/>
            <w:webHidden/>
          </w:rPr>
          <w:fldChar w:fldCharType="begin"/>
        </w:r>
        <w:r w:rsidR="001231C4">
          <w:rPr>
            <w:noProof/>
            <w:webHidden/>
          </w:rPr>
          <w:instrText xml:space="preserve"> PAGEREF _Toc54525562 \h </w:instrText>
        </w:r>
        <w:r w:rsidR="001231C4">
          <w:rPr>
            <w:noProof/>
            <w:webHidden/>
          </w:rPr>
        </w:r>
        <w:r w:rsidR="001231C4">
          <w:rPr>
            <w:noProof/>
            <w:webHidden/>
          </w:rPr>
          <w:fldChar w:fldCharType="separate"/>
        </w:r>
        <w:r w:rsidR="000002B9">
          <w:rPr>
            <w:noProof/>
            <w:webHidden/>
          </w:rPr>
          <w:t>58</w:t>
        </w:r>
        <w:r w:rsidR="001231C4">
          <w:rPr>
            <w:noProof/>
            <w:webHidden/>
          </w:rPr>
          <w:fldChar w:fldCharType="end"/>
        </w:r>
      </w:hyperlink>
    </w:p>
    <w:p w14:paraId="7287E9AD" w14:textId="7EABCE29" w:rsidR="001231C4" w:rsidRDefault="00DB00B3">
      <w:pPr>
        <w:pStyle w:val="TableofFigures"/>
        <w:tabs>
          <w:tab w:val="right" w:leader="dot" w:pos="9552"/>
        </w:tabs>
        <w:rPr>
          <w:rFonts w:eastAsiaTheme="minorEastAsia"/>
          <w:noProof/>
          <w:color w:val="auto"/>
          <w:sz w:val="22"/>
          <w:szCs w:val="22"/>
          <w:lang w:eastAsia="zh-CN"/>
        </w:rPr>
      </w:pPr>
      <w:hyperlink w:anchor="_Toc54525563" w:history="1">
        <w:r w:rsidR="001231C4" w:rsidRPr="00DF5369">
          <w:rPr>
            <w:rStyle w:val="Hyperlink"/>
            <w:noProof/>
          </w:rPr>
          <w:t>Posterior Joint Distribution with Hogg method - Figure 7</w:t>
        </w:r>
        <w:r w:rsidR="001231C4" w:rsidRPr="00DF5369">
          <w:rPr>
            <w:rStyle w:val="Hyperlink"/>
            <w:noProof/>
          </w:rPr>
          <w:noBreakHyphen/>
          <w:t>7</w:t>
        </w:r>
        <w:r w:rsidR="001231C4">
          <w:rPr>
            <w:noProof/>
            <w:webHidden/>
          </w:rPr>
          <w:tab/>
        </w:r>
        <w:r w:rsidR="001231C4">
          <w:rPr>
            <w:noProof/>
            <w:webHidden/>
          </w:rPr>
          <w:fldChar w:fldCharType="begin"/>
        </w:r>
        <w:r w:rsidR="001231C4">
          <w:rPr>
            <w:noProof/>
            <w:webHidden/>
          </w:rPr>
          <w:instrText xml:space="preserve"> PAGEREF _Toc54525563 \h </w:instrText>
        </w:r>
        <w:r w:rsidR="001231C4">
          <w:rPr>
            <w:noProof/>
            <w:webHidden/>
          </w:rPr>
        </w:r>
        <w:r w:rsidR="001231C4">
          <w:rPr>
            <w:noProof/>
            <w:webHidden/>
          </w:rPr>
          <w:fldChar w:fldCharType="separate"/>
        </w:r>
        <w:r w:rsidR="000002B9">
          <w:rPr>
            <w:noProof/>
            <w:webHidden/>
          </w:rPr>
          <w:t>60</w:t>
        </w:r>
        <w:r w:rsidR="001231C4">
          <w:rPr>
            <w:noProof/>
            <w:webHidden/>
          </w:rPr>
          <w:fldChar w:fldCharType="end"/>
        </w:r>
      </w:hyperlink>
    </w:p>
    <w:p w14:paraId="631C8430" w14:textId="467DBFD4" w:rsidR="001231C4" w:rsidRDefault="00DB00B3">
      <w:pPr>
        <w:pStyle w:val="TableofFigures"/>
        <w:tabs>
          <w:tab w:val="right" w:leader="dot" w:pos="9552"/>
        </w:tabs>
        <w:rPr>
          <w:rFonts w:eastAsiaTheme="minorEastAsia"/>
          <w:noProof/>
          <w:color w:val="auto"/>
          <w:sz w:val="22"/>
          <w:szCs w:val="22"/>
          <w:lang w:eastAsia="zh-CN"/>
        </w:rPr>
      </w:pPr>
      <w:hyperlink w:anchor="_Toc54525564" w:history="1">
        <w:r w:rsidR="001231C4" w:rsidRPr="00DF5369">
          <w:rPr>
            <w:rStyle w:val="Hyperlink"/>
            <w:noProof/>
          </w:rPr>
          <w:t>Posterior Predictive function with Hogg method - Figure 7</w:t>
        </w:r>
        <w:r w:rsidR="001231C4" w:rsidRPr="00DF5369">
          <w:rPr>
            <w:rStyle w:val="Hyperlink"/>
            <w:noProof/>
          </w:rPr>
          <w:noBreakHyphen/>
          <w:t>8</w:t>
        </w:r>
        <w:r w:rsidR="001231C4">
          <w:rPr>
            <w:noProof/>
            <w:webHidden/>
          </w:rPr>
          <w:tab/>
        </w:r>
        <w:r w:rsidR="001231C4">
          <w:rPr>
            <w:noProof/>
            <w:webHidden/>
          </w:rPr>
          <w:fldChar w:fldCharType="begin"/>
        </w:r>
        <w:r w:rsidR="001231C4">
          <w:rPr>
            <w:noProof/>
            <w:webHidden/>
          </w:rPr>
          <w:instrText xml:space="preserve"> PAGEREF _Toc54525564 \h </w:instrText>
        </w:r>
        <w:r w:rsidR="001231C4">
          <w:rPr>
            <w:noProof/>
            <w:webHidden/>
          </w:rPr>
        </w:r>
        <w:r w:rsidR="001231C4">
          <w:rPr>
            <w:noProof/>
            <w:webHidden/>
          </w:rPr>
          <w:fldChar w:fldCharType="separate"/>
        </w:r>
        <w:r w:rsidR="000002B9">
          <w:rPr>
            <w:noProof/>
            <w:webHidden/>
          </w:rPr>
          <w:t>61</w:t>
        </w:r>
        <w:r w:rsidR="001231C4">
          <w:rPr>
            <w:noProof/>
            <w:webHidden/>
          </w:rPr>
          <w:fldChar w:fldCharType="end"/>
        </w:r>
      </w:hyperlink>
    </w:p>
    <w:p w14:paraId="66E04100" w14:textId="58080678" w:rsidR="004A16C8" w:rsidRPr="004A16C8" w:rsidRDefault="004A16C8" w:rsidP="004A16C8">
      <w:r>
        <w:fldChar w:fldCharType="end"/>
      </w:r>
    </w:p>
    <w:sectPr w:rsidR="004A16C8" w:rsidRPr="004A16C8">
      <w:footerReference w:type="default" r:id="rId101"/>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BC9BCD" w14:textId="77777777" w:rsidR="00DB00B3" w:rsidRDefault="00DB00B3">
      <w:pPr>
        <w:spacing w:after="0"/>
      </w:pPr>
      <w:r>
        <w:separator/>
      </w:r>
    </w:p>
    <w:p w14:paraId="16B1D6AD" w14:textId="77777777" w:rsidR="00DB00B3" w:rsidRDefault="00DB00B3"/>
    <w:p w14:paraId="3F855E19" w14:textId="77777777" w:rsidR="00DB00B3" w:rsidRDefault="00DB00B3"/>
  </w:endnote>
  <w:endnote w:type="continuationSeparator" w:id="0">
    <w:p w14:paraId="6048A55E" w14:textId="77777777" w:rsidR="00DB00B3" w:rsidRDefault="00DB00B3">
      <w:pPr>
        <w:spacing w:after="0"/>
      </w:pPr>
      <w:r>
        <w:continuationSeparator/>
      </w:r>
    </w:p>
    <w:p w14:paraId="5DFCFAC3" w14:textId="77777777" w:rsidR="00DB00B3" w:rsidRDefault="00DB00B3"/>
    <w:p w14:paraId="4D2CEF18" w14:textId="77777777" w:rsidR="00DB00B3" w:rsidRDefault="00DB00B3"/>
  </w:endnote>
  <w:endnote w:type="continuationNotice" w:id="1">
    <w:p w14:paraId="76F60E4A" w14:textId="77777777" w:rsidR="00DB00B3" w:rsidRDefault="00DB00B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var(--colab-code-font-family)">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187AECDC" w14:textId="1DFC8E8F" w:rsidR="005E3B6B" w:rsidRDefault="002412C4" w:rsidP="00584D15">
        <w:pPr>
          <w:pStyle w:val="Footer"/>
          <w:jc w:val="center"/>
        </w:pPr>
        <w:r w:rsidRPr="00584D15">
          <w:rPr>
            <w:noProof/>
          </w:rPr>
          <w:fldChar w:fldCharType="begin"/>
        </w:r>
        <w:r w:rsidRPr="00584D15">
          <w:rPr>
            <w:noProof/>
          </w:rPr>
          <w:instrText xml:space="preserve"> PAGE  \* Arabic  \* MERGEFORMAT </w:instrText>
        </w:r>
        <w:r w:rsidRPr="00584D15">
          <w:rPr>
            <w:noProof/>
          </w:rPr>
          <w:fldChar w:fldCharType="separate"/>
        </w:r>
        <w:r w:rsidRPr="00584D15">
          <w:rPr>
            <w:noProof/>
          </w:rPr>
          <w:t>1</w:t>
        </w:r>
        <w:r w:rsidRPr="00584D15">
          <w:rPr>
            <w:noProof/>
          </w:rPr>
          <w:fldChar w:fldCharType="end"/>
        </w:r>
        <w:r w:rsidRPr="00584D15">
          <w:rPr>
            <w:noProof/>
          </w:rPr>
          <w:t xml:space="preserve"> </w:t>
        </w:r>
        <w:r w:rsidR="00584D15" w:rsidRPr="00584D15">
          <w:rPr>
            <w:noProof/>
          </w:rPr>
          <w:t>/</w:t>
        </w:r>
        <w:r w:rsidRPr="00584D15">
          <w:rPr>
            <w:noProof/>
          </w:rPr>
          <w:t xml:space="preserve"> </w:t>
        </w:r>
        <w:r w:rsidRPr="00584D15">
          <w:rPr>
            <w:noProof/>
          </w:rPr>
          <w:fldChar w:fldCharType="begin"/>
        </w:r>
        <w:r w:rsidRPr="00584D15">
          <w:rPr>
            <w:noProof/>
          </w:rPr>
          <w:instrText xml:space="preserve"> NUMPAGES  \* Arabic  \* MERGEFORMAT </w:instrText>
        </w:r>
        <w:r w:rsidRPr="00584D15">
          <w:rPr>
            <w:noProof/>
          </w:rPr>
          <w:fldChar w:fldCharType="separate"/>
        </w:r>
        <w:r w:rsidRPr="00584D15">
          <w:rPr>
            <w:noProof/>
          </w:rPr>
          <w:t>2</w:t>
        </w:r>
        <w:r w:rsidRPr="00584D15">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CBB888" w14:textId="77777777" w:rsidR="00DB00B3" w:rsidRDefault="00DB00B3">
      <w:pPr>
        <w:spacing w:after="0"/>
      </w:pPr>
      <w:r>
        <w:separator/>
      </w:r>
    </w:p>
    <w:p w14:paraId="4F72F7F9" w14:textId="77777777" w:rsidR="00DB00B3" w:rsidRDefault="00DB00B3"/>
    <w:p w14:paraId="089FE423" w14:textId="77777777" w:rsidR="00DB00B3" w:rsidRDefault="00DB00B3"/>
  </w:footnote>
  <w:footnote w:type="continuationSeparator" w:id="0">
    <w:p w14:paraId="0A17D84F" w14:textId="77777777" w:rsidR="00DB00B3" w:rsidRDefault="00DB00B3">
      <w:pPr>
        <w:spacing w:after="0"/>
      </w:pPr>
      <w:r>
        <w:continuationSeparator/>
      </w:r>
    </w:p>
    <w:p w14:paraId="4FD20612" w14:textId="77777777" w:rsidR="00DB00B3" w:rsidRDefault="00DB00B3"/>
    <w:p w14:paraId="473FC34B" w14:textId="77777777" w:rsidR="00DB00B3" w:rsidRDefault="00DB00B3"/>
  </w:footnote>
  <w:footnote w:type="continuationNotice" w:id="1">
    <w:p w14:paraId="0991B907" w14:textId="77777777" w:rsidR="00DB00B3" w:rsidRDefault="00DB00B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571EA"/>
    <w:multiLevelType w:val="hybridMultilevel"/>
    <w:tmpl w:val="BC326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17AAD"/>
    <w:multiLevelType w:val="hybridMultilevel"/>
    <w:tmpl w:val="2AFE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42972"/>
    <w:multiLevelType w:val="hybridMultilevel"/>
    <w:tmpl w:val="BAA01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B53D3"/>
    <w:multiLevelType w:val="hybridMultilevel"/>
    <w:tmpl w:val="36827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C43CA"/>
    <w:multiLevelType w:val="hybridMultilevel"/>
    <w:tmpl w:val="E4201D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5C152D6"/>
    <w:multiLevelType w:val="hybridMultilevel"/>
    <w:tmpl w:val="21A4D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A31EF"/>
    <w:multiLevelType w:val="hybridMultilevel"/>
    <w:tmpl w:val="EDD6E0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7F08B5"/>
    <w:multiLevelType w:val="hybridMultilevel"/>
    <w:tmpl w:val="5C20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0396B"/>
    <w:multiLevelType w:val="hybridMultilevel"/>
    <w:tmpl w:val="115E88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E780B9D"/>
    <w:multiLevelType w:val="hybridMultilevel"/>
    <w:tmpl w:val="6A5E038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26C74974"/>
    <w:multiLevelType w:val="hybridMultilevel"/>
    <w:tmpl w:val="48009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E7545D"/>
    <w:multiLevelType w:val="hybridMultilevel"/>
    <w:tmpl w:val="7D5A6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5128A9"/>
    <w:multiLevelType w:val="hybridMultilevel"/>
    <w:tmpl w:val="3B8CC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8235C"/>
    <w:multiLevelType w:val="hybridMultilevel"/>
    <w:tmpl w:val="559A67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DFC4C01"/>
    <w:multiLevelType w:val="hybridMultilevel"/>
    <w:tmpl w:val="89282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CC3425"/>
    <w:multiLevelType w:val="hybridMultilevel"/>
    <w:tmpl w:val="A1384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E313A9"/>
    <w:multiLevelType w:val="hybridMultilevel"/>
    <w:tmpl w:val="D654D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49779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8177BAC"/>
    <w:multiLevelType w:val="hybridMultilevel"/>
    <w:tmpl w:val="D3D4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3109F"/>
    <w:multiLevelType w:val="hybridMultilevel"/>
    <w:tmpl w:val="CA465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F61858"/>
    <w:multiLevelType w:val="hybridMultilevel"/>
    <w:tmpl w:val="44E69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073F13"/>
    <w:multiLevelType w:val="hybridMultilevel"/>
    <w:tmpl w:val="190C2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67521A"/>
    <w:multiLevelType w:val="hybridMultilevel"/>
    <w:tmpl w:val="E346B7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B81E9E"/>
    <w:multiLevelType w:val="hybridMultilevel"/>
    <w:tmpl w:val="7CAC7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7D7BBD"/>
    <w:multiLevelType w:val="hybridMultilevel"/>
    <w:tmpl w:val="9070A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33488F"/>
    <w:multiLevelType w:val="hybridMultilevel"/>
    <w:tmpl w:val="B2061B1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BC34F2C"/>
    <w:multiLevelType w:val="hybridMultilevel"/>
    <w:tmpl w:val="227C4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0141D6"/>
    <w:multiLevelType w:val="hybridMultilevel"/>
    <w:tmpl w:val="D4A2D4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A54654"/>
    <w:multiLevelType w:val="hybridMultilevel"/>
    <w:tmpl w:val="9C0CD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E74212"/>
    <w:multiLevelType w:val="hybridMultilevel"/>
    <w:tmpl w:val="C89807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61512BFE"/>
    <w:multiLevelType w:val="hybridMultilevel"/>
    <w:tmpl w:val="DD00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356524"/>
    <w:multiLevelType w:val="hybridMultilevel"/>
    <w:tmpl w:val="9E780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C538E1"/>
    <w:multiLevelType w:val="hybridMultilevel"/>
    <w:tmpl w:val="2A8A3962"/>
    <w:lvl w:ilvl="0" w:tplc="73F894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0F4DDA"/>
    <w:multiLevelType w:val="hybridMultilevel"/>
    <w:tmpl w:val="C1184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357815"/>
    <w:multiLevelType w:val="hybridMultilevel"/>
    <w:tmpl w:val="3E6AB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22134A"/>
    <w:multiLevelType w:val="hybridMultilevel"/>
    <w:tmpl w:val="87148A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6"/>
  </w:num>
  <w:num w:numId="3">
    <w:abstractNumId w:val="17"/>
  </w:num>
  <w:num w:numId="4">
    <w:abstractNumId w:val="16"/>
  </w:num>
  <w:num w:numId="5">
    <w:abstractNumId w:val="7"/>
  </w:num>
  <w:num w:numId="6">
    <w:abstractNumId w:val="27"/>
  </w:num>
  <w:num w:numId="7">
    <w:abstractNumId w:val="14"/>
  </w:num>
  <w:num w:numId="8">
    <w:abstractNumId w:val="3"/>
  </w:num>
  <w:num w:numId="9">
    <w:abstractNumId w:val="6"/>
  </w:num>
  <w:num w:numId="10">
    <w:abstractNumId w:val="21"/>
  </w:num>
  <w:num w:numId="11">
    <w:abstractNumId w:val="12"/>
  </w:num>
  <w:num w:numId="12">
    <w:abstractNumId w:val="5"/>
  </w:num>
  <w:num w:numId="13">
    <w:abstractNumId w:val="37"/>
  </w:num>
  <w:num w:numId="14">
    <w:abstractNumId w:val="29"/>
  </w:num>
  <w:num w:numId="15">
    <w:abstractNumId w:val="1"/>
  </w:num>
  <w:num w:numId="16">
    <w:abstractNumId w:val="15"/>
  </w:num>
  <w:num w:numId="17">
    <w:abstractNumId w:val="24"/>
  </w:num>
  <w:num w:numId="18">
    <w:abstractNumId w:val="11"/>
  </w:num>
  <w:num w:numId="19">
    <w:abstractNumId w:val="23"/>
  </w:num>
  <w:num w:numId="20">
    <w:abstractNumId w:val="32"/>
  </w:num>
  <w:num w:numId="21">
    <w:abstractNumId w:val="35"/>
  </w:num>
  <w:num w:numId="22">
    <w:abstractNumId w:val="22"/>
  </w:num>
  <w:num w:numId="23">
    <w:abstractNumId w:val="33"/>
  </w:num>
  <w:num w:numId="24">
    <w:abstractNumId w:val="8"/>
  </w:num>
  <w:num w:numId="25">
    <w:abstractNumId w:val="30"/>
  </w:num>
  <w:num w:numId="26">
    <w:abstractNumId w:val="20"/>
  </w:num>
  <w:num w:numId="27">
    <w:abstractNumId w:val="31"/>
  </w:num>
  <w:num w:numId="28">
    <w:abstractNumId w:val="26"/>
  </w:num>
  <w:num w:numId="29">
    <w:abstractNumId w:val="9"/>
  </w:num>
  <w:num w:numId="30">
    <w:abstractNumId w:val="13"/>
  </w:num>
  <w:num w:numId="31">
    <w:abstractNumId w:val="0"/>
  </w:num>
  <w:num w:numId="32">
    <w:abstractNumId w:val="19"/>
  </w:num>
  <w:num w:numId="33">
    <w:abstractNumId w:val="4"/>
  </w:num>
  <w:num w:numId="34">
    <w:abstractNumId w:val="2"/>
  </w:num>
  <w:num w:numId="35">
    <w:abstractNumId w:val="18"/>
  </w:num>
  <w:num w:numId="36">
    <w:abstractNumId w:val="34"/>
  </w:num>
  <w:num w:numId="37">
    <w:abstractNumId w:val="25"/>
  </w:num>
  <w:num w:numId="38">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G2NDc3NTA2s7QwNDZW0lEKTi0uzszPAykwNKsFAMWejZItAAAA"/>
  </w:docVars>
  <w:rsids>
    <w:rsidRoot w:val="00346363"/>
    <w:rsid w:val="000002B9"/>
    <w:rsid w:val="00000CE8"/>
    <w:rsid w:val="00000D28"/>
    <w:rsid w:val="00000E0D"/>
    <w:rsid w:val="0000115E"/>
    <w:rsid w:val="000017DF"/>
    <w:rsid w:val="00001B45"/>
    <w:rsid w:val="00003FF0"/>
    <w:rsid w:val="0000598F"/>
    <w:rsid w:val="000060F0"/>
    <w:rsid w:val="00007F95"/>
    <w:rsid w:val="00010056"/>
    <w:rsid w:val="00010635"/>
    <w:rsid w:val="0001119A"/>
    <w:rsid w:val="00011C4B"/>
    <w:rsid w:val="00011F09"/>
    <w:rsid w:val="0001208D"/>
    <w:rsid w:val="000135ED"/>
    <w:rsid w:val="0001370C"/>
    <w:rsid w:val="00013B86"/>
    <w:rsid w:val="00014359"/>
    <w:rsid w:val="0001571B"/>
    <w:rsid w:val="00015982"/>
    <w:rsid w:val="000159AF"/>
    <w:rsid w:val="0001605A"/>
    <w:rsid w:val="00016DF1"/>
    <w:rsid w:val="00017BD2"/>
    <w:rsid w:val="000206A7"/>
    <w:rsid w:val="00020EF2"/>
    <w:rsid w:val="000216DD"/>
    <w:rsid w:val="00021718"/>
    <w:rsid w:val="00021D4A"/>
    <w:rsid w:val="000231D8"/>
    <w:rsid w:val="00023C8D"/>
    <w:rsid w:val="00024664"/>
    <w:rsid w:val="00024E92"/>
    <w:rsid w:val="000271BA"/>
    <w:rsid w:val="000273CC"/>
    <w:rsid w:val="00027EAD"/>
    <w:rsid w:val="0003068E"/>
    <w:rsid w:val="00030A00"/>
    <w:rsid w:val="00031320"/>
    <w:rsid w:val="00031518"/>
    <w:rsid w:val="00031C90"/>
    <w:rsid w:val="00031DBF"/>
    <w:rsid w:val="000321F5"/>
    <w:rsid w:val="000329AB"/>
    <w:rsid w:val="00033B3B"/>
    <w:rsid w:val="000351D6"/>
    <w:rsid w:val="00036B4B"/>
    <w:rsid w:val="0003744C"/>
    <w:rsid w:val="0004027B"/>
    <w:rsid w:val="000415E6"/>
    <w:rsid w:val="000415FA"/>
    <w:rsid w:val="00041E0B"/>
    <w:rsid w:val="000420F5"/>
    <w:rsid w:val="00042451"/>
    <w:rsid w:val="000425D3"/>
    <w:rsid w:val="000441E8"/>
    <w:rsid w:val="00045624"/>
    <w:rsid w:val="00045DBB"/>
    <w:rsid w:val="00046A8A"/>
    <w:rsid w:val="00050875"/>
    <w:rsid w:val="00050B58"/>
    <w:rsid w:val="00050DEB"/>
    <w:rsid w:val="00051010"/>
    <w:rsid w:val="000511EF"/>
    <w:rsid w:val="000514A6"/>
    <w:rsid w:val="000517FC"/>
    <w:rsid w:val="000521BF"/>
    <w:rsid w:val="0005223A"/>
    <w:rsid w:val="000523E8"/>
    <w:rsid w:val="00053640"/>
    <w:rsid w:val="00053BC4"/>
    <w:rsid w:val="00053CE7"/>
    <w:rsid w:val="0005447C"/>
    <w:rsid w:val="00054B94"/>
    <w:rsid w:val="00054BAA"/>
    <w:rsid w:val="00054CF6"/>
    <w:rsid w:val="00055A34"/>
    <w:rsid w:val="00055E00"/>
    <w:rsid w:val="00056B14"/>
    <w:rsid w:val="0005740A"/>
    <w:rsid w:val="0005776A"/>
    <w:rsid w:val="000600CB"/>
    <w:rsid w:val="00060444"/>
    <w:rsid w:val="000608FE"/>
    <w:rsid w:val="00060E2F"/>
    <w:rsid w:val="0006122E"/>
    <w:rsid w:val="000621BA"/>
    <w:rsid w:val="000630FD"/>
    <w:rsid w:val="0006326A"/>
    <w:rsid w:val="0006379C"/>
    <w:rsid w:val="00063A95"/>
    <w:rsid w:val="00063EC3"/>
    <w:rsid w:val="00064BDB"/>
    <w:rsid w:val="0006510B"/>
    <w:rsid w:val="00065B19"/>
    <w:rsid w:val="00066390"/>
    <w:rsid w:val="000666B4"/>
    <w:rsid w:val="00066CF7"/>
    <w:rsid w:val="00067304"/>
    <w:rsid w:val="00067472"/>
    <w:rsid w:val="000677A7"/>
    <w:rsid w:val="00067AAE"/>
    <w:rsid w:val="00070F28"/>
    <w:rsid w:val="000712AB"/>
    <w:rsid w:val="0007161C"/>
    <w:rsid w:val="00071F3D"/>
    <w:rsid w:val="00072561"/>
    <w:rsid w:val="00072925"/>
    <w:rsid w:val="00072DB6"/>
    <w:rsid w:val="000744FE"/>
    <w:rsid w:val="000745B9"/>
    <w:rsid w:val="000748D3"/>
    <w:rsid w:val="00074D20"/>
    <w:rsid w:val="0007590E"/>
    <w:rsid w:val="00075B8A"/>
    <w:rsid w:val="0007681B"/>
    <w:rsid w:val="00077284"/>
    <w:rsid w:val="000777B9"/>
    <w:rsid w:val="0008075C"/>
    <w:rsid w:val="000809F3"/>
    <w:rsid w:val="00081184"/>
    <w:rsid w:val="00081789"/>
    <w:rsid w:val="00081BBE"/>
    <w:rsid w:val="00082740"/>
    <w:rsid w:val="00083D11"/>
    <w:rsid w:val="00083E41"/>
    <w:rsid w:val="000841B4"/>
    <w:rsid w:val="00084D98"/>
    <w:rsid w:val="00085C79"/>
    <w:rsid w:val="00085EEB"/>
    <w:rsid w:val="000861EC"/>
    <w:rsid w:val="00086954"/>
    <w:rsid w:val="00086AA8"/>
    <w:rsid w:val="00087688"/>
    <w:rsid w:val="00090471"/>
    <w:rsid w:val="00090A64"/>
    <w:rsid w:val="00091321"/>
    <w:rsid w:val="000919E6"/>
    <w:rsid w:val="00091AA9"/>
    <w:rsid w:val="0009211C"/>
    <w:rsid w:val="00092D0D"/>
    <w:rsid w:val="00093A53"/>
    <w:rsid w:val="00093B20"/>
    <w:rsid w:val="0009566C"/>
    <w:rsid w:val="00095FC2"/>
    <w:rsid w:val="00096432"/>
    <w:rsid w:val="0009777F"/>
    <w:rsid w:val="000A0A49"/>
    <w:rsid w:val="000A0C47"/>
    <w:rsid w:val="000A1305"/>
    <w:rsid w:val="000A13FB"/>
    <w:rsid w:val="000A1504"/>
    <w:rsid w:val="000A19DE"/>
    <w:rsid w:val="000A1D3F"/>
    <w:rsid w:val="000A1E00"/>
    <w:rsid w:val="000A2F78"/>
    <w:rsid w:val="000A3CCF"/>
    <w:rsid w:val="000A3F29"/>
    <w:rsid w:val="000A439B"/>
    <w:rsid w:val="000A66B1"/>
    <w:rsid w:val="000A68EF"/>
    <w:rsid w:val="000A70EB"/>
    <w:rsid w:val="000B0032"/>
    <w:rsid w:val="000B0C44"/>
    <w:rsid w:val="000B1F8E"/>
    <w:rsid w:val="000B250E"/>
    <w:rsid w:val="000B2AEB"/>
    <w:rsid w:val="000B2B99"/>
    <w:rsid w:val="000B35AF"/>
    <w:rsid w:val="000B3D0D"/>
    <w:rsid w:val="000B40CD"/>
    <w:rsid w:val="000B41FE"/>
    <w:rsid w:val="000B471B"/>
    <w:rsid w:val="000B47BC"/>
    <w:rsid w:val="000B497E"/>
    <w:rsid w:val="000B4D4E"/>
    <w:rsid w:val="000B614D"/>
    <w:rsid w:val="000B6286"/>
    <w:rsid w:val="000B695A"/>
    <w:rsid w:val="000B6E01"/>
    <w:rsid w:val="000B7816"/>
    <w:rsid w:val="000C027E"/>
    <w:rsid w:val="000C0508"/>
    <w:rsid w:val="000C0A10"/>
    <w:rsid w:val="000C1ED9"/>
    <w:rsid w:val="000C2099"/>
    <w:rsid w:val="000C2392"/>
    <w:rsid w:val="000C2526"/>
    <w:rsid w:val="000C3067"/>
    <w:rsid w:val="000C3346"/>
    <w:rsid w:val="000C3C4C"/>
    <w:rsid w:val="000C3D91"/>
    <w:rsid w:val="000C40CD"/>
    <w:rsid w:val="000C4590"/>
    <w:rsid w:val="000C566A"/>
    <w:rsid w:val="000C6917"/>
    <w:rsid w:val="000C6E43"/>
    <w:rsid w:val="000D0651"/>
    <w:rsid w:val="000D0A1E"/>
    <w:rsid w:val="000D0ED5"/>
    <w:rsid w:val="000D1BFC"/>
    <w:rsid w:val="000D230D"/>
    <w:rsid w:val="000D2CB9"/>
    <w:rsid w:val="000D3194"/>
    <w:rsid w:val="000D34B1"/>
    <w:rsid w:val="000D3E49"/>
    <w:rsid w:val="000D4346"/>
    <w:rsid w:val="000D43FB"/>
    <w:rsid w:val="000D5A98"/>
    <w:rsid w:val="000D5AF9"/>
    <w:rsid w:val="000D6964"/>
    <w:rsid w:val="000D69A1"/>
    <w:rsid w:val="000D6BAA"/>
    <w:rsid w:val="000D6CE0"/>
    <w:rsid w:val="000D767A"/>
    <w:rsid w:val="000D77D0"/>
    <w:rsid w:val="000D7DD0"/>
    <w:rsid w:val="000D7F1A"/>
    <w:rsid w:val="000E15BF"/>
    <w:rsid w:val="000E2318"/>
    <w:rsid w:val="000E30F1"/>
    <w:rsid w:val="000E36F4"/>
    <w:rsid w:val="000E3B79"/>
    <w:rsid w:val="000E41F3"/>
    <w:rsid w:val="000E4AB5"/>
    <w:rsid w:val="000E4D1B"/>
    <w:rsid w:val="000E53C2"/>
    <w:rsid w:val="000E5B3D"/>
    <w:rsid w:val="000E6037"/>
    <w:rsid w:val="000E6858"/>
    <w:rsid w:val="000E7F7F"/>
    <w:rsid w:val="000F0154"/>
    <w:rsid w:val="000F088F"/>
    <w:rsid w:val="000F0922"/>
    <w:rsid w:val="000F0E0E"/>
    <w:rsid w:val="000F0E76"/>
    <w:rsid w:val="000F10D8"/>
    <w:rsid w:val="000F2A39"/>
    <w:rsid w:val="000F2B25"/>
    <w:rsid w:val="000F3B0B"/>
    <w:rsid w:val="000F5207"/>
    <w:rsid w:val="000F5971"/>
    <w:rsid w:val="000F59D1"/>
    <w:rsid w:val="000F6525"/>
    <w:rsid w:val="000F685C"/>
    <w:rsid w:val="000F74D0"/>
    <w:rsid w:val="000F7BA1"/>
    <w:rsid w:val="00100B0E"/>
    <w:rsid w:val="00101266"/>
    <w:rsid w:val="001035C2"/>
    <w:rsid w:val="001045E5"/>
    <w:rsid w:val="00104C73"/>
    <w:rsid w:val="00105369"/>
    <w:rsid w:val="0010570A"/>
    <w:rsid w:val="001058C6"/>
    <w:rsid w:val="001067CF"/>
    <w:rsid w:val="00106876"/>
    <w:rsid w:val="001070DF"/>
    <w:rsid w:val="00107146"/>
    <w:rsid w:val="00107626"/>
    <w:rsid w:val="00107DF3"/>
    <w:rsid w:val="00111261"/>
    <w:rsid w:val="001118DF"/>
    <w:rsid w:val="001118FF"/>
    <w:rsid w:val="00111EDC"/>
    <w:rsid w:val="0011207E"/>
    <w:rsid w:val="0011299A"/>
    <w:rsid w:val="00112CB4"/>
    <w:rsid w:val="0011369B"/>
    <w:rsid w:val="00113918"/>
    <w:rsid w:val="001142EC"/>
    <w:rsid w:val="00114AA0"/>
    <w:rsid w:val="00114ABA"/>
    <w:rsid w:val="00114C73"/>
    <w:rsid w:val="00115964"/>
    <w:rsid w:val="00115E9D"/>
    <w:rsid w:val="001163AE"/>
    <w:rsid w:val="00117AF0"/>
    <w:rsid w:val="00117DC0"/>
    <w:rsid w:val="00117F98"/>
    <w:rsid w:val="00120838"/>
    <w:rsid w:val="0012099A"/>
    <w:rsid w:val="00120AC5"/>
    <w:rsid w:val="0012106F"/>
    <w:rsid w:val="001214CF"/>
    <w:rsid w:val="00121746"/>
    <w:rsid w:val="00121B9A"/>
    <w:rsid w:val="00122660"/>
    <w:rsid w:val="0012297B"/>
    <w:rsid w:val="001231C4"/>
    <w:rsid w:val="00125453"/>
    <w:rsid w:val="00126745"/>
    <w:rsid w:val="00126860"/>
    <w:rsid w:val="001271E2"/>
    <w:rsid w:val="0013042F"/>
    <w:rsid w:val="001305B4"/>
    <w:rsid w:val="001307BE"/>
    <w:rsid w:val="00131126"/>
    <w:rsid w:val="00131F3F"/>
    <w:rsid w:val="0013267B"/>
    <w:rsid w:val="001327A0"/>
    <w:rsid w:val="00133D1B"/>
    <w:rsid w:val="0013442A"/>
    <w:rsid w:val="001348D5"/>
    <w:rsid w:val="00135ACC"/>
    <w:rsid w:val="00136DBF"/>
    <w:rsid w:val="00137E2F"/>
    <w:rsid w:val="00137EA0"/>
    <w:rsid w:val="00140F55"/>
    <w:rsid w:val="0014136A"/>
    <w:rsid w:val="001414F5"/>
    <w:rsid w:val="00142AA3"/>
    <w:rsid w:val="00142B2B"/>
    <w:rsid w:val="00142F81"/>
    <w:rsid w:val="001431E0"/>
    <w:rsid w:val="0014380B"/>
    <w:rsid w:val="0014432C"/>
    <w:rsid w:val="0014480C"/>
    <w:rsid w:val="0014532C"/>
    <w:rsid w:val="00146925"/>
    <w:rsid w:val="00146F1B"/>
    <w:rsid w:val="00147912"/>
    <w:rsid w:val="00147A20"/>
    <w:rsid w:val="00147C28"/>
    <w:rsid w:val="00147E99"/>
    <w:rsid w:val="001505D7"/>
    <w:rsid w:val="00150715"/>
    <w:rsid w:val="00151291"/>
    <w:rsid w:val="00151C0E"/>
    <w:rsid w:val="001522FA"/>
    <w:rsid w:val="00153151"/>
    <w:rsid w:val="00153D19"/>
    <w:rsid w:val="00153DBA"/>
    <w:rsid w:val="001541A7"/>
    <w:rsid w:val="00154792"/>
    <w:rsid w:val="00154836"/>
    <w:rsid w:val="00154A95"/>
    <w:rsid w:val="00155408"/>
    <w:rsid w:val="00155882"/>
    <w:rsid w:val="00155B66"/>
    <w:rsid w:val="00155CD6"/>
    <w:rsid w:val="00155ED9"/>
    <w:rsid w:val="001560F5"/>
    <w:rsid w:val="00156406"/>
    <w:rsid w:val="0015788F"/>
    <w:rsid w:val="00160618"/>
    <w:rsid w:val="00160E87"/>
    <w:rsid w:val="00161688"/>
    <w:rsid w:val="00161872"/>
    <w:rsid w:val="00161B6C"/>
    <w:rsid w:val="00163018"/>
    <w:rsid w:val="0016320B"/>
    <w:rsid w:val="00163659"/>
    <w:rsid w:val="001637A4"/>
    <w:rsid w:val="0016412C"/>
    <w:rsid w:val="00164760"/>
    <w:rsid w:val="00166570"/>
    <w:rsid w:val="00170F8B"/>
    <w:rsid w:val="00172FFB"/>
    <w:rsid w:val="001735D3"/>
    <w:rsid w:val="001736EB"/>
    <w:rsid w:val="001744AA"/>
    <w:rsid w:val="0017627F"/>
    <w:rsid w:val="00177758"/>
    <w:rsid w:val="00177BED"/>
    <w:rsid w:val="0018015E"/>
    <w:rsid w:val="0018030F"/>
    <w:rsid w:val="00181445"/>
    <w:rsid w:val="001816DA"/>
    <w:rsid w:val="00181D20"/>
    <w:rsid w:val="00181F11"/>
    <w:rsid w:val="001829EB"/>
    <w:rsid w:val="00182B99"/>
    <w:rsid w:val="00182D11"/>
    <w:rsid w:val="0018476F"/>
    <w:rsid w:val="00185474"/>
    <w:rsid w:val="00185A82"/>
    <w:rsid w:val="00186775"/>
    <w:rsid w:val="001868A0"/>
    <w:rsid w:val="00186959"/>
    <w:rsid w:val="00190517"/>
    <w:rsid w:val="0019058B"/>
    <w:rsid w:val="00190F45"/>
    <w:rsid w:val="0019113A"/>
    <w:rsid w:val="0019185B"/>
    <w:rsid w:val="001929BF"/>
    <w:rsid w:val="00192A8F"/>
    <w:rsid w:val="001931BD"/>
    <w:rsid w:val="00193508"/>
    <w:rsid w:val="00193B31"/>
    <w:rsid w:val="00193DFC"/>
    <w:rsid w:val="001941EE"/>
    <w:rsid w:val="00194979"/>
    <w:rsid w:val="0019559E"/>
    <w:rsid w:val="00195C15"/>
    <w:rsid w:val="001A001B"/>
    <w:rsid w:val="001A07D7"/>
    <w:rsid w:val="001A0A91"/>
    <w:rsid w:val="001A1169"/>
    <w:rsid w:val="001A1CB7"/>
    <w:rsid w:val="001A26FF"/>
    <w:rsid w:val="001A29FA"/>
    <w:rsid w:val="001A305F"/>
    <w:rsid w:val="001A3DE5"/>
    <w:rsid w:val="001A4064"/>
    <w:rsid w:val="001A4B5B"/>
    <w:rsid w:val="001A5045"/>
    <w:rsid w:val="001A53B5"/>
    <w:rsid w:val="001A587A"/>
    <w:rsid w:val="001A6445"/>
    <w:rsid w:val="001A6802"/>
    <w:rsid w:val="001A6F22"/>
    <w:rsid w:val="001B03FF"/>
    <w:rsid w:val="001B0644"/>
    <w:rsid w:val="001B0719"/>
    <w:rsid w:val="001B0B0B"/>
    <w:rsid w:val="001B0D7D"/>
    <w:rsid w:val="001B1793"/>
    <w:rsid w:val="001B2D2F"/>
    <w:rsid w:val="001B2EF1"/>
    <w:rsid w:val="001B2EF8"/>
    <w:rsid w:val="001B30A1"/>
    <w:rsid w:val="001B315B"/>
    <w:rsid w:val="001B4410"/>
    <w:rsid w:val="001B4B06"/>
    <w:rsid w:val="001B4D17"/>
    <w:rsid w:val="001B5418"/>
    <w:rsid w:val="001B59B7"/>
    <w:rsid w:val="001B67B3"/>
    <w:rsid w:val="001B69BD"/>
    <w:rsid w:val="001B69E0"/>
    <w:rsid w:val="001B7DB0"/>
    <w:rsid w:val="001C0556"/>
    <w:rsid w:val="001C1698"/>
    <w:rsid w:val="001C1EC1"/>
    <w:rsid w:val="001C22C6"/>
    <w:rsid w:val="001C2D89"/>
    <w:rsid w:val="001C2F48"/>
    <w:rsid w:val="001C31CA"/>
    <w:rsid w:val="001C395A"/>
    <w:rsid w:val="001C6401"/>
    <w:rsid w:val="001C664F"/>
    <w:rsid w:val="001C6BD3"/>
    <w:rsid w:val="001D047C"/>
    <w:rsid w:val="001D0C94"/>
    <w:rsid w:val="001D134B"/>
    <w:rsid w:val="001D1365"/>
    <w:rsid w:val="001D16E1"/>
    <w:rsid w:val="001D26D5"/>
    <w:rsid w:val="001D296D"/>
    <w:rsid w:val="001D2D28"/>
    <w:rsid w:val="001D2D3B"/>
    <w:rsid w:val="001D33E1"/>
    <w:rsid w:val="001D3517"/>
    <w:rsid w:val="001D35F1"/>
    <w:rsid w:val="001D3765"/>
    <w:rsid w:val="001D386E"/>
    <w:rsid w:val="001D45FF"/>
    <w:rsid w:val="001D4E89"/>
    <w:rsid w:val="001D64AC"/>
    <w:rsid w:val="001D6A37"/>
    <w:rsid w:val="001D6D68"/>
    <w:rsid w:val="001E0139"/>
    <w:rsid w:val="001E07EC"/>
    <w:rsid w:val="001E1A07"/>
    <w:rsid w:val="001E2652"/>
    <w:rsid w:val="001E2AB4"/>
    <w:rsid w:val="001E2FE0"/>
    <w:rsid w:val="001E306D"/>
    <w:rsid w:val="001E3E88"/>
    <w:rsid w:val="001E455A"/>
    <w:rsid w:val="001E5FCE"/>
    <w:rsid w:val="001E6834"/>
    <w:rsid w:val="001E77C0"/>
    <w:rsid w:val="001F00AC"/>
    <w:rsid w:val="001F05F4"/>
    <w:rsid w:val="001F0648"/>
    <w:rsid w:val="001F0B8A"/>
    <w:rsid w:val="001F0E23"/>
    <w:rsid w:val="001F109C"/>
    <w:rsid w:val="001F1B97"/>
    <w:rsid w:val="001F2696"/>
    <w:rsid w:val="001F2BFF"/>
    <w:rsid w:val="001F2ECC"/>
    <w:rsid w:val="001F3972"/>
    <w:rsid w:val="001F428A"/>
    <w:rsid w:val="001F4914"/>
    <w:rsid w:val="001F4EDC"/>
    <w:rsid w:val="001F5AE0"/>
    <w:rsid w:val="001F64B5"/>
    <w:rsid w:val="001F66CD"/>
    <w:rsid w:val="001F6E26"/>
    <w:rsid w:val="001F6E9D"/>
    <w:rsid w:val="001F6F4C"/>
    <w:rsid w:val="001F71F9"/>
    <w:rsid w:val="001F7317"/>
    <w:rsid w:val="001F76D2"/>
    <w:rsid w:val="001F77E5"/>
    <w:rsid w:val="001F78DB"/>
    <w:rsid w:val="002009F0"/>
    <w:rsid w:val="00200B89"/>
    <w:rsid w:val="0020169C"/>
    <w:rsid w:val="002019A1"/>
    <w:rsid w:val="00201B6D"/>
    <w:rsid w:val="0020209A"/>
    <w:rsid w:val="00202524"/>
    <w:rsid w:val="00202774"/>
    <w:rsid w:val="00202B92"/>
    <w:rsid w:val="00202DAC"/>
    <w:rsid w:val="00203E3F"/>
    <w:rsid w:val="0020435B"/>
    <w:rsid w:val="00204EF8"/>
    <w:rsid w:val="002051AF"/>
    <w:rsid w:val="00205656"/>
    <w:rsid w:val="00205D4C"/>
    <w:rsid w:val="002068F8"/>
    <w:rsid w:val="00207B80"/>
    <w:rsid w:val="00210055"/>
    <w:rsid w:val="002101E6"/>
    <w:rsid w:val="00211F44"/>
    <w:rsid w:val="0021222F"/>
    <w:rsid w:val="002122D9"/>
    <w:rsid w:val="00212721"/>
    <w:rsid w:val="002129AC"/>
    <w:rsid w:val="0021324D"/>
    <w:rsid w:val="00213AB0"/>
    <w:rsid w:val="00213F8D"/>
    <w:rsid w:val="0021471C"/>
    <w:rsid w:val="0021481B"/>
    <w:rsid w:val="002165B3"/>
    <w:rsid w:val="00216F35"/>
    <w:rsid w:val="0021737D"/>
    <w:rsid w:val="002175DB"/>
    <w:rsid w:val="00217863"/>
    <w:rsid w:val="00221527"/>
    <w:rsid w:val="00221543"/>
    <w:rsid w:val="002216B2"/>
    <w:rsid w:val="002217F6"/>
    <w:rsid w:val="002218EF"/>
    <w:rsid w:val="00222A80"/>
    <w:rsid w:val="00222AD3"/>
    <w:rsid w:val="00222C36"/>
    <w:rsid w:val="00223952"/>
    <w:rsid w:val="00223A1A"/>
    <w:rsid w:val="00223CF4"/>
    <w:rsid w:val="002252A8"/>
    <w:rsid w:val="002264E3"/>
    <w:rsid w:val="002267BD"/>
    <w:rsid w:val="0022742C"/>
    <w:rsid w:val="0022782B"/>
    <w:rsid w:val="00230368"/>
    <w:rsid w:val="0023122D"/>
    <w:rsid w:val="0023155D"/>
    <w:rsid w:val="002321E0"/>
    <w:rsid w:val="00232643"/>
    <w:rsid w:val="00232E8C"/>
    <w:rsid w:val="002335B7"/>
    <w:rsid w:val="00233C65"/>
    <w:rsid w:val="00234254"/>
    <w:rsid w:val="0023545E"/>
    <w:rsid w:val="00235D17"/>
    <w:rsid w:val="00237CE7"/>
    <w:rsid w:val="002412C4"/>
    <w:rsid w:val="002414FA"/>
    <w:rsid w:val="00241988"/>
    <w:rsid w:val="0024227A"/>
    <w:rsid w:val="00242501"/>
    <w:rsid w:val="00242ECB"/>
    <w:rsid w:val="00242FC1"/>
    <w:rsid w:val="00243AF1"/>
    <w:rsid w:val="00244379"/>
    <w:rsid w:val="0024512D"/>
    <w:rsid w:val="002452C8"/>
    <w:rsid w:val="00245951"/>
    <w:rsid w:val="00246AAD"/>
    <w:rsid w:val="002471C5"/>
    <w:rsid w:val="00247CCC"/>
    <w:rsid w:val="00247F03"/>
    <w:rsid w:val="002507BC"/>
    <w:rsid w:val="00250845"/>
    <w:rsid w:val="00250966"/>
    <w:rsid w:val="002509F1"/>
    <w:rsid w:val="002509F2"/>
    <w:rsid w:val="0025135F"/>
    <w:rsid w:val="00253143"/>
    <w:rsid w:val="00253366"/>
    <w:rsid w:val="0025382A"/>
    <w:rsid w:val="0025394D"/>
    <w:rsid w:val="00253C64"/>
    <w:rsid w:val="00254127"/>
    <w:rsid w:val="002542E9"/>
    <w:rsid w:val="00254A38"/>
    <w:rsid w:val="002556BA"/>
    <w:rsid w:val="002557FB"/>
    <w:rsid w:val="00255E88"/>
    <w:rsid w:val="00256345"/>
    <w:rsid w:val="002571E1"/>
    <w:rsid w:val="00257709"/>
    <w:rsid w:val="00257918"/>
    <w:rsid w:val="00257A69"/>
    <w:rsid w:val="0026011F"/>
    <w:rsid w:val="00260232"/>
    <w:rsid w:val="00260CE3"/>
    <w:rsid w:val="00260FE6"/>
    <w:rsid w:val="002626D6"/>
    <w:rsid w:val="00263894"/>
    <w:rsid w:val="00263CF2"/>
    <w:rsid w:val="00264C9D"/>
    <w:rsid w:val="00265DF6"/>
    <w:rsid w:val="00266BF6"/>
    <w:rsid w:val="00266C56"/>
    <w:rsid w:val="00266D19"/>
    <w:rsid w:val="00266E15"/>
    <w:rsid w:val="0026766E"/>
    <w:rsid w:val="002700EF"/>
    <w:rsid w:val="00270942"/>
    <w:rsid w:val="00270A96"/>
    <w:rsid w:val="002719CC"/>
    <w:rsid w:val="00271E07"/>
    <w:rsid w:val="0027216C"/>
    <w:rsid w:val="002723AC"/>
    <w:rsid w:val="00273FDD"/>
    <w:rsid w:val="00274D40"/>
    <w:rsid w:val="0027528F"/>
    <w:rsid w:val="00275DCF"/>
    <w:rsid w:val="002763A4"/>
    <w:rsid w:val="00276920"/>
    <w:rsid w:val="00276CD6"/>
    <w:rsid w:val="00276F7C"/>
    <w:rsid w:val="00277883"/>
    <w:rsid w:val="00280D36"/>
    <w:rsid w:val="00280F76"/>
    <w:rsid w:val="00280FA9"/>
    <w:rsid w:val="0028160D"/>
    <w:rsid w:val="00281D2B"/>
    <w:rsid w:val="002827E3"/>
    <w:rsid w:val="00282C88"/>
    <w:rsid w:val="00283F35"/>
    <w:rsid w:val="00284D38"/>
    <w:rsid w:val="002850FF"/>
    <w:rsid w:val="00285C6C"/>
    <w:rsid w:val="002861B3"/>
    <w:rsid w:val="00286369"/>
    <w:rsid w:val="0028741C"/>
    <w:rsid w:val="0028776E"/>
    <w:rsid w:val="00287B3C"/>
    <w:rsid w:val="00287D9F"/>
    <w:rsid w:val="00287E20"/>
    <w:rsid w:val="002903EA"/>
    <w:rsid w:val="00290564"/>
    <w:rsid w:val="00290946"/>
    <w:rsid w:val="00291BE8"/>
    <w:rsid w:val="00291DFA"/>
    <w:rsid w:val="0029287D"/>
    <w:rsid w:val="002928AA"/>
    <w:rsid w:val="00292F44"/>
    <w:rsid w:val="00293DCE"/>
    <w:rsid w:val="0029445D"/>
    <w:rsid w:val="002946BD"/>
    <w:rsid w:val="00294FB8"/>
    <w:rsid w:val="00295519"/>
    <w:rsid w:val="00295920"/>
    <w:rsid w:val="002A1792"/>
    <w:rsid w:val="002A279E"/>
    <w:rsid w:val="002A3516"/>
    <w:rsid w:val="002A37B4"/>
    <w:rsid w:val="002A3BF7"/>
    <w:rsid w:val="002A3FE9"/>
    <w:rsid w:val="002A4A75"/>
    <w:rsid w:val="002A664D"/>
    <w:rsid w:val="002A6C67"/>
    <w:rsid w:val="002A6E0B"/>
    <w:rsid w:val="002A728D"/>
    <w:rsid w:val="002B0247"/>
    <w:rsid w:val="002B0341"/>
    <w:rsid w:val="002B0AFF"/>
    <w:rsid w:val="002B0E90"/>
    <w:rsid w:val="002B144C"/>
    <w:rsid w:val="002B27CB"/>
    <w:rsid w:val="002B2E40"/>
    <w:rsid w:val="002B3F10"/>
    <w:rsid w:val="002B4214"/>
    <w:rsid w:val="002B49DF"/>
    <w:rsid w:val="002B5197"/>
    <w:rsid w:val="002B56DC"/>
    <w:rsid w:val="002B5984"/>
    <w:rsid w:val="002B62DE"/>
    <w:rsid w:val="002B6B76"/>
    <w:rsid w:val="002B6E37"/>
    <w:rsid w:val="002C087C"/>
    <w:rsid w:val="002C1BA6"/>
    <w:rsid w:val="002C2555"/>
    <w:rsid w:val="002C290B"/>
    <w:rsid w:val="002C32D2"/>
    <w:rsid w:val="002C34FD"/>
    <w:rsid w:val="002C4695"/>
    <w:rsid w:val="002C5568"/>
    <w:rsid w:val="002C58FF"/>
    <w:rsid w:val="002C5931"/>
    <w:rsid w:val="002C6C30"/>
    <w:rsid w:val="002C7E37"/>
    <w:rsid w:val="002D0186"/>
    <w:rsid w:val="002D0865"/>
    <w:rsid w:val="002D095F"/>
    <w:rsid w:val="002D2EBE"/>
    <w:rsid w:val="002D35EC"/>
    <w:rsid w:val="002D3CE1"/>
    <w:rsid w:val="002D3E40"/>
    <w:rsid w:val="002D46E5"/>
    <w:rsid w:val="002D53B3"/>
    <w:rsid w:val="002D53FF"/>
    <w:rsid w:val="002D5F68"/>
    <w:rsid w:val="002D6C06"/>
    <w:rsid w:val="002D6D8B"/>
    <w:rsid w:val="002E06EA"/>
    <w:rsid w:val="002E072D"/>
    <w:rsid w:val="002E33E3"/>
    <w:rsid w:val="002E42EC"/>
    <w:rsid w:val="002E5127"/>
    <w:rsid w:val="002E5422"/>
    <w:rsid w:val="002E5864"/>
    <w:rsid w:val="002E6E86"/>
    <w:rsid w:val="002E6F79"/>
    <w:rsid w:val="002E7FBE"/>
    <w:rsid w:val="002F06B7"/>
    <w:rsid w:val="002F0824"/>
    <w:rsid w:val="002F25C2"/>
    <w:rsid w:val="002F3283"/>
    <w:rsid w:val="002F40E8"/>
    <w:rsid w:val="002F4737"/>
    <w:rsid w:val="002F476B"/>
    <w:rsid w:val="002F524D"/>
    <w:rsid w:val="002F5840"/>
    <w:rsid w:val="002F6899"/>
    <w:rsid w:val="002F7349"/>
    <w:rsid w:val="003010DA"/>
    <w:rsid w:val="00301D50"/>
    <w:rsid w:val="00302673"/>
    <w:rsid w:val="003030D7"/>
    <w:rsid w:val="003047E1"/>
    <w:rsid w:val="0030519E"/>
    <w:rsid w:val="00305975"/>
    <w:rsid w:val="00305F5D"/>
    <w:rsid w:val="00306858"/>
    <w:rsid w:val="00306B29"/>
    <w:rsid w:val="00306D0F"/>
    <w:rsid w:val="003072EB"/>
    <w:rsid w:val="003072EE"/>
    <w:rsid w:val="00310E29"/>
    <w:rsid w:val="003119D6"/>
    <w:rsid w:val="00312969"/>
    <w:rsid w:val="00313A93"/>
    <w:rsid w:val="0031425C"/>
    <w:rsid w:val="00314ABB"/>
    <w:rsid w:val="00315C62"/>
    <w:rsid w:val="00315FF5"/>
    <w:rsid w:val="00316F66"/>
    <w:rsid w:val="00317378"/>
    <w:rsid w:val="00317432"/>
    <w:rsid w:val="0031749B"/>
    <w:rsid w:val="00317A9B"/>
    <w:rsid w:val="0032048E"/>
    <w:rsid w:val="00320D3F"/>
    <w:rsid w:val="00320E2D"/>
    <w:rsid w:val="0032112E"/>
    <w:rsid w:val="00321364"/>
    <w:rsid w:val="00323989"/>
    <w:rsid w:val="00323A42"/>
    <w:rsid w:val="00324656"/>
    <w:rsid w:val="00324DC9"/>
    <w:rsid w:val="0032556C"/>
    <w:rsid w:val="00325B45"/>
    <w:rsid w:val="00325C33"/>
    <w:rsid w:val="003261FD"/>
    <w:rsid w:val="00326268"/>
    <w:rsid w:val="003267B7"/>
    <w:rsid w:val="00326AD1"/>
    <w:rsid w:val="003271BE"/>
    <w:rsid w:val="00327679"/>
    <w:rsid w:val="00327BFB"/>
    <w:rsid w:val="00327C5A"/>
    <w:rsid w:val="0033006C"/>
    <w:rsid w:val="0033041A"/>
    <w:rsid w:val="00331296"/>
    <w:rsid w:val="00331FE6"/>
    <w:rsid w:val="0033250B"/>
    <w:rsid w:val="003338D1"/>
    <w:rsid w:val="00334A81"/>
    <w:rsid w:val="00334B59"/>
    <w:rsid w:val="0033667C"/>
    <w:rsid w:val="00337755"/>
    <w:rsid w:val="00337BE5"/>
    <w:rsid w:val="0034012D"/>
    <w:rsid w:val="00340858"/>
    <w:rsid w:val="00340C7B"/>
    <w:rsid w:val="00341232"/>
    <w:rsid w:val="0034182E"/>
    <w:rsid w:val="00341986"/>
    <w:rsid w:val="00342540"/>
    <w:rsid w:val="00342D5D"/>
    <w:rsid w:val="00342D91"/>
    <w:rsid w:val="003430E8"/>
    <w:rsid w:val="00343611"/>
    <w:rsid w:val="003439F8"/>
    <w:rsid w:val="003456B6"/>
    <w:rsid w:val="00345CA8"/>
    <w:rsid w:val="00346363"/>
    <w:rsid w:val="00347131"/>
    <w:rsid w:val="00347870"/>
    <w:rsid w:val="00350C2F"/>
    <w:rsid w:val="003512C0"/>
    <w:rsid w:val="0035132D"/>
    <w:rsid w:val="003514AF"/>
    <w:rsid w:val="0035154F"/>
    <w:rsid w:val="003516EC"/>
    <w:rsid w:val="00351F61"/>
    <w:rsid w:val="0035361F"/>
    <w:rsid w:val="00353D92"/>
    <w:rsid w:val="0035448D"/>
    <w:rsid w:val="003549B1"/>
    <w:rsid w:val="003549CE"/>
    <w:rsid w:val="003558D4"/>
    <w:rsid w:val="00356021"/>
    <w:rsid w:val="00356463"/>
    <w:rsid w:val="0035687E"/>
    <w:rsid w:val="00356BD9"/>
    <w:rsid w:val="00357EA9"/>
    <w:rsid w:val="00360DA3"/>
    <w:rsid w:val="00362636"/>
    <w:rsid w:val="00362EC5"/>
    <w:rsid w:val="0036315E"/>
    <w:rsid w:val="003631D3"/>
    <w:rsid w:val="0036333B"/>
    <w:rsid w:val="00363C66"/>
    <w:rsid w:val="00364EBC"/>
    <w:rsid w:val="00365216"/>
    <w:rsid w:val="00365DB8"/>
    <w:rsid w:val="00366929"/>
    <w:rsid w:val="003674BD"/>
    <w:rsid w:val="003674DF"/>
    <w:rsid w:val="0036789D"/>
    <w:rsid w:val="00367B3F"/>
    <w:rsid w:val="00367F4F"/>
    <w:rsid w:val="00370469"/>
    <w:rsid w:val="00371AB0"/>
    <w:rsid w:val="00372653"/>
    <w:rsid w:val="00372C6F"/>
    <w:rsid w:val="003730F1"/>
    <w:rsid w:val="003734B4"/>
    <w:rsid w:val="003736F4"/>
    <w:rsid w:val="00373716"/>
    <w:rsid w:val="00373913"/>
    <w:rsid w:val="00373D3B"/>
    <w:rsid w:val="00374288"/>
    <w:rsid w:val="003753DB"/>
    <w:rsid w:val="003757CB"/>
    <w:rsid w:val="003757F7"/>
    <w:rsid w:val="00375A37"/>
    <w:rsid w:val="0037602A"/>
    <w:rsid w:val="003762C3"/>
    <w:rsid w:val="003768F3"/>
    <w:rsid w:val="00377161"/>
    <w:rsid w:val="0038004C"/>
    <w:rsid w:val="0038033F"/>
    <w:rsid w:val="00380B63"/>
    <w:rsid w:val="00380DEE"/>
    <w:rsid w:val="00381F1B"/>
    <w:rsid w:val="0038212D"/>
    <w:rsid w:val="00382A4E"/>
    <w:rsid w:val="0038342A"/>
    <w:rsid w:val="00383526"/>
    <w:rsid w:val="003836AF"/>
    <w:rsid w:val="00383BD4"/>
    <w:rsid w:val="00384E09"/>
    <w:rsid w:val="00384F29"/>
    <w:rsid w:val="0038522B"/>
    <w:rsid w:val="00385D2F"/>
    <w:rsid w:val="00387FB2"/>
    <w:rsid w:val="003902FF"/>
    <w:rsid w:val="00390BE1"/>
    <w:rsid w:val="0039141F"/>
    <w:rsid w:val="003925BA"/>
    <w:rsid w:val="00393527"/>
    <w:rsid w:val="00394694"/>
    <w:rsid w:val="00394E10"/>
    <w:rsid w:val="00395D5A"/>
    <w:rsid w:val="00396D64"/>
    <w:rsid w:val="0039793D"/>
    <w:rsid w:val="003A17C8"/>
    <w:rsid w:val="003A308C"/>
    <w:rsid w:val="003A342F"/>
    <w:rsid w:val="003A366D"/>
    <w:rsid w:val="003A36DB"/>
    <w:rsid w:val="003A3BDD"/>
    <w:rsid w:val="003A416A"/>
    <w:rsid w:val="003A4722"/>
    <w:rsid w:val="003A47F6"/>
    <w:rsid w:val="003A4CC5"/>
    <w:rsid w:val="003A50CF"/>
    <w:rsid w:val="003A547D"/>
    <w:rsid w:val="003A62BF"/>
    <w:rsid w:val="003A6C20"/>
    <w:rsid w:val="003A7E82"/>
    <w:rsid w:val="003B01EA"/>
    <w:rsid w:val="003B1E42"/>
    <w:rsid w:val="003B271F"/>
    <w:rsid w:val="003B2C3D"/>
    <w:rsid w:val="003B3E08"/>
    <w:rsid w:val="003B3E1B"/>
    <w:rsid w:val="003B496D"/>
    <w:rsid w:val="003B507D"/>
    <w:rsid w:val="003B5714"/>
    <w:rsid w:val="003B58B7"/>
    <w:rsid w:val="003B663F"/>
    <w:rsid w:val="003B6B23"/>
    <w:rsid w:val="003B7222"/>
    <w:rsid w:val="003B73B6"/>
    <w:rsid w:val="003B7420"/>
    <w:rsid w:val="003C0C6C"/>
    <w:rsid w:val="003C0E6B"/>
    <w:rsid w:val="003C157A"/>
    <w:rsid w:val="003C228F"/>
    <w:rsid w:val="003C235F"/>
    <w:rsid w:val="003C3586"/>
    <w:rsid w:val="003C41BE"/>
    <w:rsid w:val="003C520A"/>
    <w:rsid w:val="003C556E"/>
    <w:rsid w:val="003C581D"/>
    <w:rsid w:val="003C625C"/>
    <w:rsid w:val="003C6EE6"/>
    <w:rsid w:val="003D1641"/>
    <w:rsid w:val="003D2637"/>
    <w:rsid w:val="003D27AF"/>
    <w:rsid w:val="003D28B0"/>
    <w:rsid w:val="003D2EF5"/>
    <w:rsid w:val="003D3708"/>
    <w:rsid w:val="003D3D15"/>
    <w:rsid w:val="003D43C8"/>
    <w:rsid w:val="003D4A86"/>
    <w:rsid w:val="003D505D"/>
    <w:rsid w:val="003D54DB"/>
    <w:rsid w:val="003D59B9"/>
    <w:rsid w:val="003D5FFE"/>
    <w:rsid w:val="003D62E8"/>
    <w:rsid w:val="003D686C"/>
    <w:rsid w:val="003D6B5E"/>
    <w:rsid w:val="003E0AB4"/>
    <w:rsid w:val="003E18C5"/>
    <w:rsid w:val="003E19E0"/>
    <w:rsid w:val="003E1CF7"/>
    <w:rsid w:val="003E262F"/>
    <w:rsid w:val="003E2FA8"/>
    <w:rsid w:val="003E37E7"/>
    <w:rsid w:val="003E3A95"/>
    <w:rsid w:val="003E3D6A"/>
    <w:rsid w:val="003E74A0"/>
    <w:rsid w:val="003E7C40"/>
    <w:rsid w:val="003F12FC"/>
    <w:rsid w:val="003F2061"/>
    <w:rsid w:val="003F269D"/>
    <w:rsid w:val="003F3A94"/>
    <w:rsid w:val="003F3D23"/>
    <w:rsid w:val="003F44BD"/>
    <w:rsid w:val="003F4524"/>
    <w:rsid w:val="003F4E3D"/>
    <w:rsid w:val="003F5107"/>
    <w:rsid w:val="003F5456"/>
    <w:rsid w:val="003F6131"/>
    <w:rsid w:val="003F6459"/>
    <w:rsid w:val="003F6ADF"/>
    <w:rsid w:val="003F7641"/>
    <w:rsid w:val="003F7A1A"/>
    <w:rsid w:val="004001DF"/>
    <w:rsid w:val="00401E23"/>
    <w:rsid w:val="00402673"/>
    <w:rsid w:val="00404182"/>
    <w:rsid w:val="004042D2"/>
    <w:rsid w:val="004045A6"/>
    <w:rsid w:val="00404914"/>
    <w:rsid w:val="00404FD7"/>
    <w:rsid w:val="0040572C"/>
    <w:rsid w:val="00405F12"/>
    <w:rsid w:val="00406D3C"/>
    <w:rsid w:val="0040758E"/>
    <w:rsid w:val="004076C8"/>
    <w:rsid w:val="004079B3"/>
    <w:rsid w:val="00407DE1"/>
    <w:rsid w:val="00407FF7"/>
    <w:rsid w:val="004104CB"/>
    <w:rsid w:val="00410A66"/>
    <w:rsid w:val="00410ED5"/>
    <w:rsid w:val="00410F1D"/>
    <w:rsid w:val="00411D0D"/>
    <w:rsid w:val="00412130"/>
    <w:rsid w:val="004122CE"/>
    <w:rsid w:val="004127E2"/>
    <w:rsid w:val="004144B5"/>
    <w:rsid w:val="00414640"/>
    <w:rsid w:val="00414F38"/>
    <w:rsid w:val="004153AA"/>
    <w:rsid w:val="00415547"/>
    <w:rsid w:val="00416933"/>
    <w:rsid w:val="00417865"/>
    <w:rsid w:val="004179A0"/>
    <w:rsid w:val="00420AD5"/>
    <w:rsid w:val="0042147B"/>
    <w:rsid w:val="00422287"/>
    <w:rsid w:val="00422462"/>
    <w:rsid w:val="0042428B"/>
    <w:rsid w:val="00424555"/>
    <w:rsid w:val="00424F98"/>
    <w:rsid w:val="00425449"/>
    <w:rsid w:val="00425559"/>
    <w:rsid w:val="0042658F"/>
    <w:rsid w:val="00426703"/>
    <w:rsid w:val="0042690F"/>
    <w:rsid w:val="00426AFF"/>
    <w:rsid w:val="00426C07"/>
    <w:rsid w:val="00430075"/>
    <w:rsid w:val="004305E7"/>
    <w:rsid w:val="004309AB"/>
    <w:rsid w:val="00430C3B"/>
    <w:rsid w:val="00431625"/>
    <w:rsid w:val="004319D6"/>
    <w:rsid w:val="00431E38"/>
    <w:rsid w:val="00432FF1"/>
    <w:rsid w:val="00434532"/>
    <w:rsid w:val="00434B8B"/>
    <w:rsid w:val="004369C9"/>
    <w:rsid w:val="004370A9"/>
    <w:rsid w:val="004372E8"/>
    <w:rsid w:val="00437734"/>
    <w:rsid w:val="00437BF7"/>
    <w:rsid w:val="00440DF8"/>
    <w:rsid w:val="0044117A"/>
    <w:rsid w:val="00441CA4"/>
    <w:rsid w:val="00442B58"/>
    <w:rsid w:val="00442C7B"/>
    <w:rsid w:val="00442CC5"/>
    <w:rsid w:val="00443509"/>
    <w:rsid w:val="00443542"/>
    <w:rsid w:val="00443883"/>
    <w:rsid w:val="00444192"/>
    <w:rsid w:val="004445FD"/>
    <w:rsid w:val="00444D68"/>
    <w:rsid w:val="004450A9"/>
    <w:rsid w:val="00445F7C"/>
    <w:rsid w:val="00447345"/>
    <w:rsid w:val="00447B89"/>
    <w:rsid w:val="00450ADC"/>
    <w:rsid w:val="0045129D"/>
    <w:rsid w:val="00451A05"/>
    <w:rsid w:val="00451C66"/>
    <w:rsid w:val="00451E05"/>
    <w:rsid w:val="00451E8C"/>
    <w:rsid w:val="004522AE"/>
    <w:rsid w:val="00452329"/>
    <w:rsid w:val="004526E8"/>
    <w:rsid w:val="0045331C"/>
    <w:rsid w:val="00453FCA"/>
    <w:rsid w:val="00455032"/>
    <w:rsid w:val="00456370"/>
    <w:rsid w:val="0045655C"/>
    <w:rsid w:val="00456889"/>
    <w:rsid w:val="004569DE"/>
    <w:rsid w:val="00456BBC"/>
    <w:rsid w:val="00457378"/>
    <w:rsid w:val="004606A1"/>
    <w:rsid w:val="004614B5"/>
    <w:rsid w:val="00462622"/>
    <w:rsid w:val="004635D0"/>
    <w:rsid w:val="004637EE"/>
    <w:rsid w:val="0046392E"/>
    <w:rsid w:val="00463A31"/>
    <w:rsid w:val="00463B79"/>
    <w:rsid w:val="00463F6D"/>
    <w:rsid w:val="00464A7A"/>
    <w:rsid w:val="00464EC7"/>
    <w:rsid w:val="00464EED"/>
    <w:rsid w:val="0046562D"/>
    <w:rsid w:val="00465EBE"/>
    <w:rsid w:val="004676BF"/>
    <w:rsid w:val="00470212"/>
    <w:rsid w:val="00470249"/>
    <w:rsid w:val="00470B0D"/>
    <w:rsid w:val="004719EF"/>
    <w:rsid w:val="00472227"/>
    <w:rsid w:val="00472545"/>
    <w:rsid w:val="004736C7"/>
    <w:rsid w:val="004739E8"/>
    <w:rsid w:val="004739EE"/>
    <w:rsid w:val="00473E28"/>
    <w:rsid w:val="00473EC5"/>
    <w:rsid w:val="00474545"/>
    <w:rsid w:val="00474C72"/>
    <w:rsid w:val="00475786"/>
    <w:rsid w:val="0047596A"/>
    <w:rsid w:val="004759CE"/>
    <w:rsid w:val="00476509"/>
    <w:rsid w:val="00477A64"/>
    <w:rsid w:val="00480139"/>
    <w:rsid w:val="0048019F"/>
    <w:rsid w:val="00480628"/>
    <w:rsid w:val="00481B82"/>
    <w:rsid w:val="0048369C"/>
    <w:rsid w:val="004842D3"/>
    <w:rsid w:val="00484794"/>
    <w:rsid w:val="00484B5A"/>
    <w:rsid w:val="0048551F"/>
    <w:rsid w:val="00485FB8"/>
    <w:rsid w:val="00485FF2"/>
    <w:rsid w:val="00486866"/>
    <w:rsid w:val="00487577"/>
    <w:rsid w:val="00487C93"/>
    <w:rsid w:val="00487CD2"/>
    <w:rsid w:val="0049097D"/>
    <w:rsid w:val="00490AB6"/>
    <w:rsid w:val="00490C3A"/>
    <w:rsid w:val="00490DFA"/>
    <w:rsid w:val="004917FD"/>
    <w:rsid w:val="00491D18"/>
    <w:rsid w:val="004920F2"/>
    <w:rsid w:val="004926B7"/>
    <w:rsid w:val="00493227"/>
    <w:rsid w:val="00494F95"/>
    <w:rsid w:val="00495C67"/>
    <w:rsid w:val="00496027"/>
    <w:rsid w:val="00497401"/>
    <w:rsid w:val="00497AFE"/>
    <w:rsid w:val="00497BE8"/>
    <w:rsid w:val="004A0715"/>
    <w:rsid w:val="004A0B8B"/>
    <w:rsid w:val="004A0CF6"/>
    <w:rsid w:val="004A1348"/>
    <w:rsid w:val="004A1580"/>
    <w:rsid w:val="004A16C8"/>
    <w:rsid w:val="004A31C2"/>
    <w:rsid w:val="004A322B"/>
    <w:rsid w:val="004A3736"/>
    <w:rsid w:val="004A3884"/>
    <w:rsid w:val="004A4986"/>
    <w:rsid w:val="004A515D"/>
    <w:rsid w:val="004A5FFE"/>
    <w:rsid w:val="004A6237"/>
    <w:rsid w:val="004A69EF"/>
    <w:rsid w:val="004A743E"/>
    <w:rsid w:val="004A7C1F"/>
    <w:rsid w:val="004A7CBD"/>
    <w:rsid w:val="004B1150"/>
    <w:rsid w:val="004B1DD4"/>
    <w:rsid w:val="004B2FBE"/>
    <w:rsid w:val="004B3292"/>
    <w:rsid w:val="004B3CD9"/>
    <w:rsid w:val="004B3D9E"/>
    <w:rsid w:val="004B4411"/>
    <w:rsid w:val="004B44C1"/>
    <w:rsid w:val="004B4B70"/>
    <w:rsid w:val="004B5A31"/>
    <w:rsid w:val="004B6475"/>
    <w:rsid w:val="004B7225"/>
    <w:rsid w:val="004B76F8"/>
    <w:rsid w:val="004B7CBB"/>
    <w:rsid w:val="004C04A8"/>
    <w:rsid w:val="004C0CD2"/>
    <w:rsid w:val="004C12C2"/>
    <w:rsid w:val="004C14B1"/>
    <w:rsid w:val="004C2186"/>
    <w:rsid w:val="004C2763"/>
    <w:rsid w:val="004C338E"/>
    <w:rsid w:val="004C3724"/>
    <w:rsid w:val="004C4356"/>
    <w:rsid w:val="004C44BD"/>
    <w:rsid w:val="004C4E28"/>
    <w:rsid w:val="004C53F3"/>
    <w:rsid w:val="004C56D2"/>
    <w:rsid w:val="004C77FB"/>
    <w:rsid w:val="004C7870"/>
    <w:rsid w:val="004D02F5"/>
    <w:rsid w:val="004D0EFE"/>
    <w:rsid w:val="004D19F3"/>
    <w:rsid w:val="004D1D91"/>
    <w:rsid w:val="004D1DDA"/>
    <w:rsid w:val="004D23E7"/>
    <w:rsid w:val="004D2686"/>
    <w:rsid w:val="004D27BA"/>
    <w:rsid w:val="004D27E6"/>
    <w:rsid w:val="004D5DBB"/>
    <w:rsid w:val="004D65C2"/>
    <w:rsid w:val="004D7D37"/>
    <w:rsid w:val="004E06A9"/>
    <w:rsid w:val="004E0EC9"/>
    <w:rsid w:val="004E2908"/>
    <w:rsid w:val="004E4022"/>
    <w:rsid w:val="004E5BC9"/>
    <w:rsid w:val="004E5F1C"/>
    <w:rsid w:val="004E6271"/>
    <w:rsid w:val="004E7A71"/>
    <w:rsid w:val="004F1AE3"/>
    <w:rsid w:val="004F1B3A"/>
    <w:rsid w:val="004F2CEB"/>
    <w:rsid w:val="004F334D"/>
    <w:rsid w:val="004F4630"/>
    <w:rsid w:val="004F4D9C"/>
    <w:rsid w:val="004F5549"/>
    <w:rsid w:val="004F6246"/>
    <w:rsid w:val="004F6577"/>
    <w:rsid w:val="004F6CE9"/>
    <w:rsid w:val="004F6D5A"/>
    <w:rsid w:val="004F6F26"/>
    <w:rsid w:val="004F781F"/>
    <w:rsid w:val="00500029"/>
    <w:rsid w:val="005006F0"/>
    <w:rsid w:val="00500A2C"/>
    <w:rsid w:val="00501F9E"/>
    <w:rsid w:val="00502580"/>
    <w:rsid w:val="005028D1"/>
    <w:rsid w:val="00502C69"/>
    <w:rsid w:val="005034C4"/>
    <w:rsid w:val="00503992"/>
    <w:rsid w:val="00505289"/>
    <w:rsid w:val="0050549D"/>
    <w:rsid w:val="005056FA"/>
    <w:rsid w:val="00505A9E"/>
    <w:rsid w:val="00506F28"/>
    <w:rsid w:val="00506FCE"/>
    <w:rsid w:val="005079CA"/>
    <w:rsid w:val="00511173"/>
    <w:rsid w:val="00511229"/>
    <w:rsid w:val="00512BE9"/>
    <w:rsid w:val="005134A7"/>
    <w:rsid w:val="0051445A"/>
    <w:rsid w:val="005152CF"/>
    <w:rsid w:val="005175EB"/>
    <w:rsid w:val="00517F09"/>
    <w:rsid w:val="0052017A"/>
    <w:rsid w:val="00520665"/>
    <w:rsid w:val="005217D9"/>
    <w:rsid w:val="00521D38"/>
    <w:rsid w:val="00522072"/>
    <w:rsid w:val="00522A85"/>
    <w:rsid w:val="005236E8"/>
    <w:rsid w:val="00523B8D"/>
    <w:rsid w:val="005240A0"/>
    <w:rsid w:val="005240C1"/>
    <w:rsid w:val="0052450B"/>
    <w:rsid w:val="00526C27"/>
    <w:rsid w:val="00527741"/>
    <w:rsid w:val="005279D2"/>
    <w:rsid w:val="00527ACC"/>
    <w:rsid w:val="00527EDD"/>
    <w:rsid w:val="00531145"/>
    <w:rsid w:val="00532DC7"/>
    <w:rsid w:val="00533104"/>
    <w:rsid w:val="0053354F"/>
    <w:rsid w:val="0053356B"/>
    <w:rsid w:val="00533FE5"/>
    <w:rsid w:val="00535041"/>
    <w:rsid w:val="005354A7"/>
    <w:rsid w:val="0053605F"/>
    <w:rsid w:val="005366D8"/>
    <w:rsid w:val="005366E6"/>
    <w:rsid w:val="00536B2E"/>
    <w:rsid w:val="00537428"/>
    <w:rsid w:val="005374AF"/>
    <w:rsid w:val="00537A69"/>
    <w:rsid w:val="00537AA3"/>
    <w:rsid w:val="005400AF"/>
    <w:rsid w:val="005404D7"/>
    <w:rsid w:val="00540CF3"/>
    <w:rsid w:val="00540FA4"/>
    <w:rsid w:val="0054164E"/>
    <w:rsid w:val="0054667D"/>
    <w:rsid w:val="0054688D"/>
    <w:rsid w:val="00546B00"/>
    <w:rsid w:val="005471EC"/>
    <w:rsid w:val="00547592"/>
    <w:rsid w:val="00547890"/>
    <w:rsid w:val="005501B8"/>
    <w:rsid w:val="00550610"/>
    <w:rsid w:val="00550C15"/>
    <w:rsid w:val="005514DA"/>
    <w:rsid w:val="00551E77"/>
    <w:rsid w:val="005525CA"/>
    <w:rsid w:val="00552BE8"/>
    <w:rsid w:val="005533EA"/>
    <w:rsid w:val="00553B46"/>
    <w:rsid w:val="00553F75"/>
    <w:rsid w:val="005554FC"/>
    <w:rsid w:val="00555790"/>
    <w:rsid w:val="005559A4"/>
    <w:rsid w:val="0055646E"/>
    <w:rsid w:val="0056058E"/>
    <w:rsid w:val="0056083C"/>
    <w:rsid w:val="005613D8"/>
    <w:rsid w:val="005616D9"/>
    <w:rsid w:val="00562F03"/>
    <w:rsid w:val="0056433A"/>
    <w:rsid w:val="00564C55"/>
    <w:rsid w:val="00566CEF"/>
    <w:rsid w:val="00566ED2"/>
    <w:rsid w:val="00567523"/>
    <w:rsid w:val="00567D61"/>
    <w:rsid w:val="00570257"/>
    <w:rsid w:val="0057054F"/>
    <w:rsid w:val="0057063F"/>
    <w:rsid w:val="0057067B"/>
    <w:rsid w:val="005709D7"/>
    <w:rsid w:val="00571663"/>
    <w:rsid w:val="00571C06"/>
    <w:rsid w:val="0057355F"/>
    <w:rsid w:val="005738D7"/>
    <w:rsid w:val="00573B9D"/>
    <w:rsid w:val="00576559"/>
    <w:rsid w:val="00576825"/>
    <w:rsid w:val="00577267"/>
    <w:rsid w:val="0057769E"/>
    <w:rsid w:val="005777EC"/>
    <w:rsid w:val="00580842"/>
    <w:rsid w:val="0058097F"/>
    <w:rsid w:val="00581503"/>
    <w:rsid w:val="00581851"/>
    <w:rsid w:val="005825CF"/>
    <w:rsid w:val="0058360E"/>
    <w:rsid w:val="00584103"/>
    <w:rsid w:val="00584AF7"/>
    <w:rsid w:val="00584D15"/>
    <w:rsid w:val="005856EB"/>
    <w:rsid w:val="005864D2"/>
    <w:rsid w:val="00587985"/>
    <w:rsid w:val="00587B9E"/>
    <w:rsid w:val="00587FBF"/>
    <w:rsid w:val="005911EA"/>
    <w:rsid w:val="00591F8C"/>
    <w:rsid w:val="00592050"/>
    <w:rsid w:val="00592FF4"/>
    <w:rsid w:val="005943FB"/>
    <w:rsid w:val="005948B6"/>
    <w:rsid w:val="0059496D"/>
    <w:rsid w:val="00596122"/>
    <w:rsid w:val="00596210"/>
    <w:rsid w:val="00596312"/>
    <w:rsid w:val="00596751"/>
    <w:rsid w:val="0059698F"/>
    <w:rsid w:val="00597C0D"/>
    <w:rsid w:val="00597FB7"/>
    <w:rsid w:val="005A02E1"/>
    <w:rsid w:val="005A0440"/>
    <w:rsid w:val="005A0CBC"/>
    <w:rsid w:val="005A10B3"/>
    <w:rsid w:val="005A119A"/>
    <w:rsid w:val="005A1920"/>
    <w:rsid w:val="005A1F3E"/>
    <w:rsid w:val="005A22A3"/>
    <w:rsid w:val="005A2606"/>
    <w:rsid w:val="005A31F9"/>
    <w:rsid w:val="005A4159"/>
    <w:rsid w:val="005A4731"/>
    <w:rsid w:val="005A52E7"/>
    <w:rsid w:val="005A5789"/>
    <w:rsid w:val="005A5A51"/>
    <w:rsid w:val="005A64A2"/>
    <w:rsid w:val="005A6A0A"/>
    <w:rsid w:val="005A7957"/>
    <w:rsid w:val="005B001F"/>
    <w:rsid w:val="005B0B62"/>
    <w:rsid w:val="005B0D8F"/>
    <w:rsid w:val="005B183A"/>
    <w:rsid w:val="005B1890"/>
    <w:rsid w:val="005B1BAD"/>
    <w:rsid w:val="005B2194"/>
    <w:rsid w:val="005B313C"/>
    <w:rsid w:val="005B3493"/>
    <w:rsid w:val="005B39DC"/>
    <w:rsid w:val="005B3B14"/>
    <w:rsid w:val="005B3B17"/>
    <w:rsid w:val="005B3FCB"/>
    <w:rsid w:val="005B472E"/>
    <w:rsid w:val="005B51DA"/>
    <w:rsid w:val="005B55F3"/>
    <w:rsid w:val="005B5829"/>
    <w:rsid w:val="005B5B6F"/>
    <w:rsid w:val="005B5CB7"/>
    <w:rsid w:val="005B5ECC"/>
    <w:rsid w:val="005B67C2"/>
    <w:rsid w:val="005B68F9"/>
    <w:rsid w:val="005B6F7C"/>
    <w:rsid w:val="005B7C28"/>
    <w:rsid w:val="005B7EA3"/>
    <w:rsid w:val="005C010E"/>
    <w:rsid w:val="005C092F"/>
    <w:rsid w:val="005C0EDC"/>
    <w:rsid w:val="005C157E"/>
    <w:rsid w:val="005C1C94"/>
    <w:rsid w:val="005C1D2E"/>
    <w:rsid w:val="005C216F"/>
    <w:rsid w:val="005C2F03"/>
    <w:rsid w:val="005C375D"/>
    <w:rsid w:val="005C4258"/>
    <w:rsid w:val="005C4463"/>
    <w:rsid w:val="005C4CA6"/>
    <w:rsid w:val="005C5A39"/>
    <w:rsid w:val="005C5E73"/>
    <w:rsid w:val="005C6A8B"/>
    <w:rsid w:val="005C6C8A"/>
    <w:rsid w:val="005C71D1"/>
    <w:rsid w:val="005C79E3"/>
    <w:rsid w:val="005D0A21"/>
    <w:rsid w:val="005D0CB1"/>
    <w:rsid w:val="005D14E6"/>
    <w:rsid w:val="005D1F20"/>
    <w:rsid w:val="005D2370"/>
    <w:rsid w:val="005D2B37"/>
    <w:rsid w:val="005D2C30"/>
    <w:rsid w:val="005D5C91"/>
    <w:rsid w:val="005D670A"/>
    <w:rsid w:val="005D6AB4"/>
    <w:rsid w:val="005D7872"/>
    <w:rsid w:val="005D7EA4"/>
    <w:rsid w:val="005E00ED"/>
    <w:rsid w:val="005E04FF"/>
    <w:rsid w:val="005E0741"/>
    <w:rsid w:val="005E0F75"/>
    <w:rsid w:val="005E1101"/>
    <w:rsid w:val="005E13FA"/>
    <w:rsid w:val="005E1C9C"/>
    <w:rsid w:val="005E2E56"/>
    <w:rsid w:val="005E3166"/>
    <w:rsid w:val="005E3A75"/>
    <w:rsid w:val="005E3B6B"/>
    <w:rsid w:val="005E47B2"/>
    <w:rsid w:val="005E4BC9"/>
    <w:rsid w:val="005E4C5C"/>
    <w:rsid w:val="005E5323"/>
    <w:rsid w:val="005E5604"/>
    <w:rsid w:val="005E57CF"/>
    <w:rsid w:val="005E6040"/>
    <w:rsid w:val="005E70A0"/>
    <w:rsid w:val="005E764F"/>
    <w:rsid w:val="005E7747"/>
    <w:rsid w:val="005E7B60"/>
    <w:rsid w:val="005E7E62"/>
    <w:rsid w:val="005F2E14"/>
    <w:rsid w:val="005F3BAE"/>
    <w:rsid w:val="005F3DA1"/>
    <w:rsid w:val="005F47BB"/>
    <w:rsid w:val="005F4AE3"/>
    <w:rsid w:val="005F4F09"/>
    <w:rsid w:val="005F4F7A"/>
    <w:rsid w:val="005F584C"/>
    <w:rsid w:val="005F5B31"/>
    <w:rsid w:val="005F630B"/>
    <w:rsid w:val="0060304D"/>
    <w:rsid w:val="00603615"/>
    <w:rsid w:val="006047E6"/>
    <w:rsid w:val="0060482C"/>
    <w:rsid w:val="0060516A"/>
    <w:rsid w:val="006055DB"/>
    <w:rsid w:val="00605AC5"/>
    <w:rsid w:val="00606022"/>
    <w:rsid w:val="0060643A"/>
    <w:rsid w:val="0060698F"/>
    <w:rsid w:val="00606BEC"/>
    <w:rsid w:val="00606FF4"/>
    <w:rsid w:val="00607523"/>
    <w:rsid w:val="00607822"/>
    <w:rsid w:val="00610AB9"/>
    <w:rsid w:val="006114BF"/>
    <w:rsid w:val="00611760"/>
    <w:rsid w:val="006119C0"/>
    <w:rsid w:val="006128AE"/>
    <w:rsid w:val="00613027"/>
    <w:rsid w:val="00613F0F"/>
    <w:rsid w:val="00613FB7"/>
    <w:rsid w:val="00615B99"/>
    <w:rsid w:val="006167D7"/>
    <w:rsid w:val="00617C56"/>
    <w:rsid w:val="0062034F"/>
    <w:rsid w:val="006207A2"/>
    <w:rsid w:val="00620B98"/>
    <w:rsid w:val="006211F4"/>
    <w:rsid w:val="00621E42"/>
    <w:rsid w:val="0062225B"/>
    <w:rsid w:val="0062276A"/>
    <w:rsid w:val="00622D76"/>
    <w:rsid w:val="00623160"/>
    <w:rsid w:val="006237C9"/>
    <w:rsid w:val="00623A37"/>
    <w:rsid w:val="0062465A"/>
    <w:rsid w:val="0062495D"/>
    <w:rsid w:val="006251C8"/>
    <w:rsid w:val="0062730B"/>
    <w:rsid w:val="00630173"/>
    <w:rsid w:val="006302C6"/>
    <w:rsid w:val="00630393"/>
    <w:rsid w:val="006304EC"/>
    <w:rsid w:val="00630A97"/>
    <w:rsid w:val="00631337"/>
    <w:rsid w:val="00631ED0"/>
    <w:rsid w:val="006323C8"/>
    <w:rsid w:val="0063432A"/>
    <w:rsid w:val="00636018"/>
    <w:rsid w:val="006369D0"/>
    <w:rsid w:val="00636B28"/>
    <w:rsid w:val="0063773C"/>
    <w:rsid w:val="006377CB"/>
    <w:rsid w:val="00637FCF"/>
    <w:rsid w:val="00641F6C"/>
    <w:rsid w:val="006421BE"/>
    <w:rsid w:val="006421DE"/>
    <w:rsid w:val="00642482"/>
    <w:rsid w:val="0064353B"/>
    <w:rsid w:val="006438AC"/>
    <w:rsid w:val="0064423E"/>
    <w:rsid w:val="00644A0A"/>
    <w:rsid w:val="00644C42"/>
    <w:rsid w:val="006453BE"/>
    <w:rsid w:val="00647D53"/>
    <w:rsid w:val="00647FCC"/>
    <w:rsid w:val="0065080F"/>
    <w:rsid w:val="00650DB9"/>
    <w:rsid w:val="00650DC2"/>
    <w:rsid w:val="00651FBE"/>
    <w:rsid w:val="00652B20"/>
    <w:rsid w:val="006531CE"/>
    <w:rsid w:val="00653CC5"/>
    <w:rsid w:val="00654F8E"/>
    <w:rsid w:val="006554D0"/>
    <w:rsid w:val="006555A0"/>
    <w:rsid w:val="00655D77"/>
    <w:rsid w:val="00660911"/>
    <w:rsid w:val="0066150B"/>
    <w:rsid w:val="00662518"/>
    <w:rsid w:val="006637B4"/>
    <w:rsid w:val="006642C9"/>
    <w:rsid w:val="00664CBA"/>
    <w:rsid w:val="0066507E"/>
    <w:rsid w:val="00665568"/>
    <w:rsid w:val="00665842"/>
    <w:rsid w:val="00665FF7"/>
    <w:rsid w:val="006679FB"/>
    <w:rsid w:val="00667B34"/>
    <w:rsid w:val="0067067B"/>
    <w:rsid w:val="00670797"/>
    <w:rsid w:val="00670813"/>
    <w:rsid w:val="00670E29"/>
    <w:rsid w:val="006713F0"/>
    <w:rsid w:val="0067156C"/>
    <w:rsid w:val="00671B16"/>
    <w:rsid w:val="00672438"/>
    <w:rsid w:val="00672EBA"/>
    <w:rsid w:val="00673B71"/>
    <w:rsid w:val="00674591"/>
    <w:rsid w:val="00674869"/>
    <w:rsid w:val="00674956"/>
    <w:rsid w:val="00675E82"/>
    <w:rsid w:val="00676025"/>
    <w:rsid w:val="00677583"/>
    <w:rsid w:val="006776BA"/>
    <w:rsid w:val="00677B98"/>
    <w:rsid w:val="0068166E"/>
    <w:rsid w:val="006818E9"/>
    <w:rsid w:val="00681B51"/>
    <w:rsid w:val="00681D6F"/>
    <w:rsid w:val="00683988"/>
    <w:rsid w:val="00683EE9"/>
    <w:rsid w:val="0068402E"/>
    <w:rsid w:val="006848AD"/>
    <w:rsid w:val="006850C1"/>
    <w:rsid w:val="0068619D"/>
    <w:rsid w:val="006869D5"/>
    <w:rsid w:val="006876A3"/>
    <w:rsid w:val="00687BA2"/>
    <w:rsid w:val="00690333"/>
    <w:rsid w:val="006906CF"/>
    <w:rsid w:val="00690773"/>
    <w:rsid w:val="006908DB"/>
    <w:rsid w:val="00690D5D"/>
    <w:rsid w:val="00690F1A"/>
    <w:rsid w:val="00693730"/>
    <w:rsid w:val="006959BA"/>
    <w:rsid w:val="00695A88"/>
    <w:rsid w:val="00697910"/>
    <w:rsid w:val="00697F79"/>
    <w:rsid w:val="006A0624"/>
    <w:rsid w:val="006A066A"/>
    <w:rsid w:val="006A143F"/>
    <w:rsid w:val="006A26AA"/>
    <w:rsid w:val="006A2EFF"/>
    <w:rsid w:val="006A49E4"/>
    <w:rsid w:val="006A4B69"/>
    <w:rsid w:val="006A549C"/>
    <w:rsid w:val="006A5967"/>
    <w:rsid w:val="006A5B88"/>
    <w:rsid w:val="006A6093"/>
    <w:rsid w:val="006A6D52"/>
    <w:rsid w:val="006A7463"/>
    <w:rsid w:val="006B0290"/>
    <w:rsid w:val="006B083A"/>
    <w:rsid w:val="006B13DF"/>
    <w:rsid w:val="006B1B95"/>
    <w:rsid w:val="006B349C"/>
    <w:rsid w:val="006B3893"/>
    <w:rsid w:val="006B399D"/>
    <w:rsid w:val="006B3D42"/>
    <w:rsid w:val="006B4086"/>
    <w:rsid w:val="006B40EA"/>
    <w:rsid w:val="006B4974"/>
    <w:rsid w:val="006B4A4B"/>
    <w:rsid w:val="006B4D86"/>
    <w:rsid w:val="006B4FE0"/>
    <w:rsid w:val="006B5B2F"/>
    <w:rsid w:val="006B611A"/>
    <w:rsid w:val="006B63D3"/>
    <w:rsid w:val="006B6D6A"/>
    <w:rsid w:val="006B7B48"/>
    <w:rsid w:val="006C036C"/>
    <w:rsid w:val="006C039A"/>
    <w:rsid w:val="006C0774"/>
    <w:rsid w:val="006C0C78"/>
    <w:rsid w:val="006C17C1"/>
    <w:rsid w:val="006C1C1A"/>
    <w:rsid w:val="006C2115"/>
    <w:rsid w:val="006C2905"/>
    <w:rsid w:val="006C3BB6"/>
    <w:rsid w:val="006C3BC3"/>
    <w:rsid w:val="006C49DA"/>
    <w:rsid w:val="006C4FA1"/>
    <w:rsid w:val="006C50D9"/>
    <w:rsid w:val="006C70A6"/>
    <w:rsid w:val="006C7181"/>
    <w:rsid w:val="006D08FB"/>
    <w:rsid w:val="006D0BB0"/>
    <w:rsid w:val="006D0C25"/>
    <w:rsid w:val="006D0E68"/>
    <w:rsid w:val="006D1414"/>
    <w:rsid w:val="006D1CFB"/>
    <w:rsid w:val="006D21E6"/>
    <w:rsid w:val="006D249B"/>
    <w:rsid w:val="006D24CE"/>
    <w:rsid w:val="006D2922"/>
    <w:rsid w:val="006D2F30"/>
    <w:rsid w:val="006D34B0"/>
    <w:rsid w:val="006D3600"/>
    <w:rsid w:val="006D3E04"/>
    <w:rsid w:val="006D3EA1"/>
    <w:rsid w:val="006D4104"/>
    <w:rsid w:val="006D45D0"/>
    <w:rsid w:val="006D4C6C"/>
    <w:rsid w:val="006D4EB8"/>
    <w:rsid w:val="006D55F2"/>
    <w:rsid w:val="006D5FE0"/>
    <w:rsid w:val="006D615D"/>
    <w:rsid w:val="006D651B"/>
    <w:rsid w:val="006D65EB"/>
    <w:rsid w:val="006D68E6"/>
    <w:rsid w:val="006D698A"/>
    <w:rsid w:val="006D6E12"/>
    <w:rsid w:val="006D735A"/>
    <w:rsid w:val="006D7992"/>
    <w:rsid w:val="006E0177"/>
    <w:rsid w:val="006E03EE"/>
    <w:rsid w:val="006E29CE"/>
    <w:rsid w:val="006E2D56"/>
    <w:rsid w:val="006E34C1"/>
    <w:rsid w:val="006E3AFF"/>
    <w:rsid w:val="006E4626"/>
    <w:rsid w:val="006E4861"/>
    <w:rsid w:val="006E494E"/>
    <w:rsid w:val="006E5674"/>
    <w:rsid w:val="006E5833"/>
    <w:rsid w:val="006E5E38"/>
    <w:rsid w:val="006E642B"/>
    <w:rsid w:val="006E6441"/>
    <w:rsid w:val="006E649E"/>
    <w:rsid w:val="006E7FD0"/>
    <w:rsid w:val="006F0945"/>
    <w:rsid w:val="006F0B2F"/>
    <w:rsid w:val="006F0C7D"/>
    <w:rsid w:val="006F1F56"/>
    <w:rsid w:val="006F2182"/>
    <w:rsid w:val="006F219A"/>
    <w:rsid w:val="006F5502"/>
    <w:rsid w:val="006F577D"/>
    <w:rsid w:val="006F5AA5"/>
    <w:rsid w:val="006F6A0B"/>
    <w:rsid w:val="006F6EA5"/>
    <w:rsid w:val="006F7139"/>
    <w:rsid w:val="006F75DC"/>
    <w:rsid w:val="00701617"/>
    <w:rsid w:val="00701911"/>
    <w:rsid w:val="00701EF7"/>
    <w:rsid w:val="00701FAA"/>
    <w:rsid w:val="007023F0"/>
    <w:rsid w:val="007024ED"/>
    <w:rsid w:val="00702AD0"/>
    <w:rsid w:val="00702B14"/>
    <w:rsid w:val="00703610"/>
    <w:rsid w:val="0070374E"/>
    <w:rsid w:val="007038C9"/>
    <w:rsid w:val="00703E5E"/>
    <w:rsid w:val="00704121"/>
    <w:rsid w:val="00704AC7"/>
    <w:rsid w:val="00705673"/>
    <w:rsid w:val="00705B53"/>
    <w:rsid w:val="00705C56"/>
    <w:rsid w:val="00706B73"/>
    <w:rsid w:val="00706B97"/>
    <w:rsid w:val="00706C72"/>
    <w:rsid w:val="007075AA"/>
    <w:rsid w:val="007077D3"/>
    <w:rsid w:val="007101C7"/>
    <w:rsid w:val="00710345"/>
    <w:rsid w:val="00710642"/>
    <w:rsid w:val="00710747"/>
    <w:rsid w:val="007107DB"/>
    <w:rsid w:val="007126D6"/>
    <w:rsid w:val="00712AB6"/>
    <w:rsid w:val="00713802"/>
    <w:rsid w:val="0071458A"/>
    <w:rsid w:val="007152B1"/>
    <w:rsid w:val="007160BF"/>
    <w:rsid w:val="00716351"/>
    <w:rsid w:val="00717026"/>
    <w:rsid w:val="007173DC"/>
    <w:rsid w:val="007177F0"/>
    <w:rsid w:val="007202B3"/>
    <w:rsid w:val="00720896"/>
    <w:rsid w:val="007208D0"/>
    <w:rsid w:val="00721CE2"/>
    <w:rsid w:val="00721EC9"/>
    <w:rsid w:val="00722200"/>
    <w:rsid w:val="007223F7"/>
    <w:rsid w:val="007229B3"/>
    <w:rsid w:val="007229D8"/>
    <w:rsid w:val="00722E1E"/>
    <w:rsid w:val="00722F81"/>
    <w:rsid w:val="00723B0F"/>
    <w:rsid w:val="00725FD3"/>
    <w:rsid w:val="0072623E"/>
    <w:rsid w:val="007267E5"/>
    <w:rsid w:val="00726FCC"/>
    <w:rsid w:val="00730FB0"/>
    <w:rsid w:val="00733801"/>
    <w:rsid w:val="00733BC9"/>
    <w:rsid w:val="00734662"/>
    <w:rsid w:val="00735D33"/>
    <w:rsid w:val="00735D41"/>
    <w:rsid w:val="00736274"/>
    <w:rsid w:val="00736905"/>
    <w:rsid w:val="00736AFD"/>
    <w:rsid w:val="00736C31"/>
    <w:rsid w:val="00736EA2"/>
    <w:rsid w:val="007370FC"/>
    <w:rsid w:val="007403A7"/>
    <w:rsid w:val="0074173C"/>
    <w:rsid w:val="00741C61"/>
    <w:rsid w:val="007422F6"/>
    <w:rsid w:val="00742FCA"/>
    <w:rsid w:val="00743F3E"/>
    <w:rsid w:val="00744E86"/>
    <w:rsid w:val="0074541A"/>
    <w:rsid w:val="00745D8C"/>
    <w:rsid w:val="0074611C"/>
    <w:rsid w:val="00746535"/>
    <w:rsid w:val="00746962"/>
    <w:rsid w:val="007475C4"/>
    <w:rsid w:val="00747FC8"/>
    <w:rsid w:val="00750CEF"/>
    <w:rsid w:val="0075203C"/>
    <w:rsid w:val="00752111"/>
    <w:rsid w:val="00752178"/>
    <w:rsid w:val="00752243"/>
    <w:rsid w:val="00753286"/>
    <w:rsid w:val="007532CC"/>
    <w:rsid w:val="00753E6A"/>
    <w:rsid w:val="00754374"/>
    <w:rsid w:val="007543F5"/>
    <w:rsid w:val="00755749"/>
    <w:rsid w:val="00755769"/>
    <w:rsid w:val="0075585A"/>
    <w:rsid w:val="007562C3"/>
    <w:rsid w:val="007563E5"/>
    <w:rsid w:val="00756B9B"/>
    <w:rsid w:val="00757241"/>
    <w:rsid w:val="00757344"/>
    <w:rsid w:val="007605BD"/>
    <w:rsid w:val="00760E38"/>
    <w:rsid w:val="00761666"/>
    <w:rsid w:val="00761691"/>
    <w:rsid w:val="00761A75"/>
    <w:rsid w:val="00761B47"/>
    <w:rsid w:val="0076260D"/>
    <w:rsid w:val="00762F5F"/>
    <w:rsid w:val="00762F77"/>
    <w:rsid w:val="00763372"/>
    <w:rsid w:val="0076378D"/>
    <w:rsid w:val="00763B86"/>
    <w:rsid w:val="0076464E"/>
    <w:rsid w:val="007647B4"/>
    <w:rsid w:val="00765CC2"/>
    <w:rsid w:val="0076601A"/>
    <w:rsid w:val="00766856"/>
    <w:rsid w:val="00770EF6"/>
    <w:rsid w:val="00771C12"/>
    <w:rsid w:val="00771D87"/>
    <w:rsid w:val="0077273A"/>
    <w:rsid w:val="00774B41"/>
    <w:rsid w:val="007755F8"/>
    <w:rsid w:val="007765A7"/>
    <w:rsid w:val="007765D8"/>
    <w:rsid w:val="00776638"/>
    <w:rsid w:val="007768CE"/>
    <w:rsid w:val="007775FF"/>
    <w:rsid w:val="007776E5"/>
    <w:rsid w:val="00777D46"/>
    <w:rsid w:val="00780D29"/>
    <w:rsid w:val="007815DD"/>
    <w:rsid w:val="00782548"/>
    <w:rsid w:val="00782753"/>
    <w:rsid w:val="00783537"/>
    <w:rsid w:val="007836E4"/>
    <w:rsid w:val="007838C3"/>
    <w:rsid w:val="00783FC2"/>
    <w:rsid w:val="007841E2"/>
    <w:rsid w:val="00784317"/>
    <w:rsid w:val="00785581"/>
    <w:rsid w:val="0078570E"/>
    <w:rsid w:val="00785B28"/>
    <w:rsid w:val="00785F75"/>
    <w:rsid w:val="00786943"/>
    <w:rsid w:val="00786D7E"/>
    <w:rsid w:val="00786E99"/>
    <w:rsid w:val="0078703F"/>
    <w:rsid w:val="00787459"/>
    <w:rsid w:val="0078774C"/>
    <w:rsid w:val="00787EF8"/>
    <w:rsid w:val="0079075D"/>
    <w:rsid w:val="0079177F"/>
    <w:rsid w:val="00791C7D"/>
    <w:rsid w:val="00791E5A"/>
    <w:rsid w:val="007932DF"/>
    <w:rsid w:val="00793DEE"/>
    <w:rsid w:val="00793E59"/>
    <w:rsid w:val="00794EC0"/>
    <w:rsid w:val="00795064"/>
    <w:rsid w:val="00795F29"/>
    <w:rsid w:val="007962DA"/>
    <w:rsid w:val="007962FD"/>
    <w:rsid w:val="00796813"/>
    <w:rsid w:val="00797571"/>
    <w:rsid w:val="0079762E"/>
    <w:rsid w:val="00797D96"/>
    <w:rsid w:val="007A0558"/>
    <w:rsid w:val="007A05A1"/>
    <w:rsid w:val="007A0C53"/>
    <w:rsid w:val="007A101E"/>
    <w:rsid w:val="007A1031"/>
    <w:rsid w:val="007A18B8"/>
    <w:rsid w:val="007A19A9"/>
    <w:rsid w:val="007A2253"/>
    <w:rsid w:val="007A36D2"/>
    <w:rsid w:val="007A3F1C"/>
    <w:rsid w:val="007A658B"/>
    <w:rsid w:val="007A6785"/>
    <w:rsid w:val="007A7F94"/>
    <w:rsid w:val="007B00CE"/>
    <w:rsid w:val="007B0150"/>
    <w:rsid w:val="007B03F5"/>
    <w:rsid w:val="007B0741"/>
    <w:rsid w:val="007B0A20"/>
    <w:rsid w:val="007B1B9B"/>
    <w:rsid w:val="007B232D"/>
    <w:rsid w:val="007B23B7"/>
    <w:rsid w:val="007B28EC"/>
    <w:rsid w:val="007B29CD"/>
    <w:rsid w:val="007B2D27"/>
    <w:rsid w:val="007B2D7B"/>
    <w:rsid w:val="007B2EAF"/>
    <w:rsid w:val="007B3637"/>
    <w:rsid w:val="007B5819"/>
    <w:rsid w:val="007B69D3"/>
    <w:rsid w:val="007B7575"/>
    <w:rsid w:val="007C00A3"/>
    <w:rsid w:val="007C0E5D"/>
    <w:rsid w:val="007C1660"/>
    <w:rsid w:val="007C19F4"/>
    <w:rsid w:val="007C206E"/>
    <w:rsid w:val="007C41DF"/>
    <w:rsid w:val="007C48C6"/>
    <w:rsid w:val="007C4B77"/>
    <w:rsid w:val="007C4D75"/>
    <w:rsid w:val="007C6258"/>
    <w:rsid w:val="007C729D"/>
    <w:rsid w:val="007C77E3"/>
    <w:rsid w:val="007D0AAF"/>
    <w:rsid w:val="007D0DE1"/>
    <w:rsid w:val="007D1081"/>
    <w:rsid w:val="007D18EB"/>
    <w:rsid w:val="007D23BB"/>
    <w:rsid w:val="007D23C2"/>
    <w:rsid w:val="007D2552"/>
    <w:rsid w:val="007D27AC"/>
    <w:rsid w:val="007D3E24"/>
    <w:rsid w:val="007D3F48"/>
    <w:rsid w:val="007D4254"/>
    <w:rsid w:val="007D489B"/>
    <w:rsid w:val="007D57F8"/>
    <w:rsid w:val="007D58F3"/>
    <w:rsid w:val="007D64F7"/>
    <w:rsid w:val="007D66F3"/>
    <w:rsid w:val="007D71DF"/>
    <w:rsid w:val="007D7C4A"/>
    <w:rsid w:val="007E11E8"/>
    <w:rsid w:val="007E15E7"/>
    <w:rsid w:val="007E3258"/>
    <w:rsid w:val="007E3414"/>
    <w:rsid w:val="007E4C5C"/>
    <w:rsid w:val="007E5D7F"/>
    <w:rsid w:val="007E6648"/>
    <w:rsid w:val="007E758D"/>
    <w:rsid w:val="007E774D"/>
    <w:rsid w:val="007F075A"/>
    <w:rsid w:val="007F07E7"/>
    <w:rsid w:val="007F0BC9"/>
    <w:rsid w:val="007F0EAF"/>
    <w:rsid w:val="007F138C"/>
    <w:rsid w:val="007F16C6"/>
    <w:rsid w:val="007F1CA8"/>
    <w:rsid w:val="007F240A"/>
    <w:rsid w:val="007F2456"/>
    <w:rsid w:val="007F345E"/>
    <w:rsid w:val="007F4576"/>
    <w:rsid w:val="007F48F3"/>
    <w:rsid w:val="007F4E5C"/>
    <w:rsid w:val="007F4F4B"/>
    <w:rsid w:val="007F68E1"/>
    <w:rsid w:val="007F69D1"/>
    <w:rsid w:val="007F6A29"/>
    <w:rsid w:val="007F6CAB"/>
    <w:rsid w:val="007F734A"/>
    <w:rsid w:val="007F7BF2"/>
    <w:rsid w:val="00800EA9"/>
    <w:rsid w:val="00801B56"/>
    <w:rsid w:val="00802C51"/>
    <w:rsid w:val="00802D05"/>
    <w:rsid w:val="00803109"/>
    <w:rsid w:val="00804665"/>
    <w:rsid w:val="008048D9"/>
    <w:rsid w:val="00804AB1"/>
    <w:rsid w:val="0080512B"/>
    <w:rsid w:val="0081092E"/>
    <w:rsid w:val="00812C6F"/>
    <w:rsid w:val="00813398"/>
    <w:rsid w:val="0081445F"/>
    <w:rsid w:val="00814CB8"/>
    <w:rsid w:val="0081519A"/>
    <w:rsid w:val="00815778"/>
    <w:rsid w:val="0081584D"/>
    <w:rsid w:val="008159AE"/>
    <w:rsid w:val="008162EC"/>
    <w:rsid w:val="00817578"/>
    <w:rsid w:val="008175F6"/>
    <w:rsid w:val="00817898"/>
    <w:rsid w:val="00820294"/>
    <w:rsid w:val="00820BB5"/>
    <w:rsid w:val="00821AEF"/>
    <w:rsid w:val="00821DD4"/>
    <w:rsid w:val="00821F21"/>
    <w:rsid w:val="0082208D"/>
    <w:rsid w:val="008222EC"/>
    <w:rsid w:val="00822943"/>
    <w:rsid w:val="008231FB"/>
    <w:rsid w:val="0082339F"/>
    <w:rsid w:val="008234D3"/>
    <w:rsid w:val="00824580"/>
    <w:rsid w:val="00824BEE"/>
    <w:rsid w:val="00824E86"/>
    <w:rsid w:val="00825E43"/>
    <w:rsid w:val="008269DA"/>
    <w:rsid w:val="00826EF0"/>
    <w:rsid w:val="00827D45"/>
    <w:rsid w:val="00827F99"/>
    <w:rsid w:val="008301DE"/>
    <w:rsid w:val="00830CD5"/>
    <w:rsid w:val="008311D5"/>
    <w:rsid w:val="008317D2"/>
    <w:rsid w:val="00831AA1"/>
    <w:rsid w:val="00832627"/>
    <w:rsid w:val="008331BD"/>
    <w:rsid w:val="008332E1"/>
    <w:rsid w:val="00833404"/>
    <w:rsid w:val="00833494"/>
    <w:rsid w:val="0083432B"/>
    <w:rsid w:val="008347D5"/>
    <w:rsid w:val="00834FB8"/>
    <w:rsid w:val="00836062"/>
    <w:rsid w:val="00836896"/>
    <w:rsid w:val="00836997"/>
    <w:rsid w:val="00836D27"/>
    <w:rsid w:val="00836F1A"/>
    <w:rsid w:val="008370BD"/>
    <w:rsid w:val="008371AB"/>
    <w:rsid w:val="00837645"/>
    <w:rsid w:val="008377B4"/>
    <w:rsid w:val="00837A71"/>
    <w:rsid w:val="00840275"/>
    <w:rsid w:val="00840318"/>
    <w:rsid w:val="00840A29"/>
    <w:rsid w:val="00840B5B"/>
    <w:rsid w:val="00841F38"/>
    <w:rsid w:val="0084233C"/>
    <w:rsid w:val="008425FE"/>
    <w:rsid w:val="0084285E"/>
    <w:rsid w:val="00843A91"/>
    <w:rsid w:val="008445C5"/>
    <w:rsid w:val="008453DD"/>
    <w:rsid w:val="00846519"/>
    <w:rsid w:val="008469D0"/>
    <w:rsid w:val="00846D45"/>
    <w:rsid w:val="00846E07"/>
    <w:rsid w:val="00846F11"/>
    <w:rsid w:val="00847395"/>
    <w:rsid w:val="00847AD7"/>
    <w:rsid w:val="00850340"/>
    <w:rsid w:val="00850A20"/>
    <w:rsid w:val="0085152A"/>
    <w:rsid w:val="0085154A"/>
    <w:rsid w:val="00851E47"/>
    <w:rsid w:val="00852209"/>
    <w:rsid w:val="008542BC"/>
    <w:rsid w:val="00854BAC"/>
    <w:rsid w:val="00855A20"/>
    <w:rsid w:val="00856348"/>
    <w:rsid w:val="00856404"/>
    <w:rsid w:val="00860488"/>
    <w:rsid w:val="00860EF5"/>
    <w:rsid w:val="00862413"/>
    <w:rsid w:val="00862529"/>
    <w:rsid w:val="00862838"/>
    <w:rsid w:val="008629ED"/>
    <w:rsid w:val="00864A1B"/>
    <w:rsid w:val="00866061"/>
    <w:rsid w:val="00866F48"/>
    <w:rsid w:val="0086715C"/>
    <w:rsid w:val="00867271"/>
    <w:rsid w:val="00867383"/>
    <w:rsid w:val="008678EA"/>
    <w:rsid w:val="00867E5E"/>
    <w:rsid w:val="00870205"/>
    <w:rsid w:val="008712C1"/>
    <w:rsid w:val="008725B0"/>
    <w:rsid w:val="00872AE9"/>
    <w:rsid w:val="00872DA5"/>
    <w:rsid w:val="00872DC8"/>
    <w:rsid w:val="00872FD3"/>
    <w:rsid w:val="00873BF4"/>
    <w:rsid w:val="00874CB6"/>
    <w:rsid w:val="00875329"/>
    <w:rsid w:val="00875773"/>
    <w:rsid w:val="0087581A"/>
    <w:rsid w:val="008766EE"/>
    <w:rsid w:val="00876936"/>
    <w:rsid w:val="00876980"/>
    <w:rsid w:val="008800FB"/>
    <w:rsid w:val="0088078B"/>
    <w:rsid w:val="00880E49"/>
    <w:rsid w:val="00883986"/>
    <w:rsid w:val="00883CDA"/>
    <w:rsid w:val="00883E8E"/>
    <w:rsid w:val="00884DC0"/>
    <w:rsid w:val="00885092"/>
    <w:rsid w:val="008861F8"/>
    <w:rsid w:val="00886261"/>
    <w:rsid w:val="00887FC8"/>
    <w:rsid w:val="008902B9"/>
    <w:rsid w:val="00890818"/>
    <w:rsid w:val="00891005"/>
    <w:rsid w:val="00891635"/>
    <w:rsid w:val="008916D1"/>
    <w:rsid w:val="00892266"/>
    <w:rsid w:val="008922CB"/>
    <w:rsid w:val="00893747"/>
    <w:rsid w:val="008938D0"/>
    <w:rsid w:val="00894EA2"/>
    <w:rsid w:val="00895279"/>
    <w:rsid w:val="0089635A"/>
    <w:rsid w:val="0089708D"/>
    <w:rsid w:val="008973C5"/>
    <w:rsid w:val="00897491"/>
    <w:rsid w:val="008A0026"/>
    <w:rsid w:val="008A0702"/>
    <w:rsid w:val="008A0C79"/>
    <w:rsid w:val="008A0DB7"/>
    <w:rsid w:val="008A198A"/>
    <w:rsid w:val="008A2934"/>
    <w:rsid w:val="008A3512"/>
    <w:rsid w:val="008A458A"/>
    <w:rsid w:val="008A4E18"/>
    <w:rsid w:val="008A51A7"/>
    <w:rsid w:val="008A543A"/>
    <w:rsid w:val="008A595B"/>
    <w:rsid w:val="008A5DB0"/>
    <w:rsid w:val="008A6064"/>
    <w:rsid w:val="008A63A6"/>
    <w:rsid w:val="008A654B"/>
    <w:rsid w:val="008A6D35"/>
    <w:rsid w:val="008A78E0"/>
    <w:rsid w:val="008A79A6"/>
    <w:rsid w:val="008B0BEF"/>
    <w:rsid w:val="008B1DAE"/>
    <w:rsid w:val="008B1DEE"/>
    <w:rsid w:val="008B2943"/>
    <w:rsid w:val="008B298E"/>
    <w:rsid w:val="008B2B26"/>
    <w:rsid w:val="008B36A9"/>
    <w:rsid w:val="008B395B"/>
    <w:rsid w:val="008B3F0D"/>
    <w:rsid w:val="008B4107"/>
    <w:rsid w:val="008B496E"/>
    <w:rsid w:val="008B498E"/>
    <w:rsid w:val="008B4AD8"/>
    <w:rsid w:val="008B5651"/>
    <w:rsid w:val="008B60BE"/>
    <w:rsid w:val="008B6709"/>
    <w:rsid w:val="008B684A"/>
    <w:rsid w:val="008B6BCC"/>
    <w:rsid w:val="008B7237"/>
    <w:rsid w:val="008B7D63"/>
    <w:rsid w:val="008C0361"/>
    <w:rsid w:val="008C058A"/>
    <w:rsid w:val="008C064D"/>
    <w:rsid w:val="008C12EE"/>
    <w:rsid w:val="008C3A80"/>
    <w:rsid w:val="008C473B"/>
    <w:rsid w:val="008C4A01"/>
    <w:rsid w:val="008C5DFE"/>
    <w:rsid w:val="008C662E"/>
    <w:rsid w:val="008C6F9D"/>
    <w:rsid w:val="008C70BB"/>
    <w:rsid w:val="008D1124"/>
    <w:rsid w:val="008D1A86"/>
    <w:rsid w:val="008D1D5D"/>
    <w:rsid w:val="008D2824"/>
    <w:rsid w:val="008D2B5A"/>
    <w:rsid w:val="008D2E05"/>
    <w:rsid w:val="008D39F6"/>
    <w:rsid w:val="008D3C38"/>
    <w:rsid w:val="008D4B30"/>
    <w:rsid w:val="008D4C44"/>
    <w:rsid w:val="008D4D1D"/>
    <w:rsid w:val="008D532A"/>
    <w:rsid w:val="008D612F"/>
    <w:rsid w:val="008D62E2"/>
    <w:rsid w:val="008D6720"/>
    <w:rsid w:val="008D7834"/>
    <w:rsid w:val="008D7EC8"/>
    <w:rsid w:val="008E0656"/>
    <w:rsid w:val="008E24A0"/>
    <w:rsid w:val="008E2F40"/>
    <w:rsid w:val="008E3110"/>
    <w:rsid w:val="008E362D"/>
    <w:rsid w:val="008E36AF"/>
    <w:rsid w:val="008E3CA1"/>
    <w:rsid w:val="008E3DE4"/>
    <w:rsid w:val="008E4833"/>
    <w:rsid w:val="008E49E4"/>
    <w:rsid w:val="008E4A5F"/>
    <w:rsid w:val="008E555C"/>
    <w:rsid w:val="008E56A2"/>
    <w:rsid w:val="008E5812"/>
    <w:rsid w:val="008E5A91"/>
    <w:rsid w:val="008E6A8F"/>
    <w:rsid w:val="008E6E1C"/>
    <w:rsid w:val="008E7410"/>
    <w:rsid w:val="008F02BD"/>
    <w:rsid w:val="008F0384"/>
    <w:rsid w:val="008F14B0"/>
    <w:rsid w:val="008F1B57"/>
    <w:rsid w:val="008F1FD8"/>
    <w:rsid w:val="008F291E"/>
    <w:rsid w:val="008F306F"/>
    <w:rsid w:val="008F317F"/>
    <w:rsid w:val="008F3835"/>
    <w:rsid w:val="008F3B09"/>
    <w:rsid w:val="008F407C"/>
    <w:rsid w:val="008F42EC"/>
    <w:rsid w:val="008F4778"/>
    <w:rsid w:val="008F539B"/>
    <w:rsid w:val="008F5617"/>
    <w:rsid w:val="008F58D5"/>
    <w:rsid w:val="008F683F"/>
    <w:rsid w:val="008F6CCD"/>
    <w:rsid w:val="008F6FA4"/>
    <w:rsid w:val="008F70B3"/>
    <w:rsid w:val="00900178"/>
    <w:rsid w:val="00901598"/>
    <w:rsid w:val="009024DA"/>
    <w:rsid w:val="0090329E"/>
    <w:rsid w:val="00903583"/>
    <w:rsid w:val="00905396"/>
    <w:rsid w:val="0090565F"/>
    <w:rsid w:val="009056F4"/>
    <w:rsid w:val="00906F2B"/>
    <w:rsid w:val="00907CEA"/>
    <w:rsid w:val="00907D93"/>
    <w:rsid w:val="00910673"/>
    <w:rsid w:val="00910C3F"/>
    <w:rsid w:val="009114A4"/>
    <w:rsid w:val="009117B5"/>
    <w:rsid w:val="009127B9"/>
    <w:rsid w:val="00912B89"/>
    <w:rsid w:val="00912BAC"/>
    <w:rsid w:val="00912F05"/>
    <w:rsid w:val="00913081"/>
    <w:rsid w:val="009132E8"/>
    <w:rsid w:val="00913B7C"/>
    <w:rsid w:val="00913C49"/>
    <w:rsid w:val="00914236"/>
    <w:rsid w:val="00914CED"/>
    <w:rsid w:val="00915428"/>
    <w:rsid w:val="00916C0A"/>
    <w:rsid w:val="009172F7"/>
    <w:rsid w:val="0091742F"/>
    <w:rsid w:val="00920018"/>
    <w:rsid w:val="009206E9"/>
    <w:rsid w:val="0092099A"/>
    <w:rsid w:val="00920E03"/>
    <w:rsid w:val="00921472"/>
    <w:rsid w:val="00921550"/>
    <w:rsid w:val="0092166C"/>
    <w:rsid w:val="009221AA"/>
    <w:rsid w:val="0092295D"/>
    <w:rsid w:val="00922E0E"/>
    <w:rsid w:val="00923357"/>
    <w:rsid w:val="009240B7"/>
    <w:rsid w:val="00924D3C"/>
    <w:rsid w:val="00924F4D"/>
    <w:rsid w:val="009255E3"/>
    <w:rsid w:val="00925F25"/>
    <w:rsid w:val="009261DD"/>
    <w:rsid w:val="00926235"/>
    <w:rsid w:val="0092651E"/>
    <w:rsid w:val="00927381"/>
    <w:rsid w:val="009273D1"/>
    <w:rsid w:val="009275BC"/>
    <w:rsid w:val="0093033E"/>
    <w:rsid w:val="00930F3E"/>
    <w:rsid w:val="00932467"/>
    <w:rsid w:val="00932D22"/>
    <w:rsid w:val="009337C4"/>
    <w:rsid w:val="00933D2C"/>
    <w:rsid w:val="00933DD9"/>
    <w:rsid w:val="00933E50"/>
    <w:rsid w:val="00935FDA"/>
    <w:rsid w:val="0093602D"/>
    <w:rsid w:val="009378D5"/>
    <w:rsid w:val="009379E9"/>
    <w:rsid w:val="00940177"/>
    <w:rsid w:val="0094021E"/>
    <w:rsid w:val="009405E7"/>
    <w:rsid w:val="00940CA1"/>
    <w:rsid w:val="009411DB"/>
    <w:rsid w:val="0094120F"/>
    <w:rsid w:val="009412E4"/>
    <w:rsid w:val="009416C8"/>
    <w:rsid w:val="009418B6"/>
    <w:rsid w:val="00941BC0"/>
    <w:rsid w:val="00941FA4"/>
    <w:rsid w:val="00942228"/>
    <w:rsid w:val="00942F52"/>
    <w:rsid w:val="00942FD4"/>
    <w:rsid w:val="0094382B"/>
    <w:rsid w:val="00943890"/>
    <w:rsid w:val="009438E0"/>
    <w:rsid w:val="00946790"/>
    <w:rsid w:val="00946B7F"/>
    <w:rsid w:val="009476A0"/>
    <w:rsid w:val="00947EC3"/>
    <w:rsid w:val="0095018B"/>
    <w:rsid w:val="00950214"/>
    <w:rsid w:val="0095078D"/>
    <w:rsid w:val="009508B7"/>
    <w:rsid w:val="00950C27"/>
    <w:rsid w:val="00951505"/>
    <w:rsid w:val="009525EE"/>
    <w:rsid w:val="00953025"/>
    <w:rsid w:val="00953222"/>
    <w:rsid w:val="0095329D"/>
    <w:rsid w:val="0095378C"/>
    <w:rsid w:val="009538AB"/>
    <w:rsid w:val="009539A6"/>
    <w:rsid w:val="00954084"/>
    <w:rsid w:val="009540B2"/>
    <w:rsid w:val="00954701"/>
    <w:rsid w:val="00954F90"/>
    <w:rsid w:val="00955961"/>
    <w:rsid w:val="00956036"/>
    <w:rsid w:val="009561DC"/>
    <w:rsid w:val="009570DC"/>
    <w:rsid w:val="0095740A"/>
    <w:rsid w:val="00957834"/>
    <w:rsid w:val="0096066A"/>
    <w:rsid w:val="0096128F"/>
    <w:rsid w:val="009614DA"/>
    <w:rsid w:val="00961B48"/>
    <w:rsid w:val="00961B67"/>
    <w:rsid w:val="00961C06"/>
    <w:rsid w:val="0096312E"/>
    <w:rsid w:val="0096343B"/>
    <w:rsid w:val="0096346A"/>
    <w:rsid w:val="00963804"/>
    <w:rsid w:val="009641ED"/>
    <w:rsid w:val="009645AA"/>
    <w:rsid w:val="00964E08"/>
    <w:rsid w:val="00965023"/>
    <w:rsid w:val="009654B1"/>
    <w:rsid w:val="00965D9C"/>
    <w:rsid w:val="00966036"/>
    <w:rsid w:val="009664B0"/>
    <w:rsid w:val="00967070"/>
    <w:rsid w:val="00967CA1"/>
    <w:rsid w:val="00967E09"/>
    <w:rsid w:val="009703F7"/>
    <w:rsid w:val="00970EB2"/>
    <w:rsid w:val="00971199"/>
    <w:rsid w:val="009715E6"/>
    <w:rsid w:val="009729E0"/>
    <w:rsid w:val="00972CDD"/>
    <w:rsid w:val="00972E86"/>
    <w:rsid w:val="00974F8A"/>
    <w:rsid w:val="009755E9"/>
    <w:rsid w:val="00976701"/>
    <w:rsid w:val="00976A89"/>
    <w:rsid w:val="009774C5"/>
    <w:rsid w:val="00977591"/>
    <w:rsid w:val="00977637"/>
    <w:rsid w:val="00977748"/>
    <w:rsid w:val="00980200"/>
    <w:rsid w:val="009802F7"/>
    <w:rsid w:val="009810EB"/>
    <w:rsid w:val="0098116D"/>
    <w:rsid w:val="0098189E"/>
    <w:rsid w:val="00981ABD"/>
    <w:rsid w:val="009827CE"/>
    <w:rsid w:val="00982AA0"/>
    <w:rsid w:val="00982BED"/>
    <w:rsid w:val="009831F9"/>
    <w:rsid w:val="00983938"/>
    <w:rsid w:val="0098494D"/>
    <w:rsid w:val="00985599"/>
    <w:rsid w:val="009859BC"/>
    <w:rsid w:val="00985AE2"/>
    <w:rsid w:val="00986FD3"/>
    <w:rsid w:val="009873F3"/>
    <w:rsid w:val="0098761E"/>
    <w:rsid w:val="00987639"/>
    <w:rsid w:val="009879A1"/>
    <w:rsid w:val="00987AFE"/>
    <w:rsid w:val="00987D2D"/>
    <w:rsid w:val="00990036"/>
    <w:rsid w:val="00990AE6"/>
    <w:rsid w:val="009910B2"/>
    <w:rsid w:val="0099198D"/>
    <w:rsid w:val="00991BA7"/>
    <w:rsid w:val="00991CD8"/>
    <w:rsid w:val="00991F15"/>
    <w:rsid w:val="009935CE"/>
    <w:rsid w:val="009936AC"/>
    <w:rsid w:val="009942D3"/>
    <w:rsid w:val="00995EE2"/>
    <w:rsid w:val="00996119"/>
    <w:rsid w:val="00996290"/>
    <w:rsid w:val="009963D0"/>
    <w:rsid w:val="00996E07"/>
    <w:rsid w:val="009972A7"/>
    <w:rsid w:val="00997770"/>
    <w:rsid w:val="00997A89"/>
    <w:rsid w:val="009A0693"/>
    <w:rsid w:val="009A07CA"/>
    <w:rsid w:val="009A08F7"/>
    <w:rsid w:val="009A0D3E"/>
    <w:rsid w:val="009A1E47"/>
    <w:rsid w:val="009A22B7"/>
    <w:rsid w:val="009A36D4"/>
    <w:rsid w:val="009A3868"/>
    <w:rsid w:val="009A407B"/>
    <w:rsid w:val="009A5C09"/>
    <w:rsid w:val="009A67D2"/>
    <w:rsid w:val="009A7493"/>
    <w:rsid w:val="009A757D"/>
    <w:rsid w:val="009B0653"/>
    <w:rsid w:val="009B0873"/>
    <w:rsid w:val="009B17E4"/>
    <w:rsid w:val="009B1DC4"/>
    <w:rsid w:val="009B403E"/>
    <w:rsid w:val="009B47A4"/>
    <w:rsid w:val="009B5C2B"/>
    <w:rsid w:val="009B6CA3"/>
    <w:rsid w:val="009B6CFF"/>
    <w:rsid w:val="009B7CB6"/>
    <w:rsid w:val="009C0099"/>
    <w:rsid w:val="009C06A0"/>
    <w:rsid w:val="009C10B1"/>
    <w:rsid w:val="009C138D"/>
    <w:rsid w:val="009C13BD"/>
    <w:rsid w:val="009C1CF5"/>
    <w:rsid w:val="009C2E9D"/>
    <w:rsid w:val="009C366C"/>
    <w:rsid w:val="009C37ED"/>
    <w:rsid w:val="009C396C"/>
    <w:rsid w:val="009C4195"/>
    <w:rsid w:val="009C4602"/>
    <w:rsid w:val="009C53E2"/>
    <w:rsid w:val="009C5625"/>
    <w:rsid w:val="009C5F1A"/>
    <w:rsid w:val="009C5F9E"/>
    <w:rsid w:val="009C6948"/>
    <w:rsid w:val="009C6B3B"/>
    <w:rsid w:val="009C6C81"/>
    <w:rsid w:val="009C6CD0"/>
    <w:rsid w:val="009C7BF1"/>
    <w:rsid w:val="009D0822"/>
    <w:rsid w:val="009D09FA"/>
    <w:rsid w:val="009D0C33"/>
    <w:rsid w:val="009D17C5"/>
    <w:rsid w:val="009D1A02"/>
    <w:rsid w:val="009D1EA8"/>
    <w:rsid w:val="009D226C"/>
    <w:rsid w:val="009D2594"/>
    <w:rsid w:val="009D29ED"/>
    <w:rsid w:val="009D2B41"/>
    <w:rsid w:val="009D2CEC"/>
    <w:rsid w:val="009D3C13"/>
    <w:rsid w:val="009D44CC"/>
    <w:rsid w:val="009D4BE1"/>
    <w:rsid w:val="009D546D"/>
    <w:rsid w:val="009D5884"/>
    <w:rsid w:val="009D6A84"/>
    <w:rsid w:val="009D6B59"/>
    <w:rsid w:val="009D6CA7"/>
    <w:rsid w:val="009D6FC0"/>
    <w:rsid w:val="009D731F"/>
    <w:rsid w:val="009D7804"/>
    <w:rsid w:val="009E021D"/>
    <w:rsid w:val="009E08E5"/>
    <w:rsid w:val="009E0F9E"/>
    <w:rsid w:val="009E1540"/>
    <w:rsid w:val="009E1CD4"/>
    <w:rsid w:val="009E1FD3"/>
    <w:rsid w:val="009E2746"/>
    <w:rsid w:val="009E2A73"/>
    <w:rsid w:val="009E46B5"/>
    <w:rsid w:val="009E6C5A"/>
    <w:rsid w:val="009E7061"/>
    <w:rsid w:val="009E76E7"/>
    <w:rsid w:val="009F048A"/>
    <w:rsid w:val="009F06A2"/>
    <w:rsid w:val="009F15AC"/>
    <w:rsid w:val="009F2D14"/>
    <w:rsid w:val="009F3EB8"/>
    <w:rsid w:val="009F4731"/>
    <w:rsid w:val="009F4C1F"/>
    <w:rsid w:val="009F54F9"/>
    <w:rsid w:val="009F589E"/>
    <w:rsid w:val="009F6029"/>
    <w:rsid w:val="009F6085"/>
    <w:rsid w:val="009F69A7"/>
    <w:rsid w:val="009F6CE5"/>
    <w:rsid w:val="009F7D05"/>
    <w:rsid w:val="009F7ED5"/>
    <w:rsid w:val="00A00805"/>
    <w:rsid w:val="00A009C6"/>
    <w:rsid w:val="00A02554"/>
    <w:rsid w:val="00A02A91"/>
    <w:rsid w:val="00A03039"/>
    <w:rsid w:val="00A0343B"/>
    <w:rsid w:val="00A03D9B"/>
    <w:rsid w:val="00A04058"/>
    <w:rsid w:val="00A0483C"/>
    <w:rsid w:val="00A04C5D"/>
    <w:rsid w:val="00A05102"/>
    <w:rsid w:val="00A057D1"/>
    <w:rsid w:val="00A05A1F"/>
    <w:rsid w:val="00A06A7D"/>
    <w:rsid w:val="00A06B4D"/>
    <w:rsid w:val="00A07308"/>
    <w:rsid w:val="00A07B09"/>
    <w:rsid w:val="00A107C5"/>
    <w:rsid w:val="00A11096"/>
    <w:rsid w:val="00A11D48"/>
    <w:rsid w:val="00A1220C"/>
    <w:rsid w:val="00A127F2"/>
    <w:rsid w:val="00A12A93"/>
    <w:rsid w:val="00A12B75"/>
    <w:rsid w:val="00A15ED0"/>
    <w:rsid w:val="00A16799"/>
    <w:rsid w:val="00A16E97"/>
    <w:rsid w:val="00A16EA3"/>
    <w:rsid w:val="00A171EA"/>
    <w:rsid w:val="00A17826"/>
    <w:rsid w:val="00A17DD2"/>
    <w:rsid w:val="00A201D2"/>
    <w:rsid w:val="00A204CD"/>
    <w:rsid w:val="00A23951"/>
    <w:rsid w:val="00A24763"/>
    <w:rsid w:val="00A2562B"/>
    <w:rsid w:val="00A26A4E"/>
    <w:rsid w:val="00A26BFA"/>
    <w:rsid w:val="00A27AAF"/>
    <w:rsid w:val="00A27FCB"/>
    <w:rsid w:val="00A30135"/>
    <w:rsid w:val="00A30F44"/>
    <w:rsid w:val="00A312FC"/>
    <w:rsid w:val="00A31ACB"/>
    <w:rsid w:val="00A323F7"/>
    <w:rsid w:val="00A32437"/>
    <w:rsid w:val="00A3283A"/>
    <w:rsid w:val="00A3290B"/>
    <w:rsid w:val="00A32A70"/>
    <w:rsid w:val="00A32E36"/>
    <w:rsid w:val="00A34306"/>
    <w:rsid w:val="00A35716"/>
    <w:rsid w:val="00A36205"/>
    <w:rsid w:val="00A36367"/>
    <w:rsid w:val="00A36D7C"/>
    <w:rsid w:val="00A36E58"/>
    <w:rsid w:val="00A37182"/>
    <w:rsid w:val="00A37B2A"/>
    <w:rsid w:val="00A40165"/>
    <w:rsid w:val="00A417A1"/>
    <w:rsid w:val="00A429A0"/>
    <w:rsid w:val="00A42E54"/>
    <w:rsid w:val="00A437F0"/>
    <w:rsid w:val="00A4509A"/>
    <w:rsid w:val="00A46B35"/>
    <w:rsid w:val="00A46D80"/>
    <w:rsid w:val="00A471DF"/>
    <w:rsid w:val="00A476D7"/>
    <w:rsid w:val="00A47855"/>
    <w:rsid w:val="00A47A64"/>
    <w:rsid w:val="00A50030"/>
    <w:rsid w:val="00A50122"/>
    <w:rsid w:val="00A50483"/>
    <w:rsid w:val="00A5104C"/>
    <w:rsid w:val="00A51240"/>
    <w:rsid w:val="00A52D5F"/>
    <w:rsid w:val="00A53D7A"/>
    <w:rsid w:val="00A53E7F"/>
    <w:rsid w:val="00A56501"/>
    <w:rsid w:val="00A56EFD"/>
    <w:rsid w:val="00A570DC"/>
    <w:rsid w:val="00A57507"/>
    <w:rsid w:val="00A60573"/>
    <w:rsid w:val="00A60912"/>
    <w:rsid w:val="00A6102B"/>
    <w:rsid w:val="00A615F4"/>
    <w:rsid w:val="00A61906"/>
    <w:rsid w:val="00A61D3A"/>
    <w:rsid w:val="00A63D40"/>
    <w:rsid w:val="00A64E93"/>
    <w:rsid w:val="00A64F96"/>
    <w:rsid w:val="00A656FA"/>
    <w:rsid w:val="00A65CE0"/>
    <w:rsid w:val="00A66082"/>
    <w:rsid w:val="00A66243"/>
    <w:rsid w:val="00A669DA"/>
    <w:rsid w:val="00A673D5"/>
    <w:rsid w:val="00A674D3"/>
    <w:rsid w:val="00A712D8"/>
    <w:rsid w:val="00A718A5"/>
    <w:rsid w:val="00A731E3"/>
    <w:rsid w:val="00A73C8C"/>
    <w:rsid w:val="00A74E59"/>
    <w:rsid w:val="00A750B5"/>
    <w:rsid w:val="00A75BE6"/>
    <w:rsid w:val="00A75CB5"/>
    <w:rsid w:val="00A761D8"/>
    <w:rsid w:val="00A76731"/>
    <w:rsid w:val="00A76CD3"/>
    <w:rsid w:val="00A77C7D"/>
    <w:rsid w:val="00A80BD7"/>
    <w:rsid w:val="00A80E9D"/>
    <w:rsid w:val="00A81623"/>
    <w:rsid w:val="00A81990"/>
    <w:rsid w:val="00A82115"/>
    <w:rsid w:val="00A821B5"/>
    <w:rsid w:val="00A82FF8"/>
    <w:rsid w:val="00A833F3"/>
    <w:rsid w:val="00A83BB8"/>
    <w:rsid w:val="00A83CB8"/>
    <w:rsid w:val="00A84065"/>
    <w:rsid w:val="00A84A0C"/>
    <w:rsid w:val="00A84D42"/>
    <w:rsid w:val="00A85F92"/>
    <w:rsid w:val="00A86345"/>
    <w:rsid w:val="00A868C4"/>
    <w:rsid w:val="00A868ED"/>
    <w:rsid w:val="00A900B0"/>
    <w:rsid w:val="00A907BD"/>
    <w:rsid w:val="00A939C4"/>
    <w:rsid w:val="00A93D22"/>
    <w:rsid w:val="00A947AF"/>
    <w:rsid w:val="00A94D4C"/>
    <w:rsid w:val="00A9504B"/>
    <w:rsid w:val="00A95FB0"/>
    <w:rsid w:val="00A96402"/>
    <w:rsid w:val="00A96D3C"/>
    <w:rsid w:val="00A97731"/>
    <w:rsid w:val="00AA022B"/>
    <w:rsid w:val="00AA0E61"/>
    <w:rsid w:val="00AA0F47"/>
    <w:rsid w:val="00AA1049"/>
    <w:rsid w:val="00AA132F"/>
    <w:rsid w:val="00AA1457"/>
    <w:rsid w:val="00AA1754"/>
    <w:rsid w:val="00AA228F"/>
    <w:rsid w:val="00AA272C"/>
    <w:rsid w:val="00AA2A53"/>
    <w:rsid w:val="00AA4715"/>
    <w:rsid w:val="00AA4C35"/>
    <w:rsid w:val="00AA5A18"/>
    <w:rsid w:val="00AA5A39"/>
    <w:rsid w:val="00AA5FAB"/>
    <w:rsid w:val="00AA61B0"/>
    <w:rsid w:val="00AA6D62"/>
    <w:rsid w:val="00AA73A3"/>
    <w:rsid w:val="00AA7588"/>
    <w:rsid w:val="00AA75F3"/>
    <w:rsid w:val="00AB0334"/>
    <w:rsid w:val="00AB06B9"/>
    <w:rsid w:val="00AB08DD"/>
    <w:rsid w:val="00AB0AF1"/>
    <w:rsid w:val="00AB0D06"/>
    <w:rsid w:val="00AB1592"/>
    <w:rsid w:val="00AB16B3"/>
    <w:rsid w:val="00AB1973"/>
    <w:rsid w:val="00AB1BF3"/>
    <w:rsid w:val="00AB2189"/>
    <w:rsid w:val="00AB36BA"/>
    <w:rsid w:val="00AB3961"/>
    <w:rsid w:val="00AB45D6"/>
    <w:rsid w:val="00AB4BD1"/>
    <w:rsid w:val="00AB5730"/>
    <w:rsid w:val="00AB5D20"/>
    <w:rsid w:val="00AB6053"/>
    <w:rsid w:val="00AB61F7"/>
    <w:rsid w:val="00AB6B01"/>
    <w:rsid w:val="00AB72FD"/>
    <w:rsid w:val="00AB73D1"/>
    <w:rsid w:val="00AB75D0"/>
    <w:rsid w:val="00AB7D34"/>
    <w:rsid w:val="00AC04A2"/>
    <w:rsid w:val="00AC12C8"/>
    <w:rsid w:val="00AC28C8"/>
    <w:rsid w:val="00AC2D1C"/>
    <w:rsid w:val="00AC3B1D"/>
    <w:rsid w:val="00AC3BC5"/>
    <w:rsid w:val="00AC3CD1"/>
    <w:rsid w:val="00AC4567"/>
    <w:rsid w:val="00AC7041"/>
    <w:rsid w:val="00AC74BB"/>
    <w:rsid w:val="00AC78B0"/>
    <w:rsid w:val="00AC7A16"/>
    <w:rsid w:val="00AC7A91"/>
    <w:rsid w:val="00AC7D37"/>
    <w:rsid w:val="00AD1070"/>
    <w:rsid w:val="00AD1C6D"/>
    <w:rsid w:val="00AD1CE5"/>
    <w:rsid w:val="00AD29E0"/>
    <w:rsid w:val="00AD2B19"/>
    <w:rsid w:val="00AD3586"/>
    <w:rsid w:val="00AD3929"/>
    <w:rsid w:val="00AD509E"/>
    <w:rsid w:val="00AD5E11"/>
    <w:rsid w:val="00AD6056"/>
    <w:rsid w:val="00AE0431"/>
    <w:rsid w:val="00AE0782"/>
    <w:rsid w:val="00AE0B16"/>
    <w:rsid w:val="00AE0B6A"/>
    <w:rsid w:val="00AE0FA6"/>
    <w:rsid w:val="00AE1227"/>
    <w:rsid w:val="00AE1355"/>
    <w:rsid w:val="00AE1D0E"/>
    <w:rsid w:val="00AE22A1"/>
    <w:rsid w:val="00AE2710"/>
    <w:rsid w:val="00AE2D0D"/>
    <w:rsid w:val="00AE2F74"/>
    <w:rsid w:val="00AE3155"/>
    <w:rsid w:val="00AE413A"/>
    <w:rsid w:val="00AE4736"/>
    <w:rsid w:val="00AE491A"/>
    <w:rsid w:val="00AE5457"/>
    <w:rsid w:val="00AE6664"/>
    <w:rsid w:val="00AE71F1"/>
    <w:rsid w:val="00AE7578"/>
    <w:rsid w:val="00AE7D87"/>
    <w:rsid w:val="00AF1841"/>
    <w:rsid w:val="00AF2288"/>
    <w:rsid w:val="00AF4371"/>
    <w:rsid w:val="00AF47DC"/>
    <w:rsid w:val="00AF4A1B"/>
    <w:rsid w:val="00AF5DCA"/>
    <w:rsid w:val="00AF5E5F"/>
    <w:rsid w:val="00AF6189"/>
    <w:rsid w:val="00AF6CAB"/>
    <w:rsid w:val="00AF6DB5"/>
    <w:rsid w:val="00AF74A1"/>
    <w:rsid w:val="00AF7702"/>
    <w:rsid w:val="00AF78E1"/>
    <w:rsid w:val="00B006FC"/>
    <w:rsid w:val="00B00B7B"/>
    <w:rsid w:val="00B00CBC"/>
    <w:rsid w:val="00B00D2B"/>
    <w:rsid w:val="00B01877"/>
    <w:rsid w:val="00B01910"/>
    <w:rsid w:val="00B01939"/>
    <w:rsid w:val="00B02194"/>
    <w:rsid w:val="00B0303A"/>
    <w:rsid w:val="00B04DF9"/>
    <w:rsid w:val="00B051BA"/>
    <w:rsid w:val="00B05350"/>
    <w:rsid w:val="00B06367"/>
    <w:rsid w:val="00B06C8F"/>
    <w:rsid w:val="00B10665"/>
    <w:rsid w:val="00B11B0D"/>
    <w:rsid w:val="00B11C7B"/>
    <w:rsid w:val="00B120F7"/>
    <w:rsid w:val="00B1238F"/>
    <w:rsid w:val="00B12468"/>
    <w:rsid w:val="00B1252C"/>
    <w:rsid w:val="00B12735"/>
    <w:rsid w:val="00B12755"/>
    <w:rsid w:val="00B12863"/>
    <w:rsid w:val="00B12999"/>
    <w:rsid w:val="00B12EAB"/>
    <w:rsid w:val="00B13386"/>
    <w:rsid w:val="00B13599"/>
    <w:rsid w:val="00B13922"/>
    <w:rsid w:val="00B14348"/>
    <w:rsid w:val="00B14717"/>
    <w:rsid w:val="00B15E14"/>
    <w:rsid w:val="00B1631D"/>
    <w:rsid w:val="00B1645B"/>
    <w:rsid w:val="00B172F7"/>
    <w:rsid w:val="00B179AA"/>
    <w:rsid w:val="00B17ADC"/>
    <w:rsid w:val="00B2029E"/>
    <w:rsid w:val="00B21AEB"/>
    <w:rsid w:val="00B220B0"/>
    <w:rsid w:val="00B24678"/>
    <w:rsid w:val="00B24744"/>
    <w:rsid w:val="00B24B08"/>
    <w:rsid w:val="00B24C5A"/>
    <w:rsid w:val="00B262B6"/>
    <w:rsid w:val="00B26A8C"/>
    <w:rsid w:val="00B27AB1"/>
    <w:rsid w:val="00B27B02"/>
    <w:rsid w:val="00B27E26"/>
    <w:rsid w:val="00B27F63"/>
    <w:rsid w:val="00B306DE"/>
    <w:rsid w:val="00B30B57"/>
    <w:rsid w:val="00B31780"/>
    <w:rsid w:val="00B31DB4"/>
    <w:rsid w:val="00B33514"/>
    <w:rsid w:val="00B33C3D"/>
    <w:rsid w:val="00B33C84"/>
    <w:rsid w:val="00B35308"/>
    <w:rsid w:val="00B3558F"/>
    <w:rsid w:val="00B3562A"/>
    <w:rsid w:val="00B35791"/>
    <w:rsid w:val="00B36743"/>
    <w:rsid w:val="00B37877"/>
    <w:rsid w:val="00B37CCA"/>
    <w:rsid w:val="00B402D4"/>
    <w:rsid w:val="00B413B3"/>
    <w:rsid w:val="00B41BFA"/>
    <w:rsid w:val="00B42E5C"/>
    <w:rsid w:val="00B42F04"/>
    <w:rsid w:val="00B4323E"/>
    <w:rsid w:val="00B4372E"/>
    <w:rsid w:val="00B44301"/>
    <w:rsid w:val="00B446A2"/>
    <w:rsid w:val="00B448E8"/>
    <w:rsid w:val="00B44AE6"/>
    <w:rsid w:val="00B44BAE"/>
    <w:rsid w:val="00B44C4F"/>
    <w:rsid w:val="00B453FA"/>
    <w:rsid w:val="00B4587A"/>
    <w:rsid w:val="00B45E6D"/>
    <w:rsid w:val="00B46BFD"/>
    <w:rsid w:val="00B47084"/>
    <w:rsid w:val="00B47D90"/>
    <w:rsid w:val="00B5088D"/>
    <w:rsid w:val="00B50890"/>
    <w:rsid w:val="00B50FBF"/>
    <w:rsid w:val="00B51516"/>
    <w:rsid w:val="00B51857"/>
    <w:rsid w:val="00B529E2"/>
    <w:rsid w:val="00B52CCD"/>
    <w:rsid w:val="00B53070"/>
    <w:rsid w:val="00B5355A"/>
    <w:rsid w:val="00B54251"/>
    <w:rsid w:val="00B5482F"/>
    <w:rsid w:val="00B5485C"/>
    <w:rsid w:val="00B54A0E"/>
    <w:rsid w:val="00B54E13"/>
    <w:rsid w:val="00B57524"/>
    <w:rsid w:val="00B6043A"/>
    <w:rsid w:val="00B613D1"/>
    <w:rsid w:val="00B61594"/>
    <w:rsid w:val="00B61BE6"/>
    <w:rsid w:val="00B63125"/>
    <w:rsid w:val="00B638D7"/>
    <w:rsid w:val="00B63A96"/>
    <w:rsid w:val="00B640B5"/>
    <w:rsid w:val="00B64B75"/>
    <w:rsid w:val="00B64B9B"/>
    <w:rsid w:val="00B6509C"/>
    <w:rsid w:val="00B6599E"/>
    <w:rsid w:val="00B65EC1"/>
    <w:rsid w:val="00B66282"/>
    <w:rsid w:val="00B6651C"/>
    <w:rsid w:val="00B66A83"/>
    <w:rsid w:val="00B66FC4"/>
    <w:rsid w:val="00B67F2D"/>
    <w:rsid w:val="00B702C5"/>
    <w:rsid w:val="00B70AB5"/>
    <w:rsid w:val="00B71083"/>
    <w:rsid w:val="00B719CE"/>
    <w:rsid w:val="00B71B4D"/>
    <w:rsid w:val="00B72691"/>
    <w:rsid w:val="00B72B27"/>
    <w:rsid w:val="00B730CA"/>
    <w:rsid w:val="00B7387F"/>
    <w:rsid w:val="00B73BA2"/>
    <w:rsid w:val="00B73C4F"/>
    <w:rsid w:val="00B74422"/>
    <w:rsid w:val="00B74B4C"/>
    <w:rsid w:val="00B753D2"/>
    <w:rsid w:val="00B75C55"/>
    <w:rsid w:val="00B76080"/>
    <w:rsid w:val="00B766DC"/>
    <w:rsid w:val="00B76761"/>
    <w:rsid w:val="00B769BA"/>
    <w:rsid w:val="00B77319"/>
    <w:rsid w:val="00B77D8C"/>
    <w:rsid w:val="00B811DD"/>
    <w:rsid w:val="00B82252"/>
    <w:rsid w:val="00B82B46"/>
    <w:rsid w:val="00B82C43"/>
    <w:rsid w:val="00B82EA9"/>
    <w:rsid w:val="00B82FA8"/>
    <w:rsid w:val="00B834FE"/>
    <w:rsid w:val="00B85F83"/>
    <w:rsid w:val="00B86393"/>
    <w:rsid w:val="00B8787A"/>
    <w:rsid w:val="00B87A2B"/>
    <w:rsid w:val="00B87B80"/>
    <w:rsid w:val="00B87B9E"/>
    <w:rsid w:val="00B90079"/>
    <w:rsid w:val="00B902BB"/>
    <w:rsid w:val="00B90E5C"/>
    <w:rsid w:val="00B920ED"/>
    <w:rsid w:val="00B9230A"/>
    <w:rsid w:val="00B9242C"/>
    <w:rsid w:val="00B92B44"/>
    <w:rsid w:val="00B93A8C"/>
    <w:rsid w:val="00B94F55"/>
    <w:rsid w:val="00B951A2"/>
    <w:rsid w:val="00B95332"/>
    <w:rsid w:val="00B96F83"/>
    <w:rsid w:val="00B973B1"/>
    <w:rsid w:val="00B973DD"/>
    <w:rsid w:val="00B97724"/>
    <w:rsid w:val="00B97D7F"/>
    <w:rsid w:val="00BA1878"/>
    <w:rsid w:val="00BA3302"/>
    <w:rsid w:val="00BA36B4"/>
    <w:rsid w:val="00BA483C"/>
    <w:rsid w:val="00BA4926"/>
    <w:rsid w:val="00BA4C2E"/>
    <w:rsid w:val="00BA4FA9"/>
    <w:rsid w:val="00BA5EE0"/>
    <w:rsid w:val="00BA679B"/>
    <w:rsid w:val="00BA69F0"/>
    <w:rsid w:val="00BA763D"/>
    <w:rsid w:val="00BA7719"/>
    <w:rsid w:val="00BA7C38"/>
    <w:rsid w:val="00BA7E8F"/>
    <w:rsid w:val="00BA7E96"/>
    <w:rsid w:val="00BB11F3"/>
    <w:rsid w:val="00BB19A4"/>
    <w:rsid w:val="00BB1E46"/>
    <w:rsid w:val="00BB2BC0"/>
    <w:rsid w:val="00BB3033"/>
    <w:rsid w:val="00BB32F2"/>
    <w:rsid w:val="00BB3EA1"/>
    <w:rsid w:val="00BB4191"/>
    <w:rsid w:val="00BB4621"/>
    <w:rsid w:val="00BB4CCE"/>
    <w:rsid w:val="00BB4E90"/>
    <w:rsid w:val="00BB4F34"/>
    <w:rsid w:val="00BB5953"/>
    <w:rsid w:val="00BB5CBA"/>
    <w:rsid w:val="00BB7215"/>
    <w:rsid w:val="00BB7314"/>
    <w:rsid w:val="00BB7A77"/>
    <w:rsid w:val="00BC0A7B"/>
    <w:rsid w:val="00BC333D"/>
    <w:rsid w:val="00BC341A"/>
    <w:rsid w:val="00BC4BD0"/>
    <w:rsid w:val="00BC4ECD"/>
    <w:rsid w:val="00BC5FC3"/>
    <w:rsid w:val="00BC61BD"/>
    <w:rsid w:val="00BC668D"/>
    <w:rsid w:val="00BC723C"/>
    <w:rsid w:val="00BC7353"/>
    <w:rsid w:val="00BC7BF2"/>
    <w:rsid w:val="00BD006C"/>
    <w:rsid w:val="00BD00E9"/>
    <w:rsid w:val="00BD0811"/>
    <w:rsid w:val="00BD0904"/>
    <w:rsid w:val="00BD20BD"/>
    <w:rsid w:val="00BD212A"/>
    <w:rsid w:val="00BD26F5"/>
    <w:rsid w:val="00BD30AA"/>
    <w:rsid w:val="00BD341A"/>
    <w:rsid w:val="00BD3B43"/>
    <w:rsid w:val="00BD40B5"/>
    <w:rsid w:val="00BD44B0"/>
    <w:rsid w:val="00BD4B26"/>
    <w:rsid w:val="00BD4BD9"/>
    <w:rsid w:val="00BD5008"/>
    <w:rsid w:val="00BD51C2"/>
    <w:rsid w:val="00BD525C"/>
    <w:rsid w:val="00BD5484"/>
    <w:rsid w:val="00BD5596"/>
    <w:rsid w:val="00BD5B4E"/>
    <w:rsid w:val="00BD5E62"/>
    <w:rsid w:val="00BD614F"/>
    <w:rsid w:val="00BD7295"/>
    <w:rsid w:val="00BD7959"/>
    <w:rsid w:val="00BE086D"/>
    <w:rsid w:val="00BE1523"/>
    <w:rsid w:val="00BE1922"/>
    <w:rsid w:val="00BE19BB"/>
    <w:rsid w:val="00BE1C65"/>
    <w:rsid w:val="00BE22EA"/>
    <w:rsid w:val="00BE290D"/>
    <w:rsid w:val="00BE29BF"/>
    <w:rsid w:val="00BE329E"/>
    <w:rsid w:val="00BE3368"/>
    <w:rsid w:val="00BE3AD6"/>
    <w:rsid w:val="00BE3C83"/>
    <w:rsid w:val="00BE4879"/>
    <w:rsid w:val="00BE635E"/>
    <w:rsid w:val="00BE6B7B"/>
    <w:rsid w:val="00BE70A1"/>
    <w:rsid w:val="00BF019F"/>
    <w:rsid w:val="00BF1529"/>
    <w:rsid w:val="00BF17E1"/>
    <w:rsid w:val="00BF1ED2"/>
    <w:rsid w:val="00BF22CA"/>
    <w:rsid w:val="00BF2543"/>
    <w:rsid w:val="00BF28C2"/>
    <w:rsid w:val="00BF3087"/>
    <w:rsid w:val="00BF37D6"/>
    <w:rsid w:val="00BF4DAF"/>
    <w:rsid w:val="00BF4ED0"/>
    <w:rsid w:val="00BF5EEE"/>
    <w:rsid w:val="00BF6233"/>
    <w:rsid w:val="00BF6507"/>
    <w:rsid w:val="00BF696B"/>
    <w:rsid w:val="00BF6E53"/>
    <w:rsid w:val="00BF6FBC"/>
    <w:rsid w:val="00BF7200"/>
    <w:rsid w:val="00C00278"/>
    <w:rsid w:val="00C01C77"/>
    <w:rsid w:val="00C02179"/>
    <w:rsid w:val="00C02EA2"/>
    <w:rsid w:val="00C033C9"/>
    <w:rsid w:val="00C0428C"/>
    <w:rsid w:val="00C04777"/>
    <w:rsid w:val="00C05AB3"/>
    <w:rsid w:val="00C05F04"/>
    <w:rsid w:val="00C063AD"/>
    <w:rsid w:val="00C06AFF"/>
    <w:rsid w:val="00C07CF5"/>
    <w:rsid w:val="00C10150"/>
    <w:rsid w:val="00C10758"/>
    <w:rsid w:val="00C10C63"/>
    <w:rsid w:val="00C11730"/>
    <w:rsid w:val="00C11D04"/>
    <w:rsid w:val="00C11F8C"/>
    <w:rsid w:val="00C12193"/>
    <w:rsid w:val="00C128F4"/>
    <w:rsid w:val="00C14132"/>
    <w:rsid w:val="00C15525"/>
    <w:rsid w:val="00C17728"/>
    <w:rsid w:val="00C2081B"/>
    <w:rsid w:val="00C211A7"/>
    <w:rsid w:val="00C21243"/>
    <w:rsid w:val="00C21F90"/>
    <w:rsid w:val="00C221B4"/>
    <w:rsid w:val="00C239B9"/>
    <w:rsid w:val="00C24234"/>
    <w:rsid w:val="00C24A01"/>
    <w:rsid w:val="00C24D55"/>
    <w:rsid w:val="00C25264"/>
    <w:rsid w:val="00C25B55"/>
    <w:rsid w:val="00C25CAA"/>
    <w:rsid w:val="00C25D76"/>
    <w:rsid w:val="00C25DAD"/>
    <w:rsid w:val="00C25E08"/>
    <w:rsid w:val="00C268C2"/>
    <w:rsid w:val="00C269AC"/>
    <w:rsid w:val="00C27A6B"/>
    <w:rsid w:val="00C27F4A"/>
    <w:rsid w:val="00C3037C"/>
    <w:rsid w:val="00C3094A"/>
    <w:rsid w:val="00C30BE0"/>
    <w:rsid w:val="00C32B32"/>
    <w:rsid w:val="00C32CBE"/>
    <w:rsid w:val="00C33148"/>
    <w:rsid w:val="00C3336D"/>
    <w:rsid w:val="00C3361C"/>
    <w:rsid w:val="00C33A73"/>
    <w:rsid w:val="00C36121"/>
    <w:rsid w:val="00C365FF"/>
    <w:rsid w:val="00C40578"/>
    <w:rsid w:val="00C40678"/>
    <w:rsid w:val="00C40F27"/>
    <w:rsid w:val="00C410AF"/>
    <w:rsid w:val="00C412B2"/>
    <w:rsid w:val="00C4335E"/>
    <w:rsid w:val="00C433D0"/>
    <w:rsid w:val="00C4360C"/>
    <w:rsid w:val="00C438BB"/>
    <w:rsid w:val="00C43967"/>
    <w:rsid w:val="00C4463D"/>
    <w:rsid w:val="00C46092"/>
    <w:rsid w:val="00C464E2"/>
    <w:rsid w:val="00C47303"/>
    <w:rsid w:val="00C4753E"/>
    <w:rsid w:val="00C47783"/>
    <w:rsid w:val="00C47BFA"/>
    <w:rsid w:val="00C516EE"/>
    <w:rsid w:val="00C52242"/>
    <w:rsid w:val="00C52471"/>
    <w:rsid w:val="00C531BC"/>
    <w:rsid w:val="00C53AF8"/>
    <w:rsid w:val="00C53BAA"/>
    <w:rsid w:val="00C53D51"/>
    <w:rsid w:val="00C53FCD"/>
    <w:rsid w:val="00C53FDC"/>
    <w:rsid w:val="00C552E7"/>
    <w:rsid w:val="00C55AD5"/>
    <w:rsid w:val="00C565EB"/>
    <w:rsid w:val="00C6004C"/>
    <w:rsid w:val="00C602A0"/>
    <w:rsid w:val="00C61A51"/>
    <w:rsid w:val="00C624BA"/>
    <w:rsid w:val="00C62927"/>
    <w:rsid w:val="00C629D8"/>
    <w:rsid w:val="00C6302C"/>
    <w:rsid w:val="00C631C1"/>
    <w:rsid w:val="00C6476E"/>
    <w:rsid w:val="00C64847"/>
    <w:rsid w:val="00C64C4E"/>
    <w:rsid w:val="00C653F1"/>
    <w:rsid w:val="00C654C7"/>
    <w:rsid w:val="00C66E09"/>
    <w:rsid w:val="00C679CA"/>
    <w:rsid w:val="00C70648"/>
    <w:rsid w:val="00C70920"/>
    <w:rsid w:val="00C70BD7"/>
    <w:rsid w:val="00C71B75"/>
    <w:rsid w:val="00C71C76"/>
    <w:rsid w:val="00C7275B"/>
    <w:rsid w:val="00C7309D"/>
    <w:rsid w:val="00C73D30"/>
    <w:rsid w:val="00C73DF5"/>
    <w:rsid w:val="00C74216"/>
    <w:rsid w:val="00C74842"/>
    <w:rsid w:val="00C749C3"/>
    <w:rsid w:val="00C75D1E"/>
    <w:rsid w:val="00C76F95"/>
    <w:rsid w:val="00C77EBA"/>
    <w:rsid w:val="00C80062"/>
    <w:rsid w:val="00C8027C"/>
    <w:rsid w:val="00C81D7E"/>
    <w:rsid w:val="00C8215B"/>
    <w:rsid w:val="00C82682"/>
    <w:rsid w:val="00C8270A"/>
    <w:rsid w:val="00C83743"/>
    <w:rsid w:val="00C83982"/>
    <w:rsid w:val="00C83B83"/>
    <w:rsid w:val="00C84708"/>
    <w:rsid w:val="00C850E8"/>
    <w:rsid w:val="00C85251"/>
    <w:rsid w:val="00C853AC"/>
    <w:rsid w:val="00C858E2"/>
    <w:rsid w:val="00C85A02"/>
    <w:rsid w:val="00C85BB3"/>
    <w:rsid w:val="00C87F5D"/>
    <w:rsid w:val="00C902E7"/>
    <w:rsid w:val="00C9061D"/>
    <w:rsid w:val="00C922F8"/>
    <w:rsid w:val="00C92571"/>
    <w:rsid w:val="00C92A40"/>
    <w:rsid w:val="00C92F70"/>
    <w:rsid w:val="00C93E79"/>
    <w:rsid w:val="00C952B5"/>
    <w:rsid w:val="00C95304"/>
    <w:rsid w:val="00C953C9"/>
    <w:rsid w:val="00C953DB"/>
    <w:rsid w:val="00C95C6E"/>
    <w:rsid w:val="00C96056"/>
    <w:rsid w:val="00C960C1"/>
    <w:rsid w:val="00C9758C"/>
    <w:rsid w:val="00CA0543"/>
    <w:rsid w:val="00CA0623"/>
    <w:rsid w:val="00CA0740"/>
    <w:rsid w:val="00CA1203"/>
    <w:rsid w:val="00CA18EF"/>
    <w:rsid w:val="00CA1A50"/>
    <w:rsid w:val="00CA21BF"/>
    <w:rsid w:val="00CA432D"/>
    <w:rsid w:val="00CA43EB"/>
    <w:rsid w:val="00CA4B4E"/>
    <w:rsid w:val="00CA4C10"/>
    <w:rsid w:val="00CA4F97"/>
    <w:rsid w:val="00CA52C2"/>
    <w:rsid w:val="00CA5409"/>
    <w:rsid w:val="00CA6E5E"/>
    <w:rsid w:val="00CA6EEA"/>
    <w:rsid w:val="00CA7797"/>
    <w:rsid w:val="00CA79D6"/>
    <w:rsid w:val="00CA7D3E"/>
    <w:rsid w:val="00CA7DAF"/>
    <w:rsid w:val="00CA7F7F"/>
    <w:rsid w:val="00CB01C6"/>
    <w:rsid w:val="00CB04C6"/>
    <w:rsid w:val="00CB0517"/>
    <w:rsid w:val="00CB0536"/>
    <w:rsid w:val="00CB099B"/>
    <w:rsid w:val="00CB0BAA"/>
    <w:rsid w:val="00CB1B48"/>
    <w:rsid w:val="00CB1D8A"/>
    <w:rsid w:val="00CB2902"/>
    <w:rsid w:val="00CB3D17"/>
    <w:rsid w:val="00CB3DA7"/>
    <w:rsid w:val="00CB4F9C"/>
    <w:rsid w:val="00CB5C9D"/>
    <w:rsid w:val="00CB6629"/>
    <w:rsid w:val="00CB6AF7"/>
    <w:rsid w:val="00CB6CCB"/>
    <w:rsid w:val="00CB6EBF"/>
    <w:rsid w:val="00CB755B"/>
    <w:rsid w:val="00CB756F"/>
    <w:rsid w:val="00CB7C55"/>
    <w:rsid w:val="00CC0B57"/>
    <w:rsid w:val="00CC11E8"/>
    <w:rsid w:val="00CC198A"/>
    <w:rsid w:val="00CC22B2"/>
    <w:rsid w:val="00CC2BED"/>
    <w:rsid w:val="00CC3317"/>
    <w:rsid w:val="00CC33A5"/>
    <w:rsid w:val="00CC528F"/>
    <w:rsid w:val="00CC57F7"/>
    <w:rsid w:val="00CC60AE"/>
    <w:rsid w:val="00CC679C"/>
    <w:rsid w:val="00CC6A58"/>
    <w:rsid w:val="00CC6CF3"/>
    <w:rsid w:val="00CC71FE"/>
    <w:rsid w:val="00CC7A71"/>
    <w:rsid w:val="00CC7CDF"/>
    <w:rsid w:val="00CC7D2E"/>
    <w:rsid w:val="00CD1239"/>
    <w:rsid w:val="00CD2590"/>
    <w:rsid w:val="00CD2D03"/>
    <w:rsid w:val="00CD3574"/>
    <w:rsid w:val="00CD3D9B"/>
    <w:rsid w:val="00CD456E"/>
    <w:rsid w:val="00CD4689"/>
    <w:rsid w:val="00CD481D"/>
    <w:rsid w:val="00CD511E"/>
    <w:rsid w:val="00CD705E"/>
    <w:rsid w:val="00CD75CE"/>
    <w:rsid w:val="00CD7FA1"/>
    <w:rsid w:val="00CE031E"/>
    <w:rsid w:val="00CE06DB"/>
    <w:rsid w:val="00CE1429"/>
    <w:rsid w:val="00CE2CD9"/>
    <w:rsid w:val="00CE30D9"/>
    <w:rsid w:val="00CE35A7"/>
    <w:rsid w:val="00CE3B4B"/>
    <w:rsid w:val="00CE4471"/>
    <w:rsid w:val="00CE55E4"/>
    <w:rsid w:val="00CE5839"/>
    <w:rsid w:val="00CE5DD9"/>
    <w:rsid w:val="00CE6109"/>
    <w:rsid w:val="00CE7488"/>
    <w:rsid w:val="00CF0A74"/>
    <w:rsid w:val="00CF17DB"/>
    <w:rsid w:val="00CF2191"/>
    <w:rsid w:val="00CF23A4"/>
    <w:rsid w:val="00CF4E54"/>
    <w:rsid w:val="00CF4FCA"/>
    <w:rsid w:val="00CF63A2"/>
    <w:rsid w:val="00CF66C9"/>
    <w:rsid w:val="00CF6865"/>
    <w:rsid w:val="00CF7CA9"/>
    <w:rsid w:val="00D018A2"/>
    <w:rsid w:val="00D01D80"/>
    <w:rsid w:val="00D02BD0"/>
    <w:rsid w:val="00D02D0B"/>
    <w:rsid w:val="00D03666"/>
    <w:rsid w:val="00D0534B"/>
    <w:rsid w:val="00D0534E"/>
    <w:rsid w:val="00D05518"/>
    <w:rsid w:val="00D05868"/>
    <w:rsid w:val="00D0648E"/>
    <w:rsid w:val="00D06579"/>
    <w:rsid w:val="00D0681E"/>
    <w:rsid w:val="00D0686D"/>
    <w:rsid w:val="00D06D30"/>
    <w:rsid w:val="00D10AD0"/>
    <w:rsid w:val="00D10CCA"/>
    <w:rsid w:val="00D1188A"/>
    <w:rsid w:val="00D12154"/>
    <w:rsid w:val="00D12553"/>
    <w:rsid w:val="00D125D6"/>
    <w:rsid w:val="00D12B81"/>
    <w:rsid w:val="00D13149"/>
    <w:rsid w:val="00D13311"/>
    <w:rsid w:val="00D13B7E"/>
    <w:rsid w:val="00D13D34"/>
    <w:rsid w:val="00D14D3E"/>
    <w:rsid w:val="00D15549"/>
    <w:rsid w:val="00D15D02"/>
    <w:rsid w:val="00D15F7E"/>
    <w:rsid w:val="00D16809"/>
    <w:rsid w:val="00D170D8"/>
    <w:rsid w:val="00D172EC"/>
    <w:rsid w:val="00D1760B"/>
    <w:rsid w:val="00D17FF1"/>
    <w:rsid w:val="00D2060B"/>
    <w:rsid w:val="00D21061"/>
    <w:rsid w:val="00D212CD"/>
    <w:rsid w:val="00D21A2A"/>
    <w:rsid w:val="00D21B2F"/>
    <w:rsid w:val="00D21CAA"/>
    <w:rsid w:val="00D21FF8"/>
    <w:rsid w:val="00D22C79"/>
    <w:rsid w:val="00D22EDB"/>
    <w:rsid w:val="00D232A1"/>
    <w:rsid w:val="00D234CF"/>
    <w:rsid w:val="00D23610"/>
    <w:rsid w:val="00D23E39"/>
    <w:rsid w:val="00D2568D"/>
    <w:rsid w:val="00D2735F"/>
    <w:rsid w:val="00D274AB"/>
    <w:rsid w:val="00D278E4"/>
    <w:rsid w:val="00D27C46"/>
    <w:rsid w:val="00D27D37"/>
    <w:rsid w:val="00D27E30"/>
    <w:rsid w:val="00D27FE4"/>
    <w:rsid w:val="00D30599"/>
    <w:rsid w:val="00D31073"/>
    <w:rsid w:val="00D31B07"/>
    <w:rsid w:val="00D3394C"/>
    <w:rsid w:val="00D34893"/>
    <w:rsid w:val="00D34E00"/>
    <w:rsid w:val="00D3510D"/>
    <w:rsid w:val="00D3544F"/>
    <w:rsid w:val="00D35673"/>
    <w:rsid w:val="00D3570F"/>
    <w:rsid w:val="00D37364"/>
    <w:rsid w:val="00D3768E"/>
    <w:rsid w:val="00D401F3"/>
    <w:rsid w:val="00D41063"/>
    <w:rsid w:val="00D410B0"/>
    <w:rsid w:val="00D4112C"/>
    <w:rsid w:val="00D4151B"/>
    <w:rsid w:val="00D4270E"/>
    <w:rsid w:val="00D43642"/>
    <w:rsid w:val="00D43A79"/>
    <w:rsid w:val="00D43C8F"/>
    <w:rsid w:val="00D43E3F"/>
    <w:rsid w:val="00D44127"/>
    <w:rsid w:val="00D458F9"/>
    <w:rsid w:val="00D476D7"/>
    <w:rsid w:val="00D47CE3"/>
    <w:rsid w:val="00D50772"/>
    <w:rsid w:val="00D50890"/>
    <w:rsid w:val="00D50F03"/>
    <w:rsid w:val="00D52F2B"/>
    <w:rsid w:val="00D53626"/>
    <w:rsid w:val="00D538D0"/>
    <w:rsid w:val="00D5420C"/>
    <w:rsid w:val="00D54AFA"/>
    <w:rsid w:val="00D54EFB"/>
    <w:rsid w:val="00D551BC"/>
    <w:rsid w:val="00D5592F"/>
    <w:rsid w:val="00D60A5F"/>
    <w:rsid w:val="00D614FD"/>
    <w:rsid w:val="00D6265A"/>
    <w:rsid w:val="00D6363E"/>
    <w:rsid w:val="00D6379F"/>
    <w:rsid w:val="00D63DF8"/>
    <w:rsid w:val="00D646EF"/>
    <w:rsid w:val="00D64AAB"/>
    <w:rsid w:val="00D6587A"/>
    <w:rsid w:val="00D65BE0"/>
    <w:rsid w:val="00D66230"/>
    <w:rsid w:val="00D66B44"/>
    <w:rsid w:val="00D66C82"/>
    <w:rsid w:val="00D67683"/>
    <w:rsid w:val="00D67F64"/>
    <w:rsid w:val="00D710E9"/>
    <w:rsid w:val="00D7257B"/>
    <w:rsid w:val="00D729DC"/>
    <w:rsid w:val="00D73453"/>
    <w:rsid w:val="00D73742"/>
    <w:rsid w:val="00D7514F"/>
    <w:rsid w:val="00D77541"/>
    <w:rsid w:val="00D77C4B"/>
    <w:rsid w:val="00D8089A"/>
    <w:rsid w:val="00D80B09"/>
    <w:rsid w:val="00D80C77"/>
    <w:rsid w:val="00D81F31"/>
    <w:rsid w:val="00D82247"/>
    <w:rsid w:val="00D83A01"/>
    <w:rsid w:val="00D83CC3"/>
    <w:rsid w:val="00D846F8"/>
    <w:rsid w:val="00D84DA1"/>
    <w:rsid w:val="00D85040"/>
    <w:rsid w:val="00D850DB"/>
    <w:rsid w:val="00D875B4"/>
    <w:rsid w:val="00D900C1"/>
    <w:rsid w:val="00D90DF3"/>
    <w:rsid w:val="00D92779"/>
    <w:rsid w:val="00D92AE1"/>
    <w:rsid w:val="00D92B43"/>
    <w:rsid w:val="00D93F1A"/>
    <w:rsid w:val="00D94214"/>
    <w:rsid w:val="00D944FA"/>
    <w:rsid w:val="00D949E1"/>
    <w:rsid w:val="00D94F69"/>
    <w:rsid w:val="00D94FC4"/>
    <w:rsid w:val="00D9541B"/>
    <w:rsid w:val="00D961B3"/>
    <w:rsid w:val="00D961F1"/>
    <w:rsid w:val="00D97FF5"/>
    <w:rsid w:val="00DA04EF"/>
    <w:rsid w:val="00DA068C"/>
    <w:rsid w:val="00DA24F3"/>
    <w:rsid w:val="00DA2EED"/>
    <w:rsid w:val="00DA3E2D"/>
    <w:rsid w:val="00DA3E9B"/>
    <w:rsid w:val="00DA4E09"/>
    <w:rsid w:val="00DA55A4"/>
    <w:rsid w:val="00DA5AC4"/>
    <w:rsid w:val="00DA5D65"/>
    <w:rsid w:val="00DA62AA"/>
    <w:rsid w:val="00DA64C7"/>
    <w:rsid w:val="00DA683C"/>
    <w:rsid w:val="00DA6B44"/>
    <w:rsid w:val="00DA7B92"/>
    <w:rsid w:val="00DB00B3"/>
    <w:rsid w:val="00DB0348"/>
    <w:rsid w:val="00DB0BCC"/>
    <w:rsid w:val="00DB0F13"/>
    <w:rsid w:val="00DB1306"/>
    <w:rsid w:val="00DB22C0"/>
    <w:rsid w:val="00DB2674"/>
    <w:rsid w:val="00DB2778"/>
    <w:rsid w:val="00DB30A9"/>
    <w:rsid w:val="00DB30C3"/>
    <w:rsid w:val="00DB3C03"/>
    <w:rsid w:val="00DB3D82"/>
    <w:rsid w:val="00DB451E"/>
    <w:rsid w:val="00DB4631"/>
    <w:rsid w:val="00DB5058"/>
    <w:rsid w:val="00DB6147"/>
    <w:rsid w:val="00DB6808"/>
    <w:rsid w:val="00DB6AAD"/>
    <w:rsid w:val="00DB6E32"/>
    <w:rsid w:val="00DC00F7"/>
    <w:rsid w:val="00DC02C5"/>
    <w:rsid w:val="00DC051A"/>
    <w:rsid w:val="00DC0E0E"/>
    <w:rsid w:val="00DC1AFF"/>
    <w:rsid w:val="00DC1C75"/>
    <w:rsid w:val="00DC1E13"/>
    <w:rsid w:val="00DC2182"/>
    <w:rsid w:val="00DC30BF"/>
    <w:rsid w:val="00DC39F5"/>
    <w:rsid w:val="00DC3D79"/>
    <w:rsid w:val="00DC3D88"/>
    <w:rsid w:val="00DC4E3A"/>
    <w:rsid w:val="00DC51C6"/>
    <w:rsid w:val="00DC5AF3"/>
    <w:rsid w:val="00DC5FE1"/>
    <w:rsid w:val="00DC6F98"/>
    <w:rsid w:val="00DC734E"/>
    <w:rsid w:val="00DC74A7"/>
    <w:rsid w:val="00DC7779"/>
    <w:rsid w:val="00DD113C"/>
    <w:rsid w:val="00DD123B"/>
    <w:rsid w:val="00DD1B4D"/>
    <w:rsid w:val="00DD1F78"/>
    <w:rsid w:val="00DD442B"/>
    <w:rsid w:val="00DD4590"/>
    <w:rsid w:val="00DD4FC5"/>
    <w:rsid w:val="00DD5C92"/>
    <w:rsid w:val="00DD5F3E"/>
    <w:rsid w:val="00DD7087"/>
    <w:rsid w:val="00DD72E6"/>
    <w:rsid w:val="00DD7583"/>
    <w:rsid w:val="00DD7585"/>
    <w:rsid w:val="00DE0A01"/>
    <w:rsid w:val="00DE0EF3"/>
    <w:rsid w:val="00DE0F66"/>
    <w:rsid w:val="00DE0FA9"/>
    <w:rsid w:val="00DE1D6F"/>
    <w:rsid w:val="00DE2676"/>
    <w:rsid w:val="00DE2A9B"/>
    <w:rsid w:val="00DE2B39"/>
    <w:rsid w:val="00DE2BA7"/>
    <w:rsid w:val="00DE3045"/>
    <w:rsid w:val="00DE4037"/>
    <w:rsid w:val="00DE46C4"/>
    <w:rsid w:val="00DE57ED"/>
    <w:rsid w:val="00DE58D6"/>
    <w:rsid w:val="00DE63E4"/>
    <w:rsid w:val="00DE6DAA"/>
    <w:rsid w:val="00DE7DDF"/>
    <w:rsid w:val="00DF0347"/>
    <w:rsid w:val="00DF07A7"/>
    <w:rsid w:val="00DF0F8B"/>
    <w:rsid w:val="00DF137D"/>
    <w:rsid w:val="00DF1E20"/>
    <w:rsid w:val="00DF1FE5"/>
    <w:rsid w:val="00DF251B"/>
    <w:rsid w:val="00DF2FD9"/>
    <w:rsid w:val="00DF3066"/>
    <w:rsid w:val="00DF36D9"/>
    <w:rsid w:val="00DF4A2E"/>
    <w:rsid w:val="00DF5544"/>
    <w:rsid w:val="00DF5650"/>
    <w:rsid w:val="00DF5732"/>
    <w:rsid w:val="00DF5A96"/>
    <w:rsid w:val="00DF5F84"/>
    <w:rsid w:val="00DF60AB"/>
    <w:rsid w:val="00DF62C0"/>
    <w:rsid w:val="00DF6AE2"/>
    <w:rsid w:val="00DF6FF8"/>
    <w:rsid w:val="00DF74D9"/>
    <w:rsid w:val="00DF78DF"/>
    <w:rsid w:val="00DF7A02"/>
    <w:rsid w:val="00E00292"/>
    <w:rsid w:val="00E00B73"/>
    <w:rsid w:val="00E00DCD"/>
    <w:rsid w:val="00E00F4F"/>
    <w:rsid w:val="00E0195B"/>
    <w:rsid w:val="00E039F6"/>
    <w:rsid w:val="00E04405"/>
    <w:rsid w:val="00E0529D"/>
    <w:rsid w:val="00E053B8"/>
    <w:rsid w:val="00E053C4"/>
    <w:rsid w:val="00E053EA"/>
    <w:rsid w:val="00E0582A"/>
    <w:rsid w:val="00E05C3A"/>
    <w:rsid w:val="00E06F14"/>
    <w:rsid w:val="00E071DD"/>
    <w:rsid w:val="00E1090D"/>
    <w:rsid w:val="00E109BA"/>
    <w:rsid w:val="00E10E3C"/>
    <w:rsid w:val="00E111BA"/>
    <w:rsid w:val="00E122CE"/>
    <w:rsid w:val="00E12605"/>
    <w:rsid w:val="00E131EF"/>
    <w:rsid w:val="00E135C4"/>
    <w:rsid w:val="00E15A2E"/>
    <w:rsid w:val="00E15ACA"/>
    <w:rsid w:val="00E16121"/>
    <w:rsid w:val="00E1689A"/>
    <w:rsid w:val="00E16CD1"/>
    <w:rsid w:val="00E17B12"/>
    <w:rsid w:val="00E17F7E"/>
    <w:rsid w:val="00E17FC0"/>
    <w:rsid w:val="00E20F29"/>
    <w:rsid w:val="00E21797"/>
    <w:rsid w:val="00E2223B"/>
    <w:rsid w:val="00E22348"/>
    <w:rsid w:val="00E22857"/>
    <w:rsid w:val="00E22C85"/>
    <w:rsid w:val="00E23451"/>
    <w:rsid w:val="00E236FA"/>
    <w:rsid w:val="00E2566F"/>
    <w:rsid w:val="00E26132"/>
    <w:rsid w:val="00E2691D"/>
    <w:rsid w:val="00E2790C"/>
    <w:rsid w:val="00E27E8D"/>
    <w:rsid w:val="00E302E9"/>
    <w:rsid w:val="00E3064E"/>
    <w:rsid w:val="00E31112"/>
    <w:rsid w:val="00E31F61"/>
    <w:rsid w:val="00E320DB"/>
    <w:rsid w:val="00E32B73"/>
    <w:rsid w:val="00E32DC0"/>
    <w:rsid w:val="00E331E5"/>
    <w:rsid w:val="00E333BA"/>
    <w:rsid w:val="00E337E8"/>
    <w:rsid w:val="00E33A6B"/>
    <w:rsid w:val="00E36BD8"/>
    <w:rsid w:val="00E36BE7"/>
    <w:rsid w:val="00E36D26"/>
    <w:rsid w:val="00E36EDD"/>
    <w:rsid w:val="00E37E22"/>
    <w:rsid w:val="00E40029"/>
    <w:rsid w:val="00E40D96"/>
    <w:rsid w:val="00E41AAB"/>
    <w:rsid w:val="00E423F2"/>
    <w:rsid w:val="00E4261F"/>
    <w:rsid w:val="00E42CB2"/>
    <w:rsid w:val="00E431A7"/>
    <w:rsid w:val="00E438C0"/>
    <w:rsid w:val="00E441E7"/>
    <w:rsid w:val="00E44425"/>
    <w:rsid w:val="00E45AD6"/>
    <w:rsid w:val="00E45AF7"/>
    <w:rsid w:val="00E463D1"/>
    <w:rsid w:val="00E466D2"/>
    <w:rsid w:val="00E46D63"/>
    <w:rsid w:val="00E47142"/>
    <w:rsid w:val="00E479C9"/>
    <w:rsid w:val="00E47BD8"/>
    <w:rsid w:val="00E51238"/>
    <w:rsid w:val="00E514AB"/>
    <w:rsid w:val="00E51F26"/>
    <w:rsid w:val="00E52445"/>
    <w:rsid w:val="00E52806"/>
    <w:rsid w:val="00E52831"/>
    <w:rsid w:val="00E5483E"/>
    <w:rsid w:val="00E54D87"/>
    <w:rsid w:val="00E5502C"/>
    <w:rsid w:val="00E5517F"/>
    <w:rsid w:val="00E55997"/>
    <w:rsid w:val="00E55FA3"/>
    <w:rsid w:val="00E5697A"/>
    <w:rsid w:val="00E56D7E"/>
    <w:rsid w:val="00E5710D"/>
    <w:rsid w:val="00E57A6C"/>
    <w:rsid w:val="00E60250"/>
    <w:rsid w:val="00E608EA"/>
    <w:rsid w:val="00E60EFD"/>
    <w:rsid w:val="00E61818"/>
    <w:rsid w:val="00E6318C"/>
    <w:rsid w:val="00E63762"/>
    <w:rsid w:val="00E637D6"/>
    <w:rsid w:val="00E63CF3"/>
    <w:rsid w:val="00E63E4E"/>
    <w:rsid w:val="00E63EB8"/>
    <w:rsid w:val="00E64898"/>
    <w:rsid w:val="00E6533B"/>
    <w:rsid w:val="00E655BA"/>
    <w:rsid w:val="00E65981"/>
    <w:rsid w:val="00E65B4B"/>
    <w:rsid w:val="00E66309"/>
    <w:rsid w:val="00E665D0"/>
    <w:rsid w:val="00E66B45"/>
    <w:rsid w:val="00E7043F"/>
    <w:rsid w:val="00E70647"/>
    <w:rsid w:val="00E718DD"/>
    <w:rsid w:val="00E719DB"/>
    <w:rsid w:val="00E72B44"/>
    <w:rsid w:val="00E72BEB"/>
    <w:rsid w:val="00E72CAB"/>
    <w:rsid w:val="00E73939"/>
    <w:rsid w:val="00E74840"/>
    <w:rsid w:val="00E74B07"/>
    <w:rsid w:val="00E74DA5"/>
    <w:rsid w:val="00E75207"/>
    <w:rsid w:val="00E75240"/>
    <w:rsid w:val="00E75667"/>
    <w:rsid w:val="00E7685B"/>
    <w:rsid w:val="00E76FC0"/>
    <w:rsid w:val="00E77BB4"/>
    <w:rsid w:val="00E77FA3"/>
    <w:rsid w:val="00E80B81"/>
    <w:rsid w:val="00E80EE2"/>
    <w:rsid w:val="00E810B2"/>
    <w:rsid w:val="00E81F76"/>
    <w:rsid w:val="00E820C2"/>
    <w:rsid w:val="00E82B17"/>
    <w:rsid w:val="00E82EC6"/>
    <w:rsid w:val="00E8303D"/>
    <w:rsid w:val="00E83043"/>
    <w:rsid w:val="00E832DE"/>
    <w:rsid w:val="00E834B9"/>
    <w:rsid w:val="00E8393F"/>
    <w:rsid w:val="00E8398B"/>
    <w:rsid w:val="00E83D13"/>
    <w:rsid w:val="00E83D63"/>
    <w:rsid w:val="00E84056"/>
    <w:rsid w:val="00E849A2"/>
    <w:rsid w:val="00E85300"/>
    <w:rsid w:val="00E85AA2"/>
    <w:rsid w:val="00E8662C"/>
    <w:rsid w:val="00E86BF0"/>
    <w:rsid w:val="00E86CC3"/>
    <w:rsid w:val="00E87A34"/>
    <w:rsid w:val="00E87AB3"/>
    <w:rsid w:val="00E87B18"/>
    <w:rsid w:val="00E90C48"/>
    <w:rsid w:val="00E91A4B"/>
    <w:rsid w:val="00E91A74"/>
    <w:rsid w:val="00E9246E"/>
    <w:rsid w:val="00E92733"/>
    <w:rsid w:val="00E9363B"/>
    <w:rsid w:val="00E9384F"/>
    <w:rsid w:val="00E93D82"/>
    <w:rsid w:val="00E947F8"/>
    <w:rsid w:val="00E949DF"/>
    <w:rsid w:val="00E95166"/>
    <w:rsid w:val="00E9694A"/>
    <w:rsid w:val="00E96E66"/>
    <w:rsid w:val="00E976B0"/>
    <w:rsid w:val="00E97DC2"/>
    <w:rsid w:val="00EA0091"/>
    <w:rsid w:val="00EA161F"/>
    <w:rsid w:val="00EA2078"/>
    <w:rsid w:val="00EA2B73"/>
    <w:rsid w:val="00EA304B"/>
    <w:rsid w:val="00EA304D"/>
    <w:rsid w:val="00EA3200"/>
    <w:rsid w:val="00EA3A3F"/>
    <w:rsid w:val="00EA45B3"/>
    <w:rsid w:val="00EA4A0B"/>
    <w:rsid w:val="00EA6205"/>
    <w:rsid w:val="00EA62CA"/>
    <w:rsid w:val="00EA705D"/>
    <w:rsid w:val="00EA7907"/>
    <w:rsid w:val="00EA7CA6"/>
    <w:rsid w:val="00EA7CFE"/>
    <w:rsid w:val="00EA7F27"/>
    <w:rsid w:val="00EB16A7"/>
    <w:rsid w:val="00EB1D09"/>
    <w:rsid w:val="00EB1EC7"/>
    <w:rsid w:val="00EB2285"/>
    <w:rsid w:val="00EB2940"/>
    <w:rsid w:val="00EB312B"/>
    <w:rsid w:val="00EB3423"/>
    <w:rsid w:val="00EB37FF"/>
    <w:rsid w:val="00EB4110"/>
    <w:rsid w:val="00EB411D"/>
    <w:rsid w:val="00EB43A6"/>
    <w:rsid w:val="00EB4416"/>
    <w:rsid w:val="00EB44F8"/>
    <w:rsid w:val="00EB4A60"/>
    <w:rsid w:val="00EB5BCC"/>
    <w:rsid w:val="00EB5CAA"/>
    <w:rsid w:val="00EB6A94"/>
    <w:rsid w:val="00EB71A8"/>
    <w:rsid w:val="00EB7D95"/>
    <w:rsid w:val="00EC0621"/>
    <w:rsid w:val="00EC09B7"/>
    <w:rsid w:val="00EC165B"/>
    <w:rsid w:val="00EC27E7"/>
    <w:rsid w:val="00EC2B87"/>
    <w:rsid w:val="00EC2EE2"/>
    <w:rsid w:val="00EC307C"/>
    <w:rsid w:val="00EC3217"/>
    <w:rsid w:val="00EC343E"/>
    <w:rsid w:val="00EC3540"/>
    <w:rsid w:val="00EC3B8D"/>
    <w:rsid w:val="00EC3E61"/>
    <w:rsid w:val="00EC3EE4"/>
    <w:rsid w:val="00EC3F8B"/>
    <w:rsid w:val="00EC41A2"/>
    <w:rsid w:val="00EC439E"/>
    <w:rsid w:val="00EC48E0"/>
    <w:rsid w:val="00EC521D"/>
    <w:rsid w:val="00EC6C61"/>
    <w:rsid w:val="00EC7474"/>
    <w:rsid w:val="00EC7674"/>
    <w:rsid w:val="00EC7D3D"/>
    <w:rsid w:val="00EC7D65"/>
    <w:rsid w:val="00EC7E5F"/>
    <w:rsid w:val="00ED05ED"/>
    <w:rsid w:val="00ED0B8E"/>
    <w:rsid w:val="00ED0FA7"/>
    <w:rsid w:val="00ED12E5"/>
    <w:rsid w:val="00ED1414"/>
    <w:rsid w:val="00ED245F"/>
    <w:rsid w:val="00ED34B7"/>
    <w:rsid w:val="00ED43FA"/>
    <w:rsid w:val="00ED5141"/>
    <w:rsid w:val="00ED63C7"/>
    <w:rsid w:val="00ED67C1"/>
    <w:rsid w:val="00ED73D7"/>
    <w:rsid w:val="00ED78A9"/>
    <w:rsid w:val="00ED7FC8"/>
    <w:rsid w:val="00EE01B4"/>
    <w:rsid w:val="00EE046E"/>
    <w:rsid w:val="00EE0564"/>
    <w:rsid w:val="00EE1093"/>
    <w:rsid w:val="00EE18E2"/>
    <w:rsid w:val="00EE1ECC"/>
    <w:rsid w:val="00EE2198"/>
    <w:rsid w:val="00EE22A2"/>
    <w:rsid w:val="00EE2A6B"/>
    <w:rsid w:val="00EE2E10"/>
    <w:rsid w:val="00EE3202"/>
    <w:rsid w:val="00EE3938"/>
    <w:rsid w:val="00EE5556"/>
    <w:rsid w:val="00EE5A6A"/>
    <w:rsid w:val="00EE6777"/>
    <w:rsid w:val="00EE6A40"/>
    <w:rsid w:val="00EE7574"/>
    <w:rsid w:val="00EE7D41"/>
    <w:rsid w:val="00EF079B"/>
    <w:rsid w:val="00EF0870"/>
    <w:rsid w:val="00EF1FFC"/>
    <w:rsid w:val="00EF26E6"/>
    <w:rsid w:val="00EF390A"/>
    <w:rsid w:val="00EF41DE"/>
    <w:rsid w:val="00EF513D"/>
    <w:rsid w:val="00EF5683"/>
    <w:rsid w:val="00EF599C"/>
    <w:rsid w:val="00EF78BE"/>
    <w:rsid w:val="00EF7912"/>
    <w:rsid w:val="00EF791B"/>
    <w:rsid w:val="00EF7C8C"/>
    <w:rsid w:val="00EF7F19"/>
    <w:rsid w:val="00F00271"/>
    <w:rsid w:val="00F006EB"/>
    <w:rsid w:val="00F00A94"/>
    <w:rsid w:val="00F012D4"/>
    <w:rsid w:val="00F0205F"/>
    <w:rsid w:val="00F02AD5"/>
    <w:rsid w:val="00F02FBF"/>
    <w:rsid w:val="00F0314B"/>
    <w:rsid w:val="00F03F6B"/>
    <w:rsid w:val="00F03FB6"/>
    <w:rsid w:val="00F044ED"/>
    <w:rsid w:val="00F04A7D"/>
    <w:rsid w:val="00F04FBC"/>
    <w:rsid w:val="00F04FE6"/>
    <w:rsid w:val="00F050BF"/>
    <w:rsid w:val="00F05749"/>
    <w:rsid w:val="00F05999"/>
    <w:rsid w:val="00F060C8"/>
    <w:rsid w:val="00F06432"/>
    <w:rsid w:val="00F0654D"/>
    <w:rsid w:val="00F10FE2"/>
    <w:rsid w:val="00F11529"/>
    <w:rsid w:val="00F11AA0"/>
    <w:rsid w:val="00F11BDB"/>
    <w:rsid w:val="00F124C9"/>
    <w:rsid w:val="00F1279D"/>
    <w:rsid w:val="00F1394E"/>
    <w:rsid w:val="00F142C3"/>
    <w:rsid w:val="00F14646"/>
    <w:rsid w:val="00F16549"/>
    <w:rsid w:val="00F174FB"/>
    <w:rsid w:val="00F17C2A"/>
    <w:rsid w:val="00F17F64"/>
    <w:rsid w:val="00F20011"/>
    <w:rsid w:val="00F2058A"/>
    <w:rsid w:val="00F21A29"/>
    <w:rsid w:val="00F2248C"/>
    <w:rsid w:val="00F2290C"/>
    <w:rsid w:val="00F23150"/>
    <w:rsid w:val="00F23296"/>
    <w:rsid w:val="00F24F87"/>
    <w:rsid w:val="00F2507E"/>
    <w:rsid w:val="00F251D4"/>
    <w:rsid w:val="00F25A4F"/>
    <w:rsid w:val="00F25E22"/>
    <w:rsid w:val="00F26AB6"/>
    <w:rsid w:val="00F27487"/>
    <w:rsid w:val="00F27527"/>
    <w:rsid w:val="00F27F07"/>
    <w:rsid w:val="00F3010E"/>
    <w:rsid w:val="00F3024F"/>
    <w:rsid w:val="00F3061D"/>
    <w:rsid w:val="00F31C36"/>
    <w:rsid w:val="00F32175"/>
    <w:rsid w:val="00F3274B"/>
    <w:rsid w:val="00F3361B"/>
    <w:rsid w:val="00F337A5"/>
    <w:rsid w:val="00F33AA5"/>
    <w:rsid w:val="00F33AD1"/>
    <w:rsid w:val="00F33EA5"/>
    <w:rsid w:val="00F3453B"/>
    <w:rsid w:val="00F345D6"/>
    <w:rsid w:val="00F34835"/>
    <w:rsid w:val="00F35008"/>
    <w:rsid w:val="00F35182"/>
    <w:rsid w:val="00F35460"/>
    <w:rsid w:val="00F36C38"/>
    <w:rsid w:val="00F36C7E"/>
    <w:rsid w:val="00F37069"/>
    <w:rsid w:val="00F40EF4"/>
    <w:rsid w:val="00F40F6E"/>
    <w:rsid w:val="00F411C5"/>
    <w:rsid w:val="00F41B07"/>
    <w:rsid w:val="00F41C04"/>
    <w:rsid w:val="00F41FE4"/>
    <w:rsid w:val="00F4308D"/>
    <w:rsid w:val="00F43116"/>
    <w:rsid w:val="00F43E62"/>
    <w:rsid w:val="00F440B8"/>
    <w:rsid w:val="00F44AAF"/>
    <w:rsid w:val="00F44C2C"/>
    <w:rsid w:val="00F4569D"/>
    <w:rsid w:val="00F46707"/>
    <w:rsid w:val="00F46A71"/>
    <w:rsid w:val="00F47370"/>
    <w:rsid w:val="00F47649"/>
    <w:rsid w:val="00F47ACE"/>
    <w:rsid w:val="00F50875"/>
    <w:rsid w:val="00F51325"/>
    <w:rsid w:val="00F51427"/>
    <w:rsid w:val="00F51743"/>
    <w:rsid w:val="00F51990"/>
    <w:rsid w:val="00F519C9"/>
    <w:rsid w:val="00F526C2"/>
    <w:rsid w:val="00F53213"/>
    <w:rsid w:val="00F539E9"/>
    <w:rsid w:val="00F5497D"/>
    <w:rsid w:val="00F56204"/>
    <w:rsid w:val="00F5659F"/>
    <w:rsid w:val="00F56647"/>
    <w:rsid w:val="00F56842"/>
    <w:rsid w:val="00F56AD4"/>
    <w:rsid w:val="00F56E48"/>
    <w:rsid w:val="00F57007"/>
    <w:rsid w:val="00F60CA3"/>
    <w:rsid w:val="00F61282"/>
    <w:rsid w:val="00F61943"/>
    <w:rsid w:val="00F61CFD"/>
    <w:rsid w:val="00F63636"/>
    <w:rsid w:val="00F64040"/>
    <w:rsid w:val="00F64A1B"/>
    <w:rsid w:val="00F64AFF"/>
    <w:rsid w:val="00F64C4B"/>
    <w:rsid w:val="00F6508E"/>
    <w:rsid w:val="00F66196"/>
    <w:rsid w:val="00F6711B"/>
    <w:rsid w:val="00F671F4"/>
    <w:rsid w:val="00F673A8"/>
    <w:rsid w:val="00F700C2"/>
    <w:rsid w:val="00F705FC"/>
    <w:rsid w:val="00F706E1"/>
    <w:rsid w:val="00F70D01"/>
    <w:rsid w:val="00F712FB"/>
    <w:rsid w:val="00F71917"/>
    <w:rsid w:val="00F7260B"/>
    <w:rsid w:val="00F72A17"/>
    <w:rsid w:val="00F72DDE"/>
    <w:rsid w:val="00F734AB"/>
    <w:rsid w:val="00F735C5"/>
    <w:rsid w:val="00F7366B"/>
    <w:rsid w:val="00F738B2"/>
    <w:rsid w:val="00F73BD9"/>
    <w:rsid w:val="00F740AE"/>
    <w:rsid w:val="00F74512"/>
    <w:rsid w:val="00F74987"/>
    <w:rsid w:val="00F75489"/>
    <w:rsid w:val="00F759BB"/>
    <w:rsid w:val="00F768C8"/>
    <w:rsid w:val="00F76E87"/>
    <w:rsid w:val="00F77505"/>
    <w:rsid w:val="00F7767C"/>
    <w:rsid w:val="00F77702"/>
    <w:rsid w:val="00F77BBE"/>
    <w:rsid w:val="00F77D41"/>
    <w:rsid w:val="00F80848"/>
    <w:rsid w:val="00F80E46"/>
    <w:rsid w:val="00F812AA"/>
    <w:rsid w:val="00F8174A"/>
    <w:rsid w:val="00F81E69"/>
    <w:rsid w:val="00F82EC1"/>
    <w:rsid w:val="00F82EFF"/>
    <w:rsid w:val="00F839C0"/>
    <w:rsid w:val="00F844BC"/>
    <w:rsid w:val="00F85240"/>
    <w:rsid w:val="00F852E7"/>
    <w:rsid w:val="00F855EF"/>
    <w:rsid w:val="00F85A3D"/>
    <w:rsid w:val="00F85A46"/>
    <w:rsid w:val="00F85C7A"/>
    <w:rsid w:val="00F8691E"/>
    <w:rsid w:val="00F8736F"/>
    <w:rsid w:val="00F900D5"/>
    <w:rsid w:val="00F90A86"/>
    <w:rsid w:val="00F91225"/>
    <w:rsid w:val="00F9290D"/>
    <w:rsid w:val="00F92B1A"/>
    <w:rsid w:val="00F939B9"/>
    <w:rsid w:val="00F93EBF"/>
    <w:rsid w:val="00F940B7"/>
    <w:rsid w:val="00F94386"/>
    <w:rsid w:val="00F94608"/>
    <w:rsid w:val="00F94DC4"/>
    <w:rsid w:val="00F95028"/>
    <w:rsid w:val="00F95143"/>
    <w:rsid w:val="00F954A3"/>
    <w:rsid w:val="00F959D8"/>
    <w:rsid w:val="00F95F09"/>
    <w:rsid w:val="00F96CE6"/>
    <w:rsid w:val="00F96DFD"/>
    <w:rsid w:val="00F96F30"/>
    <w:rsid w:val="00F97417"/>
    <w:rsid w:val="00F977D4"/>
    <w:rsid w:val="00F97CC2"/>
    <w:rsid w:val="00FA00A4"/>
    <w:rsid w:val="00FA00AE"/>
    <w:rsid w:val="00FA02A4"/>
    <w:rsid w:val="00FA0352"/>
    <w:rsid w:val="00FA06C9"/>
    <w:rsid w:val="00FA1619"/>
    <w:rsid w:val="00FA1F96"/>
    <w:rsid w:val="00FA20EA"/>
    <w:rsid w:val="00FA31A0"/>
    <w:rsid w:val="00FA339E"/>
    <w:rsid w:val="00FA52CF"/>
    <w:rsid w:val="00FA59FA"/>
    <w:rsid w:val="00FA5A6F"/>
    <w:rsid w:val="00FA6420"/>
    <w:rsid w:val="00FA7022"/>
    <w:rsid w:val="00FA70CE"/>
    <w:rsid w:val="00FA7585"/>
    <w:rsid w:val="00FB0379"/>
    <w:rsid w:val="00FB0AA7"/>
    <w:rsid w:val="00FB0BCE"/>
    <w:rsid w:val="00FB1877"/>
    <w:rsid w:val="00FB1B3F"/>
    <w:rsid w:val="00FB31D9"/>
    <w:rsid w:val="00FB32C1"/>
    <w:rsid w:val="00FB4682"/>
    <w:rsid w:val="00FB58E0"/>
    <w:rsid w:val="00FB648B"/>
    <w:rsid w:val="00FB65B5"/>
    <w:rsid w:val="00FB6F63"/>
    <w:rsid w:val="00FB7168"/>
    <w:rsid w:val="00FB773D"/>
    <w:rsid w:val="00FB7A9B"/>
    <w:rsid w:val="00FB7C3B"/>
    <w:rsid w:val="00FB7CA7"/>
    <w:rsid w:val="00FB7F97"/>
    <w:rsid w:val="00FC0541"/>
    <w:rsid w:val="00FC0974"/>
    <w:rsid w:val="00FC0BF8"/>
    <w:rsid w:val="00FC18F4"/>
    <w:rsid w:val="00FC1B01"/>
    <w:rsid w:val="00FC237B"/>
    <w:rsid w:val="00FC2421"/>
    <w:rsid w:val="00FC2823"/>
    <w:rsid w:val="00FC3325"/>
    <w:rsid w:val="00FC4351"/>
    <w:rsid w:val="00FC48E5"/>
    <w:rsid w:val="00FC504A"/>
    <w:rsid w:val="00FC5467"/>
    <w:rsid w:val="00FC55D4"/>
    <w:rsid w:val="00FC5694"/>
    <w:rsid w:val="00FC5BB4"/>
    <w:rsid w:val="00FC5EA8"/>
    <w:rsid w:val="00FC7375"/>
    <w:rsid w:val="00FC7FED"/>
    <w:rsid w:val="00FD0824"/>
    <w:rsid w:val="00FD1192"/>
    <w:rsid w:val="00FD1D77"/>
    <w:rsid w:val="00FD2038"/>
    <w:rsid w:val="00FD27CD"/>
    <w:rsid w:val="00FD36CB"/>
    <w:rsid w:val="00FD4379"/>
    <w:rsid w:val="00FD4520"/>
    <w:rsid w:val="00FD46C3"/>
    <w:rsid w:val="00FD4742"/>
    <w:rsid w:val="00FD4832"/>
    <w:rsid w:val="00FD4B1F"/>
    <w:rsid w:val="00FD5CA0"/>
    <w:rsid w:val="00FD626A"/>
    <w:rsid w:val="00FD67B1"/>
    <w:rsid w:val="00FD6C8F"/>
    <w:rsid w:val="00FD7270"/>
    <w:rsid w:val="00FD7E52"/>
    <w:rsid w:val="00FE0BD6"/>
    <w:rsid w:val="00FE13A0"/>
    <w:rsid w:val="00FE1A09"/>
    <w:rsid w:val="00FE1CCA"/>
    <w:rsid w:val="00FE1D0A"/>
    <w:rsid w:val="00FE2957"/>
    <w:rsid w:val="00FE2ABA"/>
    <w:rsid w:val="00FE3018"/>
    <w:rsid w:val="00FE3633"/>
    <w:rsid w:val="00FE3951"/>
    <w:rsid w:val="00FE40F6"/>
    <w:rsid w:val="00FE4AEE"/>
    <w:rsid w:val="00FE51D0"/>
    <w:rsid w:val="00FE5495"/>
    <w:rsid w:val="00FE59EE"/>
    <w:rsid w:val="00FE5D11"/>
    <w:rsid w:val="00FE6F81"/>
    <w:rsid w:val="00FE7495"/>
    <w:rsid w:val="00FE7B3C"/>
    <w:rsid w:val="00FF02A6"/>
    <w:rsid w:val="00FF05F0"/>
    <w:rsid w:val="00FF0BE5"/>
    <w:rsid w:val="00FF1146"/>
    <w:rsid w:val="00FF19C3"/>
    <w:rsid w:val="00FF202F"/>
    <w:rsid w:val="00FF318A"/>
    <w:rsid w:val="00FF3CD3"/>
    <w:rsid w:val="00FF4408"/>
    <w:rsid w:val="00FF4788"/>
    <w:rsid w:val="00FF4C8B"/>
    <w:rsid w:val="00FF5031"/>
    <w:rsid w:val="00FF7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09C1FAD"/>
  <w15:chartTrackingRefBased/>
  <w15:docId w15:val="{64CC07A5-CED0-4747-8CB1-AFAD67572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2"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34F"/>
  </w:style>
  <w:style w:type="paragraph" w:styleId="Heading1">
    <w:name w:val="heading 1"/>
    <w:basedOn w:val="Normal"/>
    <w:next w:val="Normal"/>
    <w:link w:val="Heading1Char"/>
    <w:uiPriority w:val="9"/>
    <w:qFormat/>
    <w:pPr>
      <w:keepNext/>
      <w:keepLines/>
      <w:numPr>
        <w:numId w:val="3"/>
      </w:numPr>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numPr>
        <w:ilvl w:val="1"/>
        <w:numId w:val="3"/>
      </w:numPr>
      <w:spacing w:before="40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unhideWhenUsed/>
    <w:qFormat/>
    <w:pPr>
      <w:keepNext/>
      <w:keepLines/>
      <w:numPr>
        <w:ilvl w:val="2"/>
        <w:numId w:val="3"/>
      </w:numPr>
      <w:spacing w:before="400"/>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numPr>
        <w:ilvl w:val="3"/>
        <w:numId w:val="3"/>
      </w:numPr>
      <w:spacing w:before="400"/>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numPr>
        <w:ilvl w:val="4"/>
        <w:numId w:val="3"/>
      </w:numPr>
      <w:spacing w:before="400"/>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numPr>
        <w:ilvl w:val="5"/>
        <w:numId w:val="3"/>
      </w:numPr>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numPr>
        <w:ilvl w:val="6"/>
        <w:numId w:val="3"/>
      </w:numPr>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numPr>
        <w:ilvl w:val="7"/>
        <w:numId w:val="3"/>
      </w:numPr>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numPr>
        <w:ilvl w:val="8"/>
        <w:numId w:val="3"/>
      </w:numPr>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1"/>
    <w:rsid w:val="00A171EA"/>
    <w:rPr>
      <w:rFonts w:eastAsiaTheme="minorEastAsia"/>
      <w:sz w:val="32"/>
    </w:rPr>
  </w:style>
  <w:style w:type="paragraph" w:styleId="Title">
    <w:name w:val="Title"/>
    <w:basedOn w:val="Normal"/>
    <w:link w:val="TitleChar"/>
    <w:uiPriority w:val="2"/>
    <w:qFormat/>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2"/>
    <w:rsid w:val="00A171EA"/>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2"/>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
      </w:numPr>
    </w:pPr>
  </w:style>
  <w:style w:type="table" w:styleId="TableGrid">
    <w:name w:val="Table Grid"/>
    <w:basedOn w:val="TableNormal"/>
    <w:uiPriority w:val="3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unhideWhenUsed/>
    <w:qFormat/>
    <w:rsid w:val="00DC5FE1"/>
    <w:pPr>
      <w:spacing w:after="200"/>
    </w:pPr>
    <w:rPr>
      <w:i/>
      <w:iCs/>
      <w:sz w:val="22"/>
      <w:szCs w:val="18"/>
    </w:rPr>
  </w:style>
  <w:style w:type="character" w:styleId="PlaceholderText">
    <w:name w:val="Placeholder Text"/>
    <w:basedOn w:val="DefaultParagraphFont"/>
    <w:uiPriority w:val="99"/>
    <w:semiHidden/>
    <w:rsid w:val="00415547"/>
    <w:rPr>
      <w:color w:val="000000" w:themeColor="text1"/>
    </w:rPr>
  </w:style>
  <w:style w:type="paragraph" w:styleId="Footer">
    <w:name w:val="footer"/>
    <w:basedOn w:val="Normal"/>
    <w:link w:val="FooterChar"/>
    <w:uiPriority w:val="99"/>
    <w:unhideWhenUsed/>
    <w:qFormat/>
    <w:pPr>
      <w:spacing w:after="0"/>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numPr>
        <w:numId w:val="0"/>
      </w:numPr>
      <w:outlineLvl w:val="9"/>
    </w:pPr>
  </w:style>
  <w:style w:type="table" w:customStyle="1" w:styleId="ReportTable">
    <w:name w:val="Report Table"/>
    <w:basedOn w:val="TableNormal"/>
    <w:uiPriority w:val="99"/>
    <w:rsid w:val="00953025"/>
    <w:pPr>
      <w:spacing w:after="0"/>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pPr>
  </w:style>
  <w:style w:type="character" w:customStyle="1" w:styleId="Heading3Char">
    <w:name w:val="Heading 3 Char"/>
    <w:basedOn w:val="DefaultParagraphFont"/>
    <w:link w:val="Heading3"/>
    <w:uiPriority w:val="9"/>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DC5FE1"/>
    <w:pPr>
      <w:spacing w:after="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5FE1"/>
    <w:rPr>
      <w:rFonts w:ascii="Segoe UI" w:hAnsi="Segoe UI" w:cs="Segoe UI"/>
      <w:sz w:val="22"/>
      <w:szCs w:val="18"/>
    </w:rPr>
  </w:style>
  <w:style w:type="paragraph" w:styleId="BodyText3">
    <w:name w:val="Body Text 3"/>
    <w:basedOn w:val="Normal"/>
    <w:link w:val="BodyText3Char"/>
    <w:uiPriority w:val="99"/>
    <w:semiHidden/>
    <w:unhideWhenUsed/>
    <w:rsid w:val="00DC5FE1"/>
    <w:pPr>
      <w:spacing w:after="120"/>
    </w:pPr>
    <w:rPr>
      <w:sz w:val="22"/>
      <w:szCs w:val="16"/>
    </w:rPr>
  </w:style>
  <w:style w:type="character" w:customStyle="1" w:styleId="BodyText3Char">
    <w:name w:val="Body Text 3 Char"/>
    <w:basedOn w:val="DefaultParagraphFont"/>
    <w:link w:val="BodyText3"/>
    <w:uiPriority w:val="99"/>
    <w:semiHidden/>
    <w:rsid w:val="00DC5FE1"/>
    <w:rPr>
      <w:sz w:val="22"/>
      <w:szCs w:val="16"/>
    </w:rPr>
  </w:style>
  <w:style w:type="paragraph" w:styleId="BodyTextIndent3">
    <w:name w:val="Body Text Indent 3"/>
    <w:basedOn w:val="Normal"/>
    <w:link w:val="BodyTextIndent3Char"/>
    <w:uiPriority w:val="99"/>
    <w:semiHidden/>
    <w:unhideWhenUsed/>
    <w:rsid w:val="00DC5FE1"/>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DC5FE1"/>
    <w:rPr>
      <w:sz w:val="22"/>
      <w:szCs w:val="16"/>
    </w:rPr>
  </w:style>
  <w:style w:type="character" w:styleId="CommentReference">
    <w:name w:val="annotation reference"/>
    <w:basedOn w:val="DefaultParagraphFont"/>
    <w:uiPriority w:val="99"/>
    <w:semiHidden/>
    <w:unhideWhenUsed/>
    <w:rsid w:val="00DC5FE1"/>
    <w:rPr>
      <w:sz w:val="22"/>
      <w:szCs w:val="16"/>
    </w:rPr>
  </w:style>
  <w:style w:type="paragraph" w:styleId="CommentText">
    <w:name w:val="annotation text"/>
    <w:basedOn w:val="Normal"/>
    <w:link w:val="CommentTextChar"/>
    <w:uiPriority w:val="99"/>
    <w:semiHidden/>
    <w:unhideWhenUsed/>
    <w:rsid w:val="00DC5FE1"/>
    <w:rPr>
      <w:sz w:val="22"/>
      <w:szCs w:val="20"/>
    </w:rPr>
  </w:style>
  <w:style w:type="character" w:customStyle="1" w:styleId="CommentTextChar">
    <w:name w:val="Comment Text Char"/>
    <w:basedOn w:val="DefaultParagraphFont"/>
    <w:link w:val="CommentText"/>
    <w:uiPriority w:val="99"/>
    <w:semiHidden/>
    <w:rsid w:val="00DC5FE1"/>
    <w:rPr>
      <w:sz w:val="22"/>
      <w:szCs w:val="20"/>
    </w:rPr>
  </w:style>
  <w:style w:type="paragraph" w:styleId="CommentSubject">
    <w:name w:val="annotation subject"/>
    <w:basedOn w:val="CommentText"/>
    <w:next w:val="CommentText"/>
    <w:link w:val="CommentSubjectChar"/>
    <w:uiPriority w:val="99"/>
    <w:semiHidden/>
    <w:unhideWhenUsed/>
    <w:rsid w:val="00DC5FE1"/>
    <w:rPr>
      <w:b/>
      <w:bCs/>
    </w:rPr>
  </w:style>
  <w:style w:type="character" w:customStyle="1" w:styleId="CommentSubjectChar">
    <w:name w:val="Comment Subject Char"/>
    <w:basedOn w:val="CommentTextChar"/>
    <w:link w:val="CommentSubject"/>
    <w:uiPriority w:val="99"/>
    <w:semiHidden/>
    <w:rsid w:val="00DC5FE1"/>
    <w:rPr>
      <w:b/>
      <w:bCs/>
      <w:sz w:val="22"/>
      <w:szCs w:val="20"/>
    </w:rPr>
  </w:style>
  <w:style w:type="paragraph" w:styleId="EndnoteText">
    <w:name w:val="endnote text"/>
    <w:basedOn w:val="Normal"/>
    <w:link w:val="EndnoteTextChar"/>
    <w:uiPriority w:val="99"/>
    <w:semiHidden/>
    <w:unhideWhenUsed/>
    <w:rsid w:val="00DC5FE1"/>
    <w:pPr>
      <w:spacing w:after="0"/>
    </w:pPr>
    <w:rPr>
      <w:sz w:val="22"/>
      <w:szCs w:val="20"/>
    </w:rPr>
  </w:style>
  <w:style w:type="character" w:customStyle="1" w:styleId="EndnoteTextChar">
    <w:name w:val="Endnote Text Char"/>
    <w:basedOn w:val="DefaultParagraphFont"/>
    <w:link w:val="EndnoteText"/>
    <w:uiPriority w:val="99"/>
    <w:semiHidden/>
    <w:rsid w:val="00DC5FE1"/>
    <w:rPr>
      <w:sz w:val="22"/>
      <w:szCs w:val="20"/>
    </w:rPr>
  </w:style>
  <w:style w:type="paragraph" w:styleId="EnvelopeReturn">
    <w:name w:val="envelope return"/>
    <w:basedOn w:val="Normal"/>
    <w:uiPriority w:val="99"/>
    <w:semiHidden/>
    <w:unhideWhenUsed/>
    <w:rsid w:val="00DC5FE1"/>
    <w:pPr>
      <w:spacing w:after="0"/>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DC5FE1"/>
    <w:pPr>
      <w:spacing w:after="0"/>
    </w:pPr>
    <w:rPr>
      <w:sz w:val="22"/>
      <w:szCs w:val="20"/>
    </w:rPr>
  </w:style>
  <w:style w:type="character" w:customStyle="1" w:styleId="FootnoteTextChar">
    <w:name w:val="Footnote Text Char"/>
    <w:basedOn w:val="DefaultParagraphFont"/>
    <w:link w:val="FootnoteText"/>
    <w:uiPriority w:val="99"/>
    <w:semiHidden/>
    <w:rsid w:val="00DC5FE1"/>
    <w:rPr>
      <w:sz w:val="22"/>
      <w:szCs w:val="20"/>
    </w:rPr>
  </w:style>
  <w:style w:type="character" w:styleId="Hyperlink">
    <w:name w:val="Hyperlink"/>
    <w:basedOn w:val="DefaultParagraphFont"/>
    <w:uiPriority w:val="99"/>
    <w:unhideWhenUsed/>
    <w:rsid w:val="00415547"/>
    <w:rPr>
      <w:color w:val="53777A" w:themeColor="accent1"/>
      <w:u w:val="single"/>
    </w:rPr>
  </w:style>
  <w:style w:type="paragraph" w:styleId="MacroText">
    <w:name w:val="macro"/>
    <w:link w:val="MacroTextChar"/>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15547"/>
    <w:rPr>
      <w:rFonts w:ascii="Consolas" w:hAnsi="Consolas"/>
      <w:sz w:val="22"/>
      <w:szCs w:val="20"/>
    </w:rPr>
  </w:style>
  <w:style w:type="paragraph" w:styleId="ListParagraph">
    <w:name w:val="List Paragraph"/>
    <w:basedOn w:val="Normal"/>
    <w:uiPriority w:val="34"/>
    <w:unhideWhenUsed/>
    <w:qFormat/>
    <w:rsid w:val="0099198D"/>
    <w:pPr>
      <w:ind w:left="720"/>
      <w:contextualSpacing/>
    </w:pPr>
  </w:style>
  <w:style w:type="paragraph" w:styleId="TOC1">
    <w:name w:val="toc 1"/>
    <w:basedOn w:val="Normal"/>
    <w:next w:val="Normal"/>
    <w:autoRedefine/>
    <w:uiPriority w:val="39"/>
    <w:unhideWhenUsed/>
    <w:rsid w:val="006453BE"/>
    <w:pPr>
      <w:spacing w:after="100"/>
    </w:pPr>
  </w:style>
  <w:style w:type="paragraph" w:styleId="TOC2">
    <w:name w:val="toc 2"/>
    <w:basedOn w:val="Normal"/>
    <w:next w:val="Normal"/>
    <w:autoRedefine/>
    <w:uiPriority w:val="39"/>
    <w:unhideWhenUsed/>
    <w:rsid w:val="006453BE"/>
    <w:pPr>
      <w:spacing w:after="100"/>
      <w:ind w:left="240"/>
    </w:pPr>
  </w:style>
  <w:style w:type="paragraph" w:styleId="TOC3">
    <w:name w:val="toc 3"/>
    <w:basedOn w:val="Normal"/>
    <w:next w:val="Normal"/>
    <w:autoRedefine/>
    <w:uiPriority w:val="39"/>
    <w:unhideWhenUsed/>
    <w:rsid w:val="00342D91"/>
    <w:pPr>
      <w:spacing w:after="100"/>
      <w:ind w:left="480"/>
    </w:pPr>
  </w:style>
  <w:style w:type="paragraph" w:styleId="NormalWeb">
    <w:name w:val="Normal (Web)"/>
    <w:basedOn w:val="Normal"/>
    <w:uiPriority w:val="99"/>
    <w:semiHidden/>
    <w:unhideWhenUsed/>
    <w:rsid w:val="00995EE2"/>
    <w:pPr>
      <w:spacing w:before="100" w:beforeAutospacing="1" w:after="100" w:afterAutospacing="1"/>
    </w:pPr>
    <w:rPr>
      <w:rFonts w:ascii="Times New Roman" w:eastAsia="Times New Roman" w:hAnsi="Times New Roman" w:cs="Times New Roman"/>
      <w:color w:val="auto"/>
      <w:lang w:eastAsia="zh-CN"/>
    </w:rPr>
  </w:style>
  <w:style w:type="character" w:styleId="UnresolvedMention">
    <w:name w:val="Unresolved Mention"/>
    <w:basedOn w:val="DefaultParagraphFont"/>
    <w:uiPriority w:val="99"/>
    <w:semiHidden/>
    <w:unhideWhenUsed/>
    <w:rsid w:val="00FC2421"/>
    <w:rPr>
      <w:color w:val="605E5C"/>
      <w:shd w:val="clear" w:color="auto" w:fill="E1DFDD"/>
    </w:rPr>
  </w:style>
  <w:style w:type="character" w:styleId="FollowedHyperlink">
    <w:name w:val="FollowedHyperlink"/>
    <w:basedOn w:val="DefaultParagraphFont"/>
    <w:uiPriority w:val="99"/>
    <w:semiHidden/>
    <w:unhideWhenUsed/>
    <w:rsid w:val="00836062"/>
    <w:rPr>
      <w:color w:val="7A4561" w:themeColor="followedHyperlink"/>
      <w:u w:val="single"/>
    </w:rPr>
  </w:style>
  <w:style w:type="paragraph" w:styleId="TableofFigures">
    <w:name w:val="table of figures"/>
    <w:basedOn w:val="Normal"/>
    <w:next w:val="Normal"/>
    <w:uiPriority w:val="99"/>
    <w:unhideWhenUsed/>
    <w:rsid w:val="004A16C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8836007">
      <w:bodyDiv w:val="1"/>
      <w:marLeft w:val="0"/>
      <w:marRight w:val="0"/>
      <w:marTop w:val="0"/>
      <w:marBottom w:val="0"/>
      <w:divBdr>
        <w:top w:val="none" w:sz="0" w:space="0" w:color="auto"/>
        <w:left w:val="none" w:sz="0" w:space="0" w:color="auto"/>
        <w:bottom w:val="none" w:sz="0" w:space="0" w:color="auto"/>
        <w:right w:val="none" w:sz="0" w:space="0" w:color="auto"/>
      </w:divBdr>
      <w:divsChild>
        <w:div w:id="1625231846">
          <w:marLeft w:val="0"/>
          <w:marRight w:val="0"/>
          <w:marTop w:val="0"/>
          <w:marBottom w:val="0"/>
          <w:divBdr>
            <w:top w:val="none" w:sz="0" w:space="0" w:color="auto"/>
            <w:left w:val="none" w:sz="0" w:space="0" w:color="auto"/>
            <w:bottom w:val="none" w:sz="0" w:space="0" w:color="auto"/>
            <w:right w:val="none" w:sz="0" w:space="0" w:color="auto"/>
          </w:divBdr>
          <w:divsChild>
            <w:div w:id="23274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30116">
      <w:bodyDiv w:val="1"/>
      <w:marLeft w:val="0"/>
      <w:marRight w:val="0"/>
      <w:marTop w:val="0"/>
      <w:marBottom w:val="0"/>
      <w:divBdr>
        <w:top w:val="none" w:sz="0" w:space="0" w:color="auto"/>
        <w:left w:val="none" w:sz="0" w:space="0" w:color="auto"/>
        <w:bottom w:val="none" w:sz="0" w:space="0" w:color="auto"/>
        <w:right w:val="none" w:sz="0" w:space="0" w:color="auto"/>
      </w:divBdr>
      <w:divsChild>
        <w:div w:id="17122040">
          <w:marLeft w:val="0"/>
          <w:marRight w:val="0"/>
          <w:marTop w:val="0"/>
          <w:marBottom w:val="0"/>
          <w:divBdr>
            <w:top w:val="none" w:sz="0" w:space="0" w:color="auto"/>
            <w:left w:val="none" w:sz="0" w:space="0" w:color="auto"/>
            <w:bottom w:val="none" w:sz="0" w:space="0" w:color="auto"/>
            <w:right w:val="none" w:sz="0" w:space="0" w:color="auto"/>
          </w:divBdr>
          <w:divsChild>
            <w:div w:id="57324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15147">
      <w:bodyDiv w:val="1"/>
      <w:marLeft w:val="0"/>
      <w:marRight w:val="0"/>
      <w:marTop w:val="0"/>
      <w:marBottom w:val="0"/>
      <w:divBdr>
        <w:top w:val="none" w:sz="0" w:space="0" w:color="auto"/>
        <w:left w:val="none" w:sz="0" w:space="0" w:color="auto"/>
        <w:bottom w:val="none" w:sz="0" w:space="0" w:color="auto"/>
        <w:right w:val="none" w:sz="0" w:space="0" w:color="auto"/>
      </w:divBdr>
    </w:div>
    <w:div w:id="1230454823">
      <w:bodyDiv w:val="1"/>
      <w:marLeft w:val="0"/>
      <w:marRight w:val="0"/>
      <w:marTop w:val="0"/>
      <w:marBottom w:val="0"/>
      <w:divBdr>
        <w:top w:val="none" w:sz="0" w:space="0" w:color="auto"/>
        <w:left w:val="none" w:sz="0" w:space="0" w:color="auto"/>
        <w:bottom w:val="none" w:sz="0" w:space="0" w:color="auto"/>
        <w:right w:val="none" w:sz="0" w:space="0" w:color="auto"/>
      </w:divBdr>
      <w:divsChild>
        <w:div w:id="1580284637">
          <w:marLeft w:val="0"/>
          <w:marRight w:val="0"/>
          <w:marTop w:val="0"/>
          <w:marBottom w:val="0"/>
          <w:divBdr>
            <w:top w:val="none" w:sz="0" w:space="0" w:color="auto"/>
            <w:left w:val="none" w:sz="0" w:space="0" w:color="auto"/>
            <w:bottom w:val="none" w:sz="0" w:space="0" w:color="auto"/>
            <w:right w:val="none" w:sz="0" w:space="0" w:color="auto"/>
          </w:divBdr>
          <w:divsChild>
            <w:div w:id="83572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6369">
      <w:bodyDiv w:val="1"/>
      <w:marLeft w:val="0"/>
      <w:marRight w:val="0"/>
      <w:marTop w:val="0"/>
      <w:marBottom w:val="0"/>
      <w:divBdr>
        <w:top w:val="none" w:sz="0" w:space="0" w:color="auto"/>
        <w:left w:val="none" w:sz="0" w:space="0" w:color="auto"/>
        <w:bottom w:val="none" w:sz="0" w:space="0" w:color="auto"/>
        <w:right w:val="none" w:sz="0" w:space="0" w:color="auto"/>
      </w:divBdr>
    </w:div>
    <w:div w:id="1376395284">
      <w:bodyDiv w:val="1"/>
      <w:marLeft w:val="0"/>
      <w:marRight w:val="0"/>
      <w:marTop w:val="0"/>
      <w:marBottom w:val="0"/>
      <w:divBdr>
        <w:top w:val="none" w:sz="0" w:space="0" w:color="auto"/>
        <w:left w:val="none" w:sz="0" w:space="0" w:color="auto"/>
        <w:bottom w:val="none" w:sz="0" w:space="0" w:color="auto"/>
        <w:right w:val="none" w:sz="0" w:space="0" w:color="auto"/>
      </w:divBdr>
    </w:div>
    <w:div w:id="1966504725">
      <w:bodyDiv w:val="1"/>
      <w:marLeft w:val="0"/>
      <w:marRight w:val="0"/>
      <w:marTop w:val="0"/>
      <w:marBottom w:val="0"/>
      <w:divBdr>
        <w:top w:val="none" w:sz="0" w:space="0" w:color="auto"/>
        <w:left w:val="none" w:sz="0" w:space="0" w:color="auto"/>
        <w:bottom w:val="none" w:sz="0" w:space="0" w:color="auto"/>
        <w:right w:val="none" w:sz="0" w:space="0" w:color="auto"/>
      </w:divBdr>
    </w:div>
    <w:div w:id="1980190241">
      <w:bodyDiv w:val="1"/>
      <w:marLeft w:val="0"/>
      <w:marRight w:val="0"/>
      <w:marTop w:val="0"/>
      <w:marBottom w:val="0"/>
      <w:divBdr>
        <w:top w:val="none" w:sz="0" w:space="0" w:color="auto"/>
        <w:left w:val="none" w:sz="0" w:space="0" w:color="auto"/>
        <w:bottom w:val="none" w:sz="0" w:space="0" w:color="auto"/>
        <w:right w:val="none" w:sz="0" w:space="0" w:color="auto"/>
      </w:divBdr>
    </w:div>
    <w:div w:id="198169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pymc3.readthedocs.io/en/latest/notebooks/GLM-robust.html" TargetMode="External"/><Relationship Id="rId89" Type="http://schemas.openxmlformats.org/officeDocument/2006/relationships/image" Target="media/image60.png"/><Relationship Id="rId16" Type="http://schemas.openxmlformats.org/officeDocument/2006/relationships/image" Target="media/image4.png"/><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en.wikipedia.org/wiki/Posterior_predictive_distribution" TargetMode="External"/><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1.png"/><Relationship Id="rId95" Type="http://schemas.openxmlformats.org/officeDocument/2006/relationships/image" Target="media/image6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hyperlink" Target="https://towardsdatascience.com/all-about-categorical-variable-encoding-305f3361fd02" TargetMode="External"/><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hyperlink" Target="https://arxiv.org/abs/1008.4686" TargetMode="Externa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towardsdatascience.com/ridge-regression-for-better-usage-2f19b3a202db" TargetMode="External"/><Relationship Id="rId46" Type="http://schemas.openxmlformats.org/officeDocument/2006/relationships/hyperlink" Target="https://arxiv.org/pdf/1706.09516.pdf" TargetMode="External"/><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en.wikipedia.org/wiki/Markov_chain_Monte_Carlo"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en.wikipedia.org/wiki/Gauss%E2%80%93Markov_theorem" TargetMode="External"/><Relationship Id="rId49" Type="http://schemas.openxmlformats.org/officeDocument/2006/relationships/hyperlink" Target="https://towardsdatascience.com/https-medium-com-talperetz24-mastering-the-new-generation-of-gradient-boosting-db04062a7ea2" TargetMode="External"/><Relationship Id="rId57" Type="http://schemas.openxmlformats.org/officeDocument/2006/relationships/hyperlink" Target="https://en.wikipedia.org/wiki/Receiver_operating_characteristic"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en.wikipedia.org/wiki/Bayesian_inference" TargetMode="External"/><Relationship Id="rId81" Type="http://schemas.openxmlformats.org/officeDocument/2006/relationships/hyperlink" Target="https://en.wikipedia.org/wiki/Probabilistic_programming" TargetMode="External"/><Relationship Id="rId86" Type="http://schemas.openxmlformats.org/officeDocument/2006/relationships/image" Target="media/image57.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challengedata.ens.fr/participants/challenges/21/" TargetMode="External"/><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en.wikipedia.org/wiki/George_E._P._Box" TargetMode="External"/><Relationship Id="rId97"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58.png"/><Relationship Id="rId61" Type="http://schemas.openxmlformats.org/officeDocument/2006/relationships/image" Target="media/image41.jpeg"/><Relationship Id="rId82" Type="http://schemas.openxmlformats.org/officeDocument/2006/relationships/hyperlink" Target="https://pymc3.readthedocs.io/en/latest/intro.html" TargetMode="External"/><Relationship Id="rId19" Type="http://schemas.openxmlformats.org/officeDocument/2006/relationships/image" Target="media/image7.png"/><Relationship Id="rId14" Type="http://schemas.openxmlformats.org/officeDocument/2006/relationships/hyperlink" Target="https://challengedata.ens.fr/participants/challenges/21" TargetMode="External"/><Relationship Id="rId30" Type="http://schemas.openxmlformats.org/officeDocument/2006/relationships/image" Target="media/image18.png"/><Relationship Id="rId35" Type="http://schemas.openxmlformats.org/officeDocument/2006/relationships/hyperlink" Target="https://www.pompiers.fr/pompiers/nous-connaitre/vehicules-des-sapeurs-pompiers" TargetMode="External"/><Relationship Id="rId56" Type="http://schemas.openxmlformats.org/officeDocument/2006/relationships/image" Target="media/image37.png"/><Relationship Id="rId77" Type="http://schemas.openxmlformats.org/officeDocument/2006/relationships/hyperlink" Target="https://en.wikipedia.org/wiki/All_models_are_wrong" TargetMode="External"/><Relationship Id="rId100" Type="http://schemas.openxmlformats.org/officeDocument/2006/relationships/hyperlink" Target="https://github.com/quachn/X_PFB" TargetMode="External"/><Relationship Id="rId8" Type="http://schemas.openxmlformats.org/officeDocument/2006/relationships/webSettings" Target="webSettings.xml"/><Relationship Id="rId51" Type="http://schemas.openxmlformats.org/officeDocument/2006/relationships/hyperlink" Target="https://challengedata.ens.fr/participants/challenges/21/ranking/public" TargetMode="External"/><Relationship Id="rId72" Type="http://schemas.openxmlformats.org/officeDocument/2006/relationships/image" Target="media/image52.png"/><Relationship Id="rId93" Type="http://schemas.openxmlformats.org/officeDocument/2006/relationships/hyperlink" Target="https://en.wikipedia.org/wiki/Student%27s_t-distribution" TargetMode="External"/><Relationship Id="rId98" Type="http://schemas.openxmlformats.org/officeDocument/2006/relationships/image" Target="media/image68.png"/><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051371\AppData\Roaming\Microsoft\Templates\Research%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2FD6F1506F564BB79A97F9C245AD34" ma:contentTypeVersion="13" ma:contentTypeDescription="Create a new document." ma:contentTypeScope="" ma:versionID="04c713722ebdf6eb9286456819056e26">
  <xsd:schema xmlns:xsd="http://www.w3.org/2001/XMLSchema" xmlns:xs="http://www.w3.org/2001/XMLSchema" xmlns:p="http://schemas.microsoft.com/office/2006/metadata/properties" xmlns:ns3="025efd7d-4e1d-49ec-b269-b81537660960" xmlns:ns4="386f4720-9db4-4950-8ffd-cd1ef4b846d5" targetNamespace="http://schemas.microsoft.com/office/2006/metadata/properties" ma:root="true" ma:fieldsID="b41ef4ebaec52fed0a9df259dbd37b7f" ns3:_="" ns4:_="">
    <xsd:import namespace="025efd7d-4e1d-49ec-b269-b81537660960"/>
    <xsd:import namespace="386f4720-9db4-4950-8ffd-cd1ef4b846d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Location"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25efd7d-4e1d-49ec-b269-b8153766096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86f4720-9db4-4950-8ffd-cd1ef4b846d5"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95EB8-98F3-41F7-A64C-13957B9DA5A2}">
  <ds:schemaRefs>
    <ds:schemaRef ds:uri="http://schemas.microsoft.com/sharepoint/v3/contenttype/forms"/>
  </ds:schemaRefs>
</ds:datastoreItem>
</file>

<file path=customXml/itemProps2.xml><?xml version="1.0" encoding="utf-8"?>
<ds:datastoreItem xmlns:ds="http://schemas.openxmlformats.org/officeDocument/2006/customXml" ds:itemID="{6D07AD09-B7D4-4164-A8D5-236AA83640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25efd7d-4e1d-49ec-b269-b81537660960"/>
    <ds:schemaRef ds:uri="386f4720-9db4-4950-8ffd-cd1ef4b846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A0F8113-FAA2-4057-BBFB-91B70672C50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BC4723F-222D-4202-9265-15EBA5533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Research paper.dotx</Template>
  <TotalTime>5307</TotalTime>
  <Pages>64</Pages>
  <Words>10126</Words>
  <Characters>57722</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QUACH, Nai Minh</dc:creator>
  <cp:keywords/>
  <dc:description/>
  <cp:lastModifiedBy>QUACH, Nai Minh</cp:lastModifiedBy>
  <cp:revision>3986</cp:revision>
  <cp:lastPrinted>2020-10-30T11:31:00Z</cp:lastPrinted>
  <dcterms:created xsi:type="dcterms:W3CDTF">2020-06-15T18:04:00Z</dcterms:created>
  <dcterms:modified xsi:type="dcterms:W3CDTF">2020-10-30T11:32:00Z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y fmtid="{D5CDD505-2E9C-101B-9397-08002B2CF9AE}" pid="3" name="ContentTypeId">
    <vt:lpwstr>0x010100CA2FD6F1506F564BB79A97F9C245AD34</vt:lpwstr>
  </property>
</Properties>
</file>